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930F" w14:textId="448E58CA" w:rsidR="00EB4997" w:rsidRDefault="00EB4997" w:rsidP="00D23B6C">
      <w:pPr>
        <w:pStyle w:val="Body"/>
      </w:pPr>
      <w:bookmarkStart w:id="0" w:name="OLE_LINK5"/>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bookmarkStart w:id="1" w:name="_Hlk504555182"/>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780AA55D" w:rsidR="00EB4997" w:rsidRPr="000D033F" w:rsidRDefault="0041447A" w:rsidP="00884AB9">
      <w:pPr>
        <w:pStyle w:val="DocumentTitle"/>
      </w:pPr>
      <w:r>
        <w:t>Trouble Ticket</w:t>
      </w:r>
    </w:p>
    <w:p w14:paraId="7D7A32A3" w14:textId="77777777" w:rsidR="00EB4997" w:rsidRPr="00FF3DA0" w:rsidRDefault="00EB4997" w:rsidP="00884AB9">
      <w:pPr>
        <w:pStyle w:val="DocumentTitle"/>
      </w:pPr>
    </w:p>
    <w:p w14:paraId="6690AC5F" w14:textId="104D4E1C" w:rsidR="008A407B" w:rsidRDefault="002527B9" w:rsidP="00884AB9">
      <w:pPr>
        <w:pStyle w:val="DocumentTitle"/>
      </w:pPr>
      <w:r>
        <w:t>February</w:t>
      </w:r>
      <w:r w:rsidR="00EB4997" w:rsidRPr="000D033F">
        <w:t xml:space="preserve"> 201</w:t>
      </w:r>
      <w:r w:rsidR="00EB4997">
        <w:t>8</w:t>
      </w:r>
      <w:bookmarkEnd w:id="0"/>
    </w:p>
    <w:bookmarkEnd w:id="1"/>
    <w:p w14:paraId="541F8461" w14:textId="77777777" w:rsidR="007C6A12" w:rsidRDefault="007C6A12" w:rsidP="00D23B6C">
      <w:pPr>
        <w:pStyle w:val="Body"/>
      </w:pPr>
      <w:r>
        <w:br w:type="page"/>
      </w:r>
    </w:p>
    <w:p w14:paraId="31932A8A" w14:textId="57FF1057" w:rsidR="007C6A12" w:rsidRPr="00BE24C7" w:rsidRDefault="000730BF" w:rsidP="00430AD4">
      <w:pPr>
        <w:pStyle w:val="Body"/>
      </w:pPr>
      <w:bookmarkStart w:id="2" w:name="_Hlk504555408"/>
      <w:r w:rsidRPr="00BE24C7">
        <w:lastRenderedPageBreak/>
        <w:t>Disclaimer</w:t>
      </w:r>
    </w:p>
    <w:bookmarkEnd w:id="2"/>
    <w:p w14:paraId="044C98F2" w14:textId="77777777" w:rsidR="00624544" w:rsidRDefault="00624544" w:rsidP="00624544">
      <w:pPr>
        <w:pStyle w:val="Body"/>
      </w:pPr>
      <w:r w:rsidRPr="0041447A">
        <w:t xml:space="preserve">This </w:t>
      </w:r>
      <w:r>
        <w:t>API G</w:t>
      </w:r>
      <w:r w:rsidRPr="0041447A">
        <w:t xml:space="preserve">uide describes a set of APIs that may be implemented on one or more Interface Reference Points (IRPs) of the LSO Reference Architecture, as defined in MEF 55. THIS </w:t>
      </w:r>
      <w:r>
        <w:t xml:space="preserve">API </w:t>
      </w:r>
      <w:r w:rsidRPr="0041447A">
        <w:t>GUIDE IS NOT A MEF SPECIFICATION</w:t>
      </w:r>
      <w:r>
        <w:t xml:space="preserve">.  </w:t>
      </w:r>
      <w:proofErr w:type="gramStart"/>
      <w:r>
        <w:t>THEREFORE</w:t>
      </w:r>
      <w:proofErr w:type="gramEnd"/>
      <w:r>
        <w:t xml:space="preserve"> THIS API GUIDE AND ITS CONTENTS ARE NOT SUBJECT TO THE PATENT LICENSING COMMITMENTS FOR FINAL SPECIFICATIONS CONTAINED IN THE INTELLECTUAL PROPERTY RIGHTS POLICY PROVISIONS OF MEF’S BYLAWS.</w:t>
      </w:r>
    </w:p>
    <w:p w14:paraId="09943DB4" w14:textId="77777777" w:rsidR="00624544" w:rsidRPr="00420A5C" w:rsidRDefault="00624544" w:rsidP="00624544">
      <w:pPr>
        <w:rPr>
          <w:rFonts w:eastAsia="SimSun"/>
        </w:rPr>
      </w:pPr>
      <w:r>
        <w:rPr>
          <w:rFonts w:eastAsia="SimSun"/>
        </w:rPr>
        <w:t>Implementation of this API G</w:t>
      </w:r>
      <w:r w:rsidRPr="00420A5C">
        <w:rPr>
          <w:rFonts w:eastAsia="SimSun"/>
        </w:rPr>
        <w:t xml:space="preserve">uide may require use of </w:t>
      </w:r>
      <w:r>
        <w:rPr>
          <w:rFonts w:eastAsia="SimSun"/>
        </w:rPr>
        <w:t>patents or proprietary technology owned by third parties, including MEF Members and non-Members</w:t>
      </w:r>
      <w:r w:rsidRPr="00420A5C">
        <w:rPr>
          <w:rFonts w:eastAsia="SimSun"/>
        </w:rPr>
        <w:t xml:space="preserve">.  MEF makes no representations or warranties as to the existence or absence of patent rights that read on this </w:t>
      </w:r>
      <w:r>
        <w:rPr>
          <w:rFonts w:eastAsia="SimSun"/>
        </w:rPr>
        <w:t xml:space="preserve">API </w:t>
      </w:r>
      <w:r w:rsidRPr="00420A5C">
        <w:rPr>
          <w:rFonts w:eastAsia="SimSun"/>
        </w:rPr>
        <w:t xml:space="preserve">Guide </w:t>
      </w:r>
      <w:r>
        <w:rPr>
          <w:rFonts w:eastAsia="SimSun"/>
        </w:rPr>
        <w:t>or its contents</w:t>
      </w:r>
      <w:r w:rsidRPr="00420A5C">
        <w:rPr>
          <w:rFonts w:eastAsia="SimSun"/>
        </w:rPr>
        <w:t>.  M</w:t>
      </w:r>
      <w:r>
        <w:rPr>
          <w:rFonts w:eastAsia="SimSun"/>
        </w:rPr>
        <w:t xml:space="preserve">EF </w:t>
      </w:r>
      <w:r w:rsidRPr="00420A5C">
        <w:rPr>
          <w:rFonts w:eastAsia="SimSun"/>
        </w:rPr>
        <w:t xml:space="preserve">is not under any obligation to and has not undertaken to perform or conduct a patent search.  </w:t>
      </w:r>
    </w:p>
    <w:p w14:paraId="170FE84D" w14:textId="77777777" w:rsidR="00624544" w:rsidRDefault="00624544" w:rsidP="00624544">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 xml:space="preserve">Such information is subject to change without notice and MEF Forum (MEF) is not responsible for any errors. MEF does not assume responsibility to update or correct any information in this publication. </w:t>
      </w:r>
    </w:p>
    <w:p w14:paraId="584F9781" w14:textId="77777777" w:rsidR="00624544" w:rsidRDefault="00624544" w:rsidP="00624544">
      <w:pPr>
        <w:pStyle w:val="Body"/>
      </w:pPr>
      <w:r w:rsidRPr="00175A0D">
        <w:rPr>
          <w:caps/>
        </w:rPr>
        <w:t xml:space="preserve">This </w:t>
      </w:r>
      <w:r>
        <w:rPr>
          <w:caps/>
        </w:rPr>
        <w:t xml:space="preserve">API </w:t>
      </w:r>
      <w:r w:rsidRPr="00175A0D">
        <w:rPr>
          <w:caps/>
        </w:rPr>
        <w:t>Guide and its contents are provided “as is,” with no representation or warranty, expressed or implied, including without limitation implied w</w:t>
      </w:r>
      <w:r>
        <w:rPr>
          <w:caps/>
        </w:rPr>
        <w:t>arrantIES OF NON-INFRINGEMENT OR</w:t>
      </w:r>
      <w:r w:rsidRPr="00175A0D">
        <w:rPr>
          <w:caps/>
        </w:rPr>
        <w:t xml:space="preserve"> fitness for a particular </w:t>
      </w:r>
      <w:r w:rsidRPr="00175A0D">
        <w:t>PURPOSE.</w:t>
      </w:r>
      <w:r>
        <w:t xml:space="preserve">  WITHOUT LIMITING THE GENERALITY OF THE FOREGOING, MEF DOES NOT REPRESENT OR WARRANT </w:t>
      </w:r>
      <w:r w:rsidRPr="007C6A12">
        <w:t>THE COMPLETENESS, ACCURACY, OR APPLICABILITY OF ANY INFORMATION CONTAINED HEREIN</w:t>
      </w:r>
      <w:r>
        <w:t>,</w:t>
      </w:r>
      <w:r w:rsidRPr="007C6A12">
        <w:t xml:space="preserve"> AND NO LIABILITY OF ANY KIND SHALL BE ASSUMED BY MEF AS A RESULT OF RELIANCE UPON </w:t>
      </w:r>
      <w:r>
        <w:t xml:space="preserve">OR IMPLEMENTATION OF </w:t>
      </w:r>
      <w:r w:rsidRPr="007C6A12">
        <w:t>SUCH INFORMATION</w:t>
      </w:r>
      <w:r>
        <w:t>.</w:t>
      </w:r>
    </w:p>
    <w:p w14:paraId="00741F49" w14:textId="77777777" w:rsidR="00624544" w:rsidRDefault="00624544" w:rsidP="00624544">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p>
    <w:p w14:paraId="01E0EAD2" w14:textId="77777777" w:rsidR="00624544" w:rsidRDefault="00624544" w:rsidP="00624544">
      <w:pPr>
        <w:pStyle w:val="Body"/>
      </w:pPr>
      <w:r>
        <w:t>The receipt or any use of this document or its contents does not in any way create, by implication or otherwise:</w:t>
      </w:r>
    </w:p>
    <w:p w14:paraId="2C9D2FB7" w14:textId="77777777" w:rsidR="00624544" w:rsidRDefault="00624544" w:rsidP="00624544">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253C5203" w14:textId="77777777" w:rsidR="00624544" w:rsidRDefault="00624544" w:rsidP="00624544">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16231612" w14:textId="77777777" w:rsidR="00624544" w:rsidRDefault="00624544" w:rsidP="00624544">
      <w:pPr>
        <w:pStyle w:val="BodyTextIndent"/>
      </w:pPr>
      <w:r>
        <w:lastRenderedPageBreak/>
        <w:t>(c) any form of relationship between any MEF member and the recipient or user of this document.</w:t>
      </w:r>
    </w:p>
    <w:p w14:paraId="5B126B9E" w14:textId="77777777" w:rsidR="00624544" w:rsidRDefault="00624544" w:rsidP="00624544">
      <w:pPr>
        <w:pStyle w:val="Body"/>
      </w:pPr>
      <w:r>
        <w:t>Implementation or use of if this API Guide is optional,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6CB781FF" w14:textId="77777777" w:rsidR="00624544" w:rsidRDefault="00624544" w:rsidP="00624544">
      <w:pPr>
        <w:pStyle w:val="Body"/>
        <w:sectPr w:rsidR="00624544" w:rsidSect="00DB0EA3">
          <w:headerReference w:type="default" r:id="rId10"/>
          <w:footerReference w:type="even" r:id="rId11"/>
          <w:footerReference w:type="default" r:id="rId12"/>
          <w:headerReference w:type="first" r:id="rId13"/>
          <w:pgSz w:w="12240" w:h="15840"/>
          <w:pgMar w:top="1008" w:right="1440" w:bottom="1296" w:left="1440" w:header="864" w:footer="259" w:gutter="0"/>
          <w:lnNumType w:countBy="1" w:restart="continuous"/>
          <w:pgNumType w:start="1"/>
          <w:cols w:space="720"/>
          <w:titlePg/>
          <w:docGrid w:linePitch="326"/>
        </w:sectPr>
      </w:pPr>
      <w:r>
        <w:t xml:space="preserve">© MEF </w:t>
      </w:r>
      <w:r w:rsidRPr="00D41E2A">
        <w:t>Forum 20</w:t>
      </w:r>
      <w:r>
        <w:t>18</w:t>
      </w:r>
      <w:r w:rsidRPr="00D41E2A">
        <w:t>. All Rights Reserved</w:t>
      </w:r>
      <w:r>
        <w:t>.</w:t>
      </w:r>
    </w:p>
    <w:p w14:paraId="73F0FC2A" w14:textId="6FD49941" w:rsidR="00DA7D63" w:rsidRPr="000868E2" w:rsidRDefault="00D631D7" w:rsidP="000868E2">
      <w:pPr>
        <w:pStyle w:val="TOCHeading"/>
      </w:pPr>
      <w:bookmarkStart w:id="3" w:name="_GoBack"/>
      <w:bookmarkEnd w:id="3"/>
      <w:r w:rsidRPr="000868E2">
        <w:lastRenderedPageBreak/>
        <w:t>Table of Contents</w:t>
      </w:r>
    </w:p>
    <w:p w14:paraId="7C5AF23F" w14:textId="12CFB2B1" w:rsidR="001B266F"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489659" w:history="1">
        <w:r w:rsidR="001B266F" w:rsidRPr="00BE4F1F">
          <w:rPr>
            <w:rStyle w:val="Hyperlink"/>
            <w:noProof/>
          </w:rPr>
          <w:t>1.</w:t>
        </w:r>
        <w:r w:rsidR="001B266F">
          <w:rPr>
            <w:rFonts w:asciiTheme="minorHAnsi" w:eastAsiaTheme="minorEastAsia" w:hAnsiTheme="minorHAnsi" w:cstheme="minorBidi"/>
            <w:noProof/>
            <w:sz w:val="22"/>
            <w:szCs w:val="22"/>
          </w:rPr>
          <w:tab/>
        </w:r>
        <w:r w:rsidR="001B266F" w:rsidRPr="00BE4F1F">
          <w:rPr>
            <w:rStyle w:val="Hyperlink"/>
            <w:noProof/>
          </w:rPr>
          <w:t>List of Contributing Members</w:t>
        </w:r>
        <w:r w:rsidR="001B266F">
          <w:rPr>
            <w:noProof/>
            <w:webHidden/>
          </w:rPr>
          <w:tab/>
        </w:r>
        <w:r w:rsidR="001B266F">
          <w:rPr>
            <w:noProof/>
            <w:webHidden/>
          </w:rPr>
          <w:fldChar w:fldCharType="begin"/>
        </w:r>
        <w:r w:rsidR="001B266F">
          <w:rPr>
            <w:noProof/>
            <w:webHidden/>
          </w:rPr>
          <w:instrText xml:space="preserve"> PAGEREF _Toc507489659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480C64FB" w14:textId="01F349B1"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0" w:history="1">
        <w:r w:rsidR="001B266F" w:rsidRPr="00BE4F1F">
          <w:rPr>
            <w:rStyle w:val="Hyperlink"/>
            <w:noProof/>
          </w:rPr>
          <w:t>2.</w:t>
        </w:r>
        <w:r w:rsidR="001B266F">
          <w:rPr>
            <w:rFonts w:asciiTheme="minorHAnsi" w:eastAsiaTheme="minorEastAsia" w:hAnsiTheme="minorHAnsi" w:cstheme="minorBidi"/>
            <w:noProof/>
            <w:sz w:val="22"/>
            <w:szCs w:val="22"/>
          </w:rPr>
          <w:tab/>
        </w:r>
        <w:r w:rsidR="001B266F" w:rsidRPr="00BE4F1F">
          <w:rPr>
            <w:rStyle w:val="Hyperlink"/>
            <w:noProof/>
          </w:rPr>
          <w:t>Abstract</w:t>
        </w:r>
        <w:r w:rsidR="001B266F">
          <w:rPr>
            <w:noProof/>
            <w:webHidden/>
          </w:rPr>
          <w:tab/>
        </w:r>
        <w:r w:rsidR="001B266F">
          <w:rPr>
            <w:noProof/>
            <w:webHidden/>
          </w:rPr>
          <w:fldChar w:fldCharType="begin"/>
        </w:r>
        <w:r w:rsidR="001B266F">
          <w:rPr>
            <w:noProof/>
            <w:webHidden/>
          </w:rPr>
          <w:instrText xml:space="preserve"> PAGEREF _Toc507489660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1E8AC209" w14:textId="439EF4E8"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1" w:history="1">
        <w:r w:rsidR="001B266F" w:rsidRPr="00BE4F1F">
          <w:rPr>
            <w:rStyle w:val="Hyperlink"/>
            <w:noProof/>
          </w:rPr>
          <w:t>3.</w:t>
        </w:r>
        <w:r w:rsidR="001B266F">
          <w:rPr>
            <w:rFonts w:asciiTheme="minorHAnsi" w:eastAsiaTheme="minorEastAsia" w:hAnsiTheme="minorHAnsi" w:cstheme="minorBidi"/>
            <w:noProof/>
            <w:sz w:val="22"/>
            <w:szCs w:val="22"/>
          </w:rPr>
          <w:tab/>
        </w:r>
        <w:r w:rsidR="001B266F" w:rsidRPr="00BE4F1F">
          <w:rPr>
            <w:rStyle w:val="Hyperlink"/>
            <w:noProof/>
          </w:rPr>
          <w:t>Scope</w:t>
        </w:r>
        <w:r w:rsidR="001B266F">
          <w:rPr>
            <w:noProof/>
            <w:webHidden/>
          </w:rPr>
          <w:tab/>
        </w:r>
        <w:r w:rsidR="001B266F">
          <w:rPr>
            <w:noProof/>
            <w:webHidden/>
          </w:rPr>
          <w:fldChar w:fldCharType="begin"/>
        </w:r>
        <w:r w:rsidR="001B266F">
          <w:rPr>
            <w:noProof/>
            <w:webHidden/>
          </w:rPr>
          <w:instrText xml:space="preserve"> PAGEREF _Toc507489661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4C42865F" w14:textId="72DC75BB"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2" w:history="1">
        <w:r w:rsidR="001B266F" w:rsidRPr="00BE4F1F">
          <w:rPr>
            <w:rStyle w:val="Hyperlink"/>
            <w:noProof/>
          </w:rPr>
          <w:t>4.</w:t>
        </w:r>
        <w:r w:rsidR="001B266F">
          <w:rPr>
            <w:rFonts w:asciiTheme="minorHAnsi" w:eastAsiaTheme="minorEastAsia" w:hAnsiTheme="minorHAnsi" w:cstheme="minorBidi"/>
            <w:noProof/>
            <w:sz w:val="22"/>
            <w:szCs w:val="22"/>
          </w:rPr>
          <w:tab/>
        </w:r>
        <w:r w:rsidR="001B266F" w:rsidRPr="00BE4F1F">
          <w:rPr>
            <w:rStyle w:val="Hyperlink"/>
            <w:noProof/>
          </w:rPr>
          <w:t>Trouble Ticket Resource model</w:t>
        </w:r>
        <w:r w:rsidR="001B266F">
          <w:rPr>
            <w:noProof/>
            <w:webHidden/>
          </w:rPr>
          <w:tab/>
        </w:r>
        <w:r w:rsidR="001B266F">
          <w:rPr>
            <w:noProof/>
            <w:webHidden/>
          </w:rPr>
          <w:fldChar w:fldCharType="begin"/>
        </w:r>
        <w:r w:rsidR="001B266F">
          <w:rPr>
            <w:noProof/>
            <w:webHidden/>
          </w:rPr>
          <w:instrText xml:space="preserve"> PAGEREF _Toc507489662 \h </w:instrText>
        </w:r>
        <w:r w:rsidR="001B266F">
          <w:rPr>
            <w:noProof/>
            <w:webHidden/>
          </w:rPr>
        </w:r>
        <w:r w:rsidR="001B266F">
          <w:rPr>
            <w:noProof/>
            <w:webHidden/>
          </w:rPr>
          <w:fldChar w:fldCharType="separate"/>
        </w:r>
        <w:r w:rsidR="001B266F">
          <w:rPr>
            <w:noProof/>
            <w:webHidden/>
          </w:rPr>
          <w:t>2</w:t>
        </w:r>
        <w:r w:rsidR="001B266F">
          <w:rPr>
            <w:noProof/>
            <w:webHidden/>
          </w:rPr>
          <w:fldChar w:fldCharType="end"/>
        </w:r>
      </w:hyperlink>
    </w:p>
    <w:p w14:paraId="2F29BFB5" w14:textId="2357C1EF"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3" w:history="1">
        <w:r w:rsidR="001B266F" w:rsidRPr="00BE4F1F">
          <w:rPr>
            <w:rStyle w:val="Hyperlink"/>
            <w:noProof/>
          </w:rPr>
          <w:t>5.</w:t>
        </w:r>
        <w:r w:rsidR="001B266F">
          <w:rPr>
            <w:rFonts w:asciiTheme="minorHAnsi" w:eastAsiaTheme="minorEastAsia" w:hAnsiTheme="minorHAnsi" w:cstheme="minorBidi"/>
            <w:noProof/>
            <w:sz w:val="22"/>
            <w:szCs w:val="22"/>
          </w:rPr>
          <w:tab/>
        </w:r>
        <w:r w:rsidR="001B266F" w:rsidRPr="00BE4F1F">
          <w:rPr>
            <w:rStyle w:val="Hyperlink"/>
            <w:noProof/>
          </w:rPr>
          <w:t>State Diagrams</w:t>
        </w:r>
        <w:r w:rsidR="001B266F">
          <w:rPr>
            <w:noProof/>
            <w:webHidden/>
          </w:rPr>
          <w:tab/>
        </w:r>
        <w:r w:rsidR="001B266F">
          <w:rPr>
            <w:noProof/>
            <w:webHidden/>
          </w:rPr>
          <w:fldChar w:fldCharType="begin"/>
        </w:r>
        <w:r w:rsidR="001B266F">
          <w:rPr>
            <w:noProof/>
            <w:webHidden/>
          </w:rPr>
          <w:instrText xml:space="preserve"> PAGEREF _Toc507489663 \h </w:instrText>
        </w:r>
        <w:r w:rsidR="001B266F">
          <w:rPr>
            <w:noProof/>
            <w:webHidden/>
          </w:rPr>
        </w:r>
        <w:r w:rsidR="001B266F">
          <w:rPr>
            <w:noProof/>
            <w:webHidden/>
          </w:rPr>
          <w:fldChar w:fldCharType="separate"/>
        </w:r>
        <w:r w:rsidR="001B266F">
          <w:rPr>
            <w:noProof/>
            <w:webHidden/>
          </w:rPr>
          <w:t>3</w:t>
        </w:r>
        <w:r w:rsidR="001B266F">
          <w:rPr>
            <w:noProof/>
            <w:webHidden/>
          </w:rPr>
          <w:fldChar w:fldCharType="end"/>
        </w:r>
      </w:hyperlink>
    </w:p>
    <w:p w14:paraId="6FAC4A62" w14:textId="5E13BE77"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4" w:history="1">
        <w:r w:rsidR="001B266F" w:rsidRPr="00BE4F1F">
          <w:rPr>
            <w:rStyle w:val="Hyperlink"/>
            <w:noProof/>
          </w:rPr>
          <w:t>6.</w:t>
        </w:r>
        <w:r w:rsidR="001B266F">
          <w:rPr>
            <w:rFonts w:asciiTheme="minorHAnsi" w:eastAsiaTheme="minorEastAsia" w:hAnsiTheme="minorHAnsi" w:cstheme="minorBidi"/>
            <w:noProof/>
            <w:sz w:val="22"/>
            <w:szCs w:val="22"/>
          </w:rPr>
          <w:tab/>
        </w:r>
        <w:r w:rsidR="001B266F" w:rsidRPr="00BE4F1F">
          <w:rPr>
            <w:rStyle w:val="Hyperlink"/>
            <w:noProof/>
          </w:rPr>
          <w:t>Notifications</w:t>
        </w:r>
        <w:r w:rsidR="001B266F">
          <w:rPr>
            <w:noProof/>
            <w:webHidden/>
          </w:rPr>
          <w:tab/>
        </w:r>
        <w:r w:rsidR="001B266F">
          <w:rPr>
            <w:noProof/>
            <w:webHidden/>
          </w:rPr>
          <w:fldChar w:fldCharType="begin"/>
        </w:r>
        <w:r w:rsidR="001B266F">
          <w:rPr>
            <w:noProof/>
            <w:webHidden/>
          </w:rPr>
          <w:instrText xml:space="preserve"> PAGEREF _Toc507489664 \h </w:instrText>
        </w:r>
        <w:r w:rsidR="001B266F">
          <w:rPr>
            <w:noProof/>
            <w:webHidden/>
          </w:rPr>
        </w:r>
        <w:r w:rsidR="001B266F">
          <w:rPr>
            <w:noProof/>
            <w:webHidden/>
          </w:rPr>
          <w:fldChar w:fldCharType="separate"/>
        </w:r>
        <w:r w:rsidR="001B266F">
          <w:rPr>
            <w:noProof/>
            <w:webHidden/>
          </w:rPr>
          <w:t>4</w:t>
        </w:r>
        <w:r w:rsidR="001B266F">
          <w:rPr>
            <w:noProof/>
            <w:webHidden/>
          </w:rPr>
          <w:fldChar w:fldCharType="end"/>
        </w:r>
      </w:hyperlink>
    </w:p>
    <w:p w14:paraId="3FAE8451" w14:textId="1995689F" w:rsidR="001B266F" w:rsidRDefault="009B0165">
      <w:pPr>
        <w:pStyle w:val="TOC2"/>
        <w:tabs>
          <w:tab w:val="left" w:pos="800"/>
          <w:tab w:val="right" w:leader="dot" w:pos="9350"/>
        </w:tabs>
        <w:rPr>
          <w:rFonts w:asciiTheme="minorHAnsi" w:eastAsiaTheme="minorEastAsia" w:hAnsiTheme="minorHAnsi" w:cstheme="minorBidi"/>
          <w:noProof/>
          <w:sz w:val="22"/>
          <w:szCs w:val="22"/>
        </w:rPr>
      </w:pPr>
      <w:hyperlink w:anchor="_Toc507489665" w:history="1">
        <w:r w:rsidR="001B266F" w:rsidRPr="00BE4F1F">
          <w:rPr>
            <w:rStyle w:val="Hyperlink"/>
            <w:noProof/>
          </w:rPr>
          <w:t>6.1</w:t>
        </w:r>
        <w:r w:rsidR="001B266F">
          <w:rPr>
            <w:rFonts w:asciiTheme="minorHAnsi" w:eastAsiaTheme="minorEastAsia" w:hAnsiTheme="minorHAnsi" w:cstheme="minorBidi"/>
            <w:noProof/>
            <w:sz w:val="22"/>
            <w:szCs w:val="22"/>
          </w:rPr>
          <w:tab/>
        </w:r>
        <w:r w:rsidR="001B266F" w:rsidRPr="00BE4F1F">
          <w:rPr>
            <w:rStyle w:val="Hyperlink"/>
            <w:noProof/>
          </w:rPr>
          <w:t>Subscribe to notification:</w:t>
        </w:r>
        <w:r w:rsidR="001B266F">
          <w:rPr>
            <w:noProof/>
            <w:webHidden/>
          </w:rPr>
          <w:tab/>
        </w:r>
        <w:r w:rsidR="001B266F">
          <w:rPr>
            <w:noProof/>
            <w:webHidden/>
          </w:rPr>
          <w:fldChar w:fldCharType="begin"/>
        </w:r>
        <w:r w:rsidR="001B266F">
          <w:rPr>
            <w:noProof/>
            <w:webHidden/>
          </w:rPr>
          <w:instrText xml:space="preserve"> PAGEREF _Toc507489665 \h </w:instrText>
        </w:r>
        <w:r w:rsidR="001B266F">
          <w:rPr>
            <w:noProof/>
            <w:webHidden/>
          </w:rPr>
        </w:r>
        <w:r w:rsidR="001B266F">
          <w:rPr>
            <w:noProof/>
            <w:webHidden/>
          </w:rPr>
          <w:fldChar w:fldCharType="separate"/>
        </w:r>
        <w:r w:rsidR="001B266F">
          <w:rPr>
            <w:noProof/>
            <w:webHidden/>
          </w:rPr>
          <w:t>4</w:t>
        </w:r>
        <w:r w:rsidR="001B266F">
          <w:rPr>
            <w:noProof/>
            <w:webHidden/>
          </w:rPr>
          <w:fldChar w:fldCharType="end"/>
        </w:r>
      </w:hyperlink>
    </w:p>
    <w:p w14:paraId="2516F4DD" w14:textId="1D3C665A" w:rsidR="001B266F" w:rsidRDefault="009B0165">
      <w:pPr>
        <w:pStyle w:val="TOC2"/>
        <w:tabs>
          <w:tab w:val="left" w:pos="800"/>
          <w:tab w:val="right" w:leader="dot" w:pos="9350"/>
        </w:tabs>
        <w:rPr>
          <w:rFonts w:asciiTheme="minorHAnsi" w:eastAsiaTheme="minorEastAsia" w:hAnsiTheme="minorHAnsi" w:cstheme="minorBidi"/>
          <w:noProof/>
          <w:sz w:val="22"/>
          <w:szCs w:val="22"/>
        </w:rPr>
      </w:pPr>
      <w:hyperlink w:anchor="_Toc507489666" w:history="1">
        <w:r w:rsidR="001B266F" w:rsidRPr="00BE4F1F">
          <w:rPr>
            <w:rStyle w:val="Hyperlink"/>
            <w:noProof/>
          </w:rPr>
          <w:t>6.2</w:t>
        </w:r>
        <w:r w:rsidR="001B266F">
          <w:rPr>
            <w:rFonts w:asciiTheme="minorHAnsi" w:eastAsiaTheme="minorEastAsia" w:hAnsiTheme="minorHAnsi" w:cstheme="minorBidi"/>
            <w:noProof/>
            <w:sz w:val="22"/>
            <w:szCs w:val="22"/>
          </w:rPr>
          <w:tab/>
        </w:r>
        <w:r w:rsidR="001B266F" w:rsidRPr="00BE4F1F">
          <w:rPr>
            <w:rStyle w:val="Hyperlink"/>
            <w:noProof/>
          </w:rPr>
          <w:t>Receive Notification:</w:t>
        </w:r>
        <w:r w:rsidR="001B266F">
          <w:rPr>
            <w:noProof/>
            <w:webHidden/>
          </w:rPr>
          <w:tab/>
        </w:r>
        <w:r w:rsidR="001B266F">
          <w:rPr>
            <w:noProof/>
            <w:webHidden/>
          </w:rPr>
          <w:fldChar w:fldCharType="begin"/>
        </w:r>
        <w:r w:rsidR="001B266F">
          <w:rPr>
            <w:noProof/>
            <w:webHidden/>
          </w:rPr>
          <w:instrText xml:space="preserve"> PAGEREF _Toc507489666 \h </w:instrText>
        </w:r>
        <w:r w:rsidR="001B266F">
          <w:rPr>
            <w:noProof/>
            <w:webHidden/>
          </w:rPr>
        </w:r>
        <w:r w:rsidR="001B266F">
          <w:rPr>
            <w:noProof/>
            <w:webHidden/>
          </w:rPr>
          <w:fldChar w:fldCharType="separate"/>
        </w:r>
        <w:r w:rsidR="001B266F">
          <w:rPr>
            <w:noProof/>
            <w:webHidden/>
          </w:rPr>
          <w:t>5</w:t>
        </w:r>
        <w:r w:rsidR="001B266F">
          <w:rPr>
            <w:noProof/>
            <w:webHidden/>
          </w:rPr>
          <w:fldChar w:fldCharType="end"/>
        </w:r>
      </w:hyperlink>
    </w:p>
    <w:p w14:paraId="7CBC892A" w14:textId="22598E72"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7" w:history="1">
        <w:r w:rsidR="001B266F" w:rsidRPr="00BE4F1F">
          <w:rPr>
            <w:rStyle w:val="Hyperlink"/>
            <w:noProof/>
          </w:rPr>
          <w:t>7.</w:t>
        </w:r>
        <w:r w:rsidR="001B266F">
          <w:rPr>
            <w:rFonts w:asciiTheme="minorHAnsi" w:eastAsiaTheme="minorEastAsia" w:hAnsiTheme="minorHAnsi" w:cstheme="minorBidi"/>
            <w:noProof/>
            <w:sz w:val="22"/>
            <w:szCs w:val="22"/>
          </w:rPr>
          <w:tab/>
        </w:r>
        <w:r w:rsidR="001B266F" w:rsidRPr="00BE4F1F">
          <w:rPr>
            <w:rStyle w:val="Hyperlink"/>
            <w:noProof/>
          </w:rPr>
          <w:t>JSON Representation Sample</w:t>
        </w:r>
        <w:r w:rsidR="001B266F">
          <w:rPr>
            <w:noProof/>
            <w:webHidden/>
          </w:rPr>
          <w:tab/>
        </w:r>
        <w:r w:rsidR="001B266F">
          <w:rPr>
            <w:noProof/>
            <w:webHidden/>
          </w:rPr>
          <w:fldChar w:fldCharType="begin"/>
        </w:r>
        <w:r w:rsidR="001B266F">
          <w:rPr>
            <w:noProof/>
            <w:webHidden/>
          </w:rPr>
          <w:instrText xml:space="preserve"> PAGEREF _Toc507489667 \h </w:instrText>
        </w:r>
        <w:r w:rsidR="001B266F">
          <w:rPr>
            <w:noProof/>
            <w:webHidden/>
          </w:rPr>
        </w:r>
        <w:r w:rsidR="001B266F">
          <w:rPr>
            <w:noProof/>
            <w:webHidden/>
          </w:rPr>
          <w:fldChar w:fldCharType="separate"/>
        </w:r>
        <w:r w:rsidR="001B266F">
          <w:rPr>
            <w:noProof/>
            <w:webHidden/>
          </w:rPr>
          <w:t>6</w:t>
        </w:r>
        <w:r w:rsidR="001B266F">
          <w:rPr>
            <w:noProof/>
            <w:webHidden/>
          </w:rPr>
          <w:fldChar w:fldCharType="end"/>
        </w:r>
      </w:hyperlink>
    </w:p>
    <w:p w14:paraId="67E70A04" w14:textId="0F045EB1" w:rsidR="001B266F" w:rsidRDefault="009B0165">
      <w:pPr>
        <w:pStyle w:val="TOC1"/>
        <w:tabs>
          <w:tab w:val="left" w:pos="600"/>
          <w:tab w:val="right" w:leader="dot" w:pos="9350"/>
        </w:tabs>
        <w:rPr>
          <w:rFonts w:asciiTheme="minorHAnsi" w:eastAsiaTheme="minorEastAsia" w:hAnsiTheme="minorHAnsi" w:cstheme="minorBidi"/>
          <w:noProof/>
          <w:sz w:val="22"/>
          <w:szCs w:val="22"/>
        </w:rPr>
      </w:pPr>
      <w:hyperlink w:anchor="_Toc507489668" w:history="1">
        <w:r w:rsidR="001B266F" w:rsidRPr="00BE4F1F">
          <w:rPr>
            <w:rStyle w:val="Hyperlink"/>
            <w:noProof/>
            <w:lang w:eastAsia="it-IT"/>
          </w:rPr>
          <w:t>8.</w:t>
        </w:r>
        <w:r w:rsidR="001B266F">
          <w:rPr>
            <w:rFonts w:asciiTheme="minorHAnsi" w:eastAsiaTheme="minorEastAsia" w:hAnsiTheme="minorHAnsi" w:cstheme="minorBidi"/>
            <w:noProof/>
            <w:sz w:val="22"/>
            <w:szCs w:val="22"/>
          </w:rPr>
          <w:tab/>
        </w:r>
        <w:r w:rsidR="001B266F" w:rsidRPr="00BE4F1F">
          <w:rPr>
            <w:rStyle w:val="Hyperlink"/>
            <w:noProof/>
            <w:lang w:eastAsia="it-IT"/>
          </w:rPr>
          <w:t>API Operations</w:t>
        </w:r>
        <w:r w:rsidR="001B266F">
          <w:rPr>
            <w:noProof/>
            <w:webHidden/>
          </w:rPr>
          <w:tab/>
        </w:r>
        <w:r w:rsidR="001B266F">
          <w:rPr>
            <w:noProof/>
            <w:webHidden/>
          </w:rPr>
          <w:fldChar w:fldCharType="begin"/>
        </w:r>
        <w:r w:rsidR="001B266F">
          <w:rPr>
            <w:noProof/>
            <w:webHidden/>
          </w:rPr>
          <w:instrText xml:space="preserve"> PAGEREF _Toc507489668 \h </w:instrText>
        </w:r>
        <w:r w:rsidR="001B266F">
          <w:rPr>
            <w:noProof/>
            <w:webHidden/>
          </w:rPr>
        </w:r>
        <w:r w:rsidR="001B266F">
          <w:rPr>
            <w:noProof/>
            <w:webHidden/>
          </w:rPr>
          <w:fldChar w:fldCharType="separate"/>
        </w:r>
        <w:r w:rsidR="001B266F">
          <w:rPr>
            <w:noProof/>
            <w:webHidden/>
          </w:rPr>
          <w:t>7</w:t>
        </w:r>
        <w:r w:rsidR="001B266F">
          <w:rPr>
            <w:noProof/>
            <w:webHidden/>
          </w:rPr>
          <w:fldChar w:fldCharType="end"/>
        </w:r>
      </w:hyperlink>
    </w:p>
    <w:p w14:paraId="25781BBD" w14:textId="34FC4D6D" w:rsidR="001B266F" w:rsidRDefault="009B0165">
      <w:pPr>
        <w:pStyle w:val="TOC2"/>
        <w:tabs>
          <w:tab w:val="left" w:pos="800"/>
          <w:tab w:val="right" w:leader="dot" w:pos="9350"/>
        </w:tabs>
        <w:rPr>
          <w:rFonts w:asciiTheme="minorHAnsi" w:eastAsiaTheme="minorEastAsia" w:hAnsiTheme="minorHAnsi" w:cstheme="minorBidi"/>
          <w:noProof/>
          <w:sz w:val="22"/>
          <w:szCs w:val="22"/>
        </w:rPr>
      </w:pPr>
      <w:hyperlink w:anchor="_Toc507489669" w:history="1">
        <w:r w:rsidR="001B266F" w:rsidRPr="00BE4F1F">
          <w:rPr>
            <w:rStyle w:val="Hyperlink"/>
            <w:noProof/>
          </w:rPr>
          <w:t>8.1</w:t>
        </w:r>
        <w:r w:rsidR="001B266F">
          <w:rPr>
            <w:rFonts w:asciiTheme="minorHAnsi" w:eastAsiaTheme="minorEastAsia" w:hAnsiTheme="minorHAnsi" w:cstheme="minorBidi"/>
            <w:noProof/>
            <w:sz w:val="22"/>
            <w:szCs w:val="22"/>
          </w:rPr>
          <w:tab/>
        </w:r>
        <w:r w:rsidR="001B266F" w:rsidRPr="00BE4F1F">
          <w:rPr>
            <w:rStyle w:val="Hyperlink"/>
            <w:noProof/>
          </w:rPr>
          <w:t>Create Trouble Ticket</w:t>
        </w:r>
        <w:r w:rsidR="001B266F">
          <w:rPr>
            <w:noProof/>
            <w:webHidden/>
          </w:rPr>
          <w:tab/>
        </w:r>
        <w:r w:rsidR="001B266F">
          <w:rPr>
            <w:noProof/>
            <w:webHidden/>
          </w:rPr>
          <w:fldChar w:fldCharType="begin"/>
        </w:r>
        <w:r w:rsidR="001B266F">
          <w:rPr>
            <w:noProof/>
            <w:webHidden/>
          </w:rPr>
          <w:instrText xml:space="preserve"> PAGEREF _Toc507489669 \h </w:instrText>
        </w:r>
        <w:r w:rsidR="001B266F">
          <w:rPr>
            <w:noProof/>
            <w:webHidden/>
          </w:rPr>
        </w:r>
        <w:r w:rsidR="001B266F">
          <w:rPr>
            <w:noProof/>
            <w:webHidden/>
          </w:rPr>
          <w:fldChar w:fldCharType="separate"/>
        </w:r>
        <w:r w:rsidR="001B266F">
          <w:rPr>
            <w:noProof/>
            <w:webHidden/>
          </w:rPr>
          <w:t>8</w:t>
        </w:r>
        <w:r w:rsidR="001B266F">
          <w:rPr>
            <w:noProof/>
            <w:webHidden/>
          </w:rPr>
          <w:fldChar w:fldCharType="end"/>
        </w:r>
      </w:hyperlink>
    </w:p>
    <w:p w14:paraId="0BCCE4CD" w14:textId="7F1E8161" w:rsidR="001B266F" w:rsidRDefault="009B0165">
      <w:pPr>
        <w:pStyle w:val="TOC2"/>
        <w:tabs>
          <w:tab w:val="left" w:pos="800"/>
          <w:tab w:val="right" w:leader="dot" w:pos="9350"/>
        </w:tabs>
        <w:rPr>
          <w:rFonts w:asciiTheme="minorHAnsi" w:eastAsiaTheme="minorEastAsia" w:hAnsiTheme="minorHAnsi" w:cstheme="minorBidi"/>
          <w:noProof/>
          <w:sz w:val="22"/>
          <w:szCs w:val="22"/>
        </w:rPr>
      </w:pPr>
      <w:hyperlink w:anchor="_Toc507489670" w:history="1">
        <w:r w:rsidR="001B266F" w:rsidRPr="00BE4F1F">
          <w:rPr>
            <w:rStyle w:val="Hyperlink"/>
            <w:noProof/>
          </w:rPr>
          <w:t>8.2</w:t>
        </w:r>
        <w:r w:rsidR="001B266F">
          <w:rPr>
            <w:rFonts w:asciiTheme="minorHAnsi" w:eastAsiaTheme="minorEastAsia" w:hAnsiTheme="minorHAnsi" w:cstheme="minorBidi"/>
            <w:noProof/>
            <w:sz w:val="22"/>
            <w:szCs w:val="22"/>
          </w:rPr>
          <w:tab/>
        </w:r>
        <w:r w:rsidR="001B266F" w:rsidRPr="00BE4F1F">
          <w:rPr>
            <w:rStyle w:val="Hyperlink"/>
            <w:noProof/>
          </w:rPr>
          <w:t>Retrieve Trouble Tickets</w:t>
        </w:r>
        <w:r w:rsidR="001B266F">
          <w:rPr>
            <w:noProof/>
            <w:webHidden/>
          </w:rPr>
          <w:tab/>
        </w:r>
        <w:r w:rsidR="001B266F">
          <w:rPr>
            <w:noProof/>
            <w:webHidden/>
          </w:rPr>
          <w:fldChar w:fldCharType="begin"/>
        </w:r>
        <w:r w:rsidR="001B266F">
          <w:rPr>
            <w:noProof/>
            <w:webHidden/>
          </w:rPr>
          <w:instrText xml:space="preserve"> PAGEREF _Toc507489670 \h </w:instrText>
        </w:r>
        <w:r w:rsidR="001B266F">
          <w:rPr>
            <w:noProof/>
            <w:webHidden/>
          </w:rPr>
        </w:r>
        <w:r w:rsidR="001B266F">
          <w:rPr>
            <w:noProof/>
            <w:webHidden/>
          </w:rPr>
          <w:fldChar w:fldCharType="separate"/>
        </w:r>
        <w:r w:rsidR="001B266F">
          <w:rPr>
            <w:noProof/>
            <w:webHidden/>
          </w:rPr>
          <w:t>10</w:t>
        </w:r>
        <w:r w:rsidR="001B266F">
          <w:rPr>
            <w:noProof/>
            <w:webHidden/>
          </w:rPr>
          <w:fldChar w:fldCharType="end"/>
        </w:r>
      </w:hyperlink>
    </w:p>
    <w:p w14:paraId="4E72365B" w14:textId="4923188F" w:rsidR="001B266F" w:rsidRDefault="009B0165">
      <w:pPr>
        <w:pStyle w:val="TOC2"/>
        <w:tabs>
          <w:tab w:val="left" w:pos="800"/>
          <w:tab w:val="right" w:leader="dot" w:pos="9350"/>
        </w:tabs>
        <w:rPr>
          <w:rFonts w:asciiTheme="minorHAnsi" w:eastAsiaTheme="minorEastAsia" w:hAnsiTheme="minorHAnsi" w:cstheme="minorBidi"/>
          <w:noProof/>
          <w:sz w:val="22"/>
          <w:szCs w:val="22"/>
        </w:rPr>
      </w:pPr>
      <w:hyperlink w:anchor="_Toc507489671" w:history="1">
        <w:r w:rsidR="001B266F" w:rsidRPr="00BE4F1F">
          <w:rPr>
            <w:rStyle w:val="Hyperlink"/>
            <w:noProof/>
          </w:rPr>
          <w:t>8.3</w:t>
        </w:r>
        <w:r w:rsidR="001B266F">
          <w:rPr>
            <w:rFonts w:asciiTheme="minorHAnsi" w:eastAsiaTheme="minorEastAsia" w:hAnsiTheme="minorHAnsi" w:cstheme="minorBidi"/>
            <w:noProof/>
            <w:sz w:val="22"/>
            <w:szCs w:val="22"/>
          </w:rPr>
          <w:tab/>
        </w:r>
        <w:r w:rsidR="001B266F" w:rsidRPr="00BE4F1F">
          <w:rPr>
            <w:rStyle w:val="Hyperlink"/>
            <w:noProof/>
          </w:rPr>
          <w:t>Retrieve a single trouble ticket by ticket identifier</w:t>
        </w:r>
        <w:r w:rsidR="001B266F">
          <w:rPr>
            <w:noProof/>
            <w:webHidden/>
          </w:rPr>
          <w:tab/>
        </w:r>
        <w:r w:rsidR="001B266F">
          <w:rPr>
            <w:noProof/>
            <w:webHidden/>
          </w:rPr>
          <w:fldChar w:fldCharType="begin"/>
        </w:r>
        <w:r w:rsidR="001B266F">
          <w:rPr>
            <w:noProof/>
            <w:webHidden/>
          </w:rPr>
          <w:instrText xml:space="preserve"> PAGEREF _Toc507489671 \h </w:instrText>
        </w:r>
        <w:r w:rsidR="001B266F">
          <w:rPr>
            <w:noProof/>
            <w:webHidden/>
          </w:rPr>
        </w:r>
        <w:r w:rsidR="001B266F">
          <w:rPr>
            <w:noProof/>
            <w:webHidden/>
          </w:rPr>
          <w:fldChar w:fldCharType="separate"/>
        </w:r>
        <w:r w:rsidR="001B266F">
          <w:rPr>
            <w:noProof/>
            <w:webHidden/>
          </w:rPr>
          <w:t>12</w:t>
        </w:r>
        <w:r w:rsidR="001B266F">
          <w:rPr>
            <w:noProof/>
            <w:webHidden/>
          </w:rPr>
          <w:fldChar w:fldCharType="end"/>
        </w:r>
      </w:hyperlink>
    </w:p>
    <w:p w14:paraId="0E9C2F82" w14:textId="784CDB44" w:rsidR="001B266F" w:rsidRDefault="009B0165">
      <w:pPr>
        <w:pStyle w:val="TOC2"/>
        <w:tabs>
          <w:tab w:val="left" w:pos="800"/>
          <w:tab w:val="right" w:leader="dot" w:pos="9350"/>
        </w:tabs>
        <w:rPr>
          <w:rFonts w:asciiTheme="minorHAnsi" w:eastAsiaTheme="minorEastAsia" w:hAnsiTheme="minorHAnsi" w:cstheme="minorBidi"/>
          <w:noProof/>
          <w:sz w:val="22"/>
          <w:szCs w:val="22"/>
        </w:rPr>
      </w:pPr>
      <w:hyperlink w:anchor="_Toc507489672" w:history="1">
        <w:r w:rsidR="001B266F" w:rsidRPr="00BE4F1F">
          <w:rPr>
            <w:rStyle w:val="Hyperlink"/>
            <w:noProof/>
          </w:rPr>
          <w:t>8.4</w:t>
        </w:r>
        <w:r w:rsidR="001B266F">
          <w:rPr>
            <w:rFonts w:asciiTheme="minorHAnsi" w:eastAsiaTheme="minorEastAsia" w:hAnsiTheme="minorHAnsi" w:cstheme="minorBidi"/>
            <w:noProof/>
            <w:sz w:val="22"/>
            <w:szCs w:val="22"/>
          </w:rPr>
          <w:tab/>
        </w:r>
        <w:r w:rsidR="001B266F" w:rsidRPr="00BE4F1F">
          <w:rPr>
            <w:rStyle w:val="Hyperlink"/>
            <w:noProof/>
          </w:rPr>
          <w:t>Update Trouble Ticket</w:t>
        </w:r>
        <w:r w:rsidR="001B266F">
          <w:rPr>
            <w:noProof/>
            <w:webHidden/>
          </w:rPr>
          <w:tab/>
        </w:r>
        <w:r w:rsidR="001B266F">
          <w:rPr>
            <w:noProof/>
            <w:webHidden/>
          </w:rPr>
          <w:fldChar w:fldCharType="begin"/>
        </w:r>
        <w:r w:rsidR="001B266F">
          <w:rPr>
            <w:noProof/>
            <w:webHidden/>
          </w:rPr>
          <w:instrText xml:space="preserve"> PAGEREF _Toc507489672 \h </w:instrText>
        </w:r>
        <w:r w:rsidR="001B266F">
          <w:rPr>
            <w:noProof/>
            <w:webHidden/>
          </w:rPr>
        </w:r>
        <w:r w:rsidR="001B266F">
          <w:rPr>
            <w:noProof/>
            <w:webHidden/>
          </w:rPr>
          <w:fldChar w:fldCharType="separate"/>
        </w:r>
        <w:r w:rsidR="001B266F">
          <w:rPr>
            <w:noProof/>
            <w:webHidden/>
          </w:rPr>
          <w:t>12</w:t>
        </w:r>
        <w:r w:rsidR="001B266F">
          <w:rPr>
            <w:noProof/>
            <w:webHidden/>
          </w:rPr>
          <w:fldChar w:fldCharType="end"/>
        </w:r>
      </w:hyperlink>
    </w:p>
    <w:p w14:paraId="4698771E" w14:textId="2494D277" w:rsidR="005475BC" w:rsidRDefault="004D3C25" w:rsidP="00D23B6C">
      <w:pPr>
        <w:pStyle w:val="Body"/>
      </w:pPr>
      <w:r w:rsidRPr="00EB41F3">
        <w:fldChar w:fldCharType="end"/>
      </w:r>
    </w:p>
    <w:p w14:paraId="75AFAF39" w14:textId="3DE2D48A" w:rsidR="002527B9" w:rsidRDefault="002527B9">
      <w:pPr>
        <w:spacing w:before="0"/>
      </w:pPr>
      <w:r>
        <w:br w:type="page"/>
      </w:r>
    </w:p>
    <w:p w14:paraId="0C57BDF6" w14:textId="2D4ADCB8" w:rsidR="00D631D7" w:rsidRDefault="00D631D7" w:rsidP="00884AB9">
      <w:pPr>
        <w:pStyle w:val="TOCHeading"/>
        <w:pageBreakBefore w:val="0"/>
      </w:pPr>
      <w:r w:rsidRPr="00352433">
        <w:lastRenderedPageBreak/>
        <w:t>List of Figures</w:t>
      </w:r>
    </w:p>
    <w:p w14:paraId="73E60349" w14:textId="775DF177" w:rsidR="001B266F"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7489673" w:history="1">
        <w:r w:rsidR="001B266F" w:rsidRPr="00D22F0C">
          <w:rPr>
            <w:rStyle w:val="Hyperlink"/>
            <w:noProof/>
          </w:rPr>
          <w:t>Figure 1 Trouble Ticket Resource Model</w:t>
        </w:r>
        <w:r w:rsidR="001B266F">
          <w:rPr>
            <w:noProof/>
            <w:webHidden/>
          </w:rPr>
          <w:tab/>
        </w:r>
        <w:r w:rsidR="001B266F">
          <w:rPr>
            <w:noProof/>
            <w:webHidden/>
          </w:rPr>
          <w:fldChar w:fldCharType="begin"/>
        </w:r>
        <w:r w:rsidR="001B266F">
          <w:rPr>
            <w:noProof/>
            <w:webHidden/>
          </w:rPr>
          <w:instrText xml:space="preserve"> PAGEREF _Toc507489673 \h </w:instrText>
        </w:r>
        <w:r w:rsidR="001B266F">
          <w:rPr>
            <w:noProof/>
            <w:webHidden/>
          </w:rPr>
        </w:r>
        <w:r w:rsidR="001B266F">
          <w:rPr>
            <w:noProof/>
            <w:webHidden/>
          </w:rPr>
          <w:fldChar w:fldCharType="separate"/>
        </w:r>
        <w:r w:rsidR="001B266F">
          <w:rPr>
            <w:noProof/>
            <w:webHidden/>
          </w:rPr>
          <w:t>2</w:t>
        </w:r>
        <w:r w:rsidR="001B266F">
          <w:rPr>
            <w:noProof/>
            <w:webHidden/>
          </w:rPr>
          <w:fldChar w:fldCharType="end"/>
        </w:r>
      </w:hyperlink>
    </w:p>
    <w:p w14:paraId="5A18ED32" w14:textId="36810ACA" w:rsidR="001B266F" w:rsidRDefault="009B0165">
      <w:pPr>
        <w:pStyle w:val="TableofFigures"/>
        <w:tabs>
          <w:tab w:val="right" w:leader="dot" w:pos="9350"/>
        </w:tabs>
        <w:rPr>
          <w:rFonts w:asciiTheme="minorHAnsi" w:eastAsiaTheme="minorEastAsia" w:hAnsiTheme="minorHAnsi" w:cstheme="minorBidi"/>
          <w:noProof/>
          <w:sz w:val="22"/>
          <w:szCs w:val="22"/>
        </w:rPr>
      </w:pPr>
      <w:hyperlink w:anchor="_Toc507489674" w:history="1">
        <w:r w:rsidR="001B266F" w:rsidRPr="00D22F0C">
          <w:rPr>
            <w:rStyle w:val="Hyperlink"/>
            <w:noProof/>
          </w:rPr>
          <w:t>Figure 2 Trouble Ticket State Machine</w:t>
        </w:r>
        <w:r w:rsidR="001B266F">
          <w:rPr>
            <w:noProof/>
            <w:webHidden/>
          </w:rPr>
          <w:tab/>
        </w:r>
        <w:r w:rsidR="001B266F">
          <w:rPr>
            <w:noProof/>
            <w:webHidden/>
          </w:rPr>
          <w:fldChar w:fldCharType="begin"/>
        </w:r>
        <w:r w:rsidR="001B266F">
          <w:rPr>
            <w:noProof/>
            <w:webHidden/>
          </w:rPr>
          <w:instrText xml:space="preserve"> PAGEREF _Toc507489674 \h </w:instrText>
        </w:r>
        <w:r w:rsidR="001B266F">
          <w:rPr>
            <w:noProof/>
            <w:webHidden/>
          </w:rPr>
        </w:r>
        <w:r w:rsidR="001B266F">
          <w:rPr>
            <w:noProof/>
            <w:webHidden/>
          </w:rPr>
          <w:fldChar w:fldCharType="separate"/>
        </w:r>
        <w:r w:rsidR="001B266F">
          <w:rPr>
            <w:noProof/>
            <w:webHidden/>
          </w:rPr>
          <w:t>3</w:t>
        </w:r>
        <w:r w:rsidR="001B266F">
          <w:rPr>
            <w:noProof/>
            <w:webHidden/>
          </w:rPr>
          <w:fldChar w:fldCharType="end"/>
        </w:r>
      </w:hyperlink>
    </w:p>
    <w:p w14:paraId="5099550C" w14:textId="108C5D5A" w:rsidR="00D631D7" w:rsidRDefault="002B42F2" w:rsidP="00306EA1">
      <w:pPr>
        <w:pStyle w:val="TOCHeading"/>
        <w:pageBreakBefore w:val="0"/>
      </w:pPr>
      <w:r>
        <w:fldChar w:fldCharType="end"/>
      </w:r>
      <w:r w:rsidR="00D631D7" w:rsidRPr="00352433">
        <w:t>List of Tables</w:t>
      </w:r>
    </w:p>
    <w:p w14:paraId="2429358C" w14:textId="1687C333" w:rsidR="001B266F"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489748" w:history="1">
        <w:r w:rsidR="001B266F" w:rsidRPr="00F4003B">
          <w:rPr>
            <w:rStyle w:val="Hyperlink"/>
            <w:noProof/>
          </w:rPr>
          <w:t>Table 1 Contributing Member Companies</w:t>
        </w:r>
        <w:r w:rsidR="001B266F">
          <w:rPr>
            <w:noProof/>
            <w:webHidden/>
          </w:rPr>
          <w:tab/>
        </w:r>
        <w:r w:rsidR="001B266F">
          <w:rPr>
            <w:noProof/>
            <w:webHidden/>
          </w:rPr>
          <w:fldChar w:fldCharType="begin"/>
        </w:r>
        <w:r w:rsidR="001B266F">
          <w:rPr>
            <w:noProof/>
            <w:webHidden/>
          </w:rPr>
          <w:instrText xml:space="preserve"> PAGEREF _Toc507489748 \h </w:instrText>
        </w:r>
        <w:r w:rsidR="001B266F">
          <w:rPr>
            <w:noProof/>
            <w:webHidden/>
          </w:rPr>
        </w:r>
        <w:r w:rsidR="001B266F">
          <w:rPr>
            <w:noProof/>
            <w:webHidden/>
          </w:rPr>
          <w:fldChar w:fldCharType="separate"/>
        </w:r>
        <w:r w:rsidR="001B266F">
          <w:rPr>
            <w:noProof/>
            <w:webHidden/>
          </w:rPr>
          <w:t>1</w:t>
        </w:r>
        <w:r w:rsidR="001B266F">
          <w:rPr>
            <w:noProof/>
            <w:webHidden/>
          </w:rPr>
          <w:fldChar w:fldCharType="end"/>
        </w:r>
      </w:hyperlink>
    </w:p>
    <w:p w14:paraId="5BF810FA" w14:textId="179B835A" w:rsidR="001B266F" w:rsidRDefault="009B0165">
      <w:pPr>
        <w:pStyle w:val="TableofFigures"/>
        <w:tabs>
          <w:tab w:val="right" w:leader="dot" w:pos="9350"/>
        </w:tabs>
        <w:rPr>
          <w:rFonts w:asciiTheme="minorHAnsi" w:eastAsiaTheme="minorEastAsia" w:hAnsiTheme="minorHAnsi" w:cstheme="minorBidi"/>
          <w:noProof/>
          <w:sz w:val="22"/>
          <w:szCs w:val="22"/>
        </w:rPr>
      </w:pPr>
      <w:hyperlink w:anchor="_Toc507489749" w:history="1">
        <w:r w:rsidR="001B266F" w:rsidRPr="00F4003B">
          <w:rPr>
            <w:rStyle w:val="Hyperlink"/>
            <w:noProof/>
          </w:rPr>
          <w:t>Table 2 Mapping UC – API operations</w:t>
        </w:r>
        <w:r w:rsidR="001B266F">
          <w:rPr>
            <w:noProof/>
            <w:webHidden/>
          </w:rPr>
          <w:tab/>
        </w:r>
        <w:r w:rsidR="001B266F">
          <w:rPr>
            <w:noProof/>
            <w:webHidden/>
          </w:rPr>
          <w:fldChar w:fldCharType="begin"/>
        </w:r>
        <w:r w:rsidR="001B266F">
          <w:rPr>
            <w:noProof/>
            <w:webHidden/>
          </w:rPr>
          <w:instrText xml:space="preserve"> PAGEREF _Toc507489749 \h </w:instrText>
        </w:r>
        <w:r w:rsidR="001B266F">
          <w:rPr>
            <w:noProof/>
            <w:webHidden/>
          </w:rPr>
        </w:r>
        <w:r w:rsidR="001B266F">
          <w:rPr>
            <w:noProof/>
            <w:webHidden/>
          </w:rPr>
          <w:fldChar w:fldCharType="separate"/>
        </w:r>
        <w:r w:rsidR="001B266F">
          <w:rPr>
            <w:noProof/>
            <w:webHidden/>
          </w:rPr>
          <w:t>7</w:t>
        </w:r>
        <w:r w:rsidR="001B266F">
          <w:rPr>
            <w:noProof/>
            <w:webHidden/>
          </w:rPr>
          <w:fldChar w:fldCharType="end"/>
        </w:r>
      </w:hyperlink>
    </w:p>
    <w:p w14:paraId="216CFC7C" w14:textId="4DED502A"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BF3192">
          <w:footerReference w:type="default" r:id="rId14"/>
          <w:footerReference w:type="first" r:id="rId15"/>
          <w:pgSz w:w="12240" w:h="15840" w:code="1"/>
          <w:pgMar w:top="1440" w:right="1440" w:bottom="1440" w:left="1440" w:header="720" w:footer="720" w:gutter="0"/>
          <w:lnNumType w:countBy="1" w:restart="continuous"/>
          <w:pgNumType w:fmt="lowerRoman"/>
          <w:cols w:space="720"/>
          <w:docGrid w:linePitch="360"/>
        </w:sectPr>
      </w:pPr>
    </w:p>
    <w:p w14:paraId="6D1EDB57" w14:textId="461E43EF" w:rsidR="00D631D7" w:rsidRDefault="00743C06" w:rsidP="00743C06">
      <w:pPr>
        <w:pStyle w:val="Heading1"/>
      </w:pPr>
      <w:bookmarkStart w:id="4" w:name="_Toc507489659"/>
      <w:r>
        <w:lastRenderedPageBreak/>
        <w:t>List of Contributing Members</w:t>
      </w:r>
      <w:bookmarkEnd w:id="4"/>
    </w:p>
    <w:p w14:paraId="53D17E95" w14:textId="65A71F18" w:rsidR="00743C06" w:rsidRDefault="00743C06" w:rsidP="00430AD4">
      <w:pPr>
        <w:pStyle w:val="Body"/>
      </w:pPr>
      <w:r>
        <w:t xml:space="preserve">The following </w:t>
      </w:r>
      <w:r w:rsidR="00BF3192" w:rsidRPr="00430AD4">
        <w:t>m</w:t>
      </w:r>
      <w:r w:rsidRPr="00430AD4">
        <w:t>ember</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2527B9" w:rsidRPr="00430AD4" w14:paraId="7BC668EC" w14:textId="77777777" w:rsidTr="002527B9">
        <w:tc>
          <w:tcPr>
            <w:tcW w:w="3829" w:type="dxa"/>
            <w:shd w:val="clear" w:color="auto" w:fill="FFFFFF"/>
          </w:tcPr>
          <w:p w14:paraId="592A288D" w14:textId="77777777" w:rsidR="002527B9" w:rsidRPr="00430AD4" w:rsidRDefault="002527B9" w:rsidP="00260584">
            <w:pPr>
              <w:pStyle w:val="Body"/>
            </w:pPr>
            <w:r>
              <w:t>AT&amp;T</w:t>
            </w:r>
          </w:p>
        </w:tc>
        <w:tc>
          <w:tcPr>
            <w:tcW w:w="3542" w:type="dxa"/>
            <w:shd w:val="clear" w:color="auto" w:fill="FFFFFF"/>
          </w:tcPr>
          <w:p w14:paraId="41628649" w14:textId="77777777" w:rsidR="002527B9" w:rsidRPr="00430AD4" w:rsidRDefault="002527B9" w:rsidP="00260584">
            <w:pPr>
              <w:pStyle w:val="Body"/>
            </w:pPr>
            <w:r>
              <w:t>Orange</w:t>
            </w:r>
          </w:p>
        </w:tc>
      </w:tr>
      <w:tr w:rsidR="002527B9" w:rsidRPr="00430AD4" w14:paraId="2B80EBA1" w14:textId="77777777" w:rsidTr="002527B9">
        <w:tc>
          <w:tcPr>
            <w:tcW w:w="3829" w:type="dxa"/>
            <w:shd w:val="clear" w:color="auto" w:fill="FFFFFF"/>
          </w:tcPr>
          <w:p w14:paraId="05B40DBD" w14:textId="77777777" w:rsidR="002527B9" w:rsidRPr="00430AD4" w:rsidRDefault="002527B9" w:rsidP="00260584">
            <w:pPr>
              <w:pStyle w:val="Body"/>
            </w:pPr>
            <w:proofErr w:type="spellStart"/>
            <w:r>
              <w:t>Cataworks</w:t>
            </w:r>
            <w:proofErr w:type="spellEnd"/>
          </w:p>
        </w:tc>
        <w:tc>
          <w:tcPr>
            <w:tcW w:w="3542" w:type="dxa"/>
            <w:shd w:val="clear" w:color="auto" w:fill="FFFFFF"/>
          </w:tcPr>
          <w:p w14:paraId="677FC3A1" w14:textId="77777777" w:rsidR="002527B9" w:rsidRPr="00430AD4" w:rsidRDefault="002527B9" w:rsidP="00260584">
            <w:pPr>
              <w:pStyle w:val="Body"/>
            </w:pPr>
            <w:proofErr w:type="spellStart"/>
            <w:r>
              <w:t>Telus</w:t>
            </w:r>
            <w:proofErr w:type="spellEnd"/>
          </w:p>
        </w:tc>
      </w:tr>
      <w:tr w:rsidR="002527B9" w:rsidRPr="00430AD4" w14:paraId="5118E969" w14:textId="77777777" w:rsidTr="002527B9">
        <w:tc>
          <w:tcPr>
            <w:tcW w:w="3829" w:type="dxa"/>
            <w:shd w:val="clear" w:color="auto" w:fill="FFFFFF"/>
          </w:tcPr>
          <w:p w14:paraId="0BDC47CC" w14:textId="77777777" w:rsidR="002527B9" w:rsidRPr="00430AD4" w:rsidRDefault="002527B9" w:rsidP="00260584">
            <w:pPr>
              <w:pStyle w:val="Body"/>
            </w:pPr>
            <w:r>
              <w:t>Colt</w:t>
            </w:r>
          </w:p>
        </w:tc>
        <w:tc>
          <w:tcPr>
            <w:tcW w:w="3542" w:type="dxa"/>
            <w:shd w:val="clear" w:color="auto" w:fill="FFFFFF"/>
          </w:tcPr>
          <w:p w14:paraId="1CBB1B74" w14:textId="77777777" w:rsidR="002527B9" w:rsidRPr="00430AD4" w:rsidRDefault="002527B9" w:rsidP="00260584">
            <w:pPr>
              <w:pStyle w:val="Body"/>
            </w:pPr>
          </w:p>
        </w:tc>
      </w:tr>
      <w:tr w:rsidR="002527B9" w:rsidRPr="00430AD4" w14:paraId="07932FAB" w14:textId="77777777" w:rsidTr="002527B9">
        <w:tc>
          <w:tcPr>
            <w:tcW w:w="3829" w:type="dxa"/>
            <w:shd w:val="clear" w:color="auto" w:fill="FFFFFF"/>
          </w:tcPr>
          <w:p w14:paraId="43BF4ACB" w14:textId="77777777" w:rsidR="002527B9" w:rsidRDefault="002527B9" w:rsidP="00260584">
            <w:pPr>
              <w:pStyle w:val="Body"/>
            </w:pPr>
          </w:p>
        </w:tc>
        <w:tc>
          <w:tcPr>
            <w:tcW w:w="3542" w:type="dxa"/>
            <w:shd w:val="clear" w:color="auto" w:fill="FFFFFF"/>
          </w:tcPr>
          <w:p w14:paraId="1CA52BEF" w14:textId="77777777" w:rsidR="002527B9" w:rsidRPr="00430AD4" w:rsidRDefault="002527B9" w:rsidP="00260584">
            <w:pPr>
              <w:pStyle w:val="Body"/>
            </w:pPr>
          </w:p>
        </w:tc>
      </w:tr>
    </w:tbl>
    <w:p w14:paraId="6D5897C5" w14:textId="132D6124" w:rsidR="002527B9" w:rsidRDefault="002527B9" w:rsidP="002527B9">
      <w:pPr>
        <w:pStyle w:val="Caption"/>
      </w:pPr>
      <w:bookmarkStart w:id="5" w:name="_Toc507489748"/>
      <w:r>
        <w:t xml:space="preserve">Table </w:t>
      </w:r>
      <w:fldSimple w:instr=" SEQ Table \* ARABIC ">
        <w:r>
          <w:rPr>
            <w:noProof/>
          </w:rPr>
          <w:t>1</w:t>
        </w:r>
      </w:fldSimple>
      <w:r>
        <w:t xml:space="preserve"> Contributing Member Companies</w:t>
      </w:r>
      <w:bookmarkEnd w:id="5"/>
    </w:p>
    <w:p w14:paraId="5A5ABC15" w14:textId="1A96F7AD" w:rsidR="0062374C" w:rsidRDefault="00352433" w:rsidP="00352433">
      <w:pPr>
        <w:pStyle w:val="Heading1"/>
      </w:pPr>
      <w:bookmarkStart w:id="6" w:name="_Toc507489660"/>
      <w:r>
        <w:t>Abstract</w:t>
      </w:r>
      <w:bookmarkEnd w:id="6"/>
    </w:p>
    <w:p w14:paraId="7B5CB953" w14:textId="2543B476" w:rsidR="005A1126" w:rsidRDefault="005A1126" w:rsidP="005A1126">
      <w:pPr>
        <w:ind w:right="4"/>
      </w:pPr>
      <w:r>
        <w:t>This API Guide is intended to help companies to implement the MEF Trouble Ticket Management API. The API swagger is available on MEF GitHub. In order to help API adoption this document provides:</w:t>
      </w:r>
    </w:p>
    <w:p w14:paraId="2F3E98D8" w14:textId="77777777" w:rsidR="005A1126" w:rsidRDefault="005A1126" w:rsidP="005A1126">
      <w:pPr>
        <w:pStyle w:val="ListParagraph"/>
        <w:numPr>
          <w:ilvl w:val="0"/>
          <w:numId w:val="187"/>
        </w:numPr>
        <w:spacing w:after="610"/>
        <w:ind w:right="4"/>
      </w:pPr>
      <w:r>
        <w:t>API Resource Model</w:t>
      </w:r>
    </w:p>
    <w:p w14:paraId="0F7A5B55" w14:textId="1B3769A0" w:rsidR="005A1126" w:rsidRDefault="005A1126" w:rsidP="005A1126">
      <w:pPr>
        <w:pStyle w:val="ListParagraph"/>
        <w:numPr>
          <w:ilvl w:val="0"/>
          <w:numId w:val="187"/>
        </w:numPr>
        <w:spacing w:after="610"/>
        <w:ind w:right="4"/>
      </w:pPr>
      <w:r>
        <w:t xml:space="preserve">Resource Trouble Ticket lifecycle  </w:t>
      </w:r>
    </w:p>
    <w:p w14:paraId="640E7C95" w14:textId="0F4CA8BB" w:rsidR="005A1126" w:rsidRDefault="005A1126" w:rsidP="005A1126">
      <w:pPr>
        <w:pStyle w:val="ListParagraph"/>
        <w:numPr>
          <w:ilvl w:val="0"/>
          <w:numId w:val="187"/>
        </w:numPr>
        <w:spacing w:after="610"/>
        <w:ind w:right="4"/>
      </w:pPr>
      <w:r>
        <w:t>Resource Trouble Ticket full representation</w:t>
      </w:r>
    </w:p>
    <w:p w14:paraId="2CA855B5" w14:textId="541587AB" w:rsidR="005A1126" w:rsidRPr="005A1126" w:rsidRDefault="005A1126" w:rsidP="005A1126">
      <w:pPr>
        <w:pStyle w:val="ListParagraph"/>
        <w:numPr>
          <w:ilvl w:val="0"/>
          <w:numId w:val="187"/>
        </w:numPr>
        <w:spacing w:after="610"/>
        <w:ind w:right="4"/>
      </w:pPr>
      <w:r>
        <w:t>Detailed description of all API Operations provided</w:t>
      </w:r>
    </w:p>
    <w:p w14:paraId="7A472D32" w14:textId="7657DC77" w:rsidR="0035451D" w:rsidRDefault="0035451D" w:rsidP="0035451D">
      <w:pPr>
        <w:pStyle w:val="Heading1"/>
        <w:keepLines/>
        <w:tabs>
          <w:tab w:val="left" w:pos="-1620"/>
        </w:tabs>
        <w:spacing w:before="240" w:line="240" w:lineRule="auto"/>
      </w:pPr>
      <w:bookmarkStart w:id="7" w:name="_Toc296243972"/>
      <w:bookmarkStart w:id="8" w:name="_Toc507489661"/>
      <w:r>
        <w:t>Scope</w:t>
      </w:r>
      <w:bookmarkEnd w:id="7"/>
      <w:bookmarkEnd w:id="8"/>
    </w:p>
    <w:p w14:paraId="5DE71457" w14:textId="77777777" w:rsidR="00F05CFF" w:rsidRDefault="00F05CFF" w:rsidP="00F05CFF">
      <w:pPr>
        <w:pStyle w:val="Body"/>
      </w:pPr>
      <w:r>
        <w:t>The scope of the project for the initial release is the ability for a Service Provider’s system to create and manage trouble tickets with Partner’s system, over an interface, related to Access E-Line products. The following operations are included in the scope of this project:</w:t>
      </w:r>
    </w:p>
    <w:p w14:paraId="05043190" w14:textId="77777777" w:rsidR="00F05CFF" w:rsidRDefault="00F05CFF" w:rsidP="00F05CFF">
      <w:pPr>
        <w:pStyle w:val="Body"/>
        <w:numPr>
          <w:ilvl w:val="0"/>
          <w:numId w:val="162"/>
        </w:numPr>
        <w:spacing w:before="0" w:beforeAutospacing="0" w:after="0" w:afterAutospacing="0"/>
      </w:pPr>
      <w:r>
        <w:t>Create a new trouble ticket</w:t>
      </w:r>
    </w:p>
    <w:p w14:paraId="0CEE20A1" w14:textId="77777777" w:rsidR="00F05CFF" w:rsidRDefault="00F05CFF" w:rsidP="00F05CFF">
      <w:pPr>
        <w:pStyle w:val="Body"/>
        <w:numPr>
          <w:ilvl w:val="0"/>
          <w:numId w:val="162"/>
        </w:numPr>
        <w:spacing w:before="0" w:beforeAutospacing="0" w:after="0" w:afterAutospacing="0"/>
      </w:pPr>
      <w:r>
        <w:t>Retrieve an existing trouble ticket(s)</w:t>
      </w:r>
    </w:p>
    <w:p w14:paraId="266686A0" w14:textId="77777777" w:rsidR="00F05CFF" w:rsidRDefault="00F05CFF" w:rsidP="00F05CFF">
      <w:pPr>
        <w:pStyle w:val="Body"/>
        <w:numPr>
          <w:ilvl w:val="0"/>
          <w:numId w:val="162"/>
        </w:numPr>
        <w:spacing w:before="0" w:beforeAutospacing="0" w:after="0" w:afterAutospacing="0"/>
      </w:pPr>
      <w:r>
        <w:t>Partial modification of an open trouble ticket</w:t>
      </w:r>
    </w:p>
    <w:p w14:paraId="4772D73B" w14:textId="77777777" w:rsidR="00F05CFF" w:rsidRDefault="00F05CFF" w:rsidP="00F05CFF">
      <w:pPr>
        <w:pStyle w:val="Body"/>
        <w:numPr>
          <w:ilvl w:val="0"/>
          <w:numId w:val="162"/>
        </w:numPr>
        <w:spacing w:before="0" w:beforeAutospacing="0" w:after="0" w:afterAutospacing="0"/>
      </w:pPr>
      <w:r>
        <w:t>Close an open trouble ticket</w:t>
      </w:r>
    </w:p>
    <w:p w14:paraId="1BB7C861" w14:textId="77777777" w:rsidR="00F05CFF" w:rsidRDefault="00F05CFF" w:rsidP="00F05CFF">
      <w:pPr>
        <w:pStyle w:val="Body"/>
        <w:numPr>
          <w:ilvl w:val="0"/>
          <w:numId w:val="162"/>
        </w:numPr>
        <w:spacing w:before="0" w:beforeAutospacing="0" w:after="0" w:afterAutospacing="0"/>
      </w:pPr>
      <w:r>
        <w:t>Cancel an open trouble ticket</w:t>
      </w:r>
    </w:p>
    <w:p w14:paraId="748EF1D3" w14:textId="77777777" w:rsidR="00F05CFF" w:rsidRDefault="00F05CFF" w:rsidP="00F05CFF">
      <w:pPr>
        <w:pStyle w:val="Body"/>
        <w:numPr>
          <w:ilvl w:val="0"/>
          <w:numId w:val="162"/>
        </w:numPr>
        <w:spacing w:before="0" w:beforeAutospacing="0" w:after="0" w:afterAutospacing="0"/>
      </w:pPr>
      <w:r>
        <w:t>Trouble ticket related notifications.</w:t>
      </w:r>
    </w:p>
    <w:p w14:paraId="728C9E7F" w14:textId="77777777" w:rsidR="00F05CFF" w:rsidRDefault="00F05CFF" w:rsidP="00F05CFF">
      <w:pPr>
        <w:pStyle w:val="Body"/>
      </w:pPr>
      <w:r>
        <w:t>Specifically, out of scope for this release are the following operations:</w:t>
      </w:r>
    </w:p>
    <w:p w14:paraId="17A95E88" w14:textId="77777777" w:rsidR="00F05CFF" w:rsidRDefault="00F05CFF" w:rsidP="00F05CFF">
      <w:pPr>
        <w:pStyle w:val="Body"/>
        <w:numPr>
          <w:ilvl w:val="0"/>
          <w:numId w:val="162"/>
        </w:numPr>
        <w:spacing w:before="0" w:beforeAutospacing="0" w:after="0" w:afterAutospacing="0"/>
      </w:pPr>
      <w:r>
        <w:t>Scheduled Maintenance &amp; Outages related notifications and management.</w:t>
      </w:r>
    </w:p>
    <w:p w14:paraId="579C4C90" w14:textId="77777777" w:rsidR="00F05CFF" w:rsidRDefault="00F05CFF" w:rsidP="00F05CFF">
      <w:pPr>
        <w:pStyle w:val="Body"/>
      </w:pPr>
    </w:p>
    <w:p w14:paraId="23B1C87A" w14:textId="3C557F65" w:rsidR="00F05CFF" w:rsidRDefault="00F05CFF" w:rsidP="00F05CFF"/>
    <w:p w14:paraId="37051198" w14:textId="43632637" w:rsidR="002527B9" w:rsidRDefault="002527B9" w:rsidP="00F05CFF"/>
    <w:p w14:paraId="257895D5" w14:textId="23DA3607" w:rsidR="002527B9" w:rsidRDefault="002527B9" w:rsidP="002527B9">
      <w:pPr>
        <w:pStyle w:val="Heading1"/>
      </w:pPr>
      <w:bookmarkStart w:id="9" w:name="_Toc507489662"/>
      <w:r>
        <w:lastRenderedPageBreak/>
        <w:t xml:space="preserve">Trouble Ticket </w:t>
      </w:r>
      <w:r w:rsidRPr="00FF26DE">
        <w:t>Resource model</w:t>
      </w:r>
      <w:bookmarkEnd w:id="9"/>
    </w:p>
    <w:p w14:paraId="277CDAE1" w14:textId="2660FD2A" w:rsidR="002527B9" w:rsidRDefault="002527B9" w:rsidP="002527B9">
      <w:r>
        <w:t>The API Trouble Ticket resource model is the following:</w:t>
      </w:r>
    </w:p>
    <w:p w14:paraId="05577C25" w14:textId="77777777" w:rsidR="002527B9" w:rsidRPr="002527B9" w:rsidRDefault="002527B9" w:rsidP="002527B9"/>
    <w:p w14:paraId="1E18E40C" w14:textId="77777777" w:rsidR="002527B9" w:rsidRDefault="002527B9" w:rsidP="002527B9"/>
    <w:p w14:paraId="3BF167C4" w14:textId="77777777" w:rsidR="002527B9" w:rsidRDefault="002527B9" w:rsidP="002527B9">
      <w:r w:rsidRPr="00BB2723">
        <w:rPr>
          <w:noProof/>
        </w:rPr>
        <w:drawing>
          <wp:inline distT="0" distB="0" distL="0" distR="0" wp14:anchorId="01F4A291" wp14:editId="210D3F3D">
            <wp:extent cx="594360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9925"/>
                    </a:xfrm>
                    <a:prstGeom prst="rect">
                      <a:avLst/>
                    </a:prstGeom>
                  </pic:spPr>
                </pic:pic>
              </a:graphicData>
            </a:graphic>
          </wp:inline>
        </w:drawing>
      </w:r>
    </w:p>
    <w:p w14:paraId="3726A804" w14:textId="2016E81A" w:rsidR="002527B9" w:rsidRDefault="002527B9" w:rsidP="002527B9">
      <w:pPr>
        <w:pStyle w:val="Caption"/>
      </w:pPr>
      <w:bookmarkStart w:id="10" w:name="_Toc507489673"/>
      <w:r>
        <w:t xml:space="preserve">Figure </w:t>
      </w:r>
      <w:fldSimple w:instr=" SEQ Figure \* ARABIC ">
        <w:r>
          <w:rPr>
            <w:noProof/>
          </w:rPr>
          <w:t>1</w:t>
        </w:r>
      </w:fldSimple>
      <w:r>
        <w:t xml:space="preserve"> Trouble Ticket Resource Model</w:t>
      </w:r>
      <w:bookmarkEnd w:id="10"/>
    </w:p>
    <w:p w14:paraId="4BB3E7D2" w14:textId="77777777" w:rsidR="007D4046" w:rsidRDefault="007D4046">
      <w:pPr>
        <w:spacing w:before="0"/>
      </w:pPr>
    </w:p>
    <w:p w14:paraId="1ECC10F6" w14:textId="77777777" w:rsidR="0088473C" w:rsidRPr="0088473C" w:rsidRDefault="0088473C" w:rsidP="0088473C">
      <w:pPr>
        <w:spacing w:before="0"/>
        <w:rPr>
          <w:rFonts w:ascii="Calibri" w:hAnsi="Calibri"/>
          <w:b/>
          <w:color w:val="000000"/>
          <w:szCs w:val="24"/>
          <w:u w:val="single"/>
        </w:rPr>
      </w:pPr>
      <w:r w:rsidRPr="0088473C">
        <w:rPr>
          <w:rFonts w:ascii="Calibri" w:hAnsi="Calibri"/>
          <w:b/>
          <w:color w:val="000000"/>
          <w:szCs w:val="24"/>
          <w:u w:val="single"/>
        </w:rPr>
        <w:t>Color coding scheme:</w:t>
      </w:r>
    </w:p>
    <w:p w14:paraId="15B36112" w14:textId="77777777" w:rsidR="0088473C" w:rsidRPr="0088473C" w:rsidRDefault="0088473C" w:rsidP="0088473C">
      <w:pPr>
        <w:numPr>
          <w:ilvl w:val="0"/>
          <w:numId w:val="188"/>
        </w:numPr>
        <w:spacing w:before="100" w:beforeAutospacing="1" w:after="100" w:afterAutospacing="1"/>
        <w:rPr>
          <w:rFonts w:ascii="Calibri" w:hAnsi="Calibri"/>
          <w:color w:val="000000"/>
          <w:szCs w:val="24"/>
        </w:rPr>
      </w:pPr>
      <w:r w:rsidRPr="0088473C">
        <w:rPr>
          <w:rFonts w:ascii="Calibri" w:hAnsi="Calibri"/>
          <w:color w:val="000000"/>
          <w:szCs w:val="24"/>
        </w:rPr>
        <w:t>White box: API main resource</w:t>
      </w:r>
    </w:p>
    <w:p w14:paraId="1D9FAFC1" w14:textId="77777777" w:rsidR="0088473C" w:rsidRPr="0088473C" w:rsidRDefault="0088473C" w:rsidP="0088473C">
      <w:pPr>
        <w:numPr>
          <w:ilvl w:val="0"/>
          <w:numId w:val="188"/>
        </w:numPr>
        <w:spacing w:before="100" w:beforeAutospacing="1" w:after="100" w:afterAutospacing="1"/>
        <w:rPr>
          <w:rFonts w:ascii="Calibri" w:hAnsi="Calibri"/>
          <w:color w:val="000000"/>
          <w:szCs w:val="24"/>
        </w:rPr>
      </w:pPr>
      <w:r w:rsidRPr="0088473C">
        <w:rPr>
          <w:rFonts w:ascii="Calibri" w:hAnsi="Calibri"/>
          <w:color w:val="000000"/>
          <w:szCs w:val="24"/>
        </w:rPr>
        <w:t>Pink box: API sub resource(s)</w:t>
      </w:r>
    </w:p>
    <w:p w14:paraId="12264C25" w14:textId="4F2FCA39" w:rsidR="0088473C" w:rsidRPr="0088473C" w:rsidRDefault="0088473C" w:rsidP="0088473C">
      <w:pPr>
        <w:numPr>
          <w:ilvl w:val="0"/>
          <w:numId w:val="188"/>
        </w:numPr>
        <w:spacing w:before="100" w:beforeAutospacing="1" w:after="100" w:afterAutospacing="1"/>
        <w:rPr>
          <w:rFonts w:ascii="Calibri" w:hAnsi="Calibri"/>
          <w:color w:val="000000"/>
          <w:szCs w:val="24"/>
        </w:rPr>
      </w:pPr>
      <w:r w:rsidRPr="0088473C">
        <w:rPr>
          <w:rFonts w:ascii="Calibri" w:hAnsi="Calibri"/>
          <w:color w:val="000000"/>
          <w:szCs w:val="24"/>
        </w:rPr>
        <w:t xml:space="preserve">Green </w:t>
      </w:r>
      <w:r>
        <w:rPr>
          <w:rFonts w:ascii="Calibri" w:hAnsi="Calibri"/>
          <w:color w:val="000000"/>
          <w:szCs w:val="24"/>
        </w:rPr>
        <w:t>b</w:t>
      </w:r>
      <w:r w:rsidRPr="0088473C">
        <w:rPr>
          <w:rFonts w:ascii="Calibri" w:hAnsi="Calibri"/>
          <w:color w:val="000000"/>
          <w:szCs w:val="24"/>
        </w:rPr>
        <w:t>ox: API related/referred resource(s)</w:t>
      </w:r>
    </w:p>
    <w:p w14:paraId="29D2F29B" w14:textId="52DE69A3" w:rsidR="00260584" w:rsidRDefault="00260584">
      <w:pPr>
        <w:spacing w:before="0"/>
      </w:pPr>
      <w:r>
        <w:br w:type="page"/>
      </w:r>
    </w:p>
    <w:p w14:paraId="485A6F1B" w14:textId="2673E06B" w:rsidR="00B129A0" w:rsidRDefault="007D0FBF" w:rsidP="007D0FBF">
      <w:pPr>
        <w:pStyle w:val="Heading1"/>
      </w:pPr>
      <w:bookmarkStart w:id="11" w:name="_Toc304467023"/>
      <w:bookmarkStart w:id="12" w:name="_Toc304467291"/>
      <w:bookmarkStart w:id="13" w:name="_Toc304467395"/>
      <w:bookmarkStart w:id="14" w:name="_Toc304467622"/>
      <w:bookmarkStart w:id="15" w:name="_Toc304467728"/>
      <w:bookmarkStart w:id="16" w:name="_Toc306198098"/>
      <w:bookmarkStart w:id="17" w:name="_Toc306198181"/>
      <w:bookmarkStart w:id="18" w:name="_Toc306198385"/>
      <w:bookmarkStart w:id="19" w:name="_Toc314231551"/>
      <w:bookmarkStart w:id="20" w:name="_Toc314232456"/>
      <w:bookmarkStart w:id="21" w:name="_Toc179084106"/>
      <w:bookmarkStart w:id="22" w:name="_Toc179084284"/>
      <w:bookmarkStart w:id="23" w:name="_Toc179084107"/>
      <w:bookmarkStart w:id="24" w:name="_Toc179084285"/>
      <w:bookmarkStart w:id="25" w:name="_Toc179084108"/>
      <w:bookmarkStart w:id="26" w:name="_Toc179084286"/>
      <w:bookmarkStart w:id="27" w:name="_Toc50748966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lastRenderedPageBreak/>
        <w:t>State Diagrams</w:t>
      </w:r>
      <w:bookmarkEnd w:id="27"/>
    </w:p>
    <w:p w14:paraId="1B65D135" w14:textId="2E8C15D1" w:rsidR="002527B9" w:rsidRPr="00AA2AE0" w:rsidRDefault="002527B9" w:rsidP="002527B9">
      <w:r>
        <w:t>Following diagram shows the state machine for a Trouble Ticket:</w:t>
      </w:r>
    </w:p>
    <w:p w14:paraId="46753453" w14:textId="77777777" w:rsidR="002527B9" w:rsidRPr="002527B9" w:rsidRDefault="002527B9" w:rsidP="002527B9"/>
    <w:p w14:paraId="574DD3F7" w14:textId="5D928496" w:rsidR="009F0DA1" w:rsidRPr="009F0DA1" w:rsidRDefault="009F0DA1" w:rsidP="009F0DA1">
      <w:pPr>
        <w:ind w:firstLine="1080"/>
      </w:pPr>
      <w:r w:rsidRPr="000D4F73">
        <w:rPr>
          <w:noProof/>
        </w:rPr>
        <w:drawing>
          <wp:inline distT="0" distB="0" distL="0" distR="0" wp14:anchorId="58F553CB" wp14:editId="569C82C3">
            <wp:extent cx="4667189" cy="4070826"/>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0742" cy="4073925"/>
                    </a:xfrm>
                    <a:prstGeom prst="rect">
                      <a:avLst/>
                    </a:prstGeom>
                  </pic:spPr>
                </pic:pic>
              </a:graphicData>
            </a:graphic>
          </wp:inline>
        </w:drawing>
      </w:r>
    </w:p>
    <w:p w14:paraId="4B3A67F2" w14:textId="59CCBC26" w:rsidR="009F0DA1" w:rsidRDefault="009F0DA1" w:rsidP="009F0DA1">
      <w:pPr>
        <w:pStyle w:val="Caption"/>
      </w:pPr>
      <w:bookmarkStart w:id="28" w:name="_Toc507489674"/>
      <w:r>
        <w:t xml:space="preserve">Figure </w:t>
      </w:r>
      <w:fldSimple w:instr=" SEQ Figure \* ARABIC ">
        <w:r w:rsidR="001B266F">
          <w:rPr>
            <w:noProof/>
          </w:rPr>
          <w:t>2</w:t>
        </w:r>
      </w:fldSimple>
      <w:r>
        <w:t xml:space="preserve"> Trouble Ticket State Machine</w:t>
      </w:r>
      <w:bookmarkEnd w:id="28"/>
    </w:p>
    <w:p w14:paraId="39B2539B" w14:textId="32E8E3E9" w:rsidR="009F0DA1" w:rsidRDefault="009F0DA1">
      <w:pPr>
        <w:spacing w:before="0"/>
        <w:rPr>
          <w:rFonts w:eastAsia="SimSun"/>
        </w:rPr>
      </w:pPr>
      <w:r>
        <w:br w:type="page"/>
      </w:r>
    </w:p>
    <w:p w14:paraId="3B34EEEC" w14:textId="1D6A68A7" w:rsidR="00260584" w:rsidRDefault="00260584" w:rsidP="00260584">
      <w:pPr>
        <w:pStyle w:val="Heading1"/>
      </w:pPr>
      <w:bookmarkStart w:id="29" w:name="_Toc507489664"/>
      <w:r>
        <w:lastRenderedPageBreak/>
        <w:t>Notifications</w:t>
      </w:r>
      <w:bookmarkEnd w:id="29"/>
    </w:p>
    <w:p w14:paraId="3AA70D79" w14:textId="3BEB0F4F" w:rsidR="00260584" w:rsidRDefault="00260584" w:rsidP="00260584">
      <w:r>
        <w:t>The following notifications are managed in this API:</w:t>
      </w:r>
    </w:p>
    <w:p w14:paraId="452B2386" w14:textId="72261761" w:rsidR="00260584" w:rsidRDefault="00260584" w:rsidP="00260584">
      <w:pPr>
        <w:pStyle w:val="ListParagraph"/>
        <w:numPr>
          <w:ilvl w:val="0"/>
          <w:numId w:val="185"/>
        </w:numPr>
      </w:pPr>
      <w:proofErr w:type="spellStart"/>
      <w:r>
        <w:t>TicketStateChangeNotification</w:t>
      </w:r>
      <w:proofErr w:type="spellEnd"/>
    </w:p>
    <w:p w14:paraId="3A5BD681" w14:textId="43B123AB" w:rsidR="00260584" w:rsidRDefault="00260584" w:rsidP="00260584">
      <w:pPr>
        <w:pStyle w:val="ListParagraph"/>
        <w:numPr>
          <w:ilvl w:val="0"/>
          <w:numId w:val="185"/>
        </w:numPr>
      </w:pPr>
      <w:proofErr w:type="spellStart"/>
      <w:r>
        <w:t>TicketUpdateNotification</w:t>
      </w:r>
      <w:proofErr w:type="spellEnd"/>
    </w:p>
    <w:p w14:paraId="7DB22724" w14:textId="65586A8B" w:rsidR="00260584" w:rsidRDefault="00260584" w:rsidP="00260584">
      <w:pPr>
        <w:pStyle w:val="ListParagraph"/>
        <w:numPr>
          <w:ilvl w:val="0"/>
          <w:numId w:val="185"/>
        </w:numPr>
      </w:pPr>
      <w:proofErr w:type="spellStart"/>
      <w:r>
        <w:t>TicketClearanceRequestNotification</w:t>
      </w:r>
      <w:proofErr w:type="spellEnd"/>
    </w:p>
    <w:p w14:paraId="0BFC37FB" w14:textId="741C5818" w:rsidR="00260584" w:rsidRDefault="00260584" w:rsidP="00260584">
      <w:pPr>
        <w:pStyle w:val="ListParagraph"/>
        <w:numPr>
          <w:ilvl w:val="0"/>
          <w:numId w:val="185"/>
        </w:numPr>
      </w:pPr>
      <w:proofErr w:type="spellStart"/>
      <w:r>
        <w:t>TicketInformationRequiredNotification</w:t>
      </w:r>
      <w:proofErr w:type="spellEnd"/>
    </w:p>
    <w:p w14:paraId="72CD44B4" w14:textId="37571D4E" w:rsidR="00260584" w:rsidRDefault="00260584" w:rsidP="00260584">
      <w:r>
        <w:t>In order to receive Notifications, the Service Provider needs</w:t>
      </w:r>
    </w:p>
    <w:p w14:paraId="47D1A2CE" w14:textId="77777777" w:rsidR="00260584" w:rsidRDefault="00260584" w:rsidP="00260584">
      <w:pPr>
        <w:pStyle w:val="ListParagraph"/>
        <w:numPr>
          <w:ilvl w:val="0"/>
          <w:numId w:val="186"/>
        </w:numPr>
      </w:pPr>
      <w:r>
        <w:t>to subscribe to a notification</w:t>
      </w:r>
    </w:p>
    <w:p w14:paraId="505F8496" w14:textId="0AAD4EDC" w:rsidR="00260584" w:rsidRDefault="00260584" w:rsidP="00260584">
      <w:pPr>
        <w:pStyle w:val="ListParagraph"/>
        <w:numPr>
          <w:ilvl w:val="0"/>
          <w:numId w:val="186"/>
        </w:numPr>
      </w:pPr>
      <w:r>
        <w:t>to provide an Event API in order to allow the Partner to post notifications</w:t>
      </w:r>
    </w:p>
    <w:p w14:paraId="7B6E60D4" w14:textId="77777777" w:rsidR="00260584" w:rsidRDefault="00260584" w:rsidP="00260584">
      <w:pPr>
        <w:pStyle w:val="Heading2"/>
        <w:tabs>
          <w:tab w:val="clear" w:pos="864"/>
          <w:tab w:val="num" w:pos="709"/>
        </w:tabs>
        <w:ind w:left="2836" w:hanging="2836"/>
      </w:pPr>
      <w:bookmarkStart w:id="30" w:name="_Toc507400051"/>
      <w:bookmarkStart w:id="31" w:name="_Toc507489665"/>
      <w:r>
        <w:t>Subscribe to notification:</w:t>
      </w:r>
      <w:bookmarkEnd w:id="30"/>
      <w:bookmarkEnd w:id="31"/>
    </w:p>
    <w:p w14:paraId="5485AC43" w14:textId="130A35B1" w:rsidR="00260584" w:rsidRDefault="00260584" w:rsidP="00260584">
      <w:r>
        <w:t xml:space="preserve">By doing the following request </w:t>
      </w:r>
      <w:r w:rsidR="00F065BC">
        <w:t xml:space="preserve">Service Provider </w:t>
      </w:r>
      <w:r>
        <w:t>will subscribe to trouble ticket state changes:</w:t>
      </w:r>
    </w:p>
    <w:p w14:paraId="272E5AF0" w14:textId="77777777" w:rsidR="00260584" w:rsidRDefault="00260584" w:rsidP="00260584"/>
    <w:p w14:paraId="38635F70"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POST {</w:t>
      </w:r>
      <w:proofErr w:type="spellStart"/>
      <w:r w:rsidRPr="002F627D">
        <w:rPr>
          <w:rFonts w:ascii="Courier New" w:hAnsi="Courier New" w:cs="Courier New"/>
          <w:sz w:val="20"/>
          <w:lang w:val="it-IT" w:eastAsia="it-IT"/>
        </w:rPr>
        <w:t>api_</w:t>
      </w:r>
      <w:proofErr w:type="gramStart"/>
      <w:r w:rsidRPr="002F627D">
        <w:rPr>
          <w:rFonts w:ascii="Courier New" w:hAnsi="Courier New" w:cs="Courier New"/>
          <w:sz w:val="20"/>
          <w:lang w:val="it-IT" w:eastAsia="it-IT"/>
        </w:rPr>
        <w:t>url</w:t>
      </w:r>
      <w:proofErr w:type="spellEnd"/>
      <w:r w:rsidRPr="002F627D">
        <w:rPr>
          <w:rFonts w:ascii="Courier New" w:hAnsi="Courier New" w:cs="Courier New"/>
          <w:sz w:val="20"/>
          <w:lang w:val="it-IT" w:eastAsia="it-IT"/>
        </w:rPr>
        <w:t>}/</w:t>
      </w:r>
      <w:proofErr w:type="gramEnd"/>
      <w:r w:rsidRPr="002F627D">
        <w:rPr>
          <w:rFonts w:ascii="Courier New" w:hAnsi="Courier New" w:cs="Courier New"/>
          <w:sz w:val="20"/>
          <w:lang w:val="it-IT" w:eastAsia="it-IT"/>
        </w:rPr>
        <w:t>HUB</w:t>
      </w:r>
    </w:p>
    <w:p w14:paraId="575112A5"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2F627D">
        <w:rPr>
          <w:rFonts w:ascii="Courier New" w:hAnsi="Courier New" w:cs="Courier New"/>
          <w:sz w:val="20"/>
          <w:lang w:val="it-IT" w:eastAsia="it-IT"/>
        </w:rPr>
        <w:t>Accept</w:t>
      </w:r>
      <w:proofErr w:type="spellEnd"/>
      <w:r w:rsidRPr="002F627D">
        <w:rPr>
          <w:rFonts w:ascii="Courier New" w:hAnsi="Courier New" w:cs="Courier New"/>
          <w:sz w:val="20"/>
          <w:lang w:val="it-IT" w:eastAsia="it-IT"/>
        </w:rPr>
        <w:t xml:space="preserve">: </w:t>
      </w:r>
      <w:proofErr w:type="spellStart"/>
      <w:r w:rsidRPr="002F627D">
        <w:rPr>
          <w:rFonts w:ascii="Courier New" w:hAnsi="Courier New" w:cs="Courier New"/>
          <w:sz w:val="20"/>
          <w:lang w:val="it-IT" w:eastAsia="it-IT"/>
        </w:rPr>
        <w:t>application</w:t>
      </w:r>
      <w:proofErr w:type="spellEnd"/>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json</w:t>
      </w:r>
      <w:proofErr w:type="spellEnd"/>
    </w:p>
    <w:p w14:paraId="5C451E4E"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62A8726C"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callback</w:t>
      </w:r>
      <w:proofErr w:type="spellEnd"/>
      <w:r w:rsidRPr="002F627D">
        <w:rPr>
          <w:rFonts w:ascii="Courier New" w:hAnsi="Courier New" w:cs="Courier New"/>
          <w:sz w:val="20"/>
          <w:lang w:val="it-IT" w:eastAsia="it-IT"/>
        </w:rPr>
        <w:t xml:space="preserve">": </w:t>
      </w:r>
      <w:hyperlink r:id="rId18" w:history="1">
        <w:r w:rsidRPr="002F627D">
          <w:rPr>
            <w:rFonts w:ascii="Courier New" w:hAnsi="Courier New" w:cs="Courier New"/>
            <w:sz w:val="20"/>
            <w:highlight w:val="yellow"/>
            <w:lang w:val="it-IT" w:eastAsia="it-IT"/>
          </w:rPr>
          <w:t>http://in.listener.com</w:t>
        </w:r>
      </w:hyperlink>
      <w:r w:rsidRPr="002F627D">
        <w:rPr>
          <w:rFonts w:ascii="Courier New" w:hAnsi="Courier New" w:cs="Courier New"/>
          <w:sz w:val="20"/>
          <w:lang w:val="it-IT" w:eastAsia="it-IT"/>
        </w:rPr>
        <w:t>,</w:t>
      </w:r>
    </w:p>
    <w:p w14:paraId="733A7C23" w14:textId="766CCB15"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query</w:t>
      </w:r>
      <w:proofErr w:type="spellEnd"/>
      <w:r w:rsidRPr="002F627D">
        <w:rPr>
          <w:rFonts w:ascii="Courier New" w:hAnsi="Courier New" w:cs="Courier New"/>
          <w:sz w:val="20"/>
          <w:lang w:val="it-IT" w:eastAsia="it-IT"/>
        </w:rPr>
        <w:t>”</w:t>
      </w:r>
      <w:proofErr w:type="gramStart"/>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eventType</w:t>
      </w:r>
      <w:proofErr w:type="spellEnd"/>
      <w:proofErr w:type="gramEnd"/>
      <w:r w:rsidRPr="002F627D">
        <w:rPr>
          <w:rFonts w:ascii="Courier New" w:hAnsi="Courier New" w:cs="Courier New"/>
          <w:sz w:val="20"/>
          <w:lang w:val="it-IT" w:eastAsia="it-IT"/>
        </w:rPr>
        <w:t xml:space="preserve"> = </w:t>
      </w:r>
      <w:proofErr w:type="spellStart"/>
      <w:r>
        <w:rPr>
          <w:rFonts w:ascii="Courier New" w:hAnsi="Courier New" w:cs="Courier New"/>
          <w:sz w:val="20"/>
          <w:lang w:val="it-IT" w:eastAsia="it-IT"/>
        </w:rPr>
        <w:t>TicketStateChangeNotification</w:t>
      </w:r>
      <w:proofErr w:type="spellEnd"/>
      <w:r w:rsidRPr="002F627D">
        <w:rPr>
          <w:rFonts w:ascii="Courier New" w:hAnsi="Courier New" w:cs="Courier New"/>
          <w:sz w:val="20"/>
          <w:lang w:val="it-IT" w:eastAsia="it-IT"/>
        </w:rPr>
        <w:t>”</w:t>
      </w:r>
    </w:p>
    <w:p w14:paraId="25B941ED"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
    <w:p w14:paraId="4F22FAA3" w14:textId="641E5F7F" w:rsidR="00260584" w:rsidRDefault="00260584" w:rsidP="00260584">
      <w:r>
        <w:rPr>
          <w:highlight w:val="yellow"/>
        </w:rPr>
        <w:t>In yellow</w:t>
      </w:r>
      <w:r>
        <w:t xml:space="preserve">, this is the address where </w:t>
      </w:r>
      <w:r w:rsidR="00CC4A08">
        <w:t>the Service Provider</w:t>
      </w:r>
      <w:r>
        <w:t xml:space="preserve"> wants to receive the </w:t>
      </w:r>
      <w:r w:rsidR="00CC4A08">
        <w:t>ticket</w:t>
      </w:r>
      <w:r>
        <w:t xml:space="preserve"> state change notifications.</w:t>
      </w:r>
    </w:p>
    <w:p w14:paraId="0BF61B61" w14:textId="77777777" w:rsidR="00260584" w:rsidRDefault="00260584" w:rsidP="00260584">
      <w:r>
        <w:t>The response will be:</w:t>
      </w:r>
    </w:p>
    <w:p w14:paraId="7B851BBF" w14:textId="77777777" w:rsidR="00260584" w:rsidRDefault="00260584" w:rsidP="00260584"/>
    <w:p w14:paraId="3C86617A"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201</w:t>
      </w:r>
    </w:p>
    <w:p w14:paraId="0A565F2A"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Content</w:t>
      </w:r>
    </w:p>
    <w:p w14:paraId="2E8D7991"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w:t>
      </w:r>
    </w:p>
    <w:p w14:paraId="047D8912"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2F627D">
        <w:rPr>
          <w:rFonts w:ascii="Courier New" w:hAnsi="Courier New" w:cs="Courier New"/>
          <w:sz w:val="20"/>
          <w:lang w:val="it-IT" w:eastAsia="it-IT"/>
        </w:rPr>
        <w:t>Type</w:t>
      </w:r>
      <w:proofErr w:type="spellEnd"/>
      <w:r w:rsidRPr="002F627D">
        <w:rPr>
          <w:rFonts w:ascii="Courier New" w:hAnsi="Courier New" w:cs="Courier New"/>
          <w:sz w:val="20"/>
          <w:lang w:val="it-IT" w:eastAsia="it-IT"/>
        </w:rPr>
        <w:t xml:space="preserve">: </w:t>
      </w:r>
    </w:p>
    <w:p w14:paraId="5F001F66"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2F627D">
        <w:rPr>
          <w:rFonts w:ascii="Courier New" w:hAnsi="Courier New" w:cs="Courier New"/>
          <w:sz w:val="20"/>
          <w:lang w:val="it-IT" w:eastAsia="it-IT"/>
        </w:rPr>
        <w:t>application</w:t>
      </w:r>
      <w:proofErr w:type="spellEnd"/>
      <w:r w:rsidRPr="002F627D">
        <w:rPr>
          <w:rFonts w:ascii="Courier New" w:hAnsi="Courier New" w:cs="Courier New"/>
          <w:sz w:val="20"/>
          <w:lang w:val="it-IT" w:eastAsia="it-IT"/>
        </w:rPr>
        <w:t>/</w:t>
      </w:r>
      <w:proofErr w:type="spellStart"/>
      <w:r w:rsidRPr="002F627D">
        <w:rPr>
          <w:rFonts w:ascii="Courier New" w:hAnsi="Courier New" w:cs="Courier New"/>
          <w:sz w:val="20"/>
          <w:lang w:val="it-IT" w:eastAsia="it-IT"/>
        </w:rPr>
        <w:t>json</w:t>
      </w:r>
      <w:proofErr w:type="spellEnd"/>
    </w:p>
    <w:p w14:paraId="22C17E2C" w14:textId="77777777"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Location: /api/</w:t>
      </w:r>
      <w:proofErr w:type="spellStart"/>
      <w:r w:rsidRPr="002F627D">
        <w:rPr>
          <w:rFonts w:ascii="Courier New" w:hAnsi="Courier New" w:cs="Courier New"/>
          <w:sz w:val="20"/>
          <w:lang w:val="it-IT" w:eastAsia="it-IT"/>
        </w:rPr>
        <w:t>hub</w:t>
      </w:r>
      <w:proofErr w:type="spellEnd"/>
      <w:r w:rsidRPr="002F627D">
        <w:rPr>
          <w:rFonts w:ascii="Courier New" w:hAnsi="Courier New" w:cs="Courier New"/>
          <w:sz w:val="20"/>
          <w:lang w:val="it-IT" w:eastAsia="it-IT"/>
        </w:rPr>
        <w:t>/42</w:t>
      </w:r>
    </w:p>
    <w:p w14:paraId="741229F5" w14:textId="184365B4" w:rsidR="00260584" w:rsidRPr="002F627D"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2F627D">
        <w:rPr>
          <w:rFonts w:ascii="Courier New" w:hAnsi="Courier New" w:cs="Courier New"/>
          <w:sz w:val="20"/>
          <w:lang w:val="it-IT" w:eastAsia="it-IT"/>
        </w:rPr>
        <w:t>{"id":"42","callback":"</w:t>
      </w:r>
      <w:hyperlink r:id="rId19" w:history="1">
        <w:r w:rsidRPr="002F627D">
          <w:rPr>
            <w:lang w:val="it-IT" w:eastAsia="it-IT"/>
          </w:rPr>
          <w:t>http://in.listener.com</w:t>
        </w:r>
      </w:hyperlink>
      <w:r w:rsidRPr="002F627D">
        <w:rPr>
          <w:rFonts w:ascii="Courier New" w:hAnsi="Courier New" w:cs="Courier New"/>
          <w:sz w:val="20"/>
          <w:lang w:val="it-IT" w:eastAsia="it-IT"/>
        </w:rPr>
        <w:t>","query"</w:t>
      </w:r>
      <w:proofErr w:type="gramStart"/>
      <w:r w:rsidRPr="002F627D">
        <w:rPr>
          <w:rFonts w:ascii="Courier New" w:hAnsi="Courier New" w:cs="Courier New"/>
          <w:sz w:val="20"/>
          <w:lang w:val="it-IT" w:eastAsia="it-IT"/>
        </w:rPr>
        <w:t>:”eventType</w:t>
      </w:r>
      <w:proofErr w:type="gramEnd"/>
      <w:r w:rsidRPr="002F627D">
        <w:rPr>
          <w:rFonts w:ascii="Courier New" w:hAnsi="Courier New" w:cs="Courier New"/>
          <w:sz w:val="20"/>
          <w:lang w:val="it-IT" w:eastAsia="it-IT"/>
        </w:rPr>
        <w:t xml:space="preserve"> = </w:t>
      </w:r>
      <w:proofErr w:type="spellStart"/>
      <w:r w:rsidR="00CC4A08">
        <w:rPr>
          <w:rFonts w:ascii="Courier New" w:hAnsi="Courier New" w:cs="Courier New"/>
          <w:sz w:val="20"/>
          <w:lang w:val="it-IT" w:eastAsia="it-IT"/>
        </w:rPr>
        <w:t>TicketStateChangeNotification</w:t>
      </w:r>
      <w:proofErr w:type="spellEnd"/>
      <w:r w:rsidRPr="002F627D">
        <w:rPr>
          <w:rFonts w:ascii="Courier New" w:hAnsi="Courier New" w:cs="Courier New"/>
          <w:sz w:val="20"/>
          <w:lang w:val="it-IT" w:eastAsia="it-IT"/>
        </w:rPr>
        <w:t>”}</w:t>
      </w:r>
    </w:p>
    <w:p w14:paraId="77E0A33F" w14:textId="6A286239" w:rsidR="00260584" w:rsidRDefault="00260584" w:rsidP="00260584">
      <w:r>
        <w:t xml:space="preserve">Note: </w:t>
      </w:r>
      <w:r w:rsidRPr="002F627D">
        <w:t xml:space="preserve">42 is the id of an HUB resource not a </w:t>
      </w:r>
      <w:r w:rsidR="00CC4A08">
        <w:t xml:space="preserve">trouble ticket </w:t>
      </w:r>
      <w:r w:rsidRPr="002F627D">
        <w:t>id</w:t>
      </w:r>
      <w:r w:rsidR="00CC4A08">
        <w:t>.</w:t>
      </w:r>
    </w:p>
    <w:p w14:paraId="7FE3A2D7" w14:textId="1683942F" w:rsidR="00260584" w:rsidRDefault="00CC4A08" w:rsidP="00260584">
      <w:r>
        <w:t xml:space="preserve">The Partner </w:t>
      </w:r>
      <w:r w:rsidR="00260584">
        <w:t>provides GET and DELETE operations on HUB resource</w:t>
      </w:r>
      <w:r>
        <w:t>s</w:t>
      </w:r>
      <w:r w:rsidR="00260584">
        <w:t xml:space="preserve"> in order to allow </w:t>
      </w:r>
      <w:r>
        <w:t>the Service Provider</w:t>
      </w:r>
      <w:r w:rsidR="00260584">
        <w:t xml:space="preserve"> </w:t>
      </w:r>
      <w:r>
        <w:t xml:space="preserve">to </w:t>
      </w:r>
      <w:r w:rsidR="00260584">
        <w:t>retrieve his hub and delete them if necessary:</w:t>
      </w:r>
    </w:p>
    <w:p w14:paraId="5AEB1527" w14:textId="77777777" w:rsidR="00260584" w:rsidRDefault="00260584" w:rsidP="00260584"/>
    <w:p w14:paraId="07976D89"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GET {</w:t>
      </w:r>
      <w:proofErr w:type="spellStart"/>
      <w:r w:rsidRPr="00DA098E">
        <w:rPr>
          <w:rFonts w:ascii="Courier New" w:hAnsi="Courier New" w:cs="Courier New"/>
          <w:sz w:val="20"/>
          <w:lang w:val="it-IT" w:eastAsia="it-IT"/>
        </w:rPr>
        <w:t>api_</w:t>
      </w:r>
      <w:proofErr w:type="gramStart"/>
      <w:r w:rsidRPr="00DA098E">
        <w:rPr>
          <w:rFonts w:ascii="Courier New" w:hAnsi="Courier New" w:cs="Courier New"/>
          <w:sz w:val="20"/>
          <w:lang w:val="it-IT" w:eastAsia="it-IT"/>
        </w:rPr>
        <w:t>url</w:t>
      </w:r>
      <w:proofErr w:type="spellEnd"/>
      <w:r w:rsidRPr="00DA098E">
        <w:rPr>
          <w:rFonts w:ascii="Courier New" w:hAnsi="Courier New" w:cs="Courier New"/>
          <w:sz w:val="20"/>
          <w:lang w:val="it-IT" w:eastAsia="it-IT"/>
        </w:rPr>
        <w:t>}/</w:t>
      </w:r>
      <w:proofErr w:type="gramEnd"/>
      <w:r w:rsidRPr="00DA098E">
        <w:rPr>
          <w:rFonts w:ascii="Courier New" w:hAnsi="Courier New" w:cs="Courier New"/>
          <w:sz w:val="20"/>
          <w:lang w:val="it-IT" w:eastAsia="it-IT"/>
        </w:rPr>
        <w:t>HUB</w:t>
      </w:r>
    </w:p>
    <w:p w14:paraId="5751D79E"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DA098E">
        <w:rPr>
          <w:rFonts w:ascii="Courier New" w:hAnsi="Courier New" w:cs="Courier New"/>
          <w:sz w:val="20"/>
          <w:lang w:val="it-IT" w:eastAsia="it-IT"/>
        </w:rPr>
        <w:t>Accept</w:t>
      </w:r>
      <w:proofErr w:type="spellEnd"/>
      <w:r w:rsidRPr="00DA098E">
        <w:rPr>
          <w:rFonts w:ascii="Courier New" w:hAnsi="Courier New" w:cs="Courier New"/>
          <w:sz w:val="20"/>
          <w:lang w:val="it-IT" w:eastAsia="it-IT"/>
        </w:rPr>
        <w:t xml:space="preserve">: </w:t>
      </w:r>
      <w:proofErr w:type="spellStart"/>
      <w:r w:rsidRPr="00DA098E">
        <w:rPr>
          <w:rFonts w:ascii="Courier New" w:hAnsi="Courier New" w:cs="Courier New"/>
          <w:sz w:val="20"/>
          <w:lang w:val="it-IT" w:eastAsia="it-IT"/>
        </w:rPr>
        <w:t>application</w:t>
      </w:r>
      <w:proofErr w:type="spellEnd"/>
      <w:r w:rsidRPr="00DA098E">
        <w:rPr>
          <w:rFonts w:ascii="Courier New" w:hAnsi="Courier New" w:cs="Courier New"/>
          <w:sz w:val="20"/>
          <w:lang w:val="it-IT" w:eastAsia="it-IT"/>
        </w:rPr>
        <w:t>/</w:t>
      </w:r>
      <w:proofErr w:type="spellStart"/>
      <w:r w:rsidRPr="00DA098E">
        <w:rPr>
          <w:rFonts w:ascii="Courier New" w:hAnsi="Courier New" w:cs="Courier New"/>
          <w:sz w:val="20"/>
          <w:lang w:val="it-IT" w:eastAsia="it-IT"/>
        </w:rPr>
        <w:t>json</w:t>
      </w:r>
      <w:proofErr w:type="spellEnd"/>
    </w:p>
    <w:p w14:paraId="79C9A0BC" w14:textId="77777777" w:rsidR="00260584" w:rsidRDefault="00260584" w:rsidP="00260584">
      <w:pPr>
        <w:rPr>
          <w:rFonts w:ascii="Calibri" w:hAnsi="Calibri"/>
          <w:sz w:val="22"/>
          <w:szCs w:val="22"/>
        </w:rPr>
      </w:pPr>
    </w:p>
    <w:p w14:paraId="4728526B" w14:textId="3B3B53F8" w:rsidR="00260584" w:rsidRDefault="00260584" w:rsidP="00260584">
      <w:pPr>
        <w:spacing w:before="0"/>
      </w:pPr>
      <w:r>
        <w:t xml:space="preserve">You will have </w:t>
      </w:r>
      <w:r w:rsidR="00FF1406">
        <w:t xml:space="preserve">a </w:t>
      </w:r>
      <w:r>
        <w:t>list of your HUB on this API</w:t>
      </w:r>
    </w:p>
    <w:p w14:paraId="70EEB21A" w14:textId="77777777" w:rsidR="00260584" w:rsidRDefault="00260584" w:rsidP="00260584">
      <w:pPr>
        <w:spacing w:before="0"/>
      </w:pPr>
    </w:p>
    <w:p w14:paraId="10338A7B"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w:t>
      </w:r>
    </w:p>
    <w:p w14:paraId="24544E0D"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5143197F"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"42",</w:t>
      </w:r>
    </w:p>
    <w:p w14:paraId="1635EFA3" w14:textId="3EB3FBC1"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sidR="00FF1406">
        <w:rPr>
          <w:rFonts w:ascii="Courier New" w:hAnsi="Courier New" w:cs="Courier New"/>
          <w:sz w:val="20"/>
          <w:lang w:val="it-IT" w:eastAsia="it-IT"/>
        </w:rPr>
        <w:t>TicketStateChangeNotification</w:t>
      </w:r>
      <w:proofErr w:type="spellEnd"/>
      <w:r w:rsidRPr="00DA098E">
        <w:rPr>
          <w:rFonts w:ascii="Courier New" w:hAnsi="Courier New" w:cs="Courier New"/>
          <w:sz w:val="20"/>
          <w:lang w:val="it-IT" w:eastAsia="it-IT"/>
        </w:rPr>
        <w:t>",</w:t>
      </w:r>
    </w:p>
    <w:p w14:paraId="2E36F32B"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lastRenderedPageBreak/>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0"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0D1B7FE2"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7305AA9C"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3B6F14A3" w14:textId="5B3C018C"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w:t>
      </w:r>
      <w:r w:rsidR="00FF1406">
        <w:rPr>
          <w:rFonts w:ascii="Courier New" w:hAnsi="Courier New" w:cs="Courier New"/>
          <w:sz w:val="20"/>
          <w:lang w:val="it-IT" w:eastAsia="it-IT"/>
        </w:rPr>
        <w:t>56</w:t>
      </w:r>
      <w:r w:rsidRPr="00DA098E">
        <w:rPr>
          <w:rFonts w:ascii="Courier New" w:hAnsi="Courier New" w:cs="Courier New"/>
          <w:sz w:val="20"/>
          <w:lang w:val="it-IT" w:eastAsia="it-IT"/>
        </w:rPr>
        <w:t>",</w:t>
      </w:r>
    </w:p>
    <w:p w14:paraId="2F7795B2" w14:textId="3E26BCD4"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sidR="00FF1406">
        <w:rPr>
          <w:rFonts w:ascii="Courier New" w:hAnsi="Courier New" w:cs="Courier New"/>
          <w:sz w:val="20"/>
          <w:lang w:val="it-IT" w:eastAsia="it-IT"/>
        </w:rPr>
        <w:t>TicketUpdateNotification</w:t>
      </w:r>
      <w:proofErr w:type="spellEnd"/>
      <w:r w:rsidRPr="00DA098E">
        <w:rPr>
          <w:rFonts w:ascii="Courier New" w:hAnsi="Courier New" w:cs="Courier New"/>
          <w:sz w:val="20"/>
          <w:lang w:val="it-IT" w:eastAsia="it-IT"/>
        </w:rPr>
        <w:t>",</w:t>
      </w:r>
    </w:p>
    <w:p w14:paraId="19B69765"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1"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0CDACD58" w14:textId="62770CC8" w:rsidR="00260584"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401E86DD"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6E28AD2A" w14:textId="16D468AB"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w:t>
      </w:r>
      <w:r>
        <w:rPr>
          <w:rFonts w:ascii="Courier New" w:hAnsi="Courier New" w:cs="Courier New"/>
          <w:sz w:val="20"/>
          <w:lang w:val="it-IT" w:eastAsia="it-IT"/>
        </w:rPr>
        <w:t>72</w:t>
      </w:r>
      <w:r w:rsidRPr="00DA098E">
        <w:rPr>
          <w:rFonts w:ascii="Courier New" w:hAnsi="Courier New" w:cs="Courier New"/>
          <w:sz w:val="20"/>
          <w:lang w:val="it-IT" w:eastAsia="it-IT"/>
        </w:rPr>
        <w:t>",</w:t>
      </w:r>
    </w:p>
    <w:p w14:paraId="29881F24" w14:textId="4FC1F46F"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Pr>
          <w:rFonts w:ascii="Courier New" w:hAnsi="Courier New" w:cs="Courier New"/>
          <w:sz w:val="20"/>
          <w:lang w:val="it-IT" w:eastAsia="it-IT"/>
        </w:rPr>
        <w:t>TicketClearanceRequestNotification</w:t>
      </w:r>
      <w:proofErr w:type="spellEnd"/>
      <w:r w:rsidRPr="00DA098E">
        <w:rPr>
          <w:rFonts w:ascii="Courier New" w:hAnsi="Courier New" w:cs="Courier New"/>
          <w:sz w:val="20"/>
          <w:lang w:val="it-IT" w:eastAsia="it-IT"/>
        </w:rPr>
        <w:t>",</w:t>
      </w:r>
    </w:p>
    <w:p w14:paraId="661F7DB8"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2"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6126ED49" w14:textId="6649762C" w:rsidR="00FF1406"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3E0E0095" w14:textId="523A3DE1"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DA098E">
        <w:rPr>
          <w:rFonts w:ascii="Courier New" w:hAnsi="Courier New" w:cs="Courier New"/>
          <w:sz w:val="20"/>
          <w:lang w:val="it-IT" w:eastAsia="it-IT"/>
        </w:rPr>
        <w:t>{</w:t>
      </w:r>
    </w:p>
    <w:p w14:paraId="3A3939F5" w14:textId="2CC9D8E1"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"id": "</w:t>
      </w:r>
      <w:r>
        <w:rPr>
          <w:rFonts w:ascii="Courier New" w:hAnsi="Courier New" w:cs="Courier New"/>
          <w:sz w:val="20"/>
          <w:lang w:val="it-IT" w:eastAsia="it-IT"/>
        </w:rPr>
        <w:t>88</w:t>
      </w:r>
      <w:r w:rsidRPr="00DA098E">
        <w:rPr>
          <w:rFonts w:ascii="Courier New" w:hAnsi="Courier New" w:cs="Courier New"/>
          <w:sz w:val="20"/>
          <w:lang w:val="it-IT" w:eastAsia="it-IT"/>
        </w:rPr>
        <w:t>",</w:t>
      </w:r>
    </w:p>
    <w:p w14:paraId="40714013" w14:textId="13C7B586"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query</w:t>
      </w:r>
      <w:proofErr w:type="spellEnd"/>
      <w:r w:rsidRPr="00DA098E">
        <w:rPr>
          <w:rFonts w:ascii="Courier New" w:hAnsi="Courier New" w:cs="Courier New"/>
          <w:sz w:val="20"/>
          <w:lang w:val="it-IT" w:eastAsia="it-IT"/>
        </w:rPr>
        <w:t xml:space="preserve">": " </w:t>
      </w:r>
      <w:proofErr w:type="spellStart"/>
      <w:r w:rsidRPr="00DA098E">
        <w:rPr>
          <w:rFonts w:ascii="Courier New" w:hAnsi="Courier New" w:cs="Courier New"/>
          <w:sz w:val="20"/>
          <w:lang w:val="it-IT" w:eastAsia="it-IT"/>
        </w:rPr>
        <w:t>eventType</w:t>
      </w:r>
      <w:proofErr w:type="spellEnd"/>
      <w:r w:rsidRPr="00DA098E">
        <w:rPr>
          <w:rFonts w:ascii="Courier New" w:hAnsi="Courier New" w:cs="Courier New"/>
          <w:sz w:val="20"/>
          <w:lang w:val="it-IT" w:eastAsia="it-IT"/>
        </w:rPr>
        <w:t xml:space="preserve"> = </w:t>
      </w:r>
      <w:proofErr w:type="spellStart"/>
      <w:r>
        <w:rPr>
          <w:rFonts w:ascii="Courier New" w:hAnsi="Courier New" w:cs="Courier New"/>
          <w:sz w:val="20"/>
          <w:lang w:val="it-IT" w:eastAsia="it-IT"/>
        </w:rPr>
        <w:t>TicketInformationRequiredNotification</w:t>
      </w:r>
      <w:proofErr w:type="spellEnd"/>
      <w:r w:rsidRPr="00DA098E">
        <w:rPr>
          <w:rFonts w:ascii="Courier New" w:hAnsi="Courier New" w:cs="Courier New"/>
          <w:sz w:val="20"/>
          <w:lang w:val="it-IT" w:eastAsia="it-IT"/>
        </w:rPr>
        <w:t>",</w:t>
      </w:r>
    </w:p>
    <w:p w14:paraId="53B3EB19"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roofErr w:type="spellStart"/>
      <w:r w:rsidRPr="00DA098E">
        <w:rPr>
          <w:rFonts w:ascii="Courier New" w:hAnsi="Courier New" w:cs="Courier New"/>
          <w:sz w:val="20"/>
          <w:lang w:val="it-IT" w:eastAsia="it-IT"/>
        </w:rPr>
        <w:t>callback</w:t>
      </w:r>
      <w:proofErr w:type="spellEnd"/>
      <w:r w:rsidRPr="00DA098E">
        <w:rPr>
          <w:rFonts w:ascii="Courier New" w:hAnsi="Courier New" w:cs="Courier New"/>
          <w:sz w:val="20"/>
          <w:lang w:val="it-IT" w:eastAsia="it-IT"/>
        </w:rPr>
        <w:t xml:space="preserve">": " </w:t>
      </w:r>
      <w:hyperlink r:id="rId23" w:history="1">
        <w:r w:rsidRPr="005A6B20">
          <w:rPr>
            <w:rFonts w:ascii="Courier New" w:hAnsi="Courier New" w:cs="Courier New"/>
            <w:sz w:val="20"/>
            <w:lang w:val="it-IT" w:eastAsia="it-IT"/>
          </w:rPr>
          <w:t>http://in.listener.com</w:t>
        </w:r>
      </w:hyperlink>
      <w:r w:rsidRPr="00DA098E">
        <w:rPr>
          <w:rFonts w:ascii="Courier New" w:hAnsi="Courier New" w:cs="Courier New"/>
          <w:sz w:val="20"/>
          <w:lang w:val="it-IT" w:eastAsia="it-IT"/>
        </w:rPr>
        <w:t xml:space="preserve"> "</w:t>
      </w:r>
    </w:p>
    <w:p w14:paraId="384F01E3"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  }</w:t>
      </w:r>
    </w:p>
    <w:p w14:paraId="2B475239" w14:textId="77777777" w:rsidR="00FF1406" w:rsidRPr="00DA098E" w:rsidRDefault="00FF1406" w:rsidP="00FF140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0C323D8F" w14:textId="77777777" w:rsidR="00FF1406" w:rsidRPr="00DA098E" w:rsidRDefault="00FF1406"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41045FAB"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w:t>
      </w:r>
    </w:p>
    <w:p w14:paraId="5FD6ED86" w14:textId="77777777" w:rsidR="00260584" w:rsidRDefault="00260584" w:rsidP="00260584">
      <w:pPr>
        <w:rPr>
          <w:rFonts w:ascii="Calibri" w:hAnsi="Calibri"/>
          <w:sz w:val="22"/>
          <w:szCs w:val="22"/>
        </w:rPr>
      </w:pPr>
    </w:p>
    <w:p w14:paraId="536315AE" w14:textId="70ECFAD3" w:rsidR="00260584" w:rsidRDefault="00FF1406" w:rsidP="00260584">
      <w:r>
        <w:t xml:space="preserve">If the Service Provider </w:t>
      </w:r>
      <w:r w:rsidR="00260584">
        <w:t>d</w:t>
      </w:r>
      <w:r>
        <w:t>oes</w:t>
      </w:r>
      <w:r w:rsidR="00260584">
        <w:t xml:space="preserve"> not want </w:t>
      </w:r>
      <w:r>
        <w:t>to receive any</w:t>
      </w:r>
      <w:r w:rsidR="00260584">
        <w:t xml:space="preserve"> more notification</w:t>
      </w:r>
      <w:r>
        <w:t>s</w:t>
      </w:r>
      <w:r w:rsidR="00260584">
        <w:t xml:space="preserve"> for </w:t>
      </w:r>
      <w:r>
        <w:t>trouble ticket updates</w:t>
      </w:r>
      <w:r w:rsidR="00260584">
        <w:t>:</w:t>
      </w:r>
    </w:p>
    <w:p w14:paraId="1B43928C" w14:textId="77777777" w:rsidR="00260584" w:rsidRDefault="00260584" w:rsidP="00260584"/>
    <w:p w14:paraId="0A59D2A3" w14:textId="2811363E"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DA098E">
        <w:rPr>
          <w:rFonts w:ascii="Courier New" w:hAnsi="Courier New" w:cs="Courier New"/>
          <w:sz w:val="20"/>
          <w:lang w:val="it-IT" w:eastAsia="it-IT"/>
        </w:rPr>
        <w:t>DELETE {</w:t>
      </w:r>
      <w:proofErr w:type="spellStart"/>
      <w:r w:rsidRPr="00DA098E">
        <w:rPr>
          <w:rFonts w:ascii="Courier New" w:hAnsi="Courier New" w:cs="Courier New"/>
          <w:sz w:val="20"/>
          <w:lang w:val="it-IT" w:eastAsia="it-IT"/>
        </w:rPr>
        <w:t>api_</w:t>
      </w:r>
      <w:proofErr w:type="gramStart"/>
      <w:r w:rsidRPr="00DA098E">
        <w:rPr>
          <w:rFonts w:ascii="Courier New" w:hAnsi="Courier New" w:cs="Courier New"/>
          <w:sz w:val="20"/>
          <w:lang w:val="it-IT" w:eastAsia="it-IT"/>
        </w:rPr>
        <w:t>url</w:t>
      </w:r>
      <w:proofErr w:type="spellEnd"/>
      <w:r w:rsidRPr="00DA098E">
        <w:rPr>
          <w:rFonts w:ascii="Courier New" w:hAnsi="Courier New" w:cs="Courier New"/>
          <w:sz w:val="20"/>
          <w:lang w:val="it-IT" w:eastAsia="it-IT"/>
        </w:rPr>
        <w:t>}/</w:t>
      </w:r>
      <w:proofErr w:type="gramEnd"/>
      <w:r w:rsidRPr="00DA098E">
        <w:rPr>
          <w:rFonts w:ascii="Courier New" w:hAnsi="Courier New" w:cs="Courier New"/>
          <w:sz w:val="20"/>
          <w:lang w:val="it-IT" w:eastAsia="it-IT"/>
        </w:rPr>
        <w:t>HUB/</w:t>
      </w:r>
      <w:r w:rsidR="00FF1406">
        <w:rPr>
          <w:rFonts w:ascii="Courier New" w:hAnsi="Courier New" w:cs="Courier New"/>
          <w:sz w:val="20"/>
          <w:lang w:val="it-IT" w:eastAsia="it-IT"/>
        </w:rPr>
        <w:t>56</w:t>
      </w:r>
    </w:p>
    <w:p w14:paraId="32F27F86" w14:textId="77777777" w:rsidR="00260584" w:rsidRPr="00DA098E"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roofErr w:type="spellStart"/>
      <w:r w:rsidRPr="00DA098E">
        <w:rPr>
          <w:rFonts w:ascii="Courier New" w:hAnsi="Courier New" w:cs="Courier New"/>
          <w:sz w:val="20"/>
          <w:lang w:val="it-IT" w:eastAsia="it-IT"/>
        </w:rPr>
        <w:t>Accept</w:t>
      </w:r>
      <w:proofErr w:type="spellEnd"/>
      <w:r w:rsidRPr="00DA098E">
        <w:rPr>
          <w:rFonts w:ascii="Courier New" w:hAnsi="Courier New" w:cs="Courier New"/>
          <w:sz w:val="20"/>
          <w:lang w:val="it-IT" w:eastAsia="it-IT"/>
        </w:rPr>
        <w:t xml:space="preserve">: </w:t>
      </w:r>
      <w:proofErr w:type="spellStart"/>
      <w:r w:rsidRPr="00DA098E">
        <w:rPr>
          <w:rFonts w:ascii="Courier New" w:hAnsi="Courier New" w:cs="Courier New"/>
          <w:sz w:val="20"/>
          <w:lang w:val="it-IT" w:eastAsia="it-IT"/>
        </w:rPr>
        <w:t>application</w:t>
      </w:r>
      <w:proofErr w:type="spellEnd"/>
      <w:r w:rsidRPr="00DA098E">
        <w:rPr>
          <w:rFonts w:ascii="Courier New" w:hAnsi="Courier New" w:cs="Courier New"/>
          <w:sz w:val="20"/>
          <w:lang w:val="it-IT" w:eastAsia="it-IT"/>
        </w:rPr>
        <w:t>/</w:t>
      </w:r>
      <w:proofErr w:type="spellStart"/>
      <w:r w:rsidRPr="00DA098E">
        <w:rPr>
          <w:rFonts w:ascii="Courier New" w:hAnsi="Courier New" w:cs="Courier New"/>
          <w:sz w:val="20"/>
          <w:lang w:val="it-IT" w:eastAsia="it-IT"/>
        </w:rPr>
        <w:t>json</w:t>
      </w:r>
      <w:proofErr w:type="spellEnd"/>
    </w:p>
    <w:p w14:paraId="1C12F606" w14:textId="77777777" w:rsidR="00260584" w:rsidRDefault="00260584" w:rsidP="00260584"/>
    <w:p w14:paraId="0905B16E" w14:textId="525826D6" w:rsidR="00260584" w:rsidRDefault="00260584" w:rsidP="00260584">
      <w:pPr>
        <w:pStyle w:val="Heading2"/>
        <w:tabs>
          <w:tab w:val="clear" w:pos="864"/>
          <w:tab w:val="num" w:pos="709"/>
        </w:tabs>
        <w:ind w:left="2836" w:hanging="2836"/>
      </w:pPr>
      <w:bookmarkStart w:id="32" w:name="_Toc507400052"/>
      <w:bookmarkStart w:id="33" w:name="_Toc507489666"/>
      <w:r>
        <w:t>Receive Notification:</w:t>
      </w:r>
      <w:bookmarkEnd w:id="32"/>
      <w:bookmarkEnd w:id="33"/>
    </w:p>
    <w:p w14:paraId="3A7480C8" w14:textId="24F472A4" w:rsidR="00260584" w:rsidRDefault="00260584" w:rsidP="00260584">
      <w:r>
        <w:t xml:space="preserve">Now that </w:t>
      </w:r>
      <w:r w:rsidR="009306CC">
        <w:t>the Service Provider</w:t>
      </w:r>
      <w:r>
        <w:t xml:space="preserve"> has subscribed to notification</w:t>
      </w:r>
      <w:r w:rsidR="009306CC">
        <w:t>s</w:t>
      </w:r>
      <w:r>
        <w:t xml:space="preserve"> for </w:t>
      </w:r>
      <w:r w:rsidR="009306CC">
        <w:t>trouble ticket state</w:t>
      </w:r>
      <w:r>
        <w:t xml:space="preserve"> change</w:t>
      </w:r>
      <w:r w:rsidR="009306CC">
        <w:t>s</w:t>
      </w:r>
      <w:r>
        <w:t xml:space="preserve"> for example, let’s suppose that he posted a </w:t>
      </w:r>
      <w:r w:rsidR="009306CC">
        <w:t>trouble ticket</w:t>
      </w:r>
      <w:r>
        <w:t xml:space="preserve"> and this one is processed by the </w:t>
      </w:r>
      <w:r w:rsidR="009306CC">
        <w:t>Partner</w:t>
      </w:r>
      <w:r>
        <w:t xml:space="preserve">. The </w:t>
      </w:r>
      <w:r w:rsidR="009306CC">
        <w:t>trouble ticket</w:t>
      </w:r>
      <w:r>
        <w:t xml:space="preserve"> state changes. </w:t>
      </w:r>
      <w:r w:rsidR="009306CC">
        <w:t xml:space="preserve">The Partner </w:t>
      </w:r>
      <w:r>
        <w:t xml:space="preserve">will POST an Event to the </w:t>
      </w:r>
      <w:r w:rsidR="009306CC">
        <w:t>Service Provider</w:t>
      </w:r>
      <w:r>
        <w:t>:</w:t>
      </w:r>
    </w:p>
    <w:p w14:paraId="227D5EDC" w14:textId="77777777" w:rsidR="00260584" w:rsidRDefault="00260584" w:rsidP="00260584"/>
    <w:p w14:paraId="3EACEE78" w14:textId="77777777" w:rsidR="00260584"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POST {</w:t>
      </w:r>
      <w:proofErr w:type="spellStart"/>
      <w:r w:rsidRPr="008E24E8">
        <w:rPr>
          <w:rFonts w:ascii="Courier New" w:hAnsi="Courier New" w:cs="Courier New"/>
          <w:sz w:val="20"/>
          <w:highlight w:val="yellow"/>
          <w:lang w:val="it-IT" w:eastAsia="it-IT"/>
        </w:rPr>
        <w:t>callback</w:t>
      </w:r>
      <w:proofErr w:type="spellEnd"/>
      <w:r>
        <w:rPr>
          <w:rFonts w:ascii="Courier New" w:hAnsi="Courier New" w:cs="Courier New"/>
          <w:sz w:val="20"/>
          <w:lang w:val="it-IT" w:eastAsia="it-IT"/>
        </w:rPr>
        <w:t>}/</w:t>
      </w:r>
      <w:proofErr w:type="spellStart"/>
      <w:r>
        <w:rPr>
          <w:rFonts w:ascii="Courier New" w:hAnsi="Courier New" w:cs="Courier New"/>
          <w:sz w:val="20"/>
          <w:lang w:val="it-IT" w:eastAsia="it-IT"/>
        </w:rPr>
        <w:t>e</w:t>
      </w:r>
      <w:r w:rsidRPr="008E24E8">
        <w:rPr>
          <w:rFonts w:ascii="Courier New" w:hAnsi="Courier New" w:cs="Courier New"/>
          <w:sz w:val="20"/>
          <w:lang w:val="it-IT" w:eastAsia="it-IT"/>
        </w:rPr>
        <w:t>vent</w:t>
      </w:r>
      <w:proofErr w:type="spellEnd"/>
    </w:p>
    <w:p w14:paraId="0B45558D"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
    <w:p w14:paraId="7DEFC189" w14:textId="0AECC73B"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eventType</w:t>
      </w:r>
      <w:proofErr w:type="spellEnd"/>
      <w:r w:rsidRPr="005A6B20">
        <w:rPr>
          <w:rFonts w:ascii="Courier New" w:hAnsi="Courier New" w:cs="Courier New"/>
          <w:sz w:val="20"/>
          <w:lang w:val="it-IT" w:eastAsia="it-IT"/>
        </w:rPr>
        <w:t xml:space="preserve">": " </w:t>
      </w:r>
      <w:proofErr w:type="spellStart"/>
      <w:r w:rsidR="009306CC">
        <w:rPr>
          <w:rFonts w:ascii="Courier New" w:hAnsi="Courier New" w:cs="Courier New"/>
          <w:sz w:val="20"/>
          <w:lang w:val="it-IT" w:eastAsia="it-IT"/>
        </w:rPr>
        <w:t>Ticket</w:t>
      </w:r>
      <w:r w:rsidRPr="002F627D">
        <w:rPr>
          <w:rFonts w:ascii="Courier New" w:hAnsi="Courier New" w:cs="Courier New"/>
          <w:sz w:val="20"/>
          <w:lang w:val="it-IT" w:eastAsia="it-IT"/>
        </w:rPr>
        <w:t>StateChangeNotification</w:t>
      </w:r>
      <w:proofErr w:type="spellEnd"/>
      <w:r w:rsidRPr="005A6B20">
        <w:rPr>
          <w:rFonts w:ascii="Courier New" w:hAnsi="Courier New" w:cs="Courier New"/>
          <w:sz w:val="20"/>
          <w:lang w:val="it-IT" w:eastAsia="it-IT"/>
        </w:rPr>
        <w:t>",</w:t>
      </w:r>
    </w:p>
    <w:p w14:paraId="71E09143" w14:textId="0116669F"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eventTime</w:t>
      </w:r>
      <w:proofErr w:type="spellEnd"/>
      <w:r w:rsidRPr="005A6B20">
        <w:rPr>
          <w:rFonts w:ascii="Courier New" w:hAnsi="Courier New" w:cs="Courier New"/>
          <w:sz w:val="20"/>
          <w:lang w:val="it-IT" w:eastAsia="it-IT"/>
        </w:rPr>
        <w:t>": "201</w:t>
      </w:r>
      <w:r w:rsidR="009306CC">
        <w:rPr>
          <w:rFonts w:ascii="Courier New" w:hAnsi="Courier New" w:cs="Courier New"/>
          <w:sz w:val="20"/>
          <w:lang w:val="it-IT" w:eastAsia="it-IT"/>
        </w:rPr>
        <w:t>7</w:t>
      </w:r>
      <w:r w:rsidRPr="005A6B20">
        <w:rPr>
          <w:rFonts w:ascii="Courier New" w:hAnsi="Courier New" w:cs="Courier New"/>
          <w:sz w:val="20"/>
          <w:lang w:val="it-IT" w:eastAsia="it-IT"/>
        </w:rPr>
        <w:t>-09-27T05:46:25.0Z",</w:t>
      </w:r>
    </w:p>
    <w:p w14:paraId="4F31B824"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eventId</w:t>
      </w:r>
      <w:proofErr w:type="spellEnd"/>
      <w:r w:rsidRPr="005A6B20">
        <w:rPr>
          <w:rFonts w:ascii="Courier New" w:hAnsi="Courier New" w:cs="Courier New"/>
          <w:sz w:val="20"/>
          <w:lang w:val="it-IT" w:eastAsia="it-IT"/>
        </w:rPr>
        <w:t>": "92445",</w:t>
      </w:r>
    </w:p>
    <w:p w14:paraId="41722035"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roofErr w:type="spellStart"/>
      <w:r w:rsidRPr="005A6B20">
        <w:rPr>
          <w:rFonts w:ascii="Courier New" w:hAnsi="Courier New" w:cs="Courier New"/>
          <w:sz w:val="20"/>
          <w:lang w:val="it-IT" w:eastAsia="it-IT"/>
        </w:rPr>
        <w:t>event</w:t>
      </w:r>
      <w:proofErr w:type="spellEnd"/>
      <w:r w:rsidRPr="005A6B20">
        <w:rPr>
          <w:rFonts w:ascii="Courier New" w:hAnsi="Courier New" w:cs="Courier New"/>
          <w:sz w:val="20"/>
          <w:lang w:val="it-IT" w:eastAsia="it-IT"/>
        </w:rPr>
        <w:t xml:space="preserve">": </w:t>
      </w:r>
    </w:p>
    <w:p w14:paraId="524A7701"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
    <w:p w14:paraId="0DC454D5" w14:textId="5D767E43"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proofErr w:type="spellStart"/>
      <w:r w:rsidR="009306CC">
        <w:rPr>
          <w:rFonts w:ascii="Courier New" w:hAnsi="Courier New" w:cs="Courier New"/>
          <w:sz w:val="20"/>
          <w:lang w:val="it-IT" w:eastAsia="it-IT"/>
        </w:rPr>
        <w:t>troubleTicket</w:t>
      </w:r>
      <w:proofErr w:type="spellEnd"/>
      <w:r w:rsidRPr="005A6B20">
        <w:rPr>
          <w:rFonts w:ascii="Courier New" w:hAnsi="Courier New" w:cs="Courier New"/>
          <w:sz w:val="20"/>
          <w:lang w:val="it-IT" w:eastAsia="it-IT"/>
        </w:rPr>
        <w:t>": {</w:t>
      </w:r>
    </w:p>
    <w:p w14:paraId="3FF71F55" w14:textId="42AE1C43" w:rsidR="00260584"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r>
        <w:rPr>
          <w:rFonts w:ascii="Courier New" w:hAnsi="Courier New" w:cs="Courier New"/>
          <w:sz w:val="20"/>
          <w:lang w:val="it-IT" w:eastAsia="it-IT"/>
        </w:rPr>
        <w:t>“id”: “</w:t>
      </w:r>
      <w:r w:rsidR="009306CC">
        <w:rPr>
          <w:rFonts w:ascii="Courier New" w:hAnsi="Courier New" w:cs="Courier New"/>
          <w:sz w:val="20"/>
          <w:lang w:val="it-IT" w:eastAsia="it-IT"/>
        </w:rPr>
        <w:t>24</w:t>
      </w:r>
      <w:r>
        <w:rPr>
          <w:rFonts w:ascii="Courier New" w:hAnsi="Courier New" w:cs="Courier New"/>
          <w:sz w:val="20"/>
          <w:lang w:val="it-IT" w:eastAsia="it-IT"/>
        </w:rPr>
        <w:t>”</w:t>
      </w:r>
    </w:p>
    <w:p w14:paraId="2C7F0BE9" w14:textId="74595DBB" w:rsidR="009306CC" w:rsidRDefault="009306CC"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proofErr w:type="spellStart"/>
      <w:r>
        <w:rPr>
          <w:rFonts w:ascii="Courier New" w:hAnsi="Courier New" w:cs="Courier New"/>
          <w:sz w:val="20"/>
          <w:lang w:val="it-IT" w:eastAsia="it-IT"/>
        </w:rPr>
        <w:t>all</w:t>
      </w:r>
      <w:proofErr w:type="spellEnd"/>
      <w:r>
        <w:rPr>
          <w:rFonts w:ascii="Courier New" w:hAnsi="Courier New" w:cs="Courier New"/>
          <w:sz w:val="20"/>
          <w:lang w:val="it-IT" w:eastAsia="it-IT"/>
        </w:rPr>
        <w:t xml:space="preserve"> </w:t>
      </w:r>
      <w:proofErr w:type="spellStart"/>
      <w:r>
        <w:rPr>
          <w:rFonts w:ascii="Courier New" w:hAnsi="Courier New" w:cs="Courier New"/>
          <w:sz w:val="20"/>
          <w:lang w:val="it-IT" w:eastAsia="it-IT"/>
        </w:rPr>
        <w:t>trouble</w:t>
      </w:r>
      <w:proofErr w:type="spellEnd"/>
      <w:r>
        <w:rPr>
          <w:rFonts w:ascii="Courier New" w:hAnsi="Courier New" w:cs="Courier New"/>
          <w:sz w:val="20"/>
          <w:lang w:val="it-IT" w:eastAsia="it-IT"/>
        </w:rPr>
        <w:t xml:space="preserve"> ticket </w:t>
      </w:r>
      <w:proofErr w:type="spellStart"/>
      <w:r>
        <w:rPr>
          <w:rFonts w:ascii="Courier New" w:hAnsi="Courier New" w:cs="Courier New"/>
          <w:sz w:val="20"/>
          <w:lang w:val="it-IT" w:eastAsia="it-IT"/>
        </w:rPr>
        <w:t>attributes</w:t>
      </w:r>
      <w:proofErr w:type="spellEnd"/>
      <w:r>
        <w:rPr>
          <w:rFonts w:ascii="Courier New" w:hAnsi="Courier New" w:cs="Courier New"/>
          <w:sz w:val="20"/>
          <w:lang w:val="it-IT" w:eastAsia="it-IT"/>
        </w:rPr>
        <w:t xml:space="preserve"> </w:t>
      </w:r>
      <w:proofErr w:type="spellStart"/>
      <w:r>
        <w:rPr>
          <w:rFonts w:ascii="Courier New" w:hAnsi="Courier New" w:cs="Courier New"/>
          <w:sz w:val="20"/>
          <w:lang w:val="it-IT" w:eastAsia="it-IT"/>
        </w:rPr>
        <w:t>including</w:t>
      </w:r>
      <w:proofErr w:type="spellEnd"/>
      <w:r>
        <w:rPr>
          <w:rFonts w:ascii="Courier New" w:hAnsi="Courier New" w:cs="Courier New"/>
          <w:sz w:val="20"/>
          <w:lang w:val="it-IT" w:eastAsia="it-IT"/>
        </w:rPr>
        <w:t>...)</w:t>
      </w:r>
    </w:p>
    <w:p w14:paraId="236DCACB" w14:textId="38984BCE" w:rsidR="009306CC" w:rsidRPr="005A6B20" w:rsidRDefault="009306CC"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“status”: “R</w:t>
      </w:r>
      <w:r w:rsidR="001B266F">
        <w:rPr>
          <w:rFonts w:ascii="Courier New" w:hAnsi="Courier New" w:cs="Courier New"/>
          <w:sz w:val="20"/>
          <w:lang w:val="it-IT" w:eastAsia="it-IT"/>
        </w:rPr>
        <w:t>ESOLVED</w:t>
      </w:r>
      <w:r>
        <w:rPr>
          <w:rFonts w:ascii="Courier New" w:hAnsi="Courier New" w:cs="Courier New"/>
          <w:sz w:val="20"/>
          <w:lang w:val="it-IT" w:eastAsia="it-IT"/>
        </w:rPr>
        <w:t>”</w:t>
      </w:r>
    </w:p>
    <w:p w14:paraId="0679E350"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Pr>
          <w:rFonts w:ascii="Courier New" w:hAnsi="Courier New" w:cs="Courier New"/>
          <w:sz w:val="20"/>
          <w:lang w:val="it-IT" w:eastAsia="it-IT"/>
        </w:rPr>
        <w:t xml:space="preserve">    </w:t>
      </w:r>
      <w:r w:rsidRPr="005A6B20">
        <w:rPr>
          <w:rFonts w:ascii="Courier New" w:hAnsi="Courier New" w:cs="Courier New"/>
          <w:sz w:val="20"/>
          <w:lang w:val="it-IT" w:eastAsia="it-IT"/>
        </w:rPr>
        <w:t xml:space="preserve"> }</w:t>
      </w:r>
    </w:p>
    <w:p w14:paraId="0D1228F7" w14:textId="77777777" w:rsidR="00260584" w:rsidRPr="005A6B20" w:rsidRDefault="00260584" w:rsidP="0026058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5A6B20">
        <w:rPr>
          <w:rFonts w:ascii="Courier New" w:hAnsi="Courier New" w:cs="Courier New"/>
          <w:sz w:val="20"/>
          <w:lang w:val="it-IT" w:eastAsia="it-IT"/>
        </w:rPr>
        <w:t>}</w:t>
      </w:r>
    </w:p>
    <w:p w14:paraId="0CBA485A" w14:textId="77777777" w:rsidR="00260584" w:rsidRDefault="00260584" w:rsidP="00260584"/>
    <w:p w14:paraId="61765625" w14:textId="1F28EE48" w:rsidR="00260584" w:rsidRDefault="009306CC" w:rsidP="00260584">
      <w:r>
        <w:t>The Service Provider</w:t>
      </w:r>
      <w:r w:rsidR="00260584">
        <w:t xml:space="preserve"> will respon</w:t>
      </w:r>
      <w:r>
        <w:t>d</w:t>
      </w:r>
      <w:r w:rsidR="00260584">
        <w:t xml:space="preserve"> with a standard HTTP 201 if </w:t>
      </w:r>
      <w:r>
        <w:t xml:space="preserve">the </w:t>
      </w:r>
      <w:r w:rsidR="00260584">
        <w:t xml:space="preserve">event </w:t>
      </w:r>
      <w:r>
        <w:t xml:space="preserve">is </w:t>
      </w:r>
      <w:r w:rsidR="00260584">
        <w:t>received.</w:t>
      </w:r>
    </w:p>
    <w:p w14:paraId="0049F7AF" w14:textId="1704DAC6" w:rsidR="008C7199" w:rsidRDefault="008C7199" w:rsidP="00260584"/>
    <w:p w14:paraId="30498BA3" w14:textId="0C8FA9E3" w:rsidR="008C7199" w:rsidRDefault="008C7199" w:rsidP="008C7199">
      <w:pPr>
        <w:pStyle w:val="Heading1"/>
      </w:pPr>
      <w:bookmarkStart w:id="34" w:name="_Toc507489667"/>
      <w:r>
        <w:lastRenderedPageBreak/>
        <w:t>JSON Representation Sample</w:t>
      </w:r>
      <w:bookmarkEnd w:id="34"/>
    </w:p>
    <w:p w14:paraId="4C5FF64E" w14:textId="6D762C11" w:rsidR="008C7199" w:rsidRDefault="001905C2" w:rsidP="008C7199">
      <w:r>
        <w:t>Example of the JSON representation of a trouble ticket:</w:t>
      </w:r>
    </w:p>
    <w:p w14:paraId="69857F16" w14:textId="276E5B23" w:rsidR="001905C2" w:rsidRDefault="001905C2" w:rsidP="008C7199"/>
    <w:p w14:paraId="5C2A128A"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w:t>
      </w:r>
    </w:p>
    <w:p w14:paraId="55161438"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"id": "62",</w:t>
      </w:r>
    </w:p>
    <w:p w14:paraId="4B1296B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href</w:t>
      </w:r>
      <w:proofErr w:type="spellEnd"/>
      <w:r w:rsidRPr="001905C2">
        <w:rPr>
          <w:rFonts w:ascii="Courier New" w:hAnsi="Courier New" w:cs="Courier New"/>
          <w:sz w:val="20"/>
          <w:lang w:val="it-IT" w:eastAsia="it-IT"/>
        </w:rPr>
        <w:t>": "www.mef.att.com/</w:t>
      </w:r>
      <w:proofErr w:type="spellStart"/>
      <w:r w:rsidRPr="001905C2">
        <w:rPr>
          <w:rFonts w:ascii="Courier New" w:hAnsi="Courier New" w:cs="Courier New"/>
          <w:sz w:val="20"/>
          <w:lang w:val="it-IT" w:eastAsia="it-IT"/>
        </w:rPr>
        <w:t>troubleTicketManagement</w:t>
      </w:r>
      <w:proofErr w:type="spellEnd"/>
      <w:r w:rsidRPr="001905C2">
        <w:rPr>
          <w:rFonts w:ascii="Courier New" w:hAnsi="Courier New" w:cs="Courier New"/>
          <w:sz w:val="20"/>
          <w:lang w:val="it-IT" w:eastAsia="it-IT"/>
        </w:rPr>
        <w:t>/62",</w:t>
      </w:r>
    </w:p>
    <w:p w14:paraId="232CB350"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externalId</w:t>
      </w:r>
      <w:proofErr w:type="spellEnd"/>
      <w:r w:rsidRPr="001905C2">
        <w:rPr>
          <w:rFonts w:ascii="Courier New" w:hAnsi="Courier New" w:cs="Courier New"/>
          <w:sz w:val="20"/>
          <w:lang w:val="it-IT" w:eastAsia="it-IT"/>
        </w:rPr>
        <w:t>": "T-Mobile-EU-BOA-02",</w:t>
      </w:r>
    </w:p>
    <w:p w14:paraId="04E7CCD2" w14:textId="029C9068"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description</w:t>
      </w:r>
      <w:proofErr w:type="spellEnd"/>
      <w:r w:rsidRPr="001905C2">
        <w:rPr>
          <w:rFonts w:ascii="Courier New" w:hAnsi="Courier New" w:cs="Courier New"/>
          <w:sz w:val="20"/>
          <w:lang w:val="it-IT" w:eastAsia="it-IT"/>
        </w:rPr>
        <w:t xml:space="preserve">": "T-Mobile </w:t>
      </w:r>
      <w:proofErr w:type="spellStart"/>
      <w:r w:rsidRPr="001905C2">
        <w:rPr>
          <w:rFonts w:ascii="Courier New" w:hAnsi="Courier New" w:cs="Courier New"/>
          <w:sz w:val="20"/>
          <w:lang w:val="it-IT" w:eastAsia="it-IT"/>
        </w:rPr>
        <w:t>has</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raised</w:t>
      </w:r>
      <w:proofErr w:type="spellEnd"/>
      <w:r w:rsidRPr="001905C2">
        <w:rPr>
          <w:rFonts w:ascii="Courier New" w:hAnsi="Courier New" w:cs="Courier New"/>
          <w:sz w:val="20"/>
          <w:lang w:val="it-IT" w:eastAsia="it-IT"/>
        </w:rPr>
        <w:t xml:space="preserve"> the ticket on </w:t>
      </w:r>
      <w:proofErr w:type="spellStart"/>
      <w:r w:rsidRPr="001905C2">
        <w:rPr>
          <w:rFonts w:ascii="Courier New" w:hAnsi="Courier New" w:cs="Courier New"/>
          <w:sz w:val="20"/>
          <w:lang w:val="it-IT" w:eastAsia="it-IT"/>
        </w:rPr>
        <w:t>its</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customer</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Bank</w:t>
      </w:r>
      <w:proofErr w:type="spellEnd"/>
      <w:r w:rsidRPr="001905C2">
        <w:rPr>
          <w:rFonts w:ascii="Courier New" w:hAnsi="Courier New" w:cs="Courier New"/>
          <w:sz w:val="20"/>
          <w:lang w:val="it-IT" w:eastAsia="it-IT"/>
        </w:rPr>
        <w:t xml:space="preserve"> of </w:t>
      </w:r>
      <w:proofErr w:type="spellStart"/>
      <w:r w:rsidRPr="001905C2">
        <w:rPr>
          <w:rFonts w:ascii="Courier New" w:hAnsi="Courier New" w:cs="Courier New"/>
          <w:sz w:val="20"/>
          <w:lang w:val="it-IT" w:eastAsia="it-IT"/>
        </w:rPr>
        <w:t>America's</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circuit</w:t>
      </w:r>
      <w:proofErr w:type="spellEnd"/>
      <w:r w:rsidRPr="001905C2">
        <w:rPr>
          <w:rFonts w:ascii="Courier New" w:hAnsi="Courier New" w:cs="Courier New"/>
          <w:sz w:val="20"/>
          <w:lang w:val="it-IT" w:eastAsia="it-IT"/>
        </w:rPr>
        <w:t>.",</w:t>
      </w:r>
    </w:p>
    <w:p w14:paraId="4BA9561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severity</w:t>
      </w:r>
      <w:proofErr w:type="spellEnd"/>
      <w:r w:rsidRPr="001905C2">
        <w:rPr>
          <w:rFonts w:ascii="Courier New" w:hAnsi="Courier New" w:cs="Courier New"/>
          <w:sz w:val="20"/>
          <w:lang w:val="it-IT" w:eastAsia="it-IT"/>
        </w:rPr>
        <w:t>": "CRITICAL",</w:t>
      </w:r>
    </w:p>
    <w:p w14:paraId="3A58032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type</w:t>
      </w:r>
      <w:proofErr w:type="spellEnd"/>
      <w:r w:rsidRPr="001905C2">
        <w:rPr>
          <w:rFonts w:ascii="Courier New" w:hAnsi="Courier New" w:cs="Courier New"/>
          <w:sz w:val="20"/>
          <w:lang w:val="it-IT" w:eastAsia="it-IT"/>
        </w:rPr>
        <w:t>": "FAILURE",</w:t>
      </w:r>
    </w:p>
    <w:p w14:paraId="5D7E9AE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creationDate</w:t>
      </w:r>
      <w:proofErr w:type="spellEnd"/>
      <w:r w:rsidRPr="001905C2">
        <w:rPr>
          <w:rFonts w:ascii="Courier New" w:hAnsi="Courier New" w:cs="Courier New"/>
          <w:sz w:val="20"/>
          <w:lang w:val="it-IT" w:eastAsia="it-IT"/>
        </w:rPr>
        <w:t>": "2018-02-02T18:40:23.283Z",</w:t>
      </w:r>
    </w:p>
    <w:p w14:paraId="5D089928"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targetResolutionDate</w:t>
      </w:r>
      <w:proofErr w:type="spellEnd"/>
      <w:r w:rsidRPr="001905C2">
        <w:rPr>
          <w:rFonts w:ascii="Courier New" w:hAnsi="Courier New" w:cs="Courier New"/>
          <w:sz w:val="20"/>
          <w:lang w:val="it-IT" w:eastAsia="it-IT"/>
        </w:rPr>
        <w:t>": "2018-02-04T18:40:23.283Z",</w:t>
      </w:r>
    </w:p>
    <w:p w14:paraId="2DE8713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resolutionDate</w:t>
      </w:r>
      <w:proofErr w:type="spellEnd"/>
      <w:r w:rsidRPr="001905C2">
        <w:rPr>
          <w:rFonts w:ascii="Courier New" w:hAnsi="Courier New" w:cs="Courier New"/>
          <w:sz w:val="20"/>
          <w:lang w:val="it-IT" w:eastAsia="it-IT"/>
        </w:rPr>
        <w:t>": "",</w:t>
      </w:r>
    </w:p>
    <w:p w14:paraId="494B409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"status": "IN_PROGRESS",</w:t>
      </w:r>
    </w:p>
    <w:p w14:paraId="66F9A7E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relatedParty</w:t>
      </w:r>
      <w:proofErr w:type="spellEnd"/>
      <w:r w:rsidRPr="001905C2">
        <w:rPr>
          <w:rFonts w:ascii="Courier New" w:hAnsi="Courier New" w:cs="Courier New"/>
          <w:sz w:val="20"/>
          <w:lang w:val="it-IT" w:eastAsia="it-IT"/>
        </w:rPr>
        <w:t>": [</w:t>
      </w:r>
    </w:p>
    <w:p w14:paraId="12AA90C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3481BA1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"id": "13",</w:t>
      </w:r>
    </w:p>
    <w:p w14:paraId="6FCC4E2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role</w:t>
      </w:r>
      <w:proofErr w:type="spellEnd"/>
      <w:r w:rsidRPr="001905C2">
        <w:rPr>
          <w:rFonts w:ascii="Courier New" w:hAnsi="Courier New" w:cs="Courier New"/>
          <w:sz w:val="20"/>
          <w:lang w:val="it-IT" w:eastAsia="it-IT"/>
        </w:rPr>
        <w:t>": "Originator",</w:t>
      </w:r>
    </w:p>
    <w:p w14:paraId="0BE02E67"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name</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Joe</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Blau</w:t>
      </w:r>
      <w:proofErr w:type="spellEnd"/>
      <w:r w:rsidRPr="001905C2">
        <w:rPr>
          <w:rFonts w:ascii="Courier New" w:hAnsi="Courier New" w:cs="Courier New"/>
          <w:sz w:val="20"/>
          <w:lang w:val="it-IT" w:eastAsia="it-IT"/>
        </w:rPr>
        <w:t>",</w:t>
      </w:r>
    </w:p>
    <w:p w14:paraId="3260EA47"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emailAddress</w:t>
      </w:r>
      <w:proofErr w:type="spellEnd"/>
      <w:r w:rsidRPr="001905C2">
        <w:rPr>
          <w:rFonts w:ascii="Courier New" w:hAnsi="Courier New" w:cs="Courier New"/>
          <w:sz w:val="20"/>
          <w:lang w:val="it-IT" w:eastAsia="it-IT"/>
        </w:rPr>
        <w:t>": "jb3434@tmz.com",</w:t>
      </w:r>
    </w:p>
    <w:p w14:paraId="4B087CD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number</w:t>
      </w:r>
      <w:proofErr w:type="spellEnd"/>
      <w:r w:rsidRPr="001905C2">
        <w:rPr>
          <w:rFonts w:ascii="Courier New" w:hAnsi="Courier New" w:cs="Courier New"/>
          <w:sz w:val="20"/>
          <w:lang w:val="it-IT" w:eastAsia="it-IT"/>
        </w:rPr>
        <w:t>": "932-883-8723",</w:t>
      </w:r>
    </w:p>
    <w:p w14:paraId="1FAAE050"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96C0F1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418CB24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priority</w:t>
      </w:r>
      <w:proofErr w:type="spellEnd"/>
      <w:r w:rsidRPr="001905C2">
        <w:rPr>
          <w:rFonts w:ascii="Courier New" w:hAnsi="Courier New" w:cs="Courier New"/>
          <w:sz w:val="20"/>
          <w:lang w:val="it-IT" w:eastAsia="it-IT"/>
        </w:rPr>
        <w:t>": "HIGH",</w:t>
      </w:r>
    </w:p>
    <w:p w14:paraId="4D9F8F6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relatedObject</w:t>
      </w:r>
      <w:proofErr w:type="spellEnd"/>
      <w:r w:rsidRPr="001905C2">
        <w:rPr>
          <w:rFonts w:ascii="Courier New" w:hAnsi="Courier New" w:cs="Courier New"/>
          <w:sz w:val="20"/>
          <w:lang w:val="it-IT" w:eastAsia="it-IT"/>
        </w:rPr>
        <w:t>": [</w:t>
      </w:r>
    </w:p>
    <w:p w14:paraId="7D4C4A4F"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2CBC33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involvement</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ProductInventory</w:t>
      </w:r>
      <w:proofErr w:type="spellEnd"/>
      <w:r w:rsidRPr="001905C2">
        <w:rPr>
          <w:rFonts w:ascii="Courier New" w:hAnsi="Courier New" w:cs="Courier New"/>
          <w:sz w:val="20"/>
          <w:lang w:val="it-IT" w:eastAsia="it-IT"/>
        </w:rPr>
        <w:t>",</w:t>
      </w:r>
    </w:p>
    <w:p w14:paraId="0E0DF5D2"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reference</w:t>
      </w:r>
      <w:proofErr w:type="spellEnd"/>
      <w:r w:rsidRPr="001905C2">
        <w:rPr>
          <w:rFonts w:ascii="Courier New" w:hAnsi="Courier New" w:cs="Courier New"/>
          <w:sz w:val="20"/>
          <w:lang w:val="it-IT" w:eastAsia="it-IT"/>
        </w:rPr>
        <w:t>": "34"</w:t>
      </w:r>
    </w:p>
    <w:p w14:paraId="489C3A1A"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2C6DD5D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0CB2074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w:t>
      </w:r>
      <w:proofErr w:type="spellEnd"/>
      <w:r w:rsidRPr="001905C2">
        <w:rPr>
          <w:rFonts w:ascii="Courier New" w:hAnsi="Courier New" w:cs="Courier New"/>
          <w:sz w:val="20"/>
          <w:lang w:val="it-IT" w:eastAsia="it-IT"/>
        </w:rPr>
        <w:t>": [</w:t>
      </w:r>
    </w:p>
    <w:p w14:paraId="24CEFF8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342D7665"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statusValue</w:t>
      </w:r>
      <w:proofErr w:type="spellEnd"/>
      <w:r w:rsidRPr="001905C2">
        <w:rPr>
          <w:rFonts w:ascii="Courier New" w:hAnsi="Courier New" w:cs="Courier New"/>
          <w:sz w:val="20"/>
          <w:lang w:val="it-IT" w:eastAsia="it-IT"/>
        </w:rPr>
        <w:t>": "ACKNOWLEDGED",</w:t>
      </w:r>
    </w:p>
    <w:p w14:paraId="4F23DBC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statusChangeReason</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Initial</w:t>
      </w:r>
      <w:proofErr w:type="spellEnd"/>
      <w:r w:rsidRPr="001905C2">
        <w:rPr>
          <w:rFonts w:ascii="Courier New" w:hAnsi="Courier New" w:cs="Courier New"/>
          <w:sz w:val="20"/>
          <w:lang w:val="it-IT" w:eastAsia="it-IT"/>
        </w:rPr>
        <w:t xml:space="preserve"> state",</w:t>
      </w:r>
    </w:p>
    <w:p w14:paraId="2DB442E2"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statusChangeDate</w:t>
      </w:r>
      <w:proofErr w:type="spellEnd"/>
      <w:r w:rsidRPr="001905C2">
        <w:rPr>
          <w:rFonts w:ascii="Courier New" w:hAnsi="Courier New" w:cs="Courier New"/>
          <w:sz w:val="20"/>
          <w:lang w:val="it-IT" w:eastAsia="it-IT"/>
        </w:rPr>
        <w:t>": "2018-02-02T18:41:23.283Z"</w:t>
      </w:r>
    </w:p>
    <w:p w14:paraId="777691C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1AC413B5"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6F34BD13"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statusValue</w:t>
      </w:r>
      <w:proofErr w:type="spellEnd"/>
      <w:r w:rsidRPr="001905C2">
        <w:rPr>
          <w:rFonts w:ascii="Courier New" w:hAnsi="Courier New" w:cs="Courier New"/>
          <w:sz w:val="20"/>
          <w:lang w:val="it-IT" w:eastAsia="it-IT"/>
        </w:rPr>
        <w:t>": "IN_PROGRESS",</w:t>
      </w:r>
    </w:p>
    <w:p w14:paraId="55467631"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statusChangeReason</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Technician</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assigned</w:t>
      </w:r>
      <w:proofErr w:type="spellEnd"/>
      <w:r w:rsidRPr="001905C2">
        <w:rPr>
          <w:rFonts w:ascii="Courier New" w:hAnsi="Courier New" w:cs="Courier New"/>
          <w:sz w:val="20"/>
          <w:lang w:val="it-IT" w:eastAsia="it-IT"/>
        </w:rPr>
        <w:t xml:space="preserve"> and </w:t>
      </w:r>
      <w:proofErr w:type="spellStart"/>
      <w:r w:rsidRPr="001905C2">
        <w:rPr>
          <w:rFonts w:ascii="Courier New" w:hAnsi="Courier New" w:cs="Courier New"/>
          <w:sz w:val="20"/>
          <w:lang w:val="it-IT" w:eastAsia="it-IT"/>
        </w:rPr>
        <w:t>Changed</w:t>
      </w:r>
      <w:proofErr w:type="spellEnd"/>
      <w:r w:rsidRPr="001905C2">
        <w:rPr>
          <w:rFonts w:ascii="Courier New" w:hAnsi="Courier New" w:cs="Courier New"/>
          <w:sz w:val="20"/>
          <w:lang w:val="it-IT" w:eastAsia="it-IT"/>
        </w:rPr>
        <w:t xml:space="preserve"> from ACKNOWLEDGED",</w:t>
      </w:r>
    </w:p>
    <w:p w14:paraId="0B310C0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statusChangeDate</w:t>
      </w:r>
      <w:proofErr w:type="spellEnd"/>
      <w:r w:rsidRPr="001905C2">
        <w:rPr>
          <w:rFonts w:ascii="Courier New" w:hAnsi="Courier New" w:cs="Courier New"/>
          <w:sz w:val="20"/>
          <w:lang w:val="it-IT" w:eastAsia="it-IT"/>
        </w:rPr>
        <w:t>": "2018-02-02T19:41:23.283Z"</w:t>
      </w:r>
    </w:p>
    <w:p w14:paraId="73A7DE7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0A0E0DE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5837A025"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"note": [</w:t>
      </w:r>
    </w:p>
    <w:p w14:paraId="69078DBF"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61D5BE3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"date": "2018-02-02T21:41:23.283Z",</w:t>
      </w:r>
    </w:p>
    <w:p w14:paraId="5FEF180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author</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Liz</w:t>
      </w:r>
      <w:proofErr w:type="spellEnd"/>
      <w:r w:rsidRPr="001905C2">
        <w:rPr>
          <w:rFonts w:ascii="Courier New" w:hAnsi="Courier New" w:cs="Courier New"/>
          <w:sz w:val="20"/>
          <w:lang w:val="it-IT" w:eastAsia="it-IT"/>
        </w:rPr>
        <w:t xml:space="preserve"> Lamar",</w:t>
      </w:r>
    </w:p>
    <w:p w14:paraId="727A7CE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"text": "The Test </w:t>
      </w:r>
      <w:proofErr w:type="spellStart"/>
      <w:r w:rsidRPr="001905C2">
        <w:rPr>
          <w:rFonts w:ascii="Courier New" w:hAnsi="Courier New" w:cs="Courier New"/>
          <w:sz w:val="20"/>
          <w:lang w:val="it-IT" w:eastAsia="it-IT"/>
        </w:rPr>
        <w:t>failed</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indicating</w:t>
      </w:r>
      <w:proofErr w:type="spellEnd"/>
      <w:r w:rsidRPr="001905C2">
        <w:rPr>
          <w:rFonts w:ascii="Courier New" w:hAnsi="Courier New" w:cs="Courier New"/>
          <w:sz w:val="20"/>
          <w:lang w:val="it-IT" w:eastAsia="it-IT"/>
        </w:rPr>
        <w:t xml:space="preserve"> a </w:t>
      </w:r>
      <w:proofErr w:type="spellStart"/>
      <w:r w:rsidRPr="001905C2">
        <w:rPr>
          <w:rFonts w:ascii="Courier New" w:hAnsi="Courier New" w:cs="Courier New"/>
          <w:sz w:val="20"/>
          <w:lang w:val="it-IT" w:eastAsia="it-IT"/>
        </w:rPr>
        <w:t>potential</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fiber</w:t>
      </w:r>
      <w:proofErr w:type="spellEnd"/>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cut</w:t>
      </w:r>
      <w:proofErr w:type="spellEnd"/>
      <w:r w:rsidRPr="001905C2">
        <w:rPr>
          <w:rFonts w:ascii="Courier New" w:hAnsi="Courier New" w:cs="Courier New"/>
          <w:sz w:val="20"/>
          <w:lang w:val="it-IT" w:eastAsia="it-IT"/>
        </w:rPr>
        <w:t>."</w:t>
      </w:r>
    </w:p>
    <w:p w14:paraId="6017272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346C116"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7C6A5DBA"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"attachment": [</w:t>
      </w:r>
    </w:p>
    <w:p w14:paraId="179AA8C7"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234985A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"id": "2",</w:t>
      </w:r>
    </w:p>
    <w:p w14:paraId="569A1E34"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name</w:t>
      </w:r>
      <w:proofErr w:type="spellEnd"/>
      <w:r w:rsidRPr="001905C2">
        <w:rPr>
          <w:rFonts w:ascii="Courier New" w:hAnsi="Courier New" w:cs="Courier New"/>
          <w:sz w:val="20"/>
          <w:lang w:val="it-IT" w:eastAsia="it-IT"/>
        </w:rPr>
        <w:t>": "SLA Agreement",</w:t>
      </w:r>
    </w:p>
    <w:p w14:paraId="7185A15B"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lastRenderedPageBreak/>
        <w:t xml:space="preserve">      "@</w:t>
      </w:r>
      <w:proofErr w:type="spellStart"/>
      <w:r w:rsidRPr="001905C2">
        <w:rPr>
          <w:rFonts w:ascii="Courier New" w:hAnsi="Courier New" w:cs="Courier New"/>
          <w:sz w:val="20"/>
          <w:lang w:val="it-IT" w:eastAsia="it-IT"/>
        </w:rPr>
        <w:t>type</w:t>
      </w:r>
      <w:proofErr w:type="spellEnd"/>
      <w:r w:rsidRPr="001905C2">
        <w:rPr>
          <w:rFonts w:ascii="Courier New" w:hAnsi="Courier New" w:cs="Courier New"/>
          <w:sz w:val="20"/>
          <w:lang w:val="it-IT" w:eastAsia="it-IT"/>
        </w:rPr>
        <w:t>": "PDF"</w:t>
      </w:r>
    </w:p>
    <w:p w14:paraId="2E8C128D"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4EB073A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
    <w:p w14:paraId="6252A67C"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type</w:t>
      </w:r>
      <w:proofErr w:type="spellEnd"/>
      <w:r w:rsidRPr="001905C2">
        <w:rPr>
          <w:rFonts w:ascii="Courier New" w:hAnsi="Courier New" w:cs="Courier New"/>
          <w:sz w:val="20"/>
          <w:lang w:val="it-IT" w:eastAsia="it-IT"/>
        </w:rPr>
        <w:t>": "</w:t>
      </w:r>
      <w:proofErr w:type="spellStart"/>
      <w:r w:rsidRPr="001905C2">
        <w:rPr>
          <w:rFonts w:ascii="Courier New" w:hAnsi="Courier New" w:cs="Courier New"/>
          <w:sz w:val="20"/>
          <w:lang w:val="it-IT" w:eastAsia="it-IT"/>
        </w:rPr>
        <w:t>MEFTroubleTicket</w:t>
      </w:r>
      <w:proofErr w:type="spellEnd"/>
      <w:r w:rsidRPr="001905C2">
        <w:rPr>
          <w:rFonts w:ascii="Courier New" w:hAnsi="Courier New" w:cs="Courier New"/>
          <w:sz w:val="20"/>
          <w:lang w:val="it-IT" w:eastAsia="it-IT"/>
        </w:rPr>
        <w:t>",</w:t>
      </w:r>
    </w:p>
    <w:p w14:paraId="17C9DFCE"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 xml:space="preserve">  "@</w:t>
      </w:r>
      <w:proofErr w:type="spellStart"/>
      <w:r w:rsidRPr="001905C2">
        <w:rPr>
          <w:rFonts w:ascii="Courier New" w:hAnsi="Courier New" w:cs="Courier New"/>
          <w:sz w:val="20"/>
          <w:lang w:val="it-IT" w:eastAsia="it-IT"/>
        </w:rPr>
        <w:t>schemaLocation</w:t>
      </w:r>
      <w:proofErr w:type="spellEnd"/>
      <w:r w:rsidRPr="001905C2">
        <w:rPr>
          <w:rFonts w:ascii="Courier New" w:hAnsi="Courier New" w:cs="Courier New"/>
          <w:sz w:val="20"/>
          <w:lang w:val="it-IT" w:eastAsia="it-IT"/>
        </w:rPr>
        <w:t>": "http://www.mef.net/sonata/</w:t>
      </w:r>
      <w:proofErr w:type="spellStart"/>
      <w:r w:rsidRPr="001905C2">
        <w:rPr>
          <w:rFonts w:ascii="Courier New" w:hAnsi="Courier New" w:cs="Courier New"/>
          <w:sz w:val="20"/>
          <w:lang w:val="it-IT" w:eastAsia="it-IT"/>
        </w:rPr>
        <w:t>TroubleTicket</w:t>
      </w:r>
      <w:proofErr w:type="spellEnd"/>
      <w:r w:rsidRPr="001905C2">
        <w:rPr>
          <w:rFonts w:ascii="Courier New" w:hAnsi="Courier New" w:cs="Courier New"/>
          <w:sz w:val="20"/>
          <w:lang w:val="it-IT" w:eastAsia="it-IT"/>
        </w:rPr>
        <w:t>"</w:t>
      </w:r>
    </w:p>
    <w:p w14:paraId="369BA5DF" w14:textId="77777777" w:rsidR="001905C2" w:rsidRPr="001905C2" w:rsidRDefault="001905C2" w:rsidP="001905C2">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r w:rsidRPr="001905C2">
        <w:rPr>
          <w:rFonts w:ascii="Courier New" w:hAnsi="Courier New" w:cs="Courier New"/>
          <w:sz w:val="20"/>
          <w:lang w:val="it-IT" w:eastAsia="it-IT"/>
        </w:rPr>
        <w:t>}</w:t>
      </w:r>
    </w:p>
    <w:p w14:paraId="4FAB133F" w14:textId="77777777" w:rsidR="001905C2" w:rsidRPr="001905C2" w:rsidRDefault="001905C2" w:rsidP="0019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it-IT" w:eastAsia="it-IT"/>
        </w:rPr>
      </w:pPr>
    </w:p>
    <w:p w14:paraId="3702A417" w14:textId="2BA9C69A" w:rsidR="00110BDD" w:rsidRDefault="00110BDD" w:rsidP="00110BDD">
      <w:pPr>
        <w:pStyle w:val="Heading1"/>
        <w:rPr>
          <w:lang w:eastAsia="it-IT"/>
        </w:rPr>
      </w:pPr>
      <w:bookmarkStart w:id="35" w:name="_Toc507489668"/>
      <w:r>
        <w:rPr>
          <w:lang w:eastAsia="it-IT"/>
        </w:rPr>
        <w:t>API Operations</w:t>
      </w:r>
      <w:bookmarkEnd w:id="35"/>
    </w:p>
    <w:p w14:paraId="63CBD8CE" w14:textId="012B4599" w:rsidR="00110BDD" w:rsidRDefault="00110BDD" w:rsidP="00110BDD">
      <w:pPr>
        <w:pStyle w:val="Body"/>
        <w:rPr>
          <w:lang w:eastAsia="it-IT"/>
        </w:rPr>
      </w:pPr>
      <w:r>
        <w:rPr>
          <w:lang w:eastAsia="it-IT"/>
        </w:rPr>
        <w:t>In the following table, the use cases and operations defined in the IPS are mapped to the API operations:</w:t>
      </w:r>
    </w:p>
    <w:tbl>
      <w:tblPr>
        <w:tblStyle w:val="Table-Tiny"/>
        <w:tblW w:w="9325" w:type="dxa"/>
        <w:tblLook w:val="04A0" w:firstRow="1" w:lastRow="0" w:firstColumn="1" w:lastColumn="0" w:noHBand="0" w:noVBand="1"/>
      </w:tblPr>
      <w:tblGrid>
        <w:gridCol w:w="2828"/>
        <w:gridCol w:w="1577"/>
        <w:gridCol w:w="2348"/>
        <w:gridCol w:w="2572"/>
      </w:tblGrid>
      <w:tr w:rsidR="007B1D53" w:rsidRPr="00201DB6" w14:paraId="56BAF4BB" w14:textId="77777777" w:rsidTr="007B1D53">
        <w:trPr>
          <w:cnfStyle w:val="100000000000" w:firstRow="1" w:lastRow="0" w:firstColumn="0" w:lastColumn="0" w:oddVBand="0" w:evenVBand="0" w:oddHBand="0" w:evenHBand="0" w:firstRowFirstColumn="0" w:firstRowLastColumn="0" w:lastRowFirstColumn="0" w:lastRowLastColumn="0"/>
        </w:trPr>
        <w:tc>
          <w:tcPr>
            <w:tcW w:w="2828" w:type="dxa"/>
          </w:tcPr>
          <w:p w14:paraId="1E4934B9" w14:textId="77777777" w:rsidR="00110BDD" w:rsidRDefault="00110BDD" w:rsidP="00110BDD">
            <w:pPr>
              <w:pStyle w:val="TableHeader"/>
              <w:rPr>
                <w:lang w:eastAsia="it-IT"/>
              </w:rPr>
            </w:pPr>
            <w:r>
              <w:rPr>
                <w:lang w:eastAsia="it-IT"/>
              </w:rPr>
              <w:t>Use Case</w:t>
            </w:r>
          </w:p>
        </w:tc>
        <w:tc>
          <w:tcPr>
            <w:tcW w:w="1577" w:type="dxa"/>
          </w:tcPr>
          <w:p w14:paraId="79786788" w14:textId="77777777" w:rsidR="00110BDD" w:rsidRPr="00201DB6" w:rsidRDefault="00110BDD" w:rsidP="00110BDD">
            <w:pPr>
              <w:pStyle w:val="TableHeader"/>
              <w:rPr>
                <w:lang w:eastAsia="it-IT"/>
              </w:rPr>
            </w:pPr>
            <w:r>
              <w:rPr>
                <w:lang w:eastAsia="it-IT"/>
              </w:rPr>
              <w:t xml:space="preserve">Operation </w:t>
            </w:r>
          </w:p>
        </w:tc>
        <w:tc>
          <w:tcPr>
            <w:tcW w:w="2348" w:type="dxa"/>
          </w:tcPr>
          <w:p w14:paraId="1B28D3CE" w14:textId="77777777" w:rsidR="00110BDD" w:rsidRPr="00201DB6" w:rsidRDefault="00110BDD" w:rsidP="00110BDD">
            <w:pPr>
              <w:pStyle w:val="TableHeader"/>
              <w:rPr>
                <w:lang w:eastAsia="it-IT"/>
              </w:rPr>
            </w:pPr>
            <w:r w:rsidRPr="00201DB6">
              <w:rPr>
                <w:lang w:eastAsia="it-IT"/>
              </w:rPr>
              <w:t>Uniform API Operation</w:t>
            </w:r>
          </w:p>
        </w:tc>
        <w:tc>
          <w:tcPr>
            <w:tcW w:w="2572" w:type="dxa"/>
          </w:tcPr>
          <w:p w14:paraId="08524202" w14:textId="77777777" w:rsidR="00110BDD" w:rsidRPr="00201DB6" w:rsidRDefault="00110BDD" w:rsidP="00110BDD">
            <w:pPr>
              <w:pStyle w:val="TableHeader"/>
              <w:rPr>
                <w:lang w:eastAsia="it-IT"/>
              </w:rPr>
            </w:pPr>
            <w:r w:rsidRPr="00201DB6">
              <w:rPr>
                <w:lang w:eastAsia="it-IT"/>
              </w:rPr>
              <w:t>Description</w:t>
            </w:r>
          </w:p>
        </w:tc>
      </w:tr>
      <w:tr w:rsidR="007B1D53" w:rsidRPr="00201DB6" w14:paraId="1662B2FA" w14:textId="77777777" w:rsidTr="007B1D53">
        <w:tc>
          <w:tcPr>
            <w:tcW w:w="2828" w:type="dxa"/>
          </w:tcPr>
          <w:p w14:paraId="5D4B9800" w14:textId="6CFE8F73" w:rsidR="00110BDD" w:rsidRPr="00511736" w:rsidRDefault="00110BDD" w:rsidP="00110BDD">
            <w:pPr>
              <w:pStyle w:val="TableText"/>
            </w:pPr>
            <w:r>
              <w:t>UC</w:t>
            </w:r>
            <w:r w:rsidRPr="004250A6">
              <w:t>_SONATA_</w:t>
            </w:r>
            <w:r>
              <w:t>TROUBLE</w:t>
            </w:r>
            <w:r w:rsidRPr="004250A6">
              <w:t>_0001</w:t>
            </w:r>
          </w:p>
        </w:tc>
        <w:tc>
          <w:tcPr>
            <w:tcW w:w="1577" w:type="dxa"/>
          </w:tcPr>
          <w:p w14:paraId="381331AF" w14:textId="5A59DF79" w:rsidR="00110BDD" w:rsidRPr="00511736" w:rsidRDefault="00110BDD" w:rsidP="00110BDD">
            <w:pPr>
              <w:pStyle w:val="TableText"/>
            </w:pPr>
            <w:r>
              <w:t>Trouble Ticket Create</w:t>
            </w:r>
          </w:p>
        </w:tc>
        <w:tc>
          <w:tcPr>
            <w:tcW w:w="2348" w:type="dxa"/>
          </w:tcPr>
          <w:p w14:paraId="5365DFD0" w14:textId="77777777" w:rsidR="00110BDD" w:rsidRPr="00511736" w:rsidRDefault="00110BDD" w:rsidP="00110BDD">
            <w:pPr>
              <w:pStyle w:val="TableText"/>
            </w:pPr>
            <w:r>
              <w:t>POST</w:t>
            </w:r>
          </w:p>
        </w:tc>
        <w:tc>
          <w:tcPr>
            <w:tcW w:w="2572" w:type="dxa"/>
          </w:tcPr>
          <w:p w14:paraId="06481538" w14:textId="18D7FDF5" w:rsidR="00110BDD" w:rsidRPr="00511736" w:rsidRDefault="00110BDD" w:rsidP="00110BDD">
            <w:pPr>
              <w:pStyle w:val="TableText"/>
            </w:pPr>
            <w:r>
              <w:t>Creation of a trouble ticket.</w:t>
            </w:r>
          </w:p>
        </w:tc>
      </w:tr>
      <w:tr w:rsidR="007B1D53" w:rsidRPr="00201DB6" w14:paraId="780EE4B7" w14:textId="77777777" w:rsidTr="007B1D53">
        <w:trPr>
          <w:trHeight w:val="25"/>
        </w:trPr>
        <w:tc>
          <w:tcPr>
            <w:tcW w:w="2828" w:type="dxa"/>
          </w:tcPr>
          <w:p w14:paraId="6378EC0C" w14:textId="1BD480FA" w:rsidR="00110BDD" w:rsidRPr="00511736" w:rsidRDefault="00110BDD" w:rsidP="00110BDD">
            <w:pPr>
              <w:pStyle w:val="TableText"/>
            </w:pPr>
            <w:r>
              <w:t>UC</w:t>
            </w:r>
            <w:r w:rsidRPr="004250A6">
              <w:t>_SONATA_</w:t>
            </w:r>
            <w:r>
              <w:t>TROUBLE</w:t>
            </w:r>
            <w:r w:rsidRPr="004250A6">
              <w:t>_0002</w:t>
            </w:r>
          </w:p>
        </w:tc>
        <w:tc>
          <w:tcPr>
            <w:tcW w:w="1577" w:type="dxa"/>
          </w:tcPr>
          <w:p w14:paraId="31047049" w14:textId="29297194" w:rsidR="00110BDD" w:rsidRPr="00511736" w:rsidRDefault="00110BDD" w:rsidP="00110BDD">
            <w:pPr>
              <w:pStyle w:val="TableText"/>
            </w:pPr>
            <w:r>
              <w:t>Trouble Ticket Find</w:t>
            </w:r>
          </w:p>
        </w:tc>
        <w:tc>
          <w:tcPr>
            <w:tcW w:w="2348" w:type="dxa"/>
          </w:tcPr>
          <w:p w14:paraId="125477E4" w14:textId="77777777" w:rsidR="00110BDD" w:rsidRPr="00511736" w:rsidRDefault="00110BDD" w:rsidP="00110BDD">
            <w:pPr>
              <w:pStyle w:val="TableText"/>
            </w:pPr>
            <w:r>
              <w:t>GET</w:t>
            </w:r>
          </w:p>
        </w:tc>
        <w:tc>
          <w:tcPr>
            <w:tcW w:w="2572" w:type="dxa"/>
          </w:tcPr>
          <w:p w14:paraId="4D88115C" w14:textId="0125D1AA" w:rsidR="00110BDD" w:rsidRPr="00511736" w:rsidRDefault="00BE0871" w:rsidP="00110BDD">
            <w:pPr>
              <w:pStyle w:val="TableText"/>
            </w:pPr>
            <w:r>
              <w:t xml:space="preserve">Retrieval of trouble ticket(s) </w:t>
            </w:r>
            <w:r w:rsidR="00110BDD">
              <w:t>without an id but with criteria</w:t>
            </w:r>
          </w:p>
        </w:tc>
      </w:tr>
      <w:tr w:rsidR="007B1D53" w:rsidRPr="00201DB6" w14:paraId="1B2E0A96" w14:textId="77777777" w:rsidTr="007B1D53">
        <w:trPr>
          <w:trHeight w:val="25"/>
        </w:trPr>
        <w:tc>
          <w:tcPr>
            <w:tcW w:w="2828" w:type="dxa"/>
          </w:tcPr>
          <w:p w14:paraId="6E6928B4" w14:textId="40F4F46B" w:rsidR="00110BDD" w:rsidRDefault="00110BDD" w:rsidP="00110BDD">
            <w:pPr>
              <w:pStyle w:val="TableText"/>
            </w:pPr>
            <w:r>
              <w:t>UC</w:t>
            </w:r>
            <w:r w:rsidRPr="004250A6">
              <w:t>_SONATA_</w:t>
            </w:r>
            <w:r>
              <w:t>TROUBLE</w:t>
            </w:r>
            <w:r w:rsidRPr="004250A6">
              <w:t>_0003</w:t>
            </w:r>
          </w:p>
        </w:tc>
        <w:tc>
          <w:tcPr>
            <w:tcW w:w="1577" w:type="dxa"/>
          </w:tcPr>
          <w:p w14:paraId="534B74B4" w14:textId="65277013" w:rsidR="00110BDD" w:rsidRDefault="00110BDD" w:rsidP="00110BDD">
            <w:pPr>
              <w:pStyle w:val="TableText"/>
            </w:pPr>
            <w:r>
              <w:t>Trouble Ticket Get</w:t>
            </w:r>
          </w:p>
        </w:tc>
        <w:tc>
          <w:tcPr>
            <w:tcW w:w="2348" w:type="dxa"/>
          </w:tcPr>
          <w:p w14:paraId="10C90C36" w14:textId="77777777" w:rsidR="00110BDD" w:rsidRDefault="00110BDD" w:rsidP="00110BDD">
            <w:pPr>
              <w:pStyle w:val="TableText"/>
            </w:pPr>
            <w:r>
              <w:t>GET</w:t>
            </w:r>
          </w:p>
        </w:tc>
        <w:tc>
          <w:tcPr>
            <w:tcW w:w="2572" w:type="dxa"/>
          </w:tcPr>
          <w:p w14:paraId="0BE63FE6" w14:textId="6ED18A9E" w:rsidR="00110BDD" w:rsidRPr="00511736" w:rsidRDefault="00BE0871" w:rsidP="00110BDD">
            <w:pPr>
              <w:pStyle w:val="TableText"/>
            </w:pPr>
            <w:r>
              <w:t xml:space="preserve">Retrieval of a trouble ticket </w:t>
            </w:r>
            <w:r w:rsidR="00110BDD">
              <w:t>with an id</w:t>
            </w:r>
          </w:p>
        </w:tc>
      </w:tr>
      <w:tr w:rsidR="007B1D53" w:rsidRPr="00201DB6" w14:paraId="31882625" w14:textId="77777777" w:rsidTr="007B1D53">
        <w:trPr>
          <w:trHeight w:val="25"/>
        </w:trPr>
        <w:tc>
          <w:tcPr>
            <w:tcW w:w="2828" w:type="dxa"/>
          </w:tcPr>
          <w:p w14:paraId="27B333B4" w14:textId="025361A7" w:rsidR="00110BDD" w:rsidRDefault="00110BDD" w:rsidP="00110BDD">
            <w:pPr>
              <w:pStyle w:val="TableText"/>
            </w:pPr>
            <w:r>
              <w:t>UC</w:t>
            </w:r>
            <w:r w:rsidRPr="004250A6">
              <w:t>_SONATA_</w:t>
            </w:r>
            <w:r>
              <w:t>TROUBLE</w:t>
            </w:r>
            <w:r w:rsidRPr="004250A6">
              <w:t>_000</w:t>
            </w:r>
            <w:r>
              <w:t>4</w:t>
            </w:r>
          </w:p>
        </w:tc>
        <w:tc>
          <w:tcPr>
            <w:tcW w:w="1577" w:type="dxa"/>
          </w:tcPr>
          <w:p w14:paraId="20D35A02" w14:textId="75D89A0F" w:rsidR="00110BDD" w:rsidRDefault="00110BDD" w:rsidP="00110BDD">
            <w:pPr>
              <w:pStyle w:val="TableText"/>
            </w:pPr>
            <w:r>
              <w:t>Trouble Ticket Update</w:t>
            </w:r>
          </w:p>
        </w:tc>
        <w:tc>
          <w:tcPr>
            <w:tcW w:w="2348" w:type="dxa"/>
          </w:tcPr>
          <w:p w14:paraId="6730BB7E" w14:textId="77777777" w:rsidR="00110BDD" w:rsidRDefault="00110BDD" w:rsidP="00110BDD">
            <w:pPr>
              <w:pStyle w:val="TableText"/>
            </w:pPr>
            <w:r>
              <w:t xml:space="preserve">PATCH </w:t>
            </w:r>
          </w:p>
        </w:tc>
        <w:tc>
          <w:tcPr>
            <w:tcW w:w="2572" w:type="dxa"/>
          </w:tcPr>
          <w:p w14:paraId="5395B686" w14:textId="720A6288" w:rsidR="00110BDD" w:rsidRPr="00511736" w:rsidRDefault="00110BDD" w:rsidP="00110BDD">
            <w:pPr>
              <w:pStyle w:val="TableText"/>
            </w:pPr>
            <w:r>
              <w:t>Partial update of a trouble ticket</w:t>
            </w:r>
          </w:p>
        </w:tc>
      </w:tr>
      <w:tr w:rsidR="007B1D53" w:rsidRPr="00201DB6" w14:paraId="1326D075" w14:textId="77777777" w:rsidTr="007B1D53">
        <w:trPr>
          <w:trHeight w:val="25"/>
        </w:trPr>
        <w:tc>
          <w:tcPr>
            <w:tcW w:w="2828" w:type="dxa"/>
          </w:tcPr>
          <w:p w14:paraId="67BDB2BF" w14:textId="51693FD3" w:rsidR="00110BDD" w:rsidRDefault="009B0165" w:rsidP="00110BDD">
            <w:pPr>
              <w:pStyle w:val="TableText"/>
            </w:pPr>
            <w:hyperlink w:anchor="R_SONATA_ORDER_0015" w:history="1">
              <w:r w:rsidR="00110BDD">
                <w:t>UC</w:t>
              </w:r>
              <w:r w:rsidR="00110BDD" w:rsidRPr="004250A6">
                <w:t>_SONATA_</w:t>
              </w:r>
              <w:r w:rsidR="00110BDD">
                <w:t>TROUBLE</w:t>
              </w:r>
              <w:r w:rsidR="00110BDD" w:rsidRPr="004250A6">
                <w:t>_</w:t>
              </w:r>
              <w:r w:rsidR="00110BDD">
                <w:t>0005</w:t>
              </w:r>
            </w:hyperlink>
          </w:p>
        </w:tc>
        <w:tc>
          <w:tcPr>
            <w:tcW w:w="1577" w:type="dxa"/>
          </w:tcPr>
          <w:p w14:paraId="737F4876" w14:textId="4682EF3B" w:rsidR="00110BDD" w:rsidRDefault="00110BDD" w:rsidP="00110BDD">
            <w:pPr>
              <w:pStyle w:val="TableText"/>
            </w:pPr>
            <w:r>
              <w:t>Ticket Clearance Request Notification</w:t>
            </w:r>
          </w:p>
        </w:tc>
        <w:tc>
          <w:tcPr>
            <w:tcW w:w="2348" w:type="dxa"/>
          </w:tcPr>
          <w:p w14:paraId="750BD977" w14:textId="77777777" w:rsidR="00110BDD" w:rsidRDefault="00110BDD" w:rsidP="00110BDD">
            <w:pPr>
              <w:pStyle w:val="TableText"/>
            </w:pPr>
            <w:r>
              <w:t>No operation</w:t>
            </w:r>
          </w:p>
        </w:tc>
        <w:tc>
          <w:tcPr>
            <w:tcW w:w="2572" w:type="dxa"/>
          </w:tcPr>
          <w:p w14:paraId="62A29B25" w14:textId="38BEBE43" w:rsidR="00110BDD" w:rsidRPr="00511736" w:rsidRDefault="00110BDD" w:rsidP="00110BDD">
            <w:pPr>
              <w:pStyle w:val="TableText"/>
            </w:pPr>
            <w:r>
              <w:t>Notification sent to indicate a request to clear a trouble ticket</w:t>
            </w:r>
          </w:p>
        </w:tc>
      </w:tr>
      <w:tr w:rsidR="007B1D53" w:rsidRPr="00201DB6" w14:paraId="2BB8007C" w14:textId="77777777" w:rsidTr="007B1D53">
        <w:trPr>
          <w:trHeight w:val="25"/>
        </w:trPr>
        <w:tc>
          <w:tcPr>
            <w:tcW w:w="2828" w:type="dxa"/>
          </w:tcPr>
          <w:p w14:paraId="5317CF33" w14:textId="3812AD13" w:rsidR="00110BDD" w:rsidRDefault="009B0165" w:rsidP="00110BDD">
            <w:pPr>
              <w:pStyle w:val="TableText"/>
            </w:pPr>
            <w:hyperlink w:anchor="R_SONATA_ORDER_0016" w:history="1">
              <w:r w:rsidR="00110BDD">
                <w:t>UC</w:t>
              </w:r>
              <w:r w:rsidR="00110BDD" w:rsidRPr="004250A6">
                <w:t>_SONATA_</w:t>
              </w:r>
              <w:r w:rsidR="00FC2CEB">
                <w:t>TROUBLE</w:t>
              </w:r>
              <w:r w:rsidR="00110BDD" w:rsidRPr="004250A6">
                <w:t>_</w:t>
              </w:r>
              <w:r w:rsidR="00FC2CEB">
                <w:t>0006</w:t>
              </w:r>
            </w:hyperlink>
          </w:p>
        </w:tc>
        <w:tc>
          <w:tcPr>
            <w:tcW w:w="1577" w:type="dxa"/>
          </w:tcPr>
          <w:p w14:paraId="5374C84B" w14:textId="544DDBB2" w:rsidR="00110BDD" w:rsidRDefault="00FC2CEB" w:rsidP="00110BDD">
            <w:pPr>
              <w:pStyle w:val="TableText"/>
            </w:pPr>
            <w:r>
              <w:t>Close Trouble Ticket</w:t>
            </w:r>
          </w:p>
        </w:tc>
        <w:tc>
          <w:tcPr>
            <w:tcW w:w="2348" w:type="dxa"/>
          </w:tcPr>
          <w:p w14:paraId="4234CD3F" w14:textId="2FE94844" w:rsidR="00110BDD" w:rsidRDefault="00FC2CEB" w:rsidP="00110BDD">
            <w:pPr>
              <w:pStyle w:val="TableText"/>
            </w:pPr>
            <w:r>
              <w:t>PATCH</w:t>
            </w:r>
          </w:p>
        </w:tc>
        <w:tc>
          <w:tcPr>
            <w:tcW w:w="2572" w:type="dxa"/>
          </w:tcPr>
          <w:p w14:paraId="7EB2C838" w14:textId="7F11213D" w:rsidR="00110BDD" w:rsidRPr="00511736" w:rsidRDefault="00FC2CEB" w:rsidP="00110BDD">
            <w:pPr>
              <w:pStyle w:val="TableText"/>
            </w:pPr>
            <w:r>
              <w:t xml:space="preserve"> Update request sent with “</w:t>
            </w:r>
            <w:proofErr w:type="spellStart"/>
            <w:r>
              <w:t>requestedStatus</w:t>
            </w:r>
            <w:proofErr w:type="spellEnd"/>
            <w:r>
              <w:t>” set to “CLOSED”, or “CLEARANCE_REJECTED”</w:t>
            </w:r>
          </w:p>
        </w:tc>
      </w:tr>
      <w:tr w:rsidR="007B1D53" w:rsidRPr="00201DB6" w14:paraId="33E8802C" w14:textId="77777777" w:rsidTr="007B1D53">
        <w:trPr>
          <w:trHeight w:val="25"/>
        </w:trPr>
        <w:tc>
          <w:tcPr>
            <w:tcW w:w="2828" w:type="dxa"/>
          </w:tcPr>
          <w:p w14:paraId="66C9C4C4" w14:textId="29E71272" w:rsidR="00FC2CEB" w:rsidRDefault="009B0165" w:rsidP="00110BDD">
            <w:pPr>
              <w:pStyle w:val="TableText"/>
            </w:pPr>
            <w:hyperlink w:anchor="R_SONATA_ORDER_0016" w:history="1">
              <w:r w:rsidR="00FC2CEB">
                <w:t>UC</w:t>
              </w:r>
              <w:r w:rsidR="00FC2CEB" w:rsidRPr="004250A6">
                <w:t>_SONATA_</w:t>
              </w:r>
              <w:r w:rsidR="00FC2CEB">
                <w:t>TROUBLE</w:t>
              </w:r>
              <w:r w:rsidR="00FC2CEB" w:rsidRPr="004250A6">
                <w:t>_</w:t>
              </w:r>
              <w:r w:rsidR="00FC2CEB">
                <w:t>0007</w:t>
              </w:r>
            </w:hyperlink>
          </w:p>
        </w:tc>
        <w:tc>
          <w:tcPr>
            <w:tcW w:w="1577" w:type="dxa"/>
          </w:tcPr>
          <w:p w14:paraId="658E713C" w14:textId="5C3BAB05" w:rsidR="00FC2CEB" w:rsidRDefault="00FC2CEB" w:rsidP="00110BDD">
            <w:pPr>
              <w:pStyle w:val="TableText"/>
            </w:pPr>
            <w:r>
              <w:t>Cancel Trouble Ticket</w:t>
            </w:r>
          </w:p>
        </w:tc>
        <w:tc>
          <w:tcPr>
            <w:tcW w:w="2348" w:type="dxa"/>
          </w:tcPr>
          <w:p w14:paraId="249B096D" w14:textId="27CD0301" w:rsidR="00FC2CEB" w:rsidRDefault="00FC2CEB" w:rsidP="00110BDD">
            <w:pPr>
              <w:pStyle w:val="TableText"/>
            </w:pPr>
            <w:r>
              <w:t>PATCH</w:t>
            </w:r>
          </w:p>
        </w:tc>
        <w:tc>
          <w:tcPr>
            <w:tcW w:w="2572" w:type="dxa"/>
          </w:tcPr>
          <w:p w14:paraId="6AC57363" w14:textId="1751BEE7" w:rsidR="00FC2CEB" w:rsidRDefault="00FC2CEB" w:rsidP="00110BDD">
            <w:pPr>
              <w:pStyle w:val="TableText"/>
            </w:pPr>
            <w:r>
              <w:t>Update request sent with “</w:t>
            </w:r>
            <w:proofErr w:type="spellStart"/>
            <w:r>
              <w:t>requestedStatus</w:t>
            </w:r>
            <w:proofErr w:type="spellEnd"/>
            <w:r>
              <w:t>” set to “C</w:t>
            </w:r>
            <w:r w:rsidR="00733930">
              <w:t>ANCELLED”</w:t>
            </w:r>
          </w:p>
        </w:tc>
      </w:tr>
      <w:tr w:rsidR="007B1D53" w:rsidRPr="00201DB6" w14:paraId="198466E6" w14:textId="77777777" w:rsidTr="007B1D53">
        <w:trPr>
          <w:trHeight w:val="25"/>
        </w:trPr>
        <w:tc>
          <w:tcPr>
            <w:tcW w:w="2828" w:type="dxa"/>
          </w:tcPr>
          <w:p w14:paraId="66879478" w14:textId="12F6B18C" w:rsidR="007B1D53" w:rsidRDefault="009B0165" w:rsidP="007B1D53">
            <w:pPr>
              <w:pStyle w:val="TableText"/>
            </w:pPr>
            <w:hyperlink w:anchor="R_SONATA_ORDER_0015" w:history="1">
              <w:r w:rsidR="007B1D53">
                <w:t>UC</w:t>
              </w:r>
              <w:r w:rsidR="007B1D53" w:rsidRPr="004250A6">
                <w:t>_SONATA_</w:t>
              </w:r>
              <w:r w:rsidR="007B1D53">
                <w:t>TROUBLE</w:t>
              </w:r>
              <w:r w:rsidR="007B1D53" w:rsidRPr="004250A6">
                <w:t>_</w:t>
              </w:r>
              <w:r w:rsidR="007B1D53">
                <w:t>0008</w:t>
              </w:r>
            </w:hyperlink>
          </w:p>
        </w:tc>
        <w:tc>
          <w:tcPr>
            <w:tcW w:w="1577" w:type="dxa"/>
          </w:tcPr>
          <w:p w14:paraId="7A579B01" w14:textId="6AAD129A" w:rsidR="007B1D53" w:rsidRDefault="007B1D53" w:rsidP="007B1D53">
            <w:pPr>
              <w:pStyle w:val="TableText"/>
            </w:pPr>
            <w:r>
              <w:t>Ticket Information Required Notification</w:t>
            </w:r>
          </w:p>
        </w:tc>
        <w:tc>
          <w:tcPr>
            <w:tcW w:w="2348" w:type="dxa"/>
          </w:tcPr>
          <w:p w14:paraId="0DE26649" w14:textId="5D5A764E" w:rsidR="007B1D53" w:rsidRDefault="007B1D53" w:rsidP="007B1D53">
            <w:pPr>
              <w:pStyle w:val="TableText"/>
            </w:pPr>
            <w:r>
              <w:t>No operation</w:t>
            </w:r>
          </w:p>
        </w:tc>
        <w:tc>
          <w:tcPr>
            <w:tcW w:w="2572" w:type="dxa"/>
          </w:tcPr>
          <w:p w14:paraId="417AA7CE" w14:textId="70E6C11C" w:rsidR="007B1D53" w:rsidRDefault="007B1D53" w:rsidP="007B1D53">
            <w:pPr>
              <w:pStyle w:val="TableText"/>
            </w:pPr>
            <w:r>
              <w:t>Notification sent to indicate additional information is required.</w:t>
            </w:r>
          </w:p>
        </w:tc>
      </w:tr>
      <w:tr w:rsidR="007B1D53" w:rsidRPr="00201DB6" w14:paraId="0520D532" w14:textId="77777777" w:rsidTr="007B1D53">
        <w:trPr>
          <w:trHeight w:val="25"/>
        </w:trPr>
        <w:tc>
          <w:tcPr>
            <w:tcW w:w="2828" w:type="dxa"/>
          </w:tcPr>
          <w:p w14:paraId="1EB24EAA" w14:textId="4A799B36" w:rsidR="007B1D53" w:rsidRDefault="009B0165" w:rsidP="007B1D53">
            <w:pPr>
              <w:pStyle w:val="TableText"/>
            </w:pPr>
            <w:hyperlink w:anchor="R_SONATA_ORDER_0015" w:history="1">
              <w:r w:rsidR="007B1D53">
                <w:t>UC</w:t>
              </w:r>
              <w:r w:rsidR="007B1D53" w:rsidRPr="004250A6">
                <w:t>_SONATA_</w:t>
              </w:r>
              <w:r w:rsidR="007B1D53">
                <w:t>TROUBLE</w:t>
              </w:r>
              <w:r w:rsidR="007B1D53" w:rsidRPr="004250A6">
                <w:t>_</w:t>
              </w:r>
              <w:r w:rsidR="007B1D53">
                <w:t>0009</w:t>
              </w:r>
            </w:hyperlink>
          </w:p>
        </w:tc>
        <w:tc>
          <w:tcPr>
            <w:tcW w:w="1577" w:type="dxa"/>
          </w:tcPr>
          <w:p w14:paraId="3980A447" w14:textId="7B9B6C8B" w:rsidR="007B1D53" w:rsidRDefault="007B1D53" w:rsidP="007B1D53">
            <w:pPr>
              <w:pStyle w:val="TableText"/>
            </w:pPr>
            <w:r>
              <w:t>Ticket Update Notification</w:t>
            </w:r>
          </w:p>
        </w:tc>
        <w:tc>
          <w:tcPr>
            <w:tcW w:w="2348" w:type="dxa"/>
          </w:tcPr>
          <w:p w14:paraId="172B0D70" w14:textId="68656E71" w:rsidR="007B1D53" w:rsidRDefault="007B1D53" w:rsidP="007B1D53">
            <w:pPr>
              <w:pStyle w:val="TableText"/>
            </w:pPr>
            <w:r>
              <w:t>No operation</w:t>
            </w:r>
          </w:p>
        </w:tc>
        <w:tc>
          <w:tcPr>
            <w:tcW w:w="2572" w:type="dxa"/>
          </w:tcPr>
          <w:p w14:paraId="69AF4CC3" w14:textId="6DCF468D" w:rsidR="007B1D53" w:rsidRDefault="007B1D53" w:rsidP="007B1D53">
            <w:pPr>
              <w:pStyle w:val="TableText"/>
            </w:pPr>
            <w:r>
              <w:t>Notification sent to indicate that an update has occurred on the ticket.</w:t>
            </w:r>
          </w:p>
        </w:tc>
      </w:tr>
      <w:tr w:rsidR="00844816" w:rsidRPr="00201DB6" w14:paraId="399914F9" w14:textId="77777777" w:rsidTr="007B1D53">
        <w:trPr>
          <w:trHeight w:val="25"/>
        </w:trPr>
        <w:tc>
          <w:tcPr>
            <w:tcW w:w="2828" w:type="dxa"/>
          </w:tcPr>
          <w:p w14:paraId="0F92C249" w14:textId="50C482FC" w:rsidR="00844816" w:rsidRDefault="009B0165" w:rsidP="00844816">
            <w:pPr>
              <w:pStyle w:val="TableText"/>
            </w:pPr>
            <w:hyperlink w:anchor="R_SONATA_ORDER_0015" w:history="1">
              <w:r w:rsidR="00844816">
                <w:t>UC</w:t>
              </w:r>
              <w:r w:rsidR="00844816" w:rsidRPr="004250A6">
                <w:t>_SONATA_</w:t>
              </w:r>
              <w:r w:rsidR="00844816">
                <w:t>TROUBLE</w:t>
              </w:r>
              <w:r w:rsidR="00844816" w:rsidRPr="004250A6">
                <w:t>_</w:t>
              </w:r>
              <w:r w:rsidR="00844816">
                <w:t>0010</w:t>
              </w:r>
            </w:hyperlink>
          </w:p>
        </w:tc>
        <w:tc>
          <w:tcPr>
            <w:tcW w:w="1577" w:type="dxa"/>
          </w:tcPr>
          <w:p w14:paraId="0C342E09" w14:textId="14A723B4" w:rsidR="00844816" w:rsidRDefault="00844816" w:rsidP="00844816">
            <w:pPr>
              <w:pStyle w:val="TableText"/>
            </w:pPr>
            <w:r>
              <w:t>State Change Notification</w:t>
            </w:r>
          </w:p>
        </w:tc>
        <w:tc>
          <w:tcPr>
            <w:tcW w:w="2348" w:type="dxa"/>
          </w:tcPr>
          <w:p w14:paraId="48D6B5A2" w14:textId="41E566C7" w:rsidR="00844816" w:rsidRDefault="00844816" w:rsidP="00844816">
            <w:pPr>
              <w:pStyle w:val="TableText"/>
            </w:pPr>
            <w:r>
              <w:t>No operation</w:t>
            </w:r>
          </w:p>
        </w:tc>
        <w:tc>
          <w:tcPr>
            <w:tcW w:w="2572" w:type="dxa"/>
          </w:tcPr>
          <w:p w14:paraId="7002E1B0" w14:textId="6659BA7C" w:rsidR="00844816" w:rsidRDefault="00844816" w:rsidP="00844816">
            <w:pPr>
              <w:pStyle w:val="TableText"/>
            </w:pPr>
            <w:r>
              <w:t>Notification sent to indicate that a state change has occurred on the ticket.</w:t>
            </w:r>
          </w:p>
        </w:tc>
      </w:tr>
    </w:tbl>
    <w:p w14:paraId="4CF75D81" w14:textId="1D9533E9" w:rsidR="00110BDD" w:rsidRDefault="00110BDD" w:rsidP="00110BDD">
      <w:pPr>
        <w:pStyle w:val="TableCaption"/>
      </w:pPr>
      <w:bookmarkStart w:id="36" w:name="_Toc506539204"/>
      <w:bookmarkStart w:id="37" w:name="_Toc507489749"/>
      <w:r>
        <w:t xml:space="preserve">Table </w:t>
      </w:r>
      <w:fldSimple w:instr=" SEQ Table \* ARABIC ">
        <w:r w:rsidR="001B266F">
          <w:rPr>
            <w:noProof/>
          </w:rPr>
          <w:t>2</w:t>
        </w:r>
      </w:fldSimple>
      <w:r>
        <w:t xml:space="preserve"> </w:t>
      </w:r>
      <w:r w:rsidR="001B266F">
        <w:t>M</w:t>
      </w:r>
      <w:r>
        <w:t>apping UC – API operati</w:t>
      </w:r>
      <w:bookmarkEnd w:id="36"/>
      <w:r w:rsidR="00844816">
        <w:t>ons</w:t>
      </w:r>
      <w:bookmarkEnd w:id="37"/>
    </w:p>
    <w:p w14:paraId="32B4B08F" w14:textId="0B4A4F34" w:rsidR="00260584" w:rsidRDefault="00260584" w:rsidP="00260584"/>
    <w:p w14:paraId="3CCD24EE" w14:textId="226D7A36" w:rsidR="00683364" w:rsidRDefault="00683364" w:rsidP="00260584"/>
    <w:p w14:paraId="4858C011" w14:textId="737AA8C5" w:rsidR="00683364" w:rsidRDefault="00683364" w:rsidP="00683364">
      <w:pPr>
        <w:pStyle w:val="Heading2"/>
        <w:tabs>
          <w:tab w:val="clear" w:pos="864"/>
          <w:tab w:val="num" w:pos="709"/>
        </w:tabs>
        <w:ind w:left="2836" w:hanging="2836"/>
      </w:pPr>
      <w:bookmarkStart w:id="38" w:name="_Toc507400056"/>
      <w:bookmarkStart w:id="39" w:name="_Toc507489669"/>
      <w:r>
        <w:lastRenderedPageBreak/>
        <w:t xml:space="preserve">Create </w:t>
      </w:r>
      <w:bookmarkEnd w:id="38"/>
      <w:r>
        <w:t>Trouble Ticket</w:t>
      </w:r>
      <w:bookmarkEnd w:id="39"/>
    </w:p>
    <w:p w14:paraId="0FCD323B" w14:textId="6B051D0B" w:rsidR="00683364" w:rsidRPr="00735053" w:rsidRDefault="00683364" w:rsidP="00683364">
      <w:pPr>
        <w:pStyle w:val="Body"/>
        <w:rPr>
          <w:rFonts w:ascii="Courier New" w:hAnsi="Courier New" w:cs="Courier New"/>
        </w:rPr>
      </w:pPr>
      <w:r w:rsidRPr="00735053">
        <w:rPr>
          <w:rFonts w:ascii="Courier New" w:hAnsi="Courier New" w:cs="Courier New"/>
        </w:rPr>
        <w:t>POST {</w:t>
      </w:r>
      <w:proofErr w:type="spellStart"/>
      <w:r w:rsidRPr="00735053">
        <w:rPr>
          <w:rFonts w:ascii="Courier New" w:hAnsi="Courier New" w:cs="Courier New"/>
        </w:rPr>
        <w:t>apiRoot</w:t>
      </w:r>
      <w:proofErr w:type="spellEnd"/>
      <w:r w:rsidRPr="00735053">
        <w:rPr>
          <w:rFonts w:ascii="Courier New" w:hAnsi="Courier New" w:cs="Courier New"/>
        </w:rPr>
        <w:t>}/</w:t>
      </w:r>
      <w:proofErr w:type="spellStart"/>
      <w:r w:rsidR="00951844">
        <w:rPr>
          <w:rFonts w:ascii="Courier New" w:hAnsi="Courier New" w:cs="Courier New"/>
        </w:rPr>
        <w:t>troubleTicket</w:t>
      </w:r>
      <w:proofErr w:type="spellEnd"/>
    </w:p>
    <w:p w14:paraId="4E0CC40B" w14:textId="77777777" w:rsidR="00683364" w:rsidRPr="00201DB6" w:rsidRDefault="00683364" w:rsidP="00683364">
      <w:pPr>
        <w:pStyle w:val="BodyBold"/>
      </w:pPr>
      <w:r w:rsidRPr="00201DB6">
        <w:t>Description</w:t>
      </w:r>
    </w:p>
    <w:p w14:paraId="5AC9C631" w14:textId="2CC8ADED" w:rsidR="00683364" w:rsidRDefault="00683364" w:rsidP="00683364">
      <w:pPr>
        <w:pStyle w:val="Body"/>
      </w:pPr>
      <w:r w:rsidRPr="00201DB6">
        <w:t xml:space="preserve">This operation </w:t>
      </w:r>
      <w:r>
        <w:t xml:space="preserve">creates a </w:t>
      </w:r>
      <w:r w:rsidR="00951844">
        <w:t xml:space="preserve">trouble ticket </w:t>
      </w:r>
      <w:r>
        <w:t>entity</w:t>
      </w:r>
    </w:p>
    <w:p w14:paraId="09C52ABC" w14:textId="77777777" w:rsidR="00683364" w:rsidRPr="0058535D" w:rsidRDefault="00683364" w:rsidP="00683364">
      <w:pPr>
        <w:pStyle w:val="BodyBold"/>
      </w:pPr>
      <w:r w:rsidRPr="0058535D">
        <w:t>Behavior</w:t>
      </w:r>
    </w:p>
    <w:p w14:paraId="6C05151B" w14:textId="05711A5D" w:rsidR="00683364" w:rsidRDefault="00683364" w:rsidP="00683364">
      <w:pPr>
        <w:pStyle w:val="Body"/>
      </w:pPr>
      <w:r>
        <w:t xml:space="preserve">Standard 201 response if </w:t>
      </w:r>
      <w:r w:rsidR="00951844">
        <w:t>trouble ticket</w:t>
      </w:r>
      <w:r>
        <w:t xml:space="preserve"> created</w:t>
      </w:r>
    </w:p>
    <w:p w14:paraId="1A07B076" w14:textId="77777777" w:rsidR="00683364" w:rsidRDefault="00683364" w:rsidP="00683364">
      <w:pPr>
        <w:pStyle w:val="Body"/>
      </w:pPr>
      <w:r>
        <w:t>Otherwise:</w:t>
      </w:r>
    </w:p>
    <w:tbl>
      <w:tblPr>
        <w:tblStyle w:val="TableGrid10"/>
        <w:tblW w:w="0" w:type="auto"/>
        <w:tblLook w:val="04A0" w:firstRow="1" w:lastRow="0" w:firstColumn="1" w:lastColumn="0" w:noHBand="0" w:noVBand="1"/>
      </w:tblPr>
      <w:tblGrid>
        <w:gridCol w:w="1199"/>
        <w:gridCol w:w="4536"/>
      </w:tblGrid>
      <w:tr w:rsidR="00683364" w14:paraId="1AF3C7E1" w14:textId="77777777" w:rsidTr="00D526D6">
        <w:trPr>
          <w:trHeight w:val="242"/>
        </w:trPr>
        <w:tc>
          <w:tcPr>
            <w:tcW w:w="1199" w:type="dxa"/>
          </w:tcPr>
          <w:p w14:paraId="340957E4" w14:textId="77777777" w:rsidR="00683364" w:rsidRDefault="00683364" w:rsidP="00D526D6">
            <w:pPr>
              <w:pStyle w:val="TableText"/>
            </w:pPr>
            <w:r>
              <w:t>400</w:t>
            </w:r>
          </w:p>
        </w:tc>
        <w:tc>
          <w:tcPr>
            <w:tcW w:w="4536" w:type="dxa"/>
          </w:tcPr>
          <w:p w14:paraId="657D8212" w14:textId="77777777" w:rsidR="00683364" w:rsidRDefault="00683364" w:rsidP="00D526D6">
            <w:pPr>
              <w:pStyle w:val="TableText"/>
            </w:pPr>
            <w:r>
              <w:t xml:space="preserve">Bad </w:t>
            </w:r>
            <w:proofErr w:type="spellStart"/>
            <w:r>
              <w:t>Request</w:t>
            </w:r>
            <w:proofErr w:type="spellEnd"/>
          </w:p>
        </w:tc>
      </w:tr>
      <w:tr w:rsidR="00683364" w14:paraId="1FD5278D" w14:textId="77777777" w:rsidTr="00D526D6">
        <w:tc>
          <w:tcPr>
            <w:tcW w:w="1199" w:type="dxa"/>
          </w:tcPr>
          <w:p w14:paraId="1547C654" w14:textId="77777777" w:rsidR="00683364" w:rsidRDefault="00683364" w:rsidP="00D526D6">
            <w:pPr>
              <w:pStyle w:val="TableText"/>
            </w:pPr>
            <w:r>
              <w:t>401</w:t>
            </w:r>
          </w:p>
        </w:tc>
        <w:tc>
          <w:tcPr>
            <w:tcW w:w="4536" w:type="dxa"/>
          </w:tcPr>
          <w:p w14:paraId="7D9031D8" w14:textId="77777777" w:rsidR="00683364" w:rsidRDefault="00683364" w:rsidP="00D526D6">
            <w:pPr>
              <w:pStyle w:val="TableText"/>
            </w:pPr>
            <w:proofErr w:type="spellStart"/>
            <w:r>
              <w:t>Unauthorized</w:t>
            </w:r>
            <w:proofErr w:type="spellEnd"/>
          </w:p>
        </w:tc>
      </w:tr>
      <w:tr w:rsidR="00683364" w14:paraId="58D43ACE" w14:textId="77777777" w:rsidTr="00D526D6">
        <w:tc>
          <w:tcPr>
            <w:tcW w:w="1199" w:type="dxa"/>
          </w:tcPr>
          <w:p w14:paraId="4F5B1E45" w14:textId="77777777" w:rsidR="00683364" w:rsidRDefault="00683364" w:rsidP="00D526D6">
            <w:pPr>
              <w:pStyle w:val="TableText"/>
            </w:pPr>
            <w:r>
              <w:t>403</w:t>
            </w:r>
          </w:p>
        </w:tc>
        <w:tc>
          <w:tcPr>
            <w:tcW w:w="4536" w:type="dxa"/>
          </w:tcPr>
          <w:p w14:paraId="75A512EE" w14:textId="77777777" w:rsidR="00683364" w:rsidRDefault="00683364" w:rsidP="00D526D6">
            <w:pPr>
              <w:pStyle w:val="TableText"/>
            </w:pPr>
            <w:proofErr w:type="spellStart"/>
            <w:r>
              <w:t>Forbidden</w:t>
            </w:r>
            <w:proofErr w:type="spellEnd"/>
          </w:p>
        </w:tc>
      </w:tr>
      <w:tr w:rsidR="00683364" w14:paraId="384D2D70" w14:textId="77777777" w:rsidTr="00D526D6">
        <w:tc>
          <w:tcPr>
            <w:tcW w:w="1199" w:type="dxa"/>
          </w:tcPr>
          <w:p w14:paraId="60E0E4E6" w14:textId="77777777" w:rsidR="00683364" w:rsidRDefault="00683364" w:rsidP="00D526D6">
            <w:pPr>
              <w:pStyle w:val="TableText"/>
            </w:pPr>
            <w:r>
              <w:t>405</w:t>
            </w:r>
          </w:p>
        </w:tc>
        <w:tc>
          <w:tcPr>
            <w:tcW w:w="4536" w:type="dxa"/>
          </w:tcPr>
          <w:p w14:paraId="2EBA3342" w14:textId="77777777" w:rsidR="00683364" w:rsidRDefault="00683364" w:rsidP="00D526D6">
            <w:pPr>
              <w:pStyle w:val="TableText"/>
            </w:pPr>
            <w:r>
              <w:t xml:space="preserve">Method Not </w:t>
            </w:r>
            <w:proofErr w:type="spellStart"/>
            <w:r>
              <w:t>Allowed</w:t>
            </w:r>
            <w:proofErr w:type="spellEnd"/>
          </w:p>
        </w:tc>
      </w:tr>
      <w:tr w:rsidR="00683364" w14:paraId="4CB41C6B" w14:textId="77777777" w:rsidTr="00D526D6">
        <w:tc>
          <w:tcPr>
            <w:tcW w:w="1199" w:type="dxa"/>
          </w:tcPr>
          <w:p w14:paraId="03D4FFF4" w14:textId="77777777" w:rsidR="00683364" w:rsidRDefault="00683364" w:rsidP="00D526D6">
            <w:pPr>
              <w:pStyle w:val="TableText"/>
            </w:pPr>
            <w:r>
              <w:t>408</w:t>
            </w:r>
          </w:p>
        </w:tc>
        <w:tc>
          <w:tcPr>
            <w:tcW w:w="4536" w:type="dxa"/>
          </w:tcPr>
          <w:p w14:paraId="1D6BD416" w14:textId="77777777" w:rsidR="00683364" w:rsidRDefault="00683364" w:rsidP="00D526D6">
            <w:pPr>
              <w:pStyle w:val="TableText"/>
            </w:pPr>
            <w:proofErr w:type="spellStart"/>
            <w:r>
              <w:t>Request</w:t>
            </w:r>
            <w:proofErr w:type="spellEnd"/>
            <w:r>
              <w:t xml:space="preserve"> Time-out</w:t>
            </w:r>
          </w:p>
        </w:tc>
      </w:tr>
      <w:tr w:rsidR="00683364" w14:paraId="3E936077" w14:textId="77777777" w:rsidTr="00D526D6">
        <w:tc>
          <w:tcPr>
            <w:tcW w:w="1199" w:type="dxa"/>
          </w:tcPr>
          <w:p w14:paraId="34B31933" w14:textId="77777777" w:rsidR="00683364" w:rsidRDefault="00683364" w:rsidP="00D526D6">
            <w:pPr>
              <w:pStyle w:val="TableText"/>
            </w:pPr>
            <w:r>
              <w:t>422</w:t>
            </w:r>
          </w:p>
        </w:tc>
        <w:tc>
          <w:tcPr>
            <w:tcW w:w="4536" w:type="dxa"/>
          </w:tcPr>
          <w:p w14:paraId="55DA9BAF" w14:textId="77777777" w:rsidR="00683364" w:rsidRDefault="00683364" w:rsidP="00D526D6">
            <w:pPr>
              <w:pStyle w:val="TableText"/>
            </w:pPr>
            <w:proofErr w:type="spellStart"/>
            <w:r>
              <w:t>Unprocessable</w:t>
            </w:r>
            <w:proofErr w:type="spellEnd"/>
            <w:r>
              <w:t xml:space="preserve"> </w:t>
            </w:r>
            <w:proofErr w:type="spellStart"/>
            <w:r>
              <w:t>entity</w:t>
            </w:r>
            <w:proofErr w:type="spellEnd"/>
            <w:r>
              <w:t xml:space="preserve"> (</w:t>
            </w:r>
            <w:proofErr w:type="spellStart"/>
            <w:r>
              <w:t>see</w:t>
            </w:r>
            <w:proofErr w:type="spellEnd"/>
            <w:r>
              <w:t xml:space="preserve"> </w:t>
            </w:r>
            <w:proofErr w:type="spellStart"/>
            <w:r>
              <w:t>below</w:t>
            </w:r>
            <w:proofErr w:type="spellEnd"/>
            <w:r>
              <w:t>)</w:t>
            </w:r>
          </w:p>
        </w:tc>
      </w:tr>
    </w:tbl>
    <w:p w14:paraId="36E8918B" w14:textId="2B7088C3" w:rsidR="00683364" w:rsidRDefault="00683364" w:rsidP="00683364">
      <w:pPr>
        <w:pStyle w:val="Body"/>
      </w:pPr>
      <w:r w:rsidRPr="00BA63D5">
        <w:t>Specific business errors will be encapsulated in</w:t>
      </w:r>
      <w:r>
        <w:t xml:space="preserve"> </w:t>
      </w:r>
      <w:r w:rsidRPr="00BA63D5">
        <w:t xml:space="preserve">HTTP Response 422 </w:t>
      </w:r>
      <w:proofErr w:type="spellStart"/>
      <w:r w:rsidRPr="00BA63D5">
        <w:t>Unprocessable</w:t>
      </w:r>
      <w:proofErr w:type="spellEnd"/>
      <w:r w:rsidRPr="00BA63D5">
        <w:t xml:space="preserve"> entity</w:t>
      </w:r>
      <w:r>
        <w:t xml:space="preserve">: </w:t>
      </w:r>
    </w:p>
    <w:p w14:paraId="173B79B5" w14:textId="55D08A40" w:rsidR="00951844" w:rsidRPr="00BA63D5" w:rsidRDefault="00B206A5" w:rsidP="00683364">
      <w:pPr>
        <w:pStyle w:val="Body"/>
      </w:pPr>
      <w:r>
        <w:t>None.</w:t>
      </w:r>
    </w:p>
    <w:p w14:paraId="7B4BE9A6" w14:textId="7AACEB57" w:rsidR="00683364" w:rsidRDefault="00683364" w:rsidP="00683364">
      <w:pPr>
        <w:pStyle w:val="BodyBold"/>
        <w:rPr>
          <w:lang w:val="fr-FR"/>
        </w:rPr>
      </w:pPr>
      <w:r w:rsidRPr="00CA6E48">
        <w:rPr>
          <w:lang w:val="fr-FR"/>
        </w:rPr>
        <w:t xml:space="preserve">Usage </w:t>
      </w:r>
      <w:proofErr w:type="spellStart"/>
      <w:r w:rsidRPr="00CA6E48">
        <w:rPr>
          <w:lang w:val="fr-FR"/>
        </w:rPr>
        <w:t>Sample</w:t>
      </w:r>
      <w:proofErr w:type="spellEnd"/>
    </w:p>
    <w:p w14:paraId="56CD5028" w14:textId="09F4EF8E" w:rsidR="00A8341F" w:rsidRPr="00A8341F" w:rsidRDefault="00A8341F" w:rsidP="00A8341F">
      <w:pPr>
        <w:autoSpaceDE w:val="0"/>
        <w:autoSpaceDN w:val="0"/>
        <w:adjustRightInd w:val="0"/>
        <w:spacing w:before="0"/>
        <w:rPr>
          <w:rFonts w:asciiTheme="minorHAnsi" w:hAnsiTheme="minorHAnsi" w:cstheme="minorHAnsi"/>
          <w:szCs w:val="24"/>
        </w:rPr>
      </w:pPr>
      <w:r w:rsidRPr="00A8341F">
        <w:rPr>
          <w:rFonts w:asciiTheme="minorHAnsi" w:hAnsiTheme="minorHAnsi" w:cstheme="minorHAnsi"/>
          <w:szCs w:val="24"/>
        </w:rPr>
        <w:t>T-Mobile (Service Provider) is submitting a new trouble ticket on Access E-Line service provided by AT&amp;T (Partner). T-Mobile has raised the ticket on its customer Bank of America's circuit.</w:t>
      </w:r>
    </w:p>
    <w:p w14:paraId="2A4F8A01" w14:textId="39D48126" w:rsidR="00683364" w:rsidRDefault="00683364" w:rsidP="00683364">
      <w:pPr>
        <w:pStyle w:val="BodyBold"/>
      </w:pPr>
      <w:r w:rsidRPr="0065154B">
        <w:t>Request:</w:t>
      </w:r>
    </w:p>
    <w:p w14:paraId="29C1F416" w14:textId="3C54AD2A" w:rsidR="00491EBA" w:rsidRPr="00A8341F" w:rsidRDefault="00491EBA" w:rsidP="00A8341F">
      <w:pPr>
        <w:pStyle w:val="Code"/>
        <w:shd w:val="clear" w:color="auto" w:fill="EEECE1" w:themeFill="background2"/>
        <w:rPr>
          <w:sz w:val="20"/>
        </w:rPr>
      </w:pPr>
      <w:r w:rsidRPr="00A8341F">
        <w:rPr>
          <w:sz w:val="20"/>
        </w:rPr>
        <w:t xml:space="preserve">POST </w:t>
      </w:r>
      <w:r w:rsidRPr="00A8341F">
        <w:rPr>
          <w:rFonts w:cs="Courier New"/>
          <w:sz w:val="20"/>
          <w:lang w:val="it-IT"/>
        </w:rPr>
        <w:t>{api_url}</w:t>
      </w:r>
      <w:r w:rsidRPr="00A8341F">
        <w:rPr>
          <w:sz w:val="20"/>
        </w:rPr>
        <w:t>/troubleTicket</w:t>
      </w:r>
    </w:p>
    <w:p w14:paraId="10BDCBEF" w14:textId="77777777" w:rsidR="00491EBA" w:rsidRPr="00A8341F" w:rsidRDefault="00491EBA" w:rsidP="00A8341F">
      <w:pPr>
        <w:pStyle w:val="Code"/>
        <w:shd w:val="clear" w:color="auto" w:fill="EEECE1" w:themeFill="background2"/>
        <w:rPr>
          <w:sz w:val="20"/>
        </w:rPr>
      </w:pPr>
      <w:r w:rsidRPr="00A8341F">
        <w:rPr>
          <w:sz w:val="20"/>
        </w:rPr>
        <w:t>Content-Type: application/json</w:t>
      </w:r>
    </w:p>
    <w:p w14:paraId="256E8E5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1D57D17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externalId</w:t>
      </w:r>
      <w:proofErr w:type="spellEnd"/>
      <w:r w:rsidRPr="00A8341F">
        <w:rPr>
          <w:rFonts w:ascii="Courier New" w:hAnsi="Courier New" w:cs="Courier New"/>
          <w:sz w:val="20"/>
        </w:rPr>
        <w:t>": "T-Mobile-EU-BOA-02",</w:t>
      </w:r>
    </w:p>
    <w:p w14:paraId="4D0C6421" w14:textId="3C210C23"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"description": "T-Mobile has raised the ticket on its customer Bank of America's circuit.",</w:t>
      </w:r>
    </w:p>
    <w:p w14:paraId="6F6A16E9"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"CRITICAL",</w:t>
      </w:r>
    </w:p>
    <w:p w14:paraId="53FDC91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"FAILURE",</w:t>
      </w:r>
    </w:p>
    <w:p w14:paraId="4A17D56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"HIGH",</w:t>
      </w:r>
    </w:p>
    <w:p w14:paraId="0F63127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relatedParty</w:t>
      </w:r>
      <w:proofErr w:type="spellEnd"/>
      <w:r w:rsidRPr="00A8341F">
        <w:rPr>
          <w:rFonts w:ascii="Courier New" w:hAnsi="Courier New" w:cs="Courier New"/>
          <w:sz w:val="20"/>
        </w:rPr>
        <w:t>": [</w:t>
      </w:r>
    </w:p>
    <w:p w14:paraId="66C8E3C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3D6529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"13",</w:t>
      </w:r>
    </w:p>
    <w:p w14:paraId="102BE8F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"role": "Originator",</w:t>
      </w:r>
    </w:p>
    <w:p w14:paraId="7F9416D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"Joe </w:t>
      </w:r>
      <w:proofErr w:type="spellStart"/>
      <w:r w:rsidRPr="00A8341F">
        <w:rPr>
          <w:rFonts w:ascii="Courier New" w:hAnsi="Courier New" w:cs="Courier New"/>
          <w:sz w:val="20"/>
        </w:rPr>
        <w:t>Blau</w:t>
      </w:r>
      <w:proofErr w:type="spellEnd"/>
      <w:r w:rsidRPr="00A8341F">
        <w:rPr>
          <w:rFonts w:ascii="Courier New" w:hAnsi="Courier New" w:cs="Courier New"/>
          <w:sz w:val="20"/>
        </w:rPr>
        <w:t>",</w:t>
      </w:r>
    </w:p>
    <w:p w14:paraId="6F3D96F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emailAddress</w:t>
      </w:r>
      <w:proofErr w:type="spellEnd"/>
      <w:r w:rsidRPr="00A8341F">
        <w:rPr>
          <w:rFonts w:ascii="Courier New" w:hAnsi="Courier New" w:cs="Courier New"/>
          <w:sz w:val="20"/>
        </w:rPr>
        <w:t>": "jb3434@tmz.com",</w:t>
      </w:r>
    </w:p>
    <w:p w14:paraId="28D55F9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"number": "932-883-8723",</w:t>
      </w:r>
    </w:p>
    <w:p w14:paraId="1CC1FAC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8BF7279"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lastRenderedPageBreak/>
        <w:t xml:space="preserve">  ],</w:t>
      </w:r>
    </w:p>
    <w:p w14:paraId="43976A4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22D58D0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58FE77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2CB064C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"34"</w:t>
      </w:r>
    </w:p>
    <w:p w14:paraId="0615F863"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3E6B14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42AC270"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"attachment": [</w:t>
      </w:r>
    </w:p>
    <w:p w14:paraId="4772028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BD7C59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"2",</w:t>
      </w:r>
    </w:p>
    <w:p w14:paraId="1FC415D0"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"SLA Agreement",</w:t>
      </w:r>
    </w:p>
    <w:p w14:paraId="40858C0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"PDF"</w:t>
      </w:r>
    </w:p>
    <w:p w14:paraId="5E59BC9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33A5A53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4C0AC3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w:t>
      </w:r>
      <w:proofErr w:type="spellStart"/>
      <w:r w:rsidRPr="00A8341F">
        <w:rPr>
          <w:rFonts w:ascii="Courier New" w:hAnsi="Courier New" w:cs="Courier New"/>
          <w:sz w:val="20"/>
        </w:rPr>
        <w:t>MEFTroubleTicket</w:t>
      </w:r>
      <w:proofErr w:type="spellEnd"/>
      <w:r w:rsidRPr="00A8341F">
        <w:rPr>
          <w:rFonts w:ascii="Courier New" w:hAnsi="Courier New" w:cs="Courier New"/>
          <w:sz w:val="20"/>
        </w:rPr>
        <w:t>",</w:t>
      </w:r>
    </w:p>
    <w:p w14:paraId="1E9C77E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schemaLocation</w:t>
      </w:r>
      <w:proofErr w:type="spellEnd"/>
      <w:r w:rsidRPr="00A8341F">
        <w:rPr>
          <w:rFonts w:ascii="Courier New" w:hAnsi="Courier New" w:cs="Courier New"/>
          <w:sz w:val="20"/>
        </w:rPr>
        <w:t>": "http://www.mef.net/sonata/TroubleTicket"</w:t>
      </w:r>
    </w:p>
    <w:p w14:paraId="73B0A75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5B11A1CE" w14:textId="77777777" w:rsidR="00491EBA" w:rsidRDefault="00491EBA" w:rsidP="00491EBA">
      <w:pPr>
        <w:autoSpaceDE w:val="0"/>
        <w:autoSpaceDN w:val="0"/>
        <w:adjustRightInd w:val="0"/>
        <w:spacing w:before="0"/>
        <w:rPr>
          <w:rFonts w:ascii="Courier New" w:hAnsi="Courier New" w:cs="Courier New"/>
          <w:sz w:val="22"/>
          <w:szCs w:val="22"/>
        </w:rPr>
      </w:pPr>
    </w:p>
    <w:p w14:paraId="4E7941F6" w14:textId="77777777" w:rsidR="00491EBA" w:rsidRPr="00491EBA" w:rsidRDefault="00491EBA" w:rsidP="00491EBA">
      <w:pPr>
        <w:autoSpaceDE w:val="0"/>
        <w:autoSpaceDN w:val="0"/>
        <w:adjustRightInd w:val="0"/>
        <w:spacing w:before="0"/>
        <w:rPr>
          <w:b/>
          <w:szCs w:val="24"/>
        </w:rPr>
      </w:pPr>
      <w:r w:rsidRPr="00491EBA">
        <w:rPr>
          <w:b/>
          <w:szCs w:val="24"/>
        </w:rPr>
        <w:t>Response:</w:t>
      </w:r>
    </w:p>
    <w:p w14:paraId="1CE46A50" w14:textId="77777777" w:rsidR="00491EBA" w:rsidRDefault="00491EBA" w:rsidP="00491EBA">
      <w:pPr>
        <w:autoSpaceDE w:val="0"/>
        <w:autoSpaceDN w:val="0"/>
        <w:adjustRightInd w:val="0"/>
        <w:spacing w:before="0"/>
        <w:rPr>
          <w:rFonts w:ascii="Courier New" w:hAnsi="Courier New" w:cs="Courier New"/>
          <w:sz w:val="22"/>
          <w:szCs w:val="22"/>
        </w:rPr>
      </w:pPr>
      <w:r>
        <w:rPr>
          <w:rFonts w:ascii="Courier New" w:hAnsi="Courier New" w:cs="Courier New"/>
          <w:sz w:val="22"/>
          <w:szCs w:val="22"/>
        </w:rPr>
        <w:t>201</w:t>
      </w:r>
    </w:p>
    <w:p w14:paraId="01CF40C7" w14:textId="77777777" w:rsidR="00491EBA" w:rsidRDefault="00491EBA" w:rsidP="00491EBA">
      <w:pPr>
        <w:autoSpaceDE w:val="0"/>
        <w:autoSpaceDN w:val="0"/>
        <w:adjustRightInd w:val="0"/>
        <w:spacing w:before="0"/>
        <w:rPr>
          <w:rFonts w:ascii="Courier New" w:hAnsi="Courier New" w:cs="Courier New"/>
          <w:sz w:val="22"/>
          <w:szCs w:val="22"/>
        </w:rPr>
      </w:pPr>
    </w:p>
    <w:p w14:paraId="06F4D13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790BB473"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"62",</w:t>
      </w:r>
    </w:p>
    <w:p w14:paraId="5116A5D0" w14:textId="1783FE06"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href</w:t>
      </w:r>
      <w:proofErr w:type="spellEnd"/>
      <w:r w:rsidRPr="00A8341F">
        <w:rPr>
          <w:rFonts w:ascii="Courier New" w:hAnsi="Courier New" w:cs="Courier New"/>
          <w:sz w:val="20"/>
        </w:rPr>
        <w:t>": "www.mef.att.com/</w:t>
      </w:r>
      <w:proofErr w:type="spellStart"/>
      <w:r w:rsidRPr="00A8341F">
        <w:rPr>
          <w:rFonts w:ascii="Courier New" w:hAnsi="Courier New" w:cs="Courier New"/>
          <w:sz w:val="20"/>
        </w:rPr>
        <w:t>troubleTicket</w:t>
      </w:r>
      <w:proofErr w:type="spellEnd"/>
      <w:r w:rsidRPr="00A8341F">
        <w:rPr>
          <w:rFonts w:ascii="Courier New" w:hAnsi="Courier New" w:cs="Courier New"/>
          <w:sz w:val="20"/>
        </w:rPr>
        <w:t>/62",</w:t>
      </w:r>
    </w:p>
    <w:p w14:paraId="6CE40BD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externalId</w:t>
      </w:r>
      <w:proofErr w:type="spellEnd"/>
      <w:r w:rsidRPr="00A8341F">
        <w:rPr>
          <w:rFonts w:ascii="Courier New" w:hAnsi="Courier New" w:cs="Courier New"/>
          <w:sz w:val="20"/>
        </w:rPr>
        <w:t>": "T-Mobile-EU-BOA-02",</w:t>
      </w:r>
    </w:p>
    <w:p w14:paraId="03A6BA1B" w14:textId="49F663E2"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"description": "T-Mobile has raised the ticket on its customer Bank of America's circuit.",</w:t>
      </w:r>
    </w:p>
    <w:p w14:paraId="2E3E5B7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"CRITICAL",</w:t>
      </w:r>
    </w:p>
    <w:p w14:paraId="29481D9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"FAILURE",</w:t>
      </w:r>
    </w:p>
    <w:p w14:paraId="4EA4855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creationDate</w:t>
      </w:r>
      <w:proofErr w:type="spellEnd"/>
      <w:r w:rsidRPr="00A8341F">
        <w:rPr>
          <w:rFonts w:ascii="Courier New" w:hAnsi="Courier New" w:cs="Courier New"/>
          <w:sz w:val="20"/>
        </w:rPr>
        <w:t>": "2018-02-02T18:40:23.283Z",</w:t>
      </w:r>
    </w:p>
    <w:p w14:paraId="189B759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targetResolutionDate</w:t>
      </w:r>
      <w:proofErr w:type="spellEnd"/>
      <w:r w:rsidRPr="00A8341F">
        <w:rPr>
          <w:rFonts w:ascii="Courier New" w:hAnsi="Courier New" w:cs="Courier New"/>
          <w:sz w:val="20"/>
        </w:rPr>
        <w:t>": "2018-02-04T18:40:23.283Z",</w:t>
      </w:r>
    </w:p>
    <w:p w14:paraId="1EFB747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resolutionDate</w:t>
      </w:r>
      <w:proofErr w:type="spellEnd"/>
      <w:r w:rsidRPr="00A8341F">
        <w:rPr>
          <w:rFonts w:ascii="Courier New" w:hAnsi="Courier New" w:cs="Courier New"/>
          <w:sz w:val="20"/>
        </w:rPr>
        <w:t>": "",</w:t>
      </w:r>
    </w:p>
    <w:p w14:paraId="2FB05CD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"status": "ACKNOWLEDGED",</w:t>
      </w:r>
    </w:p>
    <w:p w14:paraId="1BE75D6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relatedParty</w:t>
      </w:r>
      <w:proofErr w:type="spellEnd"/>
      <w:r w:rsidRPr="00A8341F">
        <w:rPr>
          <w:rFonts w:ascii="Courier New" w:hAnsi="Courier New" w:cs="Courier New"/>
          <w:sz w:val="20"/>
        </w:rPr>
        <w:t>": [</w:t>
      </w:r>
    </w:p>
    <w:p w14:paraId="15F63CF0"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228C8FD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"13",</w:t>
      </w:r>
    </w:p>
    <w:p w14:paraId="0576FDF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"role": "Originator",</w:t>
      </w:r>
    </w:p>
    <w:p w14:paraId="40FA359D"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"Joe </w:t>
      </w:r>
      <w:proofErr w:type="spellStart"/>
      <w:r w:rsidRPr="00A8341F">
        <w:rPr>
          <w:rFonts w:ascii="Courier New" w:hAnsi="Courier New" w:cs="Courier New"/>
          <w:sz w:val="20"/>
        </w:rPr>
        <w:t>Blau</w:t>
      </w:r>
      <w:proofErr w:type="spellEnd"/>
      <w:r w:rsidRPr="00A8341F">
        <w:rPr>
          <w:rFonts w:ascii="Courier New" w:hAnsi="Courier New" w:cs="Courier New"/>
          <w:sz w:val="20"/>
        </w:rPr>
        <w:t>",</w:t>
      </w:r>
    </w:p>
    <w:p w14:paraId="59E7A10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emailAddress</w:t>
      </w:r>
      <w:proofErr w:type="spellEnd"/>
      <w:r w:rsidRPr="00A8341F">
        <w:rPr>
          <w:rFonts w:ascii="Courier New" w:hAnsi="Courier New" w:cs="Courier New"/>
          <w:sz w:val="20"/>
        </w:rPr>
        <w:t>": "jb3434@tmz.com",</w:t>
      </w:r>
    </w:p>
    <w:p w14:paraId="261A4179"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"number": "932-883-8723",</w:t>
      </w:r>
    </w:p>
    <w:p w14:paraId="584E78F3"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582F2B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BA7558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"HIGH",</w:t>
      </w:r>
    </w:p>
    <w:p w14:paraId="7D887168"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7673956B"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B3826C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4434725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"34"</w:t>
      </w:r>
    </w:p>
    <w:p w14:paraId="2B13497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DF686F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15A3992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statusChange</w:t>
      </w:r>
      <w:proofErr w:type="spellEnd"/>
      <w:r w:rsidRPr="00A8341F">
        <w:rPr>
          <w:rFonts w:ascii="Courier New" w:hAnsi="Courier New" w:cs="Courier New"/>
          <w:sz w:val="20"/>
        </w:rPr>
        <w:t>": [</w:t>
      </w:r>
    </w:p>
    <w:p w14:paraId="40383415"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732D03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statusValue</w:t>
      </w:r>
      <w:proofErr w:type="spellEnd"/>
      <w:r w:rsidRPr="00A8341F">
        <w:rPr>
          <w:rFonts w:ascii="Courier New" w:hAnsi="Courier New" w:cs="Courier New"/>
          <w:sz w:val="20"/>
        </w:rPr>
        <w:t>": "ACKNOWLEDGED",</w:t>
      </w:r>
    </w:p>
    <w:p w14:paraId="036A858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statusChangeReason</w:t>
      </w:r>
      <w:proofErr w:type="spellEnd"/>
      <w:r w:rsidRPr="00A8341F">
        <w:rPr>
          <w:rFonts w:ascii="Courier New" w:hAnsi="Courier New" w:cs="Courier New"/>
          <w:sz w:val="20"/>
        </w:rPr>
        <w:t>": "Initial state",</w:t>
      </w:r>
    </w:p>
    <w:p w14:paraId="28907032"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statusChangeDate</w:t>
      </w:r>
      <w:proofErr w:type="spellEnd"/>
      <w:r w:rsidRPr="00A8341F">
        <w:rPr>
          <w:rFonts w:ascii="Courier New" w:hAnsi="Courier New" w:cs="Courier New"/>
          <w:sz w:val="20"/>
        </w:rPr>
        <w:t>": "2018-02-02T18:41:23.283Z"</w:t>
      </w:r>
    </w:p>
    <w:p w14:paraId="482CE8D5"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DED15D5"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0B6B8026"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lastRenderedPageBreak/>
        <w:t xml:space="preserve">  "attachment": [</w:t>
      </w:r>
    </w:p>
    <w:p w14:paraId="361FD758"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E9524E1"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"2",</w:t>
      </w:r>
    </w:p>
    <w:p w14:paraId="3AB4CAB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"name": "SLA Agreement",</w:t>
      </w:r>
    </w:p>
    <w:p w14:paraId="44D2B05E"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"PDF"</w:t>
      </w:r>
    </w:p>
    <w:p w14:paraId="61C4DBB7"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82DE5F4"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73DB9FBF"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"@type": "</w:t>
      </w:r>
      <w:proofErr w:type="spellStart"/>
      <w:r w:rsidRPr="00A8341F">
        <w:rPr>
          <w:rFonts w:ascii="Courier New" w:hAnsi="Courier New" w:cs="Courier New"/>
          <w:sz w:val="20"/>
        </w:rPr>
        <w:t>MEFTroubleTicket</w:t>
      </w:r>
      <w:proofErr w:type="spellEnd"/>
      <w:r w:rsidRPr="00A8341F">
        <w:rPr>
          <w:rFonts w:ascii="Courier New" w:hAnsi="Courier New" w:cs="Courier New"/>
          <w:sz w:val="20"/>
        </w:rPr>
        <w:t>",</w:t>
      </w:r>
    </w:p>
    <w:p w14:paraId="4B8C67FC"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schemaLocation</w:t>
      </w:r>
      <w:proofErr w:type="spellEnd"/>
      <w:r w:rsidRPr="00A8341F">
        <w:rPr>
          <w:rFonts w:ascii="Courier New" w:hAnsi="Courier New" w:cs="Courier New"/>
          <w:sz w:val="20"/>
        </w:rPr>
        <w:t>": "http://www.mef.net/sonata/TroubleTicket"</w:t>
      </w:r>
    </w:p>
    <w:p w14:paraId="647E034A" w14:textId="77777777" w:rsidR="00491EBA" w:rsidRPr="00A8341F" w:rsidRDefault="00491EBA"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586861A6" w14:textId="5CB2AD1E" w:rsidR="00491EBA" w:rsidRDefault="00491EBA" w:rsidP="00491EBA">
      <w:pPr>
        <w:pStyle w:val="Heading2"/>
        <w:tabs>
          <w:tab w:val="clear" w:pos="864"/>
          <w:tab w:val="num" w:pos="709"/>
        </w:tabs>
        <w:ind w:left="2836" w:hanging="2836"/>
      </w:pPr>
      <w:bookmarkStart w:id="40" w:name="_Toc507400057"/>
      <w:bookmarkStart w:id="41" w:name="_Toc507489670"/>
      <w:r>
        <w:t xml:space="preserve">Retrieve </w:t>
      </w:r>
      <w:bookmarkEnd w:id="40"/>
      <w:r>
        <w:t>Trouble Tickets</w:t>
      </w:r>
      <w:bookmarkEnd w:id="41"/>
    </w:p>
    <w:p w14:paraId="3776FA84" w14:textId="73D2F0DC" w:rsidR="00491EBA" w:rsidRPr="00896206" w:rsidRDefault="00491EBA" w:rsidP="00491EBA">
      <w:pPr>
        <w:pStyle w:val="CodeHeading"/>
        <w:rPr>
          <w:b w:val="0"/>
        </w:rPr>
      </w:pPr>
      <w:r w:rsidRPr="00896206">
        <w:rPr>
          <w:b w:val="0"/>
        </w:rPr>
        <w:t xml:space="preserve">GET </w:t>
      </w:r>
      <w:r>
        <w:rPr>
          <w:b w:val="0"/>
        </w:rPr>
        <w:t>{</w:t>
      </w:r>
      <w:proofErr w:type="spellStart"/>
      <w:r>
        <w:rPr>
          <w:b w:val="0"/>
        </w:rPr>
        <w:t>apiRoot</w:t>
      </w:r>
      <w:proofErr w:type="spellEnd"/>
      <w:r>
        <w:rPr>
          <w:b w:val="0"/>
        </w:rPr>
        <w:t>}</w:t>
      </w:r>
      <w:r w:rsidRPr="00896206">
        <w:rPr>
          <w:b w:val="0"/>
        </w:rPr>
        <w:t>/</w:t>
      </w:r>
      <w:proofErr w:type="spellStart"/>
      <w:proofErr w:type="gramStart"/>
      <w:r>
        <w:rPr>
          <w:b w:val="0"/>
        </w:rPr>
        <w:t>troubleTicket</w:t>
      </w:r>
      <w:proofErr w:type="spellEnd"/>
      <w:r w:rsidRPr="00896206">
        <w:rPr>
          <w:b w:val="0"/>
        </w:rPr>
        <w:t>?{</w:t>
      </w:r>
      <w:proofErr w:type="gramEnd"/>
      <w:r w:rsidRPr="00896206">
        <w:rPr>
          <w:b w:val="0"/>
        </w:rPr>
        <w:t>filtering}</w:t>
      </w:r>
    </w:p>
    <w:p w14:paraId="6A75724B" w14:textId="77777777" w:rsidR="00491EBA" w:rsidRPr="00201DB6" w:rsidRDefault="00491EBA" w:rsidP="00491EBA">
      <w:pPr>
        <w:pStyle w:val="BodyBold"/>
      </w:pPr>
      <w:r w:rsidRPr="00D73127">
        <w:t>Description</w:t>
      </w:r>
    </w:p>
    <w:p w14:paraId="5F49D282" w14:textId="690D5A56" w:rsidR="00491EBA" w:rsidRDefault="00491EBA" w:rsidP="00491EBA">
      <w:pPr>
        <w:pStyle w:val="Body"/>
      </w:pPr>
      <w:r w:rsidRPr="00201DB6">
        <w:t>This operation is</w:t>
      </w:r>
      <w:r>
        <w:t xml:space="preserve"> used to retrieve ticket(s) corresponding to search criteria.</w:t>
      </w:r>
      <w:r w:rsidR="00A8341F">
        <w:t xml:space="preserve"> </w:t>
      </w:r>
      <w:r>
        <w:t>The response will be a trouble ticket summary.</w:t>
      </w:r>
      <w:r w:rsidR="00A8341F">
        <w:t xml:space="preserve"> </w:t>
      </w:r>
      <w:r>
        <w:t>All attributes of the trouble ticket could be used as search criteria</w:t>
      </w:r>
      <w:r w:rsidR="001B266F">
        <w:t>.</w:t>
      </w:r>
    </w:p>
    <w:p w14:paraId="1E056D4B" w14:textId="27698993" w:rsidR="00491EBA" w:rsidRDefault="00491EBA" w:rsidP="00491EBA">
      <w:pPr>
        <w:pStyle w:val="Body"/>
      </w:pPr>
      <w:r>
        <w:t>Only the following attributes will be retrieved in the summary view:</w:t>
      </w:r>
    </w:p>
    <w:p w14:paraId="513E8620" w14:textId="4B3825FD" w:rsidR="00491EBA" w:rsidRDefault="00491EBA" w:rsidP="00491EBA">
      <w:pPr>
        <w:pStyle w:val="ListParagraph"/>
        <w:numPr>
          <w:ilvl w:val="0"/>
          <w:numId w:val="16"/>
        </w:numPr>
      </w:pPr>
      <w:r>
        <w:t>id</w:t>
      </w:r>
    </w:p>
    <w:p w14:paraId="27ACD89D" w14:textId="6F437F8F" w:rsidR="00491EBA" w:rsidRDefault="00491EBA" w:rsidP="00491EBA">
      <w:pPr>
        <w:pStyle w:val="ListParagraph"/>
        <w:numPr>
          <w:ilvl w:val="0"/>
          <w:numId w:val="16"/>
        </w:numPr>
      </w:pPr>
      <w:proofErr w:type="spellStart"/>
      <w:r>
        <w:t>href</w:t>
      </w:r>
      <w:proofErr w:type="spellEnd"/>
    </w:p>
    <w:p w14:paraId="1DCC3B45" w14:textId="3FD319C1" w:rsidR="00491EBA" w:rsidRDefault="00491EBA" w:rsidP="00491EBA">
      <w:pPr>
        <w:pStyle w:val="ListParagraph"/>
        <w:numPr>
          <w:ilvl w:val="0"/>
          <w:numId w:val="16"/>
        </w:numPr>
      </w:pPr>
      <w:r>
        <w:t>status</w:t>
      </w:r>
    </w:p>
    <w:p w14:paraId="5475EB75" w14:textId="32AE1C93" w:rsidR="00491EBA" w:rsidRDefault="00491EBA" w:rsidP="00491EBA">
      <w:pPr>
        <w:pStyle w:val="ListParagraph"/>
        <w:numPr>
          <w:ilvl w:val="0"/>
          <w:numId w:val="16"/>
        </w:numPr>
      </w:pPr>
      <w:r>
        <w:t>severity</w:t>
      </w:r>
    </w:p>
    <w:p w14:paraId="25DA322D" w14:textId="44C88716" w:rsidR="00491EBA" w:rsidRDefault="00491EBA" w:rsidP="00491EBA">
      <w:pPr>
        <w:pStyle w:val="ListParagraph"/>
        <w:numPr>
          <w:ilvl w:val="0"/>
          <w:numId w:val="16"/>
        </w:numPr>
      </w:pPr>
      <w:r>
        <w:t>target resolution date</w:t>
      </w:r>
    </w:p>
    <w:p w14:paraId="6ACF3AF2" w14:textId="189EC28D" w:rsidR="00491EBA" w:rsidRDefault="00491EBA" w:rsidP="00491EBA">
      <w:pPr>
        <w:pStyle w:val="ListParagraph"/>
        <w:numPr>
          <w:ilvl w:val="0"/>
          <w:numId w:val="16"/>
        </w:numPr>
      </w:pPr>
      <w:r>
        <w:t>resolution date</w:t>
      </w:r>
    </w:p>
    <w:p w14:paraId="163F72A4" w14:textId="6F21939A" w:rsidR="00491EBA" w:rsidRDefault="00491EBA" w:rsidP="00491EBA">
      <w:pPr>
        <w:pStyle w:val="ListParagraph"/>
        <w:numPr>
          <w:ilvl w:val="0"/>
          <w:numId w:val="16"/>
        </w:numPr>
      </w:pPr>
      <w:r>
        <w:t>priority</w:t>
      </w:r>
    </w:p>
    <w:p w14:paraId="077442AC" w14:textId="044ABA87" w:rsidR="00491EBA" w:rsidRDefault="00491EBA" w:rsidP="00491EBA">
      <w:pPr>
        <w:pStyle w:val="ListParagraph"/>
        <w:numPr>
          <w:ilvl w:val="0"/>
          <w:numId w:val="16"/>
        </w:numPr>
      </w:pPr>
      <w:r>
        <w:t>related object</w:t>
      </w:r>
    </w:p>
    <w:p w14:paraId="02F6C5C5" w14:textId="12BBA3B5" w:rsidR="00491EBA" w:rsidRDefault="00491EBA" w:rsidP="00491EBA">
      <w:pPr>
        <w:pStyle w:val="ListParagraph"/>
      </w:pPr>
    </w:p>
    <w:p w14:paraId="500DC3E6" w14:textId="77777777" w:rsidR="00491EBA" w:rsidRPr="0058535D" w:rsidRDefault="00491EBA" w:rsidP="00491EBA">
      <w:pPr>
        <w:pStyle w:val="BodyBold"/>
      </w:pPr>
      <w:r w:rsidRPr="0058535D">
        <w:t>Behavior</w:t>
      </w:r>
    </w:p>
    <w:p w14:paraId="3B212447" w14:textId="77777777" w:rsidR="00491EBA" w:rsidRDefault="00491EBA" w:rsidP="00491EBA">
      <w:pPr>
        <w:pStyle w:val="ListParagraph"/>
        <w:numPr>
          <w:ilvl w:val="0"/>
          <w:numId w:val="20"/>
        </w:numPr>
      </w:pPr>
      <w:r w:rsidRPr="0058535D">
        <w:t>Returns HTTP/1.1 status code 200 if the request was successful</w:t>
      </w:r>
    </w:p>
    <w:p w14:paraId="01797A7C" w14:textId="77777777" w:rsidR="00491EBA" w:rsidRDefault="00491EBA" w:rsidP="00491EBA">
      <w:pPr>
        <w:pStyle w:val="ListParagraph"/>
        <w:ind w:left="706"/>
      </w:pPr>
    </w:p>
    <w:p w14:paraId="2C5C8D7D" w14:textId="7D96D47B" w:rsidR="00491EBA" w:rsidRDefault="00491EBA" w:rsidP="00491EBA">
      <w:pPr>
        <w:pStyle w:val="ListParagraph"/>
        <w:ind w:left="706"/>
      </w:pPr>
      <w:r>
        <w:t xml:space="preserve">Note: if no trouble tickets match the criteria an empty list is retrieved with a </w:t>
      </w:r>
      <w:proofErr w:type="gramStart"/>
      <w:r>
        <w:t>200 status</w:t>
      </w:r>
      <w:proofErr w:type="gramEnd"/>
      <w:r>
        <w:t xml:space="preserve"> code (not considered as a fail)</w:t>
      </w:r>
    </w:p>
    <w:p w14:paraId="75ACAEDA" w14:textId="77777777" w:rsidR="00491EBA" w:rsidRDefault="00491EBA" w:rsidP="00491EBA">
      <w:pPr>
        <w:pStyle w:val="Body"/>
      </w:pPr>
      <w:r>
        <w:t>Otherwise:</w:t>
      </w:r>
    </w:p>
    <w:tbl>
      <w:tblPr>
        <w:tblStyle w:val="TableGrid10"/>
        <w:tblW w:w="0" w:type="auto"/>
        <w:tblLook w:val="04A0" w:firstRow="1" w:lastRow="0" w:firstColumn="1" w:lastColumn="0" w:noHBand="0" w:noVBand="1"/>
      </w:tblPr>
      <w:tblGrid>
        <w:gridCol w:w="1199"/>
        <w:gridCol w:w="4536"/>
      </w:tblGrid>
      <w:tr w:rsidR="00491EBA" w14:paraId="5BC4CBFD" w14:textId="77777777" w:rsidTr="00D526D6">
        <w:tc>
          <w:tcPr>
            <w:tcW w:w="1199" w:type="dxa"/>
          </w:tcPr>
          <w:p w14:paraId="7CBCE09C" w14:textId="77777777" w:rsidR="00491EBA" w:rsidRDefault="00491EBA" w:rsidP="00D526D6">
            <w:pPr>
              <w:pStyle w:val="TableText"/>
            </w:pPr>
            <w:r>
              <w:t>400</w:t>
            </w:r>
          </w:p>
        </w:tc>
        <w:tc>
          <w:tcPr>
            <w:tcW w:w="4536" w:type="dxa"/>
          </w:tcPr>
          <w:p w14:paraId="7501A932" w14:textId="77777777" w:rsidR="00491EBA" w:rsidRDefault="00491EBA" w:rsidP="00D526D6">
            <w:pPr>
              <w:pStyle w:val="TableText"/>
            </w:pPr>
            <w:r>
              <w:t xml:space="preserve">Bad </w:t>
            </w:r>
            <w:proofErr w:type="spellStart"/>
            <w:r>
              <w:t>Request</w:t>
            </w:r>
            <w:proofErr w:type="spellEnd"/>
          </w:p>
        </w:tc>
      </w:tr>
      <w:tr w:rsidR="00491EBA" w14:paraId="2A65C711" w14:textId="77777777" w:rsidTr="00D526D6">
        <w:tc>
          <w:tcPr>
            <w:tcW w:w="1199" w:type="dxa"/>
          </w:tcPr>
          <w:p w14:paraId="27D2873F" w14:textId="77777777" w:rsidR="00491EBA" w:rsidRDefault="00491EBA" w:rsidP="00D526D6">
            <w:pPr>
              <w:pStyle w:val="TableText"/>
            </w:pPr>
            <w:r>
              <w:t>401</w:t>
            </w:r>
          </w:p>
        </w:tc>
        <w:tc>
          <w:tcPr>
            <w:tcW w:w="4536" w:type="dxa"/>
          </w:tcPr>
          <w:p w14:paraId="529B49A9" w14:textId="77777777" w:rsidR="00491EBA" w:rsidRDefault="00491EBA" w:rsidP="00D526D6">
            <w:pPr>
              <w:pStyle w:val="TableText"/>
            </w:pPr>
            <w:proofErr w:type="spellStart"/>
            <w:r>
              <w:t>Unauthorized</w:t>
            </w:r>
            <w:proofErr w:type="spellEnd"/>
          </w:p>
        </w:tc>
      </w:tr>
      <w:tr w:rsidR="00491EBA" w14:paraId="69BBAF24" w14:textId="77777777" w:rsidTr="00D526D6">
        <w:trPr>
          <w:trHeight w:val="251"/>
        </w:trPr>
        <w:tc>
          <w:tcPr>
            <w:tcW w:w="1199" w:type="dxa"/>
          </w:tcPr>
          <w:p w14:paraId="1D929585" w14:textId="77777777" w:rsidR="00491EBA" w:rsidRDefault="00491EBA" w:rsidP="00D526D6">
            <w:pPr>
              <w:pStyle w:val="TableText"/>
            </w:pPr>
            <w:r>
              <w:t>403</w:t>
            </w:r>
          </w:p>
        </w:tc>
        <w:tc>
          <w:tcPr>
            <w:tcW w:w="4536" w:type="dxa"/>
          </w:tcPr>
          <w:p w14:paraId="1B7EC797" w14:textId="77777777" w:rsidR="00491EBA" w:rsidRDefault="00491EBA" w:rsidP="00D526D6">
            <w:pPr>
              <w:pStyle w:val="TableText"/>
            </w:pPr>
            <w:proofErr w:type="spellStart"/>
            <w:r>
              <w:t>Forbidden</w:t>
            </w:r>
            <w:proofErr w:type="spellEnd"/>
          </w:p>
        </w:tc>
      </w:tr>
      <w:tr w:rsidR="00491EBA" w14:paraId="0246DB0C" w14:textId="77777777" w:rsidTr="00D526D6">
        <w:tc>
          <w:tcPr>
            <w:tcW w:w="1199" w:type="dxa"/>
          </w:tcPr>
          <w:p w14:paraId="603AD643" w14:textId="77777777" w:rsidR="00491EBA" w:rsidRDefault="00491EBA" w:rsidP="00D526D6">
            <w:pPr>
              <w:pStyle w:val="TableText"/>
            </w:pPr>
            <w:r>
              <w:t>405</w:t>
            </w:r>
          </w:p>
        </w:tc>
        <w:tc>
          <w:tcPr>
            <w:tcW w:w="4536" w:type="dxa"/>
          </w:tcPr>
          <w:p w14:paraId="4C3AAE8B" w14:textId="77777777" w:rsidR="00491EBA" w:rsidRDefault="00491EBA" w:rsidP="00D526D6">
            <w:pPr>
              <w:pStyle w:val="TableText"/>
            </w:pPr>
            <w:r>
              <w:t xml:space="preserve">Method Not </w:t>
            </w:r>
            <w:proofErr w:type="spellStart"/>
            <w:r>
              <w:t>Allowed</w:t>
            </w:r>
            <w:proofErr w:type="spellEnd"/>
          </w:p>
        </w:tc>
      </w:tr>
      <w:tr w:rsidR="00491EBA" w14:paraId="65DE1F23" w14:textId="77777777" w:rsidTr="00D526D6">
        <w:tc>
          <w:tcPr>
            <w:tcW w:w="1199" w:type="dxa"/>
          </w:tcPr>
          <w:p w14:paraId="734E18F3" w14:textId="77777777" w:rsidR="00491EBA" w:rsidRDefault="00491EBA" w:rsidP="00D526D6">
            <w:pPr>
              <w:pStyle w:val="TableText"/>
            </w:pPr>
            <w:r>
              <w:t>408</w:t>
            </w:r>
          </w:p>
        </w:tc>
        <w:tc>
          <w:tcPr>
            <w:tcW w:w="4536" w:type="dxa"/>
          </w:tcPr>
          <w:p w14:paraId="162007F6" w14:textId="77777777" w:rsidR="00491EBA" w:rsidRDefault="00491EBA" w:rsidP="00D526D6">
            <w:pPr>
              <w:pStyle w:val="TableText"/>
            </w:pPr>
            <w:proofErr w:type="spellStart"/>
            <w:r>
              <w:t>Request</w:t>
            </w:r>
            <w:proofErr w:type="spellEnd"/>
            <w:r>
              <w:t xml:space="preserve"> Time-out</w:t>
            </w:r>
          </w:p>
        </w:tc>
      </w:tr>
      <w:tr w:rsidR="00491EBA" w14:paraId="7D6A4FBD" w14:textId="77777777" w:rsidTr="00D526D6">
        <w:tc>
          <w:tcPr>
            <w:tcW w:w="1199" w:type="dxa"/>
          </w:tcPr>
          <w:p w14:paraId="155D7974" w14:textId="77777777" w:rsidR="00491EBA" w:rsidRDefault="00491EBA" w:rsidP="00D526D6">
            <w:pPr>
              <w:pStyle w:val="TableText"/>
            </w:pPr>
            <w:r>
              <w:t>422</w:t>
            </w:r>
          </w:p>
        </w:tc>
        <w:tc>
          <w:tcPr>
            <w:tcW w:w="4536" w:type="dxa"/>
          </w:tcPr>
          <w:p w14:paraId="3E0914A8" w14:textId="4E8C8D4A" w:rsidR="00491EBA" w:rsidRDefault="00491EBA" w:rsidP="00D526D6">
            <w:pPr>
              <w:pStyle w:val="TableText"/>
            </w:pPr>
            <w:proofErr w:type="spellStart"/>
            <w:r>
              <w:t>Unprocessable</w:t>
            </w:r>
            <w:proofErr w:type="spellEnd"/>
            <w:r>
              <w:t xml:space="preserve"> </w:t>
            </w:r>
            <w:proofErr w:type="spellStart"/>
            <w:r>
              <w:t>entity</w:t>
            </w:r>
            <w:proofErr w:type="spellEnd"/>
          </w:p>
        </w:tc>
      </w:tr>
    </w:tbl>
    <w:p w14:paraId="7281F646" w14:textId="5E51CA1D" w:rsidR="00491EBA" w:rsidRDefault="00491EBA" w:rsidP="00491EBA">
      <w:pPr>
        <w:pStyle w:val="BodyBold"/>
      </w:pPr>
      <w:r>
        <w:lastRenderedPageBreak/>
        <w:t>Usage Samples</w:t>
      </w:r>
    </w:p>
    <w:p w14:paraId="02C3A5D6" w14:textId="01889EF8" w:rsidR="00A8341F" w:rsidRPr="00A8341F" w:rsidRDefault="00A8341F" w:rsidP="00A8341F">
      <w:pPr>
        <w:pStyle w:val="Body"/>
        <w:rPr>
          <w:rFonts w:asciiTheme="minorHAnsi" w:hAnsiTheme="minorHAnsi" w:cstheme="minorHAnsi"/>
          <w:szCs w:val="24"/>
        </w:rPr>
      </w:pPr>
      <w:r w:rsidRPr="00A8341F">
        <w:rPr>
          <w:rFonts w:asciiTheme="minorHAnsi" w:hAnsiTheme="minorHAnsi" w:cstheme="minorHAnsi"/>
          <w:szCs w:val="24"/>
        </w:rPr>
        <w:t>T-Mobile (Service Provider) is retrieving trouble tickets in "IN-PROGRESS" status on Access E-Line service provided by AT&amp;T (Partner).</w:t>
      </w:r>
    </w:p>
    <w:p w14:paraId="7ED1DBEE" w14:textId="0EA639B4" w:rsidR="00491EBA" w:rsidRDefault="00491EBA" w:rsidP="00491EBA">
      <w:pPr>
        <w:pStyle w:val="BodyBold"/>
      </w:pPr>
      <w:r w:rsidRPr="007375FC">
        <w:t>Request</w:t>
      </w:r>
      <w:r>
        <w:t>:</w:t>
      </w:r>
    </w:p>
    <w:p w14:paraId="750D5946" w14:textId="3DB4F6E2"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GET {</w:t>
      </w:r>
      <w:proofErr w:type="spellStart"/>
      <w:r w:rsidRPr="00A8341F">
        <w:rPr>
          <w:rFonts w:ascii="Courier New" w:hAnsi="Courier New" w:cs="Courier New"/>
          <w:sz w:val="20"/>
        </w:rPr>
        <w:t>api_url</w:t>
      </w:r>
      <w:proofErr w:type="spellEnd"/>
      <w:r w:rsidRPr="00A8341F">
        <w:rPr>
          <w:rFonts w:ascii="Courier New" w:hAnsi="Courier New" w:cs="Courier New"/>
          <w:sz w:val="20"/>
        </w:rPr>
        <w:t>}/</w:t>
      </w:r>
      <w:proofErr w:type="spellStart"/>
      <w:proofErr w:type="gramStart"/>
      <w:r w:rsidRPr="00A8341F">
        <w:rPr>
          <w:rFonts w:ascii="Courier New" w:hAnsi="Courier New" w:cs="Courier New"/>
          <w:sz w:val="20"/>
        </w:rPr>
        <w:t>troubleTicket?status</w:t>
      </w:r>
      <w:proofErr w:type="spellEnd"/>
      <w:proofErr w:type="gramEnd"/>
      <w:r w:rsidRPr="00A8341F">
        <w:rPr>
          <w:rFonts w:ascii="Courier New" w:hAnsi="Courier New" w:cs="Courier New"/>
          <w:sz w:val="20"/>
        </w:rPr>
        <w:t>=IN_PROGRESS</w:t>
      </w:r>
    </w:p>
    <w:p w14:paraId="2B5DD322" w14:textId="29203072"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Accept: application/</w:t>
      </w:r>
      <w:proofErr w:type="spellStart"/>
      <w:r w:rsidRPr="00A8341F">
        <w:rPr>
          <w:rFonts w:ascii="Courier New" w:hAnsi="Courier New" w:cs="Courier New"/>
          <w:sz w:val="20"/>
        </w:rPr>
        <w:t>json</w:t>
      </w:r>
      <w:proofErr w:type="spellEnd"/>
    </w:p>
    <w:p w14:paraId="5DF1D540" w14:textId="77777777" w:rsidR="00A8341F" w:rsidRPr="00A8341F" w:rsidRDefault="00A8341F" w:rsidP="00A8341F">
      <w:pPr>
        <w:pStyle w:val="BodyBold"/>
      </w:pPr>
      <w:r w:rsidRPr="00A8341F">
        <w:t>Response:</w:t>
      </w:r>
    </w:p>
    <w:p w14:paraId="218EE9C5" w14:textId="77777777" w:rsidR="00A8341F" w:rsidRDefault="00A8341F" w:rsidP="00A8341F">
      <w:pPr>
        <w:autoSpaceDE w:val="0"/>
        <w:autoSpaceDN w:val="0"/>
        <w:adjustRightInd w:val="0"/>
        <w:spacing w:before="0"/>
        <w:rPr>
          <w:rFonts w:ascii="Courier New" w:hAnsi="Courier New" w:cs="Courier New"/>
          <w:sz w:val="22"/>
          <w:szCs w:val="22"/>
        </w:rPr>
      </w:pPr>
      <w:r>
        <w:rPr>
          <w:rFonts w:ascii="Courier New" w:hAnsi="Courier New" w:cs="Courier New"/>
          <w:sz w:val="22"/>
          <w:szCs w:val="22"/>
        </w:rPr>
        <w:t>200</w:t>
      </w:r>
    </w:p>
    <w:p w14:paraId="02AAE52A" w14:textId="77777777" w:rsidR="00A8341F" w:rsidRDefault="00A8341F" w:rsidP="00A8341F">
      <w:pPr>
        <w:autoSpaceDE w:val="0"/>
        <w:autoSpaceDN w:val="0"/>
        <w:adjustRightInd w:val="0"/>
        <w:spacing w:before="0"/>
        <w:rPr>
          <w:rFonts w:ascii="Courier New" w:hAnsi="Courier New" w:cs="Courier New"/>
          <w:sz w:val="22"/>
          <w:szCs w:val="22"/>
        </w:rPr>
      </w:pPr>
    </w:p>
    <w:p w14:paraId="7126316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61414E20"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215F0428"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"62",</w:t>
      </w:r>
    </w:p>
    <w:p w14:paraId="552F46E6" w14:textId="6270199C"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href</w:t>
      </w:r>
      <w:proofErr w:type="spellEnd"/>
      <w:r w:rsidRPr="00A8341F">
        <w:rPr>
          <w:rFonts w:ascii="Courier New" w:hAnsi="Courier New" w:cs="Courier New"/>
          <w:sz w:val="20"/>
        </w:rPr>
        <w:t>": "www.mef.att.com/</w:t>
      </w:r>
      <w:proofErr w:type="spellStart"/>
      <w:r w:rsidRPr="00A8341F">
        <w:rPr>
          <w:rFonts w:ascii="Courier New" w:hAnsi="Courier New" w:cs="Courier New"/>
          <w:sz w:val="20"/>
        </w:rPr>
        <w:t>troubleTicket</w:t>
      </w:r>
      <w:proofErr w:type="spellEnd"/>
      <w:r w:rsidRPr="00A8341F">
        <w:rPr>
          <w:rFonts w:ascii="Courier New" w:hAnsi="Courier New" w:cs="Courier New"/>
          <w:sz w:val="20"/>
        </w:rPr>
        <w:t>/62",</w:t>
      </w:r>
    </w:p>
    <w:p w14:paraId="11BFD3A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"CRITICAL",</w:t>
      </w:r>
    </w:p>
    <w:p w14:paraId="07267473"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creationDate</w:t>
      </w:r>
      <w:proofErr w:type="spellEnd"/>
      <w:r w:rsidRPr="00A8341F">
        <w:rPr>
          <w:rFonts w:ascii="Courier New" w:hAnsi="Courier New" w:cs="Courier New"/>
          <w:sz w:val="20"/>
        </w:rPr>
        <w:t>": "2018-02-02T18:40:23.283Z",</w:t>
      </w:r>
    </w:p>
    <w:p w14:paraId="694E12A7"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targetResolutionDate</w:t>
      </w:r>
      <w:proofErr w:type="spellEnd"/>
      <w:r w:rsidRPr="00A8341F">
        <w:rPr>
          <w:rFonts w:ascii="Courier New" w:hAnsi="Courier New" w:cs="Courier New"/>
          <w:sz w:val="20"/>
        </w:rPr>
        <w:t>": "2018-02-06T18:40:23.283Z",</w:t>
      </w:r>
    </w:p>
    <w:p w14:paraId="732E775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resolutionDate</w:t>
      </w:r>
      <w:proofErr w:type="spellEnd"/>
      <w:r w:rsidRPr="00A8341F">
        <w:rPr>
          <w:rFonts w:ascii="Courier New" w:hAnsi="Courier New" w:cs="Courier New"/>
          <w:sz w:val="20"/>
        </w:rPr>
        <w:t>": "",</w:t>
      </w:r>
    </w:p>
    <w:p w14:paraId="58A458C8"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"status": "IN_PROGRESS",</w:t>
      </w:r>
    </w:p>
    <w:p w14:paraId="33EEE253"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"HIGH",</w:t>
      </w:r>
    </w:p>
    <w:p w14:paraId="6E6D52AE"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7309D6D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5B8308A2"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4CEF20AB"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"34"</w:t>
      </w:r>
    </w:p>
    <w:p w14:paraId="0CC51697"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000069DD"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2AE9EFF2"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6BA6D448"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7A2AACB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"id": "43",</w:t>
      </w:r>
    </w:p>
    <w:p w14:paraId="5230CB4F" w14:textId="019369E4"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href</w:t>
      </w:r>
      <w:proofErr w:type="spellEnd"/>
      <w:r w:rsidRPr="00A8341F">
        <w:rPr>
          <w:rFonts w:ascii="Courier New" w:hAnsi="Courier New" w:cs="Courier New"/>
          <w:sz w:val="20"/>
        </w:rPr>
        <w:t>": "www.mef.att.com/</w:t>
      </w:r>
      <w:proofErr w:type="spellStart"/>
      <w:r w:rsidRPr="00A8341F">
        <w:rPr>
          <w:rFonts w:ascii="Courier New" w:hAnsi="Courier New" w:cs="Courier New"/>
          <w:sz w:val="20"/>
        </w:rPr>
        <w:t>troubleTicket</w:t>
      </w:r>
      <w:proofErr w:type="spellEnd"/>
      <w:r w:rsidRPr="00A8341F">
        <w:rPr>
          <w:rFonts w:ascii="Courier New" w:hAnsi="Courier New" w:cs="Courier New"/>
          <w:sz w:val="20"/>
        </w:rPr>
        <w:t>/43",</w:t>
      </w:r>
    </w:p>
    <w:p w14:paraId="34F48605"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"severity": "MINOR",</w:t>
      </w:r>
    </w:p>
    <w:p w14:paraId="23C62C02"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creationDate</w:t>
      </w:r>
      <w:proofErr w:type="spellEnd"/>
      <w:r w:rsidRPr="00A8341F">
        <w:rPr>
          <w:rFonts w:ascii="Courier New" w:hAnsi="Courier New" w:cs="Courier New"/>
          <w:sz w:val="20"/>
        </w:rPr>
        <w:t>": "2018-02-01T18:43:23.283Z",</w:t>
      </w:r>
    </w:p>
    <w:p w14:paraId="0493196E"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targetResolutionDate</w:t>
      </w:r>
      <w:proofErr w:type="spellEnd"/>
      <w:r w:rsidRPr="00A8341F">
        <w:rPr>
          <w:rFonts w:ascii="Courier New" w:hAnsi="Courier New" w:cs="Courier New"/>
          <w:sz w:val="20"/>
        </w:rPr>
        <w:t>": "2018-02-07T18:56:23.283Z",</w:t>
      </w:r>
    </w:p>
    <w:p w14:paraId="1A43362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resolutionDate</w:t>
      </w:r>
      <w:proofErr w:type="spellEnd"/>
      <w:r w:rsidRPr="00A8341F">
        <w:rPr>
          <w:rFonts w:ascii="Courier New" w:hAnsi="Courier New" w:cs="Courier New"/>
          <w:sz w:val="20"/>
        </w:rPr>
        <w:t>": "",</w:t>
      </w:r>
    </w:p>
    <w:p w14:paraId="1F804710"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"status": "IN_PROGRESS",</w:t>
      </w:r>
    </w:p>
    <w:p w14:paraId="1732F7B3"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"priority": "MEDIUM",</w:t>
      </w:r>
    </w:p>
    <w:p w14:paraId="19553B10"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roofErr w:type="spellStart"/>
      <w:r w:rsidRPr="00A8341F">
        <w:rPr>
          <w:rFonts w:ascii="Courier New" w:hAnsi="Courier New" w:cs="Courier New"/>
          <w:sz w:val="20"/>
        </w:rPr>
        <w:t>relatedObject</w:t>
      </w:r>
      <w:proofErr w:type="spellEnd"/>
      <w:r w:rsidRPr="00A8341F">
        <w:rPr>
          <w:rFonts w:ascii="Courier New" w:hAnsi="Courier New" w:cs="Courier New"/>
          <w:sz w:val="20"/>
        </w:rPr>
        <w:t>": [</w:t>
      </w:r>
    </w:p>
    <w:p w14:paraId="75C78EA7"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03B8A59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"involvement": "</w:t>
      </w:r>
      <w:proofErr w:type="spellStart"/>
      <w:r w:rsidRPr="00A8341F">
        <w:rPr>
          <w:rFonts w:ascii="Courier New" w:hAnsi="Courier New" w:cs="Courier New"/>
          <w:sz w:val="20"/>
        </w:rPr>
        <w:t>ProductInventory</w:t>
      </w:r>
      <w:proofErr w:type="spellEnd"/>
      <w:r w:rsidRPr="00A8341F">
        <w:rPr>
          <w:rFonts w:ascii="Courier New" w:hAnsi="Courier New" w:cs="Courier New"/>
          <w:sz w:val="20"/>
        </w:rPr>
        <w:t>",</w:t>
      </w:r>
    </w:p>
    <w:p w14:paraId="5DB459C1"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"reference": "76"</w:t>
      </w:r>
    </w:p>
    <w:p w14:paraId="6AE4362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4FFE455E"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 xml:space="preserve">  ]</w:t>
      </w:r>
    </w:p>
    <w:p w14:paraId="68B800D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7604FBD6"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w:t>
      </w:r>
    </w:p>
    <w:p w14:paraId="383E48BD" w14:textId="77777777" w:rsidR="00A8341F" w:rsidRPr="00A8341F" w:rsidRDefault="00A8341F" w:rsidP="00A8341F">
      <w:pPr>
        <w:shd w:val="clear" w:color="auto" w:fill="EEECE1" w:themeFill="background2"/>
        <w:autoSpaceDE w:val="0"/>
        <w:autoSpaceDN w:val="0"/>
        <w:adjustRightInd w:val="0"/>
        <w:spacing w:before="0"/>
        <w:rPr>
          <w:rFonts w:ascii="Courier New" w:hAnsi="Courier New" w:cs="Courier New"/>
          <w:sz w:val="20"/>
        </w:rPr>
      </w:pPr>
    </w:p>
    <w:p w14:paraId="52EF512A" w14:textId="77777777" w:rsidR="00A8341F" w:rsidRDefault="00A8341F" w:rsidP="00A8341F">
      <w:pPr>
        <w:pStyle w:val="Body"/>
        <w:rPr>
          <w:sz w:val="20"/>
        </w:rPr>
      </w:pPr>
    </w:p>
    <w:p w14:paraId="728D8584" w14:textId="77777777" w:rsidR="00A8341F" w:rsidRDefault="00A8341F" w:rsidP="00A8341F">
      <w:pPr>
        <w:autoSpaceDE w:val="0"/>
        <w:autoSpaceDN w:val="0"/>
        <w:adjustRightInd w:val="0"/>
        <w:spacing w:before="0"/>
        <w:rPr>
          <w:rFonts w:ascii="Courier New" w:hAnsi="Courier New" w:cs="Courier New"/>
          <w:sz w:val="22"/>
          <w:szCs w:val="22"/>
        </w:rPr>
      </w:pPr>
    </w:p>
    <w:p w14:paraId="01BD94E2" w14:textId="237B94C8" w:rsidR="00D526D6" w:rsidRDefault="00D526D6" w:rsidP="00D526D6">
      <w:pPr>
        <w:pStyle w:val="Heading2"/>
        <w:tabs>
          <w:tab w:val="clear" w:pos="864"/>
          <w:tab w:val="num" w:pos="709"/>
        </w:tabs>
        <w:ind w:left="2836" w:hanging="2836"/>
      </w:pPr>
      <w:bookmarkStart w:id="42" w:name="_Toc507400058"/>
      <w:bookmarkStart w:id="43" w:name="_Toc507489671"/>
      <w:r>
        <w:lastRenderedPageBreak/>
        <w:t xml:space="preserve">Retrieve a single trouble ticket by </w:t>
      </w:r>
      <w:r w:rsidR="001B266F">
        <w:t>ticket</w:t>
      </w:r>
      <w:r>
        <w:t xml:space="preserve"> identifier</w:t>
      </w:r>
      <w:bookmarkEnd w:id="42"/>
      <w:bookmarkEnd w:id="43"/>
    </w:p>
    <w:p w14:paraId="61054205" w14:textId="095A7290" w:rsidR="00D526D6" w:rsidRPr="00896206" w:rsidRDefault="00D526D6" w:rsidP="00D526D6">
      <w:pPr>
        <w:pStyle w:val="CodeHeading"/>
        <w:rPr>
          <w:b w:val="0"/>
        </w:rPr>
      </w:pPr>
      <w:r w:rsidRPr="00896206">
        <w:rPr>
          <w:b w:val="0"/>
        </w:rPr>
        <w:t>GET {</w:t>
      </w:r>
      <w:proofErr w:type="spellStart"/>
      <w:r w:rsidRPr="00896206">
        <w:rPr>
          <w:b w:val="0"/>
        </w:rPr>
        <w:t>apiRoot</w:t>
      </w:r>
      <w:proofErr w:type="spellEnd"/>
      <w:r w:rsidRPr="00896206">
        <w:rPr>
          <w:b w:val="0"/>
        </w:rPr>
        <w:t>}/</w:t>
      </w:r>
      <w:proofErr w:type="spellStart"/>
      <w:r>
        <w:rPr>
          <w:b w:val="0"/>
        </w:rPr>
        <w:t>troubleTicket</w:t>
      </w:r>
      <w:proofErr w:type="spellEnd"/>
      <w:r>
        <w:rPr>
          <w:b w:val="0"/>
        </w:rPr>
        <w:t>/</w:t>
      </w:r>
      <w:r w:rsidRPr="00896206">
        <w:rPr>
          <w:b w:val="0"/>
        </w:rPr>
        <w:t>{id}</w:t>
      </w:r>
    </w:p>
    <w:p w14:paraId="21C2A232" w14:textId="77777777" w:rsidR="00D526D6" w:rsidRPr="00201DB6" w:rsidRDefault="00D526D6" w:rsidP="00D526D6">
      <w:pPr>
        <w:pStyle w:val="BodyBold"/>
      </w:pPr>
      <w:r w:rsidRPr="00D73127">
        <w:t>Description</w:t>
      </w:r>
    </w:p>
    <w:p w14:paraId="42D5239E" w14:textId="68B8EE01" w:rsidR="00D526D6" w:rsidRDefault="00D526D6" w:rsidP="00D526D6">
      <w:pPr>
        <w:pStyle w:val="Body"/>
      </w:pPr>
      <w:r w:rsidRPr="00201DB6">
        <w:t>This operation is</w:t>
      </w:r>
      <w:r>
        <w:t xml:space="preserve"> used to retrieve a single trouble ticket.</w:t>
      </w:r>
    </w:p>
    <w:p w14:paraId="05C43ADF" w14:textId="77777777" w:rsidR="00D526D6" w:rsidRDefault="00D526D6" w:rsidP="00D526D6">
      <w:pPr>
        <w:pStyle w:val="BodyBold"/>
      </w:pPr>
      <w:r>
        <w:t>Behavior</w:t>
      </w:r>
    </w:p>
    <w:p w14:paraId="541321A7" w14:textId="51D6BD19" w:rsidR="00D526D6" w:rsidRDefault="00D526D6" w:rsidP="00D526D6">
      <w:pPr>
        <w:pStyle w:val="ListParagraph"/>
        <w:numPr>
          <w:ilvl w:val="0"/>
          <w:numId w:val="20"/>
        </w:numPr>
      </w:pPr>
      <w:r w:rsidRPr="0058535D">
        <w:t>Returns HTTP/1.1 status code 200 if the request was successful</w:t>
      </w:r>
      <w:r>
        <w:t xml:space="preserve"> </w:t>
      </w:r>
    </w:p>
    <w:p w14:paraId="7CFED6AF" w14:textId="77777777" w:rsidR="00D526D6" w:rsidRDefault="00D526D6" w:rsidP="00D526D6">
      <w:pPr>
        <w:pStyle w:val="Body"/>
      </w:pPr>
      <w:r>
        <w:t>Otherwise:</w:t>
      </w:r>
    </w:p>
    <w:tbl>
      <w:tblPr>
        <w:tblStyle w:val="TableGrid10"/>
        <w:tblW w:w="0" w:type="auto"/>
        <w:tblLook w:val="04A0" w:firstRow="1" w:lastRow="0" w:firstColumn="1" w:lastColumn="0" w:noHBand="0" w:noVBand="1"/>
      </w:tblPr>
      <w:tblGrid>
        <w:gridCol w:w="1395"/>
        <w:gridCol w:w="4536"/>
      </w:tblGrid>
      <w:tr w:rsidR="00D526D6" w14:paraId="623D7C8E" w14:textId="77777777" w:rsidTr="00D526D6">
        <w:tc>
          <w:tcPr>
            <w:tcW w:w="1395" w:type="dxa"/>
          </w:tcPr>
          <w:p w14:paraId="577F01AA" w14:textId="77777777" w:rsidR="00D526D6" w:rsidRDefault="00D526D6" w:rsidP="00D526D6">
            <w:pPr>
              <w:pStyle w:val="TableText"/>
            </w:pPr>
            <w:r>
              <w:t>400</w:t>
            </w:r>
          </w:p>
        </w:tc>
        <w:tc>
          <w:tcPr>
            <w:tcW w:w="4536" w:type="dxa"/>
          </w:tcPr>
          <w:p w14:paraId="3E6FCDF8" w14:textId="77777777" w:rsidR="00D526D6" w:rsidRDefault="00D526D6" w:rsidP="00D526D6">
            <w:pPr>
              <w:pStyle w:val="TableText"/>
            </w:pPr>
            <w:r>
              <w:t xml:space="preserve">Bad </w:t>
            </w:r>
            <w:proofErr w:type="spellStart"/>
            <w:r>
              <w:t>Request</w:t>
            </w:r>
            <w:proofErr w:type="spellEnd"/>
          </w:p>
        </w:tc>
      </w:tr>
      <w:tr w:rsidR="00D526D6" w14:paraId="677AD341" w14:textId="77777777" w:rsidTr="00D526D6">
        <w:tc>
          <w:tcPr>
            <w:tcW w:w="1395" w:type="dxa"/>
          </w:tcPr>
          <w:p w14:paraId="6BE04F24" w14:textId="77777777" w:rsidR="00D526D6" w:rsidRDefault="00D526D6" w:rsidP="00D526D6">
            <w:pPr>
              <w:pStyle w:val="TableText"/>
            </w:pPr>
            <w:r>
              <w:t>401</w:t>
            </w:r>
          </w:p>
        </w:tc>
        <w:tc>
          <w:tcPr>
            <w:tcW w:w="4536" w:type="dxa"/>
          </w:tcPr>
          <w:p w14:paraId="17490613" w14:textId="77777777" w:rsidR="00D526D6" w:rsidRDefault="00D526D6" w:rsidP="00D526D6">
            <w:pPr>
              <w:pStyle w:val="TableText"/>
            </w:pPr>
            <w:proofErr w:type="spellStart"/>
            <w:r>
              <w:t>Unauthorized</w:t>
            </w:r>
            <w:proofErr w:type="spellEnd"/>
          </w:p>
        </w:tc>
      </w:tr>
      <w:tr w:rsidR="00D526D6" w14:paraId="2E19AAE4" w14:textId="77777777" w:rsidTr="00D526D6">
        <w:tc>
          <w:tcPr>
            <w:tcW w:w="1395" w:type="dxa"/>
          </w:tcPr>
          <w:p w14:paraId="6E0741F9" w14:textId="77777777" w:rsidR="00D526D6" w:rsidRDefault="00D526D6" w:rsidP="00D526D6">
            <w:pPr>
              <w:pStyle w:val="TableText"/>
            </w:pPr>
            <w:r>
              <w:t>403</w:t>
            </w:r>
          </w:p>
        </w:tc>
        <w:tc>
          <w:tcPr>
            <w:tcW w:w="4536" w:type="dxa"/>
          </w:tcPr>
          <w:p w14:paraId="277AD3BC" w14:textId="77777777" w:rsidR="00D526D6" w:rsidRDefault="00D526D6" w:rsidP="00D526D6">
            <w:pPr>
              <w:pStyle w:val="TableText"/>
            </w:pPr>
            <w:proofErr w:type="spellStart"/>
            <w:r>
              <w:t>Forbidden</w:t>
            </w:r>
            <w:proofErr w:type="spellEnd"/>
          </w:p>
        </w:tc>
      </w:tr>
      <w:tr w:rsidR="00D526D6" w14:paraId="40D88F33" w14:textId="77777777" w:rsidTr="00D526D6">
        <w:tc>
          <w:tcPr>
            <w:tcW w:w="1395" w:type="dxa"/>
          </w:tcPr>
          <w:p w14:paraId="29BDAD45" w14:textId="77777777" w:rsidR="00D526D6" w:rsidRDefault="00D526D6" w:rsidP="00D526D6">
            <w:pPr>
              <w:pStyle w:val="TableText"/>
            </w:pPr>
            <w:r>
              <w:t>404</w:t>
            </w:r>
          </w:p>
        </w:tc>
        <w:tc>
          <w:tcPr>
            <w:tcW w:w="4536" w:type="dxa"/>
          </w:tcPr>
          <w:p w14:paraId="6CACEBA2" w14:textId="77777777" w:rsidR="00D526D6" w:rsidRDefault="00D526D6" w:rsidP="00D526D6">
            <w:pPr>
              <w:pStyle w:val="TableText"/>
            </w:pPr>
            <w:r>
              <w:t xml:space="preserve">Not </w:t>
            </w:r>
            <w:proofErr w:type="spellStart"/>
            <w:r>
              <w:t>Found</w:t>
            </w:r>
            <w:proofErr w:type="spellEnd"/>
          </w:p>
        </w:tc>
      </w:tr>
      <w:tr w:rsidR="00D526D6" w14:paraId="504EAFCF" w14:textId="77777777" w:rsidTr="00D526D6">
        <w:tc>
          <w:tcPr>
            <w:tcW w:w="1395" w:type="dxa"/>
          </w:tcPr>
          <w:p w14:paraId="4EFA805A" w14:textId="77777777" w:rsidR="00D526D6" w:rsidRDefault="00D526D6" w:rsidP="00D526D6">
            <w:pPr>
              <w:pStyle w:val="TableText"/>
            </w:pPr>
            <w:r>
              <w:t>405</w:t>
            </w:r>
          </w:p>
        </w:tc>
        <w:tc>
          <w:tcPr>
            <w:tcW w:w="4536" w:type="dxa"/>
          </w:tcPr>
          <w:p w14:paraId="7B1ADAF4" w14:textId="77777777" w:rsidR="00D526D6" w:rsidRDefault="00D526D6" w:rsidP="00D526D6">
            <w:pPr>
              <w:pStyle w:val="TableText"/>
            </w:pPr>
            <w:r>
              <w:t xml:space="preserve">Method Not </w:t>
            </w:r>
            <w:proofErr w:type="spellStart"/>
            <w:r>
              <w:t>Allowed</w:t>
            </w:r>
            <w:proofErr w:type="spellEnd"/>
          </w:p>
        </w:tc>
      </w:tr>
      <w:tr w:rsidR="00D526D6" w14:paraId="5086A035" w14:textId="77777777" w:rsidTr="00D526D6">
        <w:tc>
          <w:tcPr>
            <w:tcW w:w="1395" w:type="dxa"/>
          </w:tcPr>
          <w:p w14:paraId="75BB8B10" w14:textId="77777777" w:rsidR="00D526D6" w:rsidRDefault="00D526D6" w:rsidP="00D526D6">
            <w:pPr>
              <w:pStyle w:val="TableText"/>
            </w:pPr>
            <w:r>
              <w:t>408</w:t>
            </w:r>
          </w:p>
        </w:tc>
        <w:tc>
          <w:tcPr>
            <w:tcW w:w="4536" w:type="dxa"/>
          </w:tcPr>
          <w:p w14:paraId="36D2D01C" w14:textId="77777777" w:rsidR="00D526D6" w:rsidRDefault="00D526D6" w:rsidP="00D526D6">
            <w:pPr>
              <w:pStyle w:val="TableText"/>
            </w:pPr>
            <w:proofErr w:type="spellStart"/>
            <w:r>
              <w:t>Request</w:t>
            </w:r>
            <w:proofErr w:type="spellEnd"/>
            <w:r>
              <w:t xml:space="preserve"> Time-out</w:t>
            </w:r>
          </w:p>
        </w:tc>
      </w:tr>
      <w:tr w:rsidR="00D526D6" w14:paraId="05DB2B04" w14:textId="77777777" w:rsidTr="00D526D6">
        <w:tc>
          <w:tcPr>
            <w:tcW w:w="1395" w:type="dxa"/>
          </w:tcPr>
          <w:p w14:paraId="57BCE985" w14:textId="77777777" w:rsidR="00D526D6" w:rsidRDefault="00D526D6" w:rsidP="00D526D6">
            <w:pPr>
              <w:pStyle w:val="TableText"/>
            </w:pPr>
            <w:r>
              <w:t>422</w:t>
            </w:r>
          </w:p>
        </w:tc>
        <w:tc>
          <w:tcPr>
            <w:tcW w:w="4536" w:type="dxa"/>
          </w:tcPr>
          <w:p w14:paraId="05576C1C" w14:textId="77777777" w:rsidR="00D526D6" w:rsidRDefault="00D526D6" w:rsidP="00D526D6">
            <w:pPr>
              <w:pStyle w:val="TableText"/>
            </w:pPr>
            <w:proofErr w:type="spellStart"/>
            <w:r>
              <w:t>Unprocessable</w:t>
            </w:r>
            <w:proofErr w:type="spellEnd"/>
            <w:r>
              <w:t xml:space="preserve"> </w:t>
            </w:r>
            <w:proofErr w:type="spellStart"/>
            <w:r>
              <w:t>entity</w:t>
            </w:r>
            <w:proofErr w:type="spellEnd"/>
            <w:r>
              <w:t xml:space="preserve"> (</w:t>
            </w:r>
            <w:proofErr w:type="spellStart"/>
            <w:r>
              <w:t>see</w:t>
            </w:r>
            <w:proofErr w:type="spellEnd"/>
            <w:r>
              <w:t xml:space="preserve"> </w:t>
            </w:r>
            <w:proofErr w:type="spellStart"/>
            <w:r>
              <w:t>below</w:t>
            </w:r>
            <w:proofErr w:type="spellEnd"/>
            <w:r>
              <w:t>)</w:t>
            </w:r>
          </w:p>
        </w:tc>
      </w:tr>
    </w:tbl>
    <w:p w14:paraId="0223DD39" w14:textId="77777777" w:rsidR="00C576CE" w:rsidRDefault="00C576CE" w:rsidP="00C576CE">
      <w:pPr>
        <w:pStyle w:val="BodyBold"/>
      </w:pPr>
      <w:r>
        <w:t>Usage Sample</w:t>
      </w:r>
    </w:p>
    <w:p w14:paraId="34EA8D07" w14:textId="77777777" w:rsidR="00C576CE" w:rsidRDefault="00C576CE" w:rsidP="00C576CE">
      <w:pPr>
        <w:pStyle w:val="BodyBold"/>
      </w:pPr>
      <w:r>
        <w:t>Request</w:t>
      </w:r>
    </w:p>
    <w:tbl>
      <w:tblPr>
        <w:tblW w:w="0" w:type="auto"/>
        <w:tblLook w:val="04A0" w:firstRow="1" w:lastRow="0" w:firstColumn="1" w:lastColumn="0" w:noHBand="0" w:noVBand="1"/>
      </w:tblPr>
      <w:tblGrid>
        <w:gridCol w:w="9360"/>
      </w:tblGrid>
      <w:tr w:rsidR="00C576CE" w:rsidRPr="00896206" w14:paraId="684BBE40" w14:textId="77777777" w:rsidTr="007D4046">
        <w:tc>
          <w:tcPr>
            <w:tcW w:w="10205" w:type="dxa"/>
            <w:shd w:val="clear" w:color="auto" w:fill="F2F2F2" w:themeFill="background1" w:themeFillShade="F2"/>
          </w:tcPr>
          <w:p w14:paraId="25311DAA" w14:textId="28B2D1B9" w:rsidR="00C576CE" w:rsidRPr="00896206" w:rsidRDefault="00C576CE" w:rsidP="007D4046">
            <w:pPr>
              <w:pStyle w:val="Code"/>
              <w:rPr>
                <w:sz w:val="20"/>
              </w:rPr>
            </w:pPr>
            <w:r w:rsidRPr="00896206">
              <w:rPr>
                <w:sz w:val="20"/>
              </w:rPr>
              <w:t xml:space="preserve">GET </w:t>
            </w:r>
            <w:r w:rsidRPr="00DA098E">
              <w:rPr>
                <w:rFonts w:cs="Courier New"/>
                <w:sz w:val="20"/>
                <w:lang w:val="it-IT"/>
              </w:rPr>
              <w:t>{api_url}</w:t>
            </w:r>
            <w:r w:rsidRPr="00896206">
              <w:rPr>
                <w:sz w:val="20"/>
              </w:rPr>
              <w:t>/</w:t>
            </w:r>
            <w:r>
              <w:rPr>
                <w:sz w:val="20"/>
              </w:rPr>
              <w:t>troubleTicket</w:t>
            </w:r>
            <w:r w:rsidRPr="00896206">
              <w:rPr>
                <w:sz w:val="20"/>
              </w:rPr>
              <w:t>Management/</w:t>
            </w:r>
            <w:r>
              <w:rPr>
                <w:sz w:val="20"/>
              </w:rPr>
              <w:t>troubleTicket</w:t>
            </w:r>
            <w:r w:rsidRPr="00896206">
              <w:rPr>
                <w:sz w:val="20"/>
              </w:rPr>
              <w:t>/</w:t>
            </w:r>
            <w:r>
              <w:rPr>
                <w:sz w:val="20"/>
              </w:rPr>
              <w:t>62</w:t>
            </w:r>
            <w:r w:rsidRPr="00896206">
              <w:rPr>
                <w:sz w:val="20"/>
              </w:rPr>
              <w:br/>
              <w:t>Accept: application/json</w:t>
            </w:r>
          </w:p>
        </w:tc>
      </w:tr>
    </w:tbl>
    <w:p w14:paraId="59033048" w14:textId="77777777" w:rsidR="00C576CE" w:rsidRDefault="00C576CE" w:rsidP="00C576CE">
      <w:pPr>
        <w:pStyle w:val="BodyBold"/>
      </w:pPr>
      <w:r>
        <w:t>Response</w:t>
      </w:r>
    </w:p>
    <w:p w14:paraId="6A603077" w14:textId="12344F64" w:rsidR="00C576CE" w:rsidRPr="008D676F" w:rsidRDefault="00C576CE" w:rsidP="00C576CE">
      <w:pPr>
        <w:pStyle w:val="Body"/>
        <w:spacing w:before="0" w:beforeAutospacing="0" w:after="0" w:afterAutospacing="0"/>
        <w:rPr>
          <w:rFonts w:ascii="Courier New" w:hAnsi="Courier New"/>
          <w:noProof/>
          <w:sz w:val="20"/>
          <w:lang w:eastAsia="it-IT"/>
        </w:rPr>
      </w:pPr>
      <w:r w:rsidRPr="008D676F">
        <w:rPr>
          <w:rFonts w:ascii="Courier New" w:hAnsi="Courier New"/>
          <w:noProof/>
          <w:sz w:val="20"/>
          <w:lang w:eastAsia="it-IT"/>
        </w:rPr>
        <w:t xml:space="preserve">See JSON illustrating </w:t>
      </w:r>
      <w:r>
        <w:rPr>
          <w:rFonts w:ascii="Courier New" w:hAnsi="Courier New"/>
          <w:noProof/>
          <w:sz w:val="20"/>
          <w:lang w:eastAsia="it-IT"/>
        </w:rPr>
        <w:t>trouble ticket</w:t>
      </w:r>
      <w:r w:rsidRPr="008D676F">
        <w:rPr>
          <w:rFonts w:ascii="Courier New" w:hAnsi="Courier New"/>
          <w:noProof/>
          <w:sz w:val="20"/>
          <w:lang w:eastAsia="it-IT"/>
        </w:rPr>
        <w:t xml:space="preserve"> resource (JSON representation sample §)</w:t>
      </w:r>
    </w:p>
    <w:p w14:paraId="60BAA5D1" w14:textId="18093B92" w:rsidR="00C576CE" w:rsidRDefault="00C576CE" w:rsidP="00C576CE">
      <w:pPr>
        <w:pStyle w:val="Heading2"/>
        <w:tabs>
          <w:tab w:val="clear" w:pos="864"/>
          <w:tab w:val="num" w:pos="709"/>
        </w:tabs>
        <w:ind w:left="2836" w:hanging="2836"/>
      </w:pPr>
      <w:bookmarkStart w:id="44" w:name="_Toc507489672"/>
      <w:r>
        <w:t>Update Trouble Ticket</w:t>
      </w:r>
      <w:bookmarkEnd w:id="44"/>
    </w:p>
    <w:p w14:paraId="7378259B" w14:textId="0911B9F6" w:rsidR="00C576CE" w:rsidRPr="00735053" w:rsidRDefault="00C576CE" w:rsidP="00C576CE">
      <w:pPr>
        <w:pStyle w:val="Body"/>
        <w:rPr>
          <w:rFonts w:ascii="Courier New" w:hAnsi="Courier New" w:cs="Courier New"/>
        </w:rPr>
      </w:pPr>
      <w:r w:rsidRPr="00735053">
        <w:rPr>
          <w:rFonts w:ascii="Courier New" w:hAnsi="Courier New" w:cs="Courier New"/>
        </w:rPr>
        <w:t>P</w:t>
      </w:r>
      <w:r>
        <w:rPr>
          <w:rFonts w:ascii="Courier New" w:hAnsi="Courier New" w:cs="Courier New"/>
        </w:rPr>
        <w:t>ATCH</w:t>
      </w:r>
      <w:r w:rsidRPr="00735053">
        <w:rPr>
          <w:rFonts w:ascii="Courier New" w:hAnsi="Courier New" w:cs="Courier New"/>
        </w:rPr>
        <w:t xml:space="preserve"> {</w:t>
      </w:r>
      <w:proofErr w:type="spellStart"/>
      <w:r w:rsidRPr="00735053">
        <w:rPr>
          <w:rFonts w:ascii="Courier New" w:hAnsi="Courier New" w:cs="Courier New"/>
        </w:rPr>
        <w:t>apiRoot</w:t>
      </w:r>
      <w:proofErr w:type="spellEnd"/>
      <w:r w:rsidRPr="00735053">
        <w:rPr>
          <w:rFonts w:ascii="Courier New" w:hAnsi="Courier New" w:cs="Courier New"/>
        </w:rPr>
        <w:t>}/</w:t>
      </w:r>
      <w:proofErr w:type="spellStart"/>
      <w:r>
        <w:rPr>
          <w:rFonts w:ascii="Courier New" w:hAnsi="Courier New" w:cs="Courier New"/>
        </w:rPr>
        <w:t>troubleTicket</w:t>
      </w:r>
      <w:proofErr w:type="spellEnd"/>
    </w:p>
    <w:p w14:paraId="63478D9D" w14:textId="77777777" w:rsidR="00C576CE" w:rsidRPr="00201DB6" w:rsidRDefault="00C576CE" w:rsidP="00C576CE">
      <w:pPr>
        <w:pStyle w:val="BodyBold"/>
      </w:pPr>
      <w:r w:rsidRPr="00201DB6">
        <w:t>Description</w:t>
      </w:r>
    </w:p>
    <w:p w14:paraId="4B10A5DD" w14:textId="019C41D7" w:rsidR="00C576CE" w:rsidRDefault="00C576CE" w:rsidP="00C576CE">
      <w:pPr>
        <w:pStyle w:val="Body"/>
      </w:pPr>
      <w:r w:rsidRPr="00201DB6">
        <w:t xml:space="preserve">This operation </w:t>
      </w:r>
      <w:r>
        <w:t>updates a trouble ticket entity. It can be used to update an attribute(s), in particular the “</w:t>
      </w:r>
      <w:proofErr w:type="spellStart"/>
      <w:r>
        <w:t>requestedStatus</w:t>
      </w:r>
      <w:proofErr w:type="spellEnd"/>
      <w:r>
        <w:t>” when the Service Provider wishes to close or cancel an existing trouble ticket.</w:t>
      </w:r>
    </w:p>
    <w:p w14:paraId="58B7E35B" w14:textId="77777777" w:rsidR="00C576CE" w:rsidRPr="0058535D" w:rsidRDefault="00C576CE" w:rsidP="00C576CE">
      <w:pPr>
        <w:pStyle w:val="BodyBold"/>
      </w:pPr>
      <w:r w:rsidRPr="0058535D">
        <w:t>Behavior</w:t>
      </w:r>
    </w:p>
    <w:p w14:paraId="2199EC42" w14:textId="4AAF8B61" w:rsidR="00C576CE" w:rsidRDefault="00C576CE" w:rsidP="00C576CE">
      <w:pPr>
        <w:pStyle w:val="Body"/>
      </w:pPr>
      <w:r>
        <w:t>Standard 201 response if trouble ticket successfully updated.</w:t>
      </w:r>
    </w:p>
    <w:p w14:paraId="4B82F4A9" w14:textId="77777777" w:rsidR="00C576CE" w:rsidRDefault="00C576CE" w:rsidP="00C576CE">
      <w:pPr>
        <w:pStyle w:val="Body"/>
      </w:pPr>
    </w:p>
    <w:p w14:paraId="29095D6B" w14:textId="5BEB3B5E" w:rsidR="00C576CE" w:rsidRDefault="00C576CE" w:rsidP="00C576CE">
      <w:pPr>
        <w:pStyle w:val="Body"/>
      </w:pPr>
      <w:r>
        <w:lastRenderedPageBreak/>
        <w:t>Otherwise:</w:t>
      </w:r>
    </w:p>
    <w:tbl>
      <w:tblPr>
        <w:tblStyle w:val="TableGrid10"/>
        <w:tblW w:w="0" w:type="auto"/>
        <w:tblLook w:val="04A0" w:firstRow="1" w:lastRow="0" w:firstColumn="1" w:lastColumn="0" w:noHBand="0" w:noVBand="1"/>
      </w:tblPr>
      <w:tblGrid>
        <w:gridCol w:w="1199"/>
        <w:gridCol w:w="4536"/>
      </w:tblGrid>
      <w:tr w:rsidR="00C576CE" w14:paraId="5BD027D5" w14:textId="77777777" w:rsidTr="007D4046">
        <w:trPr>
          <w:trHeight w:val="242"/>
        </w:trPr>
        <w:tc>
          <w:tcPr>
            <w:tcW w:w="1199" w:type="dxa"/>
          </w:tcPr>
          <w:p w14:paraId="6751A99C" w14:textId="77777777" w:rsidR="00C576CE" w:rsidRDefault="00C576CE" w:rsidP="007D4046">
            <w:pPr>
              <w:pStyle w:val="TableText"/>
            </w:pPr>
            <w:r>
              <w:t>400</w:t>
            </w:r>
          </w:p>
        </w:tc>
        <w:tc>
          <w:tcPr>
            <w:tcW w:w="4536" w:type="dxa"/>
          </w:tcPr>
          <w:p w14:paraId="42E4BA69" w14:textId="77777777" w:rsidR="00C576CE" w:rsidRDefault="00C576CE" w:rsidP="007D4046">
            <w:pPr>
              <w:pStyle w:val="TableText"/>
            </w:pPr>
            <w:r>
              <w:t xml:space="preserve">Bad </w:t>
            </w:r>
            <w:proofErr w:type="spellStart"/>
            <w:r>
              <w:t>Request</w:t>
            </w:r>
            <w:proofErr w:type="spellEnd"/>
          </w:p>
        </w:tc>
      </w:tr>
      <w:tr w:rsidR="00C576CE" w14:paraId="7E96431D" w14:textId="77777777" w:rsidTr="007D4046">
        <w:tc>
          <w:tcPr>
            <w:tcW w:w="1199" w:type="dxa"/>
          </w:tcPr>
          <w:p w14:paraId="5B95007A" w14:textId="77777777" w:rsidR="00C576CE" w:rsidRDefault="00C576CE" w:rsidP="007D4046">
            <w:pPr>
              <w:pStyle w:val="TableText"/>
            </w:pPr>
            <w:r>
              <w:t>401</w:t>
            </w:r>
          </w:p>
        </w:tc>
        <w:tc>
          <w:tcPr>
            <w:tcW w:w="4536" w:type="dxa"/>
          </w:tcPr>
          <w:p w14:paraId="7E4029F3" w14:textId="77777777" w:rsidR="00C576CE" w:rsidRDefault="00C576CE" w:rsidP="007D4046">
            <w:pPr>
              <w:pStyle w:val="TableText"/>
            </w:pPr>
            <w:proofErr w:type="spellStart"/>
            <w:r>
              <w:t>Unauthorized</w:t>
            </w:r>
            <w:proofErr w:type="spellEnd"/>
          </w:p>
        </w:tc>
      </w:tr>
      <w:tr w:rsidR="00C576CE" w14:paraId="3FF5E333" w14:textId="77777777" w:rsidTr="007D4046">
        <w:tc>
          <w:tcPr>
            <w:tcW w:w="1199" w:type="dxa"/>
          </w:tcPr>
          <w:p w14:paraId="6599A8D8" w14:textId="77777777" w:rsidR="00C576CE" w:rsidRDefault="00C576CE" w:rsidP="007D4046">
            <w:pPr>
              <w:pStyle w:val="TableText"/>
            </w:pPr>
            <w:r>
              <w:t>403</w:t>
            </w:r>
          </w:p>
        </w:tc>
        <w:tc>
          <w:tcPr>
            <w:tcW w:w="4536" w:type="dxa"/>
          </w:tcPr>
          <w:p w14:paraId="52EF434E" w14:textId="77777777" w:rsidR="00C576CE" w:rsidRDefault="00C576CE" w:rsidP="007D4046">
            <w:pPr>
              <w:pStyle w:val="TableText"/>
            </w:pPr>
            <w:proofErr w:type="spellStart"/>
            <w:r>
              <w:t>Forbidden</w:t>
            </w:r>
            <w:proofErr w:type="spellEnd"/>
          </w:p>
        </w:tc>
      </w:tr>
      <w:tr w:rsidR="00C576CE" w14:paraId="3B093EF4" w14:textId="77777777" w:rsidTr="007D4046">
        <w:tc>
          <w:tcPr>
            <w:tcW w:w="1199" w:type="dxa"/>
          </w:tcPr>
          <w:p w14:paraId="5719E987" w14:textId="77777777" w:rsidR="00C576CE" w:rsidRDefault="00C576CE" w:rsidP="007D4046">
            <w:pPr>
              <w:pStyle w:val="TableText"/>
            </w:pPr>
            <w:r>
              <w:t>405</w:t>
            </w:r>
          </w:p>
        </w:tc>
        <w:tc>
          <w:tcPr>
            <w:tcW w:w="4536" w:type="dxa"/>
          </w:tcPr>
          <w:p w14:paraId="1820BD42" w14:textId="77777777" w:rsidR="00C576CE" w:rsidRDefault="00C576CE" w:rsidP="007D4046">
            <w:pPr>
              <w:pStyle w:val="TableText"/>
            </w:pPr>
            <w:r>
              <w:t xml:space="preserve">Method Not </w:t>
            </w:r>
            <w:proofErr w:type="spellStart"/>
            <w:r>
              <w:t>Allowed</w:t>
            </w:r>
            <w:proofErr w:type="spellEnd"/>
          </w:p>
        </w:tc>
      </w:tr>
      <w:tr w:rsidR="00C576CE" w14:paraId="055BD9E4" w14:textId="77777777" w:rsidTr="007D4046">
        <w:tc>
          <w:tcPr>
            <w:tcW w:w="1199" w:type="dxa"/>
          </w:tcPr>
          <w:p w14:paraId="6CC0F666" w14:textId="77777777" w:rsidR="00C576CE" w:rsidRDefault="00C576CE" w:rsidP="007D4046">
            <w:pPr>
              <w:pStyle w:val="TableText"/>
            </w:pPr>
            <w:r>
              <w:t>408</w:t>
            </w:r>
          </w:p>
        </w:tc>
        <w:tc>
          <w:tcPr>
            <w:tcW w:w="4536" w:type="dxa"/>
          </w:tcPr>
          <w:p w14:paraId="41B98624" w14:textId="77777777" w:rsidR="00C576CE" w:rsidRDefault="00C576CE" w:rsidP="007D4046">
            <w:pPr>
              <w:pStyle w:val="TableText"/>
            </w:pPr>
            <w:proofErr w:type="spellStart"/>
            <w:r>
              <w:t>Request</w:t>
            </w:r>
            <w:proofErr w:type="spellEnd"/>
            <w:r>
              <w:t xml:space="preserve"> Time-out</w:t>
            </w:r>
          </w:p>
        </w:tc>
      </w:tr>
      <w:tr w:rsidR="00C576CE" w14:paraId="4609E0B0" w14:textId="77777777" w:rsidTr="007D4046">
        <w:tc>
          <w:tcPr>
            <w:tcW w:w="1199" w:type="dxa"/>
          </w:tcPr>
          <w:p w14:paraId="2FC2A5E5" w14:textId="77777777" w:rsidR="00C576CE" w:rsidRDefault="00C576CE" w:rsidP="007D4046">
            <w:pPr>
              <w:pStyle w:val="TableText"/>
            </w:pPr>
            <w:r>
              <w:t>422</w:t>
            </w:r>
          </w:p>
        </w:tc>
        <w:tc>
          <w:tcPr>
            <w:tcW w:w="4536" w:type="dxa"/>
          </w:tcPr>
          <w:p w14:paraId="59630028" w14:textId="77777777" w:rsidR="00C576CE" w:rsidRDefault="00C576CE" w:rsidP="007D4046">
            <w:pPr>
              <w:pStyle w:val="TableText"/>
            </w:pPr>
            <w:proofErr w:type="spellStart"/>
            <w:r>
              <w:t>Unprocessable</w:t>
            </w:r>
            <w:proofErr w:type="spellEnd"/>
            <w:r>
              <w:t xml:space="preserve"> </w:t>
            </w:r>
            <w:proofErr w:type="spellStart"/>
            <w:r>
              <w:t>entity</w:t>
            </w:r>
            <w:proofErr w:type="spellEnd"/>
            <w:r>
              <w:t xml:space="preserve"> (</w:t>
            </w:r>
            <w:proofErr w:type="spellStart"/>
            <w:r>
              <w:t>see</w:t>
            </w:r>
            <w:proofErr w:type="spellEnd"/>
            <w:r>
              <w:t xml:space="preserve"> </w:t>
            </w:r>
            <w:proofErr w:type="spellStart"/>
            <w:r>
              <w:t>below</w:t>
            </w:r>
            <w:proofErr w:type="spellEnd"/>
            <w:r>
              <w:t>)</w:t>
            </w:r>
          </w:p>
        </w:tc>
      </w:tr>
    </w:tbl>
    <w:p w14:paraId="17337091" w14:textId="6887642F" w:rsidR="00C576CE" w:rsidRDefault="00C576CE" w:rsidP="00C576CE">
      <w:pPr>
        <w:pStyle w:val="BodyBold"/>
      </w:pPr>
      <w:r>
        <w:t>Usage Samples</w:t>
      </w:r>
    </w:p>
    <w:p w14:paraId="2D1B3CBC" w14:textId="7F78C349" w:rsidR="00C576CE" w:rsidRPr="00C576CE" w:rsidRDefault="00C576CE" w:rsidP="00C576CE">
      <w:pPr>
        <w:autoSpaceDE w:val="0"/>
        <w:autoSpaceDN w:val="0"/>
        <w:adjustRightInd w:val="0"/>
        <w:spacing w:before="0"/>
        <w:rPr>
          <w:szCs w:val="24"/>
        </w:rPr>
      </w:pPr>
      <w:r w:rsidRPr="00C576CE">
        <w:rPr>
          <w:szCs w:val="24"/>
        </w:rPr>
        <w:t>T-Mobile (Service Provider) is updating an existing trouble ticket on Access E-Line service provided by AT&amp;T (Partner). T-Mobile had raised the ticket on its customer Bank of America's circuit.</w:t>
      </w:r>
    </w:p>
    <w:p w14:paraId="70BF976A" w14:textId="0C02B47D" w:rsidR="00D526D6" w:rsidRDefault="00C576CE" w:rsidP="00C576CE">
      <w:pPr>
        <w:pStyle w:val="BodyBold"/>
      </w:pPr>
      <w:r w:rsidRPr="007375FC">
        <w:t>Request</w:t>
      </w:r>
      <w:r>
        <w:t>:</w:t>
      </w:r>
    </w:p>
    <w:p w14:paraId="6C664878" w14:textId="0F51F8BE" w:rsidR="00C576CE" w:rsidRPr="00A8341F" w:rsidRDefault="00C576CE" w:rsidP="00C576CE">
      <w:pPr>
        <w:pStyle w:val="Code"/>
        <w:shd w:val="clear" w:color="auto" w:fill="EEECE1" w:themeFill="background2"/>
        <w:rPr>
          <w:sz w:val="20"/>
        </w:rPr>
      </w:pPr>
      <w:r w:rsidRPr="00A8341F">
        <w:rPr>
          <w:sz w:val="20"/>
        </w:rPr>
        <w:t>P</w:t>
      </w:r>
      <w:r>
        <w:rPr>
          <w:sz w:val="20"/>
        </w:rPr>
        <w:t>ATCH</w:t>
      </w:r>
      <w:r w:rsidRPr="00A8341F">
        <w:rPr>
          <w:sz w:val="20"/>
        </w:rPr>
        <w:t xml:space="preserve"> </w:t>
      </w:r>
      <w:r w:rsidRPr="00A8341F">
        <w:rPr>
          <w:rFonts w:cs="Courier New"/>
          <w:sz w:val="20"/>
          <w:lang w:val="it-IT"/>
        </w:rPr>
        <w:t>{api_url}</w:t>
      </w:r>
      <w:r w:rsidRPr="00A8341F">
        <w:rPr>
          <w:sz w:val="20"/>
        </w:rPr>
        <w:t>/troubleTicket</w:t>
      </w:r>
      <w:r>
        <w:rPr>
          <w:sz w:val="20"/>
        </w:rPr>
        <w:t>/62</w:t>
      </w:r>
    </w:p>
    <w:p w14:paraId="7495E112" w14:textId="77777777" w:rsidR="00B206A5" w:rsidRPr="00A8341F" w:rsidRDefault="00B206A5" w:rsidP="00B206A5">
      <w:pPr>
        <w:shd w:val="clear" w:color="auto" w:fill="EEECE1" w:themeFill="background2"/>
        <w:autoSpaceDE w:val="0"/>
        <w:autoSpaceDN w:val="0"/>
        <w:adjustRightInd w:val="0"/>
        <w:spacing w:before="0"/>
        <w:rPr>
          <w:rFonts w:ascii="Courier New" w:hAnsi="Courier New" w:cs="Courier New"/>
          <w:sz w:val="20"/>
        </w:rPr>
      </w:pPr>
      <w:r w:rsidRPr="00A8341F">
        <w:rPr>
          <w:rFonts w:ascii="Courier New" w:hAnsi="Courier New" w:cs="Courier New"/>
          <w:sz w:val="20"/>
        </w:rPr>
        <w:t>Accept: application/</w:t>
      </w:r>
      <w:proofErr w:type="spellStart"/>
      <w:r w:rsidRPr="00A8341F">
        <w:rPr>
          <w:rFonts w:ascii="Courier New" w:hAnsi="Courier New" w:cs="Courier New"/>
          <w:sz w:val="20"/>
        </w:rPr>
        <w:t>json</w:t>
      </w:r>
      <w:proofErr w:type="spellEnd"/>
    </w:p>
    <w:p w14:paraId="08A07B6A" w14:textId="77777777" w:rsidR="00B206A5" w:rsidRDefault="00B206A5" w:rsidP="00C576CE">
      <w:pPr>
        <w:shd w:val="clear" w:color="auto" w:fill="EEECE1" w:themeFill="background2"/>
        <w:autoSpaceDE w:val="0"/>
        <w:autoSpaceDN w:val="0"/>
        <w:adjustRightInd w:val="0"/>
        <w:spacing w:before="0"/>
        <w:rPr>
          <w:rFonts w:ascii="Courier New" w:hAnsi="Courier New" w:cs="Courier New"/>
          <w:sz w:val="20"/>
        </w:rPr>
      </w:pPr>
    </w:p>
    <w:p w14:paraId="406BAB18" w14:textId="79C7FF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7D8F964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relatedParty</w:t>
      </w:r>
      <w:proofErr w:type="spellEnd"/>
      <w:r w:rsidRPr="00C576CE">
        <w:rPr>
          <w:rFonts w:ascii="Courier New" w:hAnsi="Courier New" w:cs="Courier New"/>
          <w:sz w:val="20"/>
        </w:rPr>
        <w:t>": [</w:t>
      </w:r>
    </w:p>
    <w:p w14:paraId="0885047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7209785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"13",</w:t>
      </w:r>
    </w:p>
    <w:p w14:paraId="705A680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"Originator",</w:t>
      </w:r>
    </w:p>
    <w:p w14:paraId="5756179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"Mary Joe", </w:t>
      </w:r>
    </w:p>
    <w:p w14:paraId="1CD381C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"mb3345@tmz.com",</w:t>
      </w:r>
    </w:p>
    <w:p w14:paraId="7926702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"932-883-8722",</w:t>
      </w:r>
    </w:p>
    <w:p w14:paraId="52AA7A1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711A950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3D5059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"15", </w:t>
      </w:r>
    </w:p>
    <w:p w14:paraId="3E45357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"Reviser",</w:t>
      </w:r>
    </w:p>
    <w:p w14:paraId="002129D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"Jill Smith",</w:t>
      </w:r>
    </w:p>
    <w:p w14:paraId="134EF08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"js2345@tmz.com",</w:t>
      </w:r>
    </w:p>
    <w:p w14:paraId="566D3EB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"932-883-8422",</w:t>
      </w:r>
    </w:p>
    <w:p w14:paraId="380B96A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F9F5C1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F9D770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"note": [</w:t>
      </w:r>
    </w:p>
    <w:p w14:paraId="26EC7E7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59BB9DA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"2018-02-02T21:41:23.283Z",</w:t>
      </w:r>
    </w:p>
    <w:p w14:paraId="0D9BD90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"author": "Liz Lamar",</w:t>
      </w:r>
    </w:p>
    <w:p w14:paraId="2EE18E5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"The Test failed indicating a potential fiber cut."</w:t>
      </w:r>
    </w:p>
    <w:p w14:paraId="1E1EDE0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1376E8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6982AA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"2018-02-04T11:41:23.283Z",</w:t>
      </w:r>
    </w:p>
    <w:p w14:paraId="76A91AF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"author": "Jill Smith",</w:t>
      </w:r>
    </w:p>
    <w:p w14:paraId="507B53F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"Originator left the company and replaced </w:t>
      </w:r>
      <w:proofErr w:type="spellStart"/>
      <w:r w:rsidRPr="00C576CE">
        <w:rPr>
          <w:rFonts w:ascii="Courier New" w:hAnsi="Courier New" w:cs="Courier New"/>
          <w:sz w:val="20"/>
        </w:rPr>
        <w:t>relatedParty</w:t>
      </w:r>
      <w:proofErr w:type="spellEnd"/>
      <w:r w:rsidRPr="00C576CE">
        <w:rPr>
          <w:rFonts w:ascii="Courier New" w:hAnsi="Courier New" w:cs="Courier New"/>
          <w:sz w:val="20"/>
        </w:rPr>
        <w:t>."</w:t>
      </w:r>
    </w:p>
    <w:p w14:paraId="2650D81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67DB38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1F5D3A7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w:t>
      </w:r>
      <w:proofErr w:type="spellStart"/>
      <w:r w:rsidRPr="00C576CE">
        <w:rPr>
          <w:rFonts w:ascii="Courier New" w:hAnsi="Courier New" w:cs="Courier New"/>
          <w:sz w:val="20"/>
        </w:rPr>
        <w:t>MEFTroubleTicket</w:t>
      </w:r>
      <w:proofErr w:type="spellEnd"/>
      <w:r w:rsidRPr="00C576CE">
        <w:rPr>
          <w:rFonts w:ascii="Courier New" w:hAnsi="Courier New" w:cs="Courier New"/>
          <w:sz w:val="20"/>
        </w:rPr>
        <w:t>",</w:t>
      </w:r>
    </w:p>
    <w:p w14:paraId="56984A0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schemaLocation</w:t>
      </w:r>
      <w:proofErr w:type="spellEnd"/>
      <w:r w:rsidRPr="00C576CE">
        <w:rPr>
          <w:rFonts w:ascii="Courier New" w:hAnsi="Courier New" w:cs="Courier New"/>
          <w:sz w:val="20"/>
        </w:rPr>
        <w:t>": "http://www.mef.net/sonata/TroubleTicket"</w:t>
      </w:r>
    </w:p>
    <w:p w14:paraId="2B5C0EB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05AD29BF" w14:textId="454E08F5" w:rsidR="00C576CE" w:rsidRDefault="00C576CE" w:rsidP="00C576CE">
      <w:pPr>
        <w:autoSpaceDE w:val="0"/>
        <w:autoSpaceDN w:val="0"/>
        <w:adjustRightInd w:val="0"/>
        <w:spacing w:before="0"/>
        <w:rPr>
          <w:rFonts w:ascii="Courier New" w:hAnsi="Courier New" w:cs="Courier New"/>
          <w:sz w:val="22"/>
          <w:szCs w:val="22"/>
        </w:rPr>
      </w:pPr>
    </w:p>
    <w:p w14:paraId="5DBA6762" w14:textId="77777777" w:rsidR="00C576CE" w:rsidRDefault="00C576CE" w:rsidP="00C576CE">
      <w:pPr>
        <w:autoSpaceDE w:val="0"/>
        <w:autoSpaceDN w:val="0"/>
        <w:adjustRightInd w:val="0"/>
        <w:spacing w:before="0"/>
        <w:rPr>
          <w:rFonts w:ascii="Courier New" w:hAnsi="Courier New" w:cs="Courier New"/>
          <w:sz w:val="22"/>
          <w:szCs w:val="22"/>
        </w:rPr>
      </w:pPr>
    </w:p>
    <w:p w14:paraId="5F273EC1" w14:textId="77777777" w:rsidR="00C576CE" w:rsidRPr="00C576CE" w:rsidRDefault="00C576CE" w:rsidP="00C576CE">
      <w:pPr>
        <w:pStyle w:val="BodyBold"/>
      </w:pPr>
      <w:r w:rsidRPr="00C576CE">
        <w:lastRenderedPageBreak/>
        <w:t>Response:</w:t>
      </w:r>
    </w:p>
    <w:p w14:paraId="7F9F5F0E" w14:textId="77777777" w:rsidR="00C576CE" w:rsidRDefault="00C576CE" w:rsidP="00C576CE">
      <w:pPr>
        <w:autoSpaceDE w:val="0"/>
        <w:autoSpaceDN w:val="0"/>
        <w:adjustRightInd w:val="0"/>
        <w:spacing w:before="0"/>
        <w:rPr>
          <w:rFonts w:ascii="Courier New" w:hAnsi="Courier New" w:cs="Courier New"/>
          <w:sz w:val="22"/>
          <w:szCs w:val="22"/>
        </w:rPr>
      </w:pPr>
      <w:r>
        <w:rPr>
          <w:rFonts w:ascii="Courier New" w:hAnsi="Courier New" w:cs="Courier New"/>
          <w:sz w:val="22"/>
          <w:szCs w:val="22"/>
        </w:rPr>
        <w:t>200</w:t>
      </w:r>
    </w:p>
    <w:p w14:paraId="200EA056" w14:textId="77777777" w:rsidR="00C576CE" w:rsidRDefault="00C576CE" w:rsidP="00C576CE">
      <w:pPr>
        <w:autoSpaceDE w:val="0"/>
        <w:autoSpaceDN w:val="0"/>
        <w:adjustRightInd w:val="0"/>
        <w:spacing w:before="0"/>
        <w:rPr>
          <w:rFonts w:ascii="Courier New" w:hAnsi="Courier New" w:cs="Courier New"/>
          <w:sz w:val="22"/>
          <w:szCs w:val="22"/>
        </w:rPr>
      </w:pPr>
    </w:p>
    <w:p w14:paraId="6C29CDA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1AC31AF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"62",</w:t>
      </w:r>
    </w:p>
    <w:p w14:paraId="49ED6DE3" w14:textId="2A137409"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href</w:t>
      </w:r>
      <w:proofErr w:type="spellEnd"/>
      <w:r w:rsidRPr="00C576CE">
        <w:rPr>
          <w:rFonts w:ascii="Courier New" w:hAnsi="Courier New" w:cs="Courier New"/>
          <w:sz w:val="20"/>
        </w:rPr>
        <w:t>": "www.mef.att.com/</w:t>
      </w:r>
      <w:proofErr w:type="spellStart"/>
      <w:r w:rsidRPr="00C576CE">
        <w:rPr>
          <w:rFonts w:ascii="Courier New" w:hAnsi="Courier New" w:cs="Courier New"/>
          <w:sz w:val="20"/>
        </w:rPr>
        <w:t>troubleTicket</w:t>
      </w:r>
      <w:proofErr w:type="spellEnd"/>
      <w:r w:rsidRPr="00C576CE">
        <w:rPr>
          <w:rFonts w:ascii="Courier New" w:hAnsi="Courier New" w:cs="Courier New"/>
          <w:sz w:val="20"/>
        </w:rPr>
        <w:t>/62",</w:t>
      </w:r>
    </w:p>
    <w:p w14:paraId="349D6B3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externalId</w:t>
      </w:r>
      <w:proofErr w:type="spellEnd"/>
      <w:r w:rsidRPr="00C576CE">
        <w:rPr>
          <w:rFonts w:ascii="Courier New" w:hAnsi="Courier New" w:cs="Courier New"/>
          <w:sz w:val="20"/>
        </w:rPr>
        <w:t>": "T-Mobile-EU-BOA-02",</w:t>
      </w:r>
    </w:p>
    <w:p w14:paraId="1627F1D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"description": "T-Mobile (Service Provider) is retrieving a trouble ticket on Access E-Line service provided by AT&amp;T (Partner). T-Mobile has raised the ticket on its customer Bank of America's circuit.",</w:t>
      </w:r>
    </w:p>
    <w:p w14:paraId="157536B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"severity": "CRITICAL",</w:t>
      </w:r>
    </w:p>
    <w:p w14:paraId="4CC10F7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"FAILURE",</w:t>
      </w:r>
    </w:p>
    <w:p w14:paraId="257BA4F9"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creationDate</w:t>
      </w:r>
      <w:proofErr w:type="spellEnd"/>
      <w:r w:rsidRPr="00C576CE">
        <w:rPr>
          <w:rFonts w:ascii="Courier New" w:hAnsi="Courier New" w:cs="Courier New"/>
          <w:sz w:val="20"/>
        </w:rPr>
        <w:t>": "2018-02-02T18:40:23.283Z",</w:t>
      </w:r>
    </w:p>
    <w:p w14:paraId="13749C4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targetResolutionDate</w:t>
      </w:r>
      <w:proofErr w:type="spellEnd"/>
      <w:r w:rsidRPr="00C576CE">
        <w:rPr>
          <w:rFonts w:ascii="Courier New" w:hAnsi="Courier New" w:cs="Courier New"/>
          <w:sz w:val="20"/>
        </w:rPr>
        <w:t>": "2018-02-04T18:40:23.283Z",</w:t>
      </w:r>
    </w:p>
    <w:p w14:paraId="7B9C35F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resolutionDate</w:t>
      </w:r>
      <w:proofErr w:type="spellEnd"/>
      <w:r w:rsidRPr="00C576CE">
        <w:rPr>
          <w:rFonts w:ascii="Courier New" w:hAnsi="Courier New" w:cs="Courier New"/>
          <w:sz w:val="20"/>
        </w:rPr>
        <w:t>": "",</w:t>
      </w:r>
    </w:p>
    <w:p w14:paraId="32D0483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"status": "IN_PROGRESS",</w:t>
      </w:r>
    </w:p>
    <w:p w14:paraId="7B6E171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relatedParty</w:t>
      </w:r>
      <w:proofErr w:type="spellEnd"/>
      <w:r w:rsidRPr="00C576CE">
        <w:rPr>
          <w:rFonts w:ascii="Courier New" w:hAnsi="Courier New" w:cs="Courier New"/>
          <w:sz w:val="20"/>
        </w:rPr>
        <w:t>": [</w:t>
      </w:r>
    </w:p>
    <w:p w14:paraId="49792D1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48C3B3E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"13",</w:t>
      </w:r>
    </w:p>
    <w:p w14:paraId="16D8A77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"Originator",</w:t>
      </w:r>
    </w:p>
    <w:p w14:paraId="109E3DB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"Mary Joe", </w:t>
      </w:r>
    </w:p>
    <w:p w14:paraId="21B1ED5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"mb3345@tmz.com",</w:t>
      </w:r>
    </w:p>
    <w:p w14:paraId="41EA2ED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"932-883-8722",</w:t>
      </w:r>
    </w:p>
    <w:p w14:paraId="5013D5F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403E86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44F78D7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"15", </w:t>
      </w:r>
    </w:p>
    <w:p w14:paraId="67F9C93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"role": "Reviser",</w:t>
      </w:r>
    </w:p>
    <w:p w14:paraId="74AA3B4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"Jill Smith",</w:t>
      </w:r>
    </w:p>
    <w:p w14:paraId="41B0A78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emailAddress</w:t>
      </w:r>
      <w:proofErr w:type="spellEnd"/>
      <w:r w:rsidRPr="00C576CE">
        <w:rPr>
          <w:rFonts w:ascii="Courier New" w:hAnsi="Courier New" w:cs="Courier New"/>
          <w:sz w:val="20"/>
        </w:rPr>
        <w:t>": "js2345@tmz.com",</w:t>
      </w:r>
    </w:p>
    <w:p w14:paraId="31188BD7"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"number": "932-883-8422",</w:t>
      </w:r>
    </w:p>
    <w:p w14:paraId="15B972C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673F9B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A3F52F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"priority": "HIGH",</w:t>
      </w:r>
    </w:p>
    <w:p w14:paraId="5A5DDE9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relatedObject</w:t>
      </w:r>
      <w:proofErr w:type="spellEnd"/>
      <w:r w:rsidRPr="00C576CE">
        <w:rPr>
          <w:rFonts w:ascii="Courier New" w:hAnsi="Courier New" w:cs="Courier New"/>
          <w:sz w:val="20"/>
        </w:rPr>
        <w:t>": [</w:t>
      </w:r>
    </w:p>
    <w:p w14:paraId="5E31F89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3E1989C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"involvement": "</w:t>
      </w:r>
      <w:proofErr w:type="spellStart"/>
      <w:r w:rsidRPr="00C576CE">
        <w:rPr>
          <w:rFonts w:ascii="Courier New" w:hAnsi="Courier New" w:cs="Courier New"/>
          <w:sz w:val="20"/>
        </w:rPr>
        <w:t>ProductInventory</w:t>
      </w:r>
      <w:proofErr w:type="spellEnd"/>
      <w:r w:rsidRPr="00C576CE">
        <w:rPr>
          <w:rFonts w:ascii="Courier New" w:hAnsi="Courier New" w:cs="Courier New"/>
          <w:sz w:val="20"/>
        </w:rPr>
        <w:t>",</w:t>
      </w:r>
    </w:p>
    <w:p w14:paraId="74C651A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"reference": "34"</w:t>
      </w:r>
    </w:p>
    <w:p w14:paraId="7736873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1EF5C2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56AFC73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w:t>
      </w:r>
      <w:proofErr w:type="spellEnd"/>
      <w:r w:rsidRPr="00C576CE">
        <w:rPr>
          <w:rFonts w:ascii="Courier New" w:hAnsi="Courier New" w:cs="Courier New"/>
          <w:sz w:val="20"/>
        </w:rPr>
        <w:t>": [</w:t>
      </w:r>
    </w:p>
    <w:p w14:paraId="3079A06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450AAA9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statusValue</w:t>
      </w:r>
      <w:proofErr w:type="spellEnd"/>
      <w:r w:rsidRPr="00C576CE">
        <w:rPr>
          <w:rFonts w:ascii="Courier New" w:hAnsi="Courier New" w:cs="Courier New"/>
          <w:sz w:val="20"/>
        </w:rPr>
        <w:t>": "ACKNOWLEDGED",</w:t>
      </w:r>
    </w:p>
    <w:p w14:paraId="453E43C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statusChangeReason</w:t>
      </w:r>
      <w:proofErr w:type="spellEnd"/>
      <w:r w:rsidRPr="00C576CE">
        <w:rPr>
          <w:rFonts w:ascii="Courier New" w:hAnsi="Courier New" w:cs="Courier New"/>
          <w:sz w:val="20"/>
        </w:rPr>
        <w:t>": "Initial state",</w:t>
      </w:r>
    </w:p>
    <w:p w14:paraId="00BB37F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statusChangeDate</w:t>
      </w:r>
      <w:proofErr w:type="spellEnd"/>
      <w:r w:rsidRPr="00C576CE">
        <w:rPr>
          <w:rFonts w:ascii="Courier New" w:hAnsi="Courier New" w:cs="Courier New"/>
          <w:sz w:val="20"/>
        </w:rPr>
        <w:t>": "2018-02-02T18:41:23.283Z"</w:t>
      </w:r>
    </w:p>
    <w:p w14:paraId="295E85D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A41B97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3675C5B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statusValue</w:t>
      </w:r>
      <w:proofErr w:type="spellEnd"/>
      <w:r w:rsidRPr="00C576CE">
        <w:rPr>
          <w:rFonts w:ascii="Courier New" w:hAnsi="Courier New" w:cs="Courier New"/>
          <w:sz w:val="20"/>
        </w:rPr>
        <w:t>": "IN_PROGRESS",</w:t>
      </w:r>
    </w:p>
    <w:p w14:paraId="5F2EE2BF"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statusChangeReason</w:t>
      </w:r>
      <w:proofErr w:type="spellEnd"/>
      <w:r w:rsidRPr="00C576CE">
        <w:rPr>
          <w:rFonts w:ascii="Courier New" w:hAnsi="Courier New" w:cs="Courier New"/>
          <w:sz w:val="20"/>
        </w:rPr>
        <w:t>": "Technician assigned and Changed from ACKNOWLEDGED",</w:t>
      </w:r>
    </w:p>
    <w:p w14:paraId="24BD92B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statusChangeDate</w:t>
      </w:r>
      <w:proofErr w:type="spellEnd"/>
      <w:r w:rsidRPr="00C576CE">
        <w:rPr>
          <w:rFonts w:ascii="Courier New" w:hAnsi="Courier New" w:cs="Courier New"/>
          <w:sz w:val="20"/>
        </w:rPr>
        <w:t>": "2018-02-02T19:41:23.283Z"</w:t>
      </w:r>
    </w:p>
    <w:p w14:paraId="17B1CAA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1AB8122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29E3A5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"note": [</w:t>
      </w:r>
    </w:p>
    <w:p w14:paraId="2B2FF37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99C055A"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"2018-02-02T21:41:23.283Z",</w:t>
      </w:r>
    </w:p>
    <w:p w14:paraId="218647D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lastRenderedPageBreak/>
        <w:t xml:space="preserve">      "author": "Liz Lamar",</w:t>
      </w:r>
    </w:p>
    <w:p w14:paraId="377E6CB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"The Test failed indicating a potential fiber cut."</w:t>
      </w:r>
    </w:p>
    <w:p w14:paraId="081D035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5C1510AB"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F2D4C9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"date": "2018-02-04T11:41:23.283Z",</w:t>
      </w:r>
    </w:p>
    <w:p w14:paraId="77DFCF8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"author": "Jill Smith",</w:t>
      </w:r>
    </w:p>
    <w:p w14:paraId="6028B73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"text": "Originator left the company and replaced </w:t>
      </w:r>
      <w:proofErr w:type="spellStart"/>
      <w:r w:rsidRPr="00C576CE">
        <w:rPr>
          <w:rFonts w:ascii="Courier New" w:hAnsi="Courier New" w:cs="Courier New"/>
          <w:sz w:val="20"/>
        </w:rPr>
        <w:t>relatedParty</w:t>
      </w:r>
      <w:proofErr w:type="spellEnd"/>
      <w:r w:rsidRPr="00C576CE">
        <w:rPr>
          <w:rFonts w:ascii="Courier New" w:hAnsi="Courier New" w:cs="Courier New"/>
          <w:sz w:val="20"/>
        </w:rPr>
        <w:t>."</w:t>
      </w:r>
    </w:p>
    <w:p w14:paraId="1508D481"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ECD1C7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DC93B78"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p>
    <w:p w14:paraId="5BFB66A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"attachment": [</w:t>
      </w:r>
    </w:p>
    <w:p w14:paraId="569ECCE5"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25274310"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"id": "2",</w:t>
      </w:r>
    </w:p>
    <w:p w14:paraId="6E44766E"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"name": "SLA Agreement",</w:t>
      </w:r>
    </w:p>
    <w:p w14:paraId="53804DF3"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"PDF"</w:t>
      </w:r>
    </w:p>
    <w:p w14:paraId="7C3B440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08ACEDAD"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
    <w:p w14:paraId="6D26BD84"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"@type": "</w:t>
      </w:r>
      <w:proofErr w:type="spellStart"/>
      <w:r w:rsidRPr="00C576CE">
        <w:rPr>
          <w:rFonts w:ascii="Courier New" w:hAnsi="Courier New" w:cs="Courier New"/>
          <w:sz w:val="20"/>
        </w:rPr>
        <w:t>MEFTroubleTicket</w:t>
      </w:r>
      <w:proofErr w:type="spellEnd"/>
      <w:r w:rsidRPr="00C576CE">
        <w:rPr>
          <w:rFonts w:ascii="Courier New" w:hAnsi="Courier New" w:cs="Courier New"/>
          <w:sz w:val="20"/>
        </w:rPr>
        <w:t>",</w:t>
      </w:r>
    </w:p>
    <w:p w14:paraId="02416F96"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 xml:space="preserve">  "@</w:t>
      </w:r>
      <w:proofErr w:type="spellStart"/>
      <w:r w:rsidRPr="00C576CE">
        <w:rPr>
          <w:rFonts w:ascii="Courier New" w:hAnsi="Courier New" w:cs="Courier New"/>
          <w:sz w:val="20"/>
        </w:rPr>
        <w:t>schemaLocation</w:t>
      </w:r>
      <w:proofErr w:type="spellEnd"/>
      <w:r w:rsidRPr="00C576CE">
        <w:rPr>
          <w:rFonts w:ascii="Courier New" w:hAnsi="Courier New" w:cs="Courier New"/>
          <w:sz w:val="20"/>
        </w:rPr>
        <w:t>": "http://www.mef.net/sonata/TroubleTicket"</w:t>
      </w:r>
    </w:p>
    <w:p w14:paraId="23628012"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r w:rsidRPr="00C576CE">
        <w:rPr>
          <w:rFonts w:ascii="Courier New" w:hAnsi="Courier New" w:cs="Courier New"/>
          <w:sz w:val="20"/>
        </w:rPr>
        <w:t>}</w:t>
      </w:r>
    </w:p>
    <w:p w14:paraId="7D483EAC" w14:textId="77777777" w:rsidR="00C576CE" w:rsidRPr="00C576CE" w:rsidRDefault="00C576CE" w:rsidP="00C576CE">
      <w:pPr>
        <w:shd w:val="clear" w:color="auto" w:fill="EEECE1" w:themeFill="background2"/>
        <w:autoSpaceDE w:val="0"/>
        <w:autoSpaceDN w:val="0"/>
        <w:adjustRightInd w:val="0"/>
        <w:spacing w:before="0"/>
        <w:rPr>
          <w:rFonts w:ascii="Courier New" w:hAnsi="Courier New" w:cs="Courier New"/>
          <w:sz w:val="20"/>
        </w:rPr>
      </w:pPr>
    </w:p>
    <w:p w14:paraId="415507FB" w14:textId="77777777" w:rsidR="00C576CE" w:rsidRPr="00491EBA" w:rsidRDefault="00C576CE" w:rsidP="00491EBA">
      <w:pPr>
        <w:pStyle w:val="Body"/>
      </w:pPr>
    </w:p>
    <w:p w14:paraId="5CF622F0" w14:textId="77777777" w:rsidR="00683364" w:rsidRPr="00260584" w:rsidRDefault="00683364" w:rsidP="00260584"/>
    <w:sectPr w:rsidR="00683364" w:rsidRPr="00260584" w:rsidSect="00BF3192">
      <w:footerReference w:type="default" r:id="rId24"/>
      <w:pgSz w:w="12240" w:h="15840" w:code="1"/>
      <w:pgMar w:top="1440" w:right="1440" w:bottom="1440" w:left="1440" w:header="720" w:footer="720" w:gutter="0"/>
      <w:lnNumType w:countBy="1" w:restart="continuous"/>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54855" w14:textId="77777777" w:rsidR="009B0165" w:rsidRDefault="009B0165">
      <w:r>
        <w:separator/>
      </w:r>
    </w:p>
  </w:endnote>
  <w:endnote w:type="continuationSeparator" w:id="0">
    <w:p w14:paraId="6DE07805" w14:textId="77777777" w:rsidR="009B0165" w:rsidRDefault="009B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D80B7" w14:textId="77777777" w:rsidR="00624544" w:rsidRDefault="00624544"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FAF63" w14:textId="77777777" w:rsidR="00624544" w:rsidRDefault="00624544" w:rsidP="0088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top w:val="single" w:sz="4" w:space="0" w:color="auto"/>
      </w:tblBorders>
      <w:tblLook w:val="01E0" w:firstRow="1" w:lastRow="1" w:firstColumn="1" w:lastColumn="1" w:noHBand="0" w:noVBand="0"/>
    </w:tblPr>
    <w:tblGrid>
      <w:gridCol w:w="1127"/>
      <w:gridCol w:w="8341"/>
    </w:tblGrid>
    <w:tr w:rsidR="00624544" w14:paraId="4CF1A69A" w14:textId="77777777" w:rsidTr="007C6A12">
      <w:trPr>
        <w:trHeight w:val="652"/>
      </w:trPr>
      <w:tc>
        <w:tcPr>
          <w:tcW w:w="1127" w:type="dxa"/>
          <w:tcBorders>
            <w:top w:val="single" w:sz="4" w:space="0" w:color="auto"/>
          </w:tcBorders>
          <w:vAlign w:val="center"/>
        </w:tcPr>
        <w:p w14:paraId="11153AB8" w14:textId="77777777" w:rsidR="00624544" w:rsidRPr="00EB6DF4" w:rsidRDefault="00624544" w:rsidP="00BE24C7">
          <w:pPr>
            <w:pStyle w:val="Footer"/>
          </w:pPr>
          <w:r>
            <w:t xml:space="preserve"> </w:t>
          </w:r>
        </w:p>
      </w:tc>
      <w:tc>
        <w:tcPr>
          <w:tcW w:w="8341" w:type="dxa"/>
          <w:tcBorders>
            <w:top w:val="single" w:sz="4" w:space="0" w:color="auto"/>
          </w:tcBorders>
          <w:vAlign w:val="center"/>
        </w:tcPr>
        <w:p w14:paraId="767A4D3A" w14:textId="77777777" w:rsidR="00624544" w:rsidRPr="00BE24C7" w:rsidRDefault="00624544"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6D913796" w14:textId="77777777" w:rsidR="00624544" w:rsidRDefault="00624544" w:rsidP="00BE24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6F8B" w14:textId="02A67ABA" w:rsidR="007D4046" w:rsidRPr="0050530F" w:rsidRDefault="007D4046" w:rsidP="0050530F">
    <w:pPr>
      <w:pStyle w:val="Footer"/>
      <w:ind w:right="360"/>
    </w:pPr>
    <w:r>
      <w:rPr>
        <w:noProof/>
      </w:rPr>
      <mc:AlternateContent>
        <mc:Choice Requires="wps">
          <w:drawing>
            <wp:anchor distT="0" distB="0" distL="114300" distR="114300" simplePos="0" relativeHeight="251663360"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6DF04A83" w:rsidR="007D4046" w:rsidRDefault="007D4046" w:rsidP="0050530F">
                          <w:pPr>
                            <w:pStyle w:val="Body"/>
                            <w:jc w:val="right"/>
                          </w:pPr>
                          <w:r>
                            <w:t xml:space="preserve"> </w:t>
                          </w:r>
                          <w:r>
                            <w:fldChar w:fldCharType="begin"/>
                          </w:r>
                          <w:r>
                            <w:instrText xml:space="preserve"> PAGE  \* MERGEFORMAT </w:instrText>
                          </w:r>
                          <w:r>
                            <w:fldChar w:fldCharType="separate"/>
                          </w:r>
                          <w:r>
                            <w:rPr>
                              <w:noProof/>
                            </w:rPr>
                            <w:t>iv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986CCC" id="_x0000_t202" coordsize="21600,21600" o:spt="202" path="m,l,21600r21600,l21600,xe">
              <v:stroke joinstyle="miter"/>
              <v:path gradientshapeok="t" o:connecttype="rect"/>
            </v:shapetype>
            <v:shape id="Text Box 25" o:spid="_x0000_s1026" type="#_x0000_t202" style="position:absolute;margin-left:403.25pt;margin-top:-14.2pt;width:1in;height:2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" filled="f" stroked="f">
              <v:textbox>
                <w:txbxContent>
                  <w:p w14:paraId="56036E11" w14:textId="6DF04A83" w:rsidR="007D4046" w:rsidRDefault="007D4046" w:rsidP="0050530F">
                    <w:pPr>
                      <w:pStyle w:val="Body"/>
                      <w:jc w:val="right"/>
                    </w:pPr>
                    <w:r>
                      <w:t xml:space="preserve"> </w:t>
                    </w:r>
                    <w:r>
                      <w:fldChar w:fldCharType="begin"/>
                    </w:r>
                    <w:r>
                      <w:instrText xml:space="preserve"> PAGE  \* MERGEFORMAT </w:instrText>
                    </w:r>
                    <w:r>
                      <w:fldChar w:fldCharType="separate"/>
                    </w:r>
                    <w:r>
                      <w:rPr>
                        <w:noProof/>
                      </w:rP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164DED9C" id="Straight Connector 24" o:spid="_x0000_s1026" style="position:absolute;z-index:251664384;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" strokecolor="black [3213]">
              <w10:wrap anchorx="page" anchory="margin"/>
            </v:line>
          </w:pict>
        </mc:Fallback>
      </mc:AlternateContent>
    </w:r>
    <w:r>
      <w:rPr>
        <w:noProof/>
      </w:rPr>
      <mc:AlternateContent>
        <mc:Choice Requires="wps">
          <w:drawing>
            <wp:anchor distT="0" distB="0" distL="114300" distR="114300" simplePos="0" relativeHeight="251662336"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7D4046" w:rsidRDefault="007D4046"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463E" id="Text Box 26" o:spid="_x0000_s1027" type="#_x0000_t202" style="position:absolute;margin-left:0;margin-top:718.45pt;width:5in;height:40.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" filled="f" stroked="f">
              <v:textbox>
                <w:txbxContent>
                  <w:p w14:paraId="5E9C3580" w14:textId="77777777" w:rsidR="007D4046" w:rsidRDefault="007D4046"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3" w:type="dxa"/>
      <w:tblBorders>
        <w:top w:val="single" w:sz="4" w:space="0" w:color="auto"/>
      </w:tblBorders>
      <w:tblLook w:val="01E0" w:firstRow="1" w:lastRow="1" w:firstColumn="1" w:lastColumn="1" w:noHBand="0" w:noVBand="0"/>
    </w:tblPr>
    <w:tblGrid>
      <w:gridCol w:w="9123"/>
      <w:gridCol w:w="453"/>
    </w:tblGrid>
    <w:tr w:rsidR="007D4046" w14:paraId="34D6261F" w14:textId="77777777" w:rsidTr="007C6A12">
      <w:trPr>
        <w:trHeight w:val="324"/>
      </w:trPr>
      <w:tc>
        <w:tcPr>
          <w:tcW w:w="1107" w:type="dxa"/>
          <w:tcBorders>
            <w:top w:val="single" w:sz="4" w:space="0" w:color="auto"/>
          </w:tcBorders>
          <w:vAlign w:val="center"/>
        </w:tcPr>
        <w:p w14:paraId="53099582" w14:textId="77777777" w:rsidR="007D4046" w:rsidRPr="00EB6DF4" w:rsidRDefault="007D4046" w:rsidP="00BE24C7">
          <w:pPr>
            <w:pStyle w:val="Footer"/>
          </w:pPr>
        </w:p>
      </w:tc>
      <w:tc>
        <w:tcPr>
          <w:tcW w:w="8256" w:type="dxa"/>
          <w:tcBorders>
            <w:top w:val="single" w:sz="4" w:space="0" w:color="auto"/>
          </w:tcBorders>
          <w:vAlign w:val="center"/>
        </w:tcPr>
        <w:p w14:paraId="31B982A8" w14:textId="77777777" w:rsidR="007D4046" w:rsidRPr="00A65C8E" w:rsidRDefault="007D4046"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7D4046" w:rsidRPr="007C6A12" w:rsidRDefault="007D4046" w:rsidP="00BE24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6769" w14:textId="11F6FCEF" w:rsidR="007D4046" w:rsidRPr="007C6A12" w:rsidRDefault="007D4046"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01D289EB"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0775652F" w:rsidR="007D4046" w:rsidRDefault="007D4046" w:rsidP="0067731C">
                          <w:pPr>
                            <w:pStyle w:val="Body"/>
                            <w:jc w:val="right"/>
                          </w:pPr>
                          <w:r>
                            <w:fldChar w:fldCharType="begin"/>
                          </w:r>
                          <w:r>
                            <w:instrText xml:space="preserve"> PAGE  \* MERGEFORMAT </w:instrText>
                          </w:r>
                          <w:r>
                            <w:fldChar w:fldCharType="separate"/>
                          </w:r>
                          <w:r>
                            <w:rPr>
                              <w:noProof/>
                            </w:rPr>
                            <w:t>4</w:t>
                          </w:r>
                          <w:r>
                            <w:fldChar w:fldCharType="end"/>
                          </w:r>
                          <w:r>
                            <w:t xml:space="preserve"> of </w:t>
                          </w:r>
                          <w:fldSimple w:instr=" SECTIONPAGES  \* MERGEFORMAT ">
                            <w:r w:rsidR="00624544">
                              <w:rPr>
                                <w:noProof/>
                              </w:rPr>
                              <w:t>15</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48357D" id="_x0000_t202" coordsize="21600,21600" o:spt="202" path="m,l,21600r21600,l21600,xe">
              <v:stroke joinstyle="miter"/>
              <v:path gradientshapeok="t" o:connecttype="rect"/>
            </v:shapetype>
            <v:shape id="Text Box 14" o:spid="_x0000_s1028"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" filled="f" stroked="f">
              <v:textbox>
                <w:txbxContent>
                  <w:p w14:paraId="25B12BAC" w14:textId="0775652F" w:rsidR="007D4046" w:rsidRDefault="007D4046" w:rsidP="0067731C">
                    <w:pPr>
                      <w:pStyle w:val="Body"/>
                      <w:jc w:val="right"/>
                    </w:pPr>
                    <w:r>
                      <w:fldChar w:fldCharType="begin"/>
                    </w:r>
                    <w:r>
                      <w:instrText xml:space="preserve"> PAGE  \* MERGEFORMAT </w:instrText>
                    </w:r>
                    <w:r>
                      <w:fldChar w:fldCharType="separate"/>
                    </w:r>
                    <w:r>
                      <w:rPr>
                        <w:noProof/>
                      </w:rPr>
                      <w:t>4</w:t>
                    </w:r>
                    <w:r>
                      <w:fldChar w:fldCharType="end"/>
                    </w:r>
                    <w:r>
                      <w:t xml:space="preserve"> of </w:t>
                    </w:r>
                    <w:fldSimple w:instr=" SECTIONPAGES  \* MERGEFORMAT ">
                      <w:r w:rsidR="00624544">
                        <w:rPr>
                          <w:noProof/>
                        </w:rPr>
                        <w:t>15</w:t>
                      </w:r>
                    </w:fldSimple>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766A40A7" w:rsidR="007D4046" w:rsidRDefault="007D4046"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6CF3" id="Text Box 23" o:spid="_x0000_s1029"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" filled="f" stroked="f">
              <v:textbox>
                <w:txbxContent>
                  <w:p w14:paraId="3FB2E33A" w14:textId="766A40A7" w:rsidR="007D4046" w:rsidRDefault="007D4046"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06BFF" w14:textId="77777777" w:rsidR="009B0165" w:rsidRDefault="009B0165">
      <w:r>
        <w:separator/>
      </w:r>
    </w:p>
  </w:footnote>
  <w:footnote w:type="continuationSeparator" w:id="0">
    <w:p w14:paraId="74DD21EE" w14:textId="77777777" w:rsidR="009B0165" w:rsidRDefault="009B0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03E1" w14:textId="77777777" w:rsidR="00624544" w:rsidRDefault="00624544" w:rsidP="00F35CE2">
    <w:pPr>
      <w:pStyle w:val="Header"/>
      <w:pBdr>
        <w:bottom w:val="single" w:sz="4" w:space="1" w:color="auto"/>
      </w:pBdr>
      <w:tabs>
        <w:tab w:val="clear" w:pos="4153"/>
        <w:tab w:val="clear" w:pos="8306"/>
        <w:tab w:val="right" w:pos="9360"/>
      </w:tabs>
    </w:pPr>
    <w:r>
      <w:rPr>
        <w:noProof/>
        <w:lang w:eastAsia="zh-CN"/>
      </w:rPr>
      <w:drawing>
        <wp:inline distT="0" distB="0" distL="0" distR="0" wp14:anchorId="21F493DC" wp14:editId="3ED9317E">
          <wp:extent cx="431081" cy="259080"/>
          <wp:effectExtent l="0" t="0" r="127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Inventory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FB8F6" w14:textId="77777777" w:rsidR="00624544" w:rsidRPr="007C6A12" w:rsidRDefault="00624544" w:rsidP="007C6A12">
    <w:pPr>
      <w:pStyle w:val="Header"/>
      <w:tabs>
        <w:tab w:val="clear" w:pos="4153"/>
        <w:tab w:val="clear" w:pos="8306"/>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15:restartNumberingAfterBreak="0">
    <w:nsid w:val="FFFFFFFE"/>
    <w:multiLevelType w:val="singleLevel"/>
    <w:tmpl w:val="396C750C"/>
    <w:lvl w:ilvl="0">
      <w:numFmt w:val="bullet"/>
      <w:pStyle w:val="StyleHeading3h3ODHeading312ptBlackAfter6pt"/>
      <w:lvlText w:val="*"/>
      <w:lvlJc w:val="left"/>
    </w:lvl>
  </w:abstractNum>
  <w:abstractNum w:abstractNumId="4" w15:restartNumberingAfterBreak="0">
    <w:nsid w:val="013A3F26"/>
    <w:multiLevelType w:val="hybridMultilevel"/>
    <w:tmpl w:val="CB3C3A5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936D3"/>
    <w:multiLevelType w:val="hybridMultilevel"/>
    <w:tmpl w:val="16C018E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DC657D"/>
    <w:multiLevelType w:val="hybridMultilevel"/>
    <w:tmpl w:val="86D417E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F4485"/>
    <w:multiLevelType w:val="hybridMultilevel"/>
    <w:tmpl w:val="ABD48EE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F064CE"/>
    <w:multiLevelType w:val="hybridMultilevel"/>
    <w:tmpl w:val="DB9C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871099"/>
    <w:multiLevelType w:val="hybridMultilevel"/>
    <w:tmpl w:val="DB6EBB4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C42872"/>
    <w:multiLevelType w:val="hybridMultilevel"/>
    <w:tmpl w:val="C9183ED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D12130"/>
    <w:multiLevelType w:val="hybridMultilevel"/>
    <w:tmpl w:val="B6648F9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B3B2B"/>
    <w:multiLevelType w:val="hybridMultilevel"/>
    <w:tmpl w:val="340E73B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B5125"/>
    <w:multiLevelType w:val="hybridMultilevel"/>
    <w:tmpl w:val="67C6A7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0551127A"/>
    <w:multiLevelType w:val="hybridMultilevel"/>
    <w:tmpl w:val="189EE10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692E9F"/>
    <w:multiLevelType w:val="hybridMultilevel"/>
    <w:tmpl w:val="ADCC088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A34834"/>
    <w:multiLevelType w:val="hybridMultilevel"/>
    <w:tmpl w:val="61A6851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6D138FE"/>
    <w:multiLevelType w:val="hybridMultilevel"/>
    <w:tmpl w:val="3B80F06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00463A"/>
    <w:multiLevelType w:val="hybridMultilevel"/>
    <w:tmpl w:val="C3622AB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560C38"/>
    <w:multiLevelType w:val="hybridMultilevel"/>
    <w:tmpl w:val="F1E8FB6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5B2DE6"/>
    <w:multiLevelType w:val="hybridMultilevel"/>
    <w:tmpl w:val="0844752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625456"/>
    <w:multiLevelType w:val="multilevel"/>
    <w:tmpl w:val="7E96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9E581A"/>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106329"/>
    <w:multiLevelType w:val="hybridMultilevel"/>
    <w:tmpl w:val="E6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6F1556"/>
    <w:multiLevelType w:val="hybridMultilevel"/>
    <w:tmpl w:val="DC9CC75A"/>
    <w:lvl w:ilvl="0" w:tplc="195EB1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F709C7"/>
    <w:multiLevelType w:val="hybridMultilevel"/>
    <w:tmpl w:val="6FD8301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3A4427"/>
    <w:multiLevelType w:val="hybridMultilevel"/>
    <w:tmpl w:val="7BA6107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C73488A"/>
    <w:multiLevelType w:val="hybridMultilevel"/>
    <w:tmpl w:val="33DC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467295"/>
    <w:multiLevelType w:val="hybridMultilevel"/>
    <w:tmpl w:val="42E0D6C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EB179E"/>
    <w:multiLevelType w:val="hybridMultilevel"/>
    <w:tmpl w:val="8976FB2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F10907"/>
    <w:multiLevelType w:val="multilevel"/>
    <w:tmpl w:val="3AA8B1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2" w15:restartNumberingAfterBreak="0">
    <w:nsid w:val="0F0E4755"/>
    <w:multiLevelType w:val="hybridMultilevel"/>
    <w:tmpl w:val="8E5008C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13113F"/>
    <w:multiLevelType w:val="hybridMultilevel"/>
    <w:tmpl w:val="A2EE003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F3B059A"/>
    <w:multiLevelType w:val="hybridMultilevel"/>
    <w:tmpl w:val="1ED070C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09D7E26"/>
    <w:multiLevelType w:val="hybridMultilevel"/>
    <w:tmpl w:val="9F98166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5506EE"/>
    <w:multiLevelType w:val="hybridMultilevel"/>
    <w:tmpl w:val="20EA2EA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2711F0D"/>
    <w:multiLevelType w:val="hybridMultilevel"/>
    <w:tmpl w:val="C846B3E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3357E0E"/>
    <w:multiLevelType w:val="hybridMultilevel"/>
    <w:tmpl w:val="5B44B78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3B35D8A"/>
    <w:multiLevelType w:val="hybridMultilevel"/>
    <w:tmpl w:val="6686AE9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995CD9"/>
    <w:multiLevelType w:val="hybridMultilevel"/>
    <w:tmpl w:val="9240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EC52E7"/>
    <w:multiLevelType w:val="hybridMultilevel"/>
    <w:tmpl w:val="720210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911D3B"/>
    <w:multiLevelType w:val="hybridMultilevel"/>
    <w:tmpl w:val="1BA880E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5D94CCA"/>
    <w:multiLevelType w:val="hybridMultilevel"/>
    <w:tmpl w:val="482292E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5E533A0"/>
    <w:multiLevelType w:val="hybridMultilevel"/>
    <w:tmpl w:val="7942672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6185384"/>
    <w:multiLevelType w:val="hybridMultilevel"/>
    <w:tmpl w:val="78DC1D8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6B23CF"/>
    <w:multiLevelType w:val="hybridMultilevel"/>
    <w:tmpl w:val="F058172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2B5463"/>
    <w:multiLevelType w:val="hybridMultilevel"/>
    <w:tmpl w:val="610429D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CE4358"/>
    <w:multiLevelType w:val="hybridMultilevel"/>
    <w:tmpl w:val="80A2687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9015F35"/>
    <w:multiLevelType w:val="hybridMultilevel"/>
    <w:tmpl w:val="0B2AADDA"/>
    <w:lvl w:ilvl="0" w:tplc="ADB6A8E8">
      <w:start w:val="1"/>
      <w:numFmt w:val="bullet"/>
      <w:lvlText w:val=""/>
      <w:lvlJc w:val="left"/>
      <w:pPr>
        <w:ind w:left="144" w:hanging="144"/>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191F6898"/>
    <w:multiLevelType w:val="hybridMultilevel"/>
    <w:tmpl w:val="D646B8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A02E98"/>
    <w:multiLevelType w:val="hybridMultilevel"/>
    <w:tmpl w:val="979A56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B216C0B"/>
    <w:multiLevelType w:val="hybridMultilevel"/>
    <w:tmpl w:val="753E402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3137F0"/>
    <w:multiLevelType w:val="hybridMultilevel"/>
    <w:tmpl w:val="650287C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5104EA"/>
    <w:multiLevelType w:val="hybridMultilevel"/>
    <w:tmpl w:val="67549CD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8272C6"/>
    <w:multiLevelType w:val="hybridMultilevel"/>
    <w:tmpl w:val="D1BE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FBB76BD"/>
    <w:multiLevelType w:val="hybridMultilevel"/>
    <w:tmpl w:val="FAD0B03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FBE753C"/>
    <w:multiLevelType w:val="hybridMultilevel"/>
    <w:tmpl w:val="9A7CEE4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0B7A63"/>
    <w:multiLevelType w:val="hybridMultilevel"/>
    <w:tmpl w:val="1BCCC44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04A76EA"/>
    <w:multiLevelType w:val="hybridMultilevel"/>
    <w:tmpl w:val="91D4EE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0923BE2"/>
    <w:multiLevelType w:val="hybridMultilevel"/>
    <w:tmpl w:val="0D5497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12956D1"/>
    <w:multiLevelType w:val="hybridMultilevel"/>
    <w:tmpl w:val="91B2C97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1796929"/>
    <w:multiLevelType w:val="hybridMultilevel"/>
    <w:tmpl w:val="09DEC44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1FD17F7"/>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27D5251"/>
    <w:multiLevelType w:val="hybridMultilevel"/>
    <w:tmpl w:val="48FC79F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4017EF3"/>
    <w:multiLevelType w:val="hybridMultilevel"/>
    <w:tmpl w:val="084478E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AD497F"/>
    <w:multiLevelType w:val="hybridMultilevel"/>
    <w:tmpl w:val="B7C0F30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54912CC"/>
    <w:multiLevelType w:val="hybridMultilevel"/>
    <w:tmpl w:val="830E3B3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58B0C15"/>
    <w:multiLevelType w:val="hybridMultilevel"/>
    <w:tmpl w:val="65A272E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B664B1"/>
    <w:multiLevelType w:val="hybridMultilevel"/>
    <w:tmpl w:val="55AE537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4A269A"/>
    <w:multiLevelType w:val="hybridMultilevel"/>
    <w:tmpl w:val="20F82ED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8A4722"/>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5D5F01"/>
    <w:multiLevelType w:val="hybridMultilevel"/>
    <w:tmpl w:val="7E809398"/>
    <w:lvl w:ilvl="0" w:tplc="ADB6A8E8">
      <w:start w:val="1"/>
      <w:numFmt w:val="bullet"/>
      <w:lvlText w:val=""/>
      <w:lvlJc w:val="left"/>
      <w:pPr>
        <w:ind w:left="780"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3" w15:restartNumberingAfterBreak="0">
    <w:nsid w:val="27CE4C7E"/>
    <w:multiLevelType w:val="hybridMultilevel"/>
    <w:tmpl w:val="761C72D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86E4D5D"/>
    <w:multiLevelType w:val="hybridMultilevel"/>
    <w:tmpl w:val="6766277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90E3ECD"/>
    <w:multiLevelType w:val="hybridMultilevel"/>
    <w:tmpl w:val="E6FCD6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9F26AE2"/>
    <w:multiLevelType w:val="hybridMultilevel"/>
    <w:tmpl w:val="41C454B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A280A0C"/>
    <w:multiLevelType w:val="hybridMultilevel"/>
    <w:tmpl w:val="3E9EA5F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BF51ED4"/>
    <w:multiLevelType w:val="hybridMultilevel"/>
    <w:tmpl w:val="A1E8AA0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D361CFC"/>
    <w:multiLevelType w:val="hybridMultilevel"/>
    <w:tmpl w:val="50DEAB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DAA7F33"/>
    <w:multiLevelType w:val="hybridMultilevel"/>
    <w:tmpl w:val="16B6BF0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1861180"/>
    <w:multiLevelType w:val="hybridMultilevel"/>
    <w:tmpl w:val="42E0E35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1985343"/>
    <w:multiLevelType w:val="hybridMultilevel"/>
    <w:tmpl w:val="F7B21CD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1CA45CA"/>
    <w:multiLevelType w:val="hybridMultilevel"/>
    <w:tmpl w:val="1276925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3370BC2"/>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35460F1"/>
    <w:multiLevelType w:val="hybridMultilevel"/>
    <w:tmpl w:val="B0F08E9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985B37"/>
    <w:multiLevelType w:val="hybridMultilevel"/>
    <w:tmpl w:val="1E7842D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54839BE"/>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5942B0F"/>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A6471D"/>
    <w:multiLevelType w:val="hybridMultilevel"/>
    <w:tmpl w:val="DFFA160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836341F"/>
    <w:multiLevelType w:val="hybridMultilevel"/>
    <w:tmpl w:val="99B41CD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8C927E7"/>
    <w:multiLevelType w:val="hybridMultilevel"/>
    <w:tmpl w:val="0AA47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1E6776"/>
    <w:multiLevelType w:val="hybridMultilevel"/>
    <w:tmpl w:val="EC4A6D4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B252EB4"/>
    <w:multiLevelType w:val="hybridMultilevel"/>
    <w:tmpl w:val="CE8A3FE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B5D2A03"/>
    <w:multiLevelType w:val="hybridMultilevel"/>
    <w:tmpl w:val="F0A2281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C6F3892"/>
    <w:multiLevelType w:val="hybridMultilevel"/>
    <w:tmpl w:val="DFE4CE1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D9A02A2"/>
    <w:multiLevelType w:val="hybridMultilevel"/>
    <w:tmpl w:val="5C0A72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E6A280E"/>
    <w:multiLevelType w:val="hybridMultilevel"/>
    <w:tmpl w:val="DB84E5B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E6E4D98"/>
    <w:multiLevelType w:val="hybridMultilevel"/>
    <w:tmpl w:val="FA763DB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ED10C2B"/>
    <w:multiLevelType w:val="hybridMultilevel"/>
    <w:tmpl w:val="1778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EED5377"/>
    <w:multiLevelType w:val="hybridMultilevel"/>
    <w:tmpl w:val="8190F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F044001"/>
    <w:multiLevelType w:val="hybridMultilevel"/>
    <w:tmpl w:val="332E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F5429AD"/>
    <w:multiLevelType w:val="hybridMultilevel"/>
    <w:tmpl w:val="0BD66A0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F7D50A6"/>
    <w:multiLevelType w:val="hybridMultilevel"/>
    <w:tmpl w:val="8684FFA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864"/>
        </w:tabs>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5" w15:restartNumberingAfterBreak="0">
    <w:nsid w:val="40E60415"/>
    <w:multiLevelType w:val="hybridMultilevel"/>
    <w:tmpl w:val="A6FCBC3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2113C45"/>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21B3631"/>
    <w:multiLevelType w:val="multilevel"/>
    <w:tmpl w:val="3AA8B1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8" w15:restartNumberingAfterBreak="0">
    <w:nsid w:val="42D4011B"/>
    <w:multiLevelType w:val="hybridMultilevel"/>
    <w:tmpl w:val="47B0A07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5D0024"/>
    <w:multiLevelType w:val="hybridMultilevel"/>
    <w:tmpl w:val="3234454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36A770B"/>
    <w:multiLevelType w:val="hybridMultilevel"/>
    <w:tmpl w:val="8648E42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3DC1F5E"/>
    <w:multiLevelType w:val="hybridMultilevel"/>
    <w:tmpl w:val="FF7CDE6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4024A7A"/>
    <w:multiLevelType w:val="hybridMultilevel"/>
    <w:tmpl w:val="F0CA051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4CC18F7"/>
    <w:multiLevelType w:val="hybridMultilevel"/>
    <w:tmpl w:val="CF54754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A6C5F8C"/>
    <w:multiLevelType w:val="hybridMultilevel"/>
    <w:tmpl w:val="936410D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AAE3B2A"/>
    <w:multiLevelType w:val="hybridMultilevel"/>
    <w:tmpl w:val="DE70153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B233926"/>
    <w:multiLevelType w:val="hybridMultilevel"/>
    <w:tmpl w:val="31947A1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CFB0943"/>
    <w:multiLevelType w:val="hybridMultilevel"/>
    <w:tmpl w:val="F73E9C1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D916D64"/>
    <w:multiLevelType w:val="hybridMultilevel"/>
    <w:tmpl w:val="B67888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214538"/>
    <w:multiLevelType w:val="hybridMultilevel"/>
    <w:tmpl w:val="508A206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22" w15:restartNumberingAfterBreak="0">
    <w:nsid w:val="50CA2D21"/>
    <w:multiLevelType w:val="multilevel"/>
    <w:tmpl w:val="3AA8B1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3" w15:restartNumberingAfterBreak="0">
    <w:nsid w:val="5145065C"/>
    <w:multiLevelType w:val="hybridMultilevel"/>
    <w:tmpl w:val="35485FA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1BA077A"/>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2CB0AFC"/>
    <w:multiLevelType w:val="hybridMultilevel"/>
    <w:tmpl w:val="2C88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2E74179"/>
    <w:multiLevelType w:val="hybridMultilevel"/>
    <w:tmpl w:val="F4224A3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32449E4"/>
    <w:multiLevelType w:val="hybridMultilevel"/>
    <w:tmpl w:val="F2C4FCF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3D31F2D"/>
    <w:multiLevelType w:val="hybridMultilevel"/>
    <w:tmpl w:val="5E08D3D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4797744"/>
    <w:multiLevelType w:val="hybridMultilevel"/>
    <w:tmpl w:val="735C262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62E72EE"/>
    <w:multiLevelType w:val="hybridMultilevel"/>
    <w:tmpl w:val="BABC5F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6E71DF9"/>
    <w:multiLevelType w:val="hybridMultilevel"/>
    <w:tmpl w:val="124060B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7C61B2E"/>
    <w:multiLevelType w:val="hybridMultilevel"/>
    <w:tmpl w:val="E36432E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7D54B9F"/>
    <w:multiLevelType w:val="hybridMultilevel"/>
    <w:tmpl w:val="B4140E2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8D81FC1"/>
    <w:multiLevelType w:val="hybridMultilevel"/>
    <w:tmpl w:val="D3B69A9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A512326"/>
    <w:multiLevelType w:val="hybridMultilevel"/>
    <w:tmpl w:val="556EB9A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B895FCC"/>
    <w:multiLevelType w:val="hybridMultilevel"/>
    <w:tmpl w:val="9F34229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C69725B"/>
    <w:multiLevelType w:val="hybridMultilevel"/>
    <w:tmpl w:val="994CA3E2"/>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E8B4AB9"/>
    <w:multiLevelType w:val="hybridMultilevel"/>
    <w:tmpl w:val="6B3E9B7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39" w15:restartNumberingAfterBreak="0">
    <w:nsid w:val="5EA65E71"/>
    <w:multiLevelType w:val="multilevel"/>
    <w:tmpl w:val="C0F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B32E0B"/>
    <w:multiLevelType w:val="hybridMultilevel"/>
    <w:tmpl w:val="463CC9E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1FF2C51"/>
    <w:multiLevelType w:val="hybridMultilevel"/>
    <w:tmpl w:val="910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28D0630"/>
    <w:multiLevelType w:val="hybridMultilevel"/>
    <w:tmpl w:val="01EE3E8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2E52876"/>
    <w:multiLevelType w:val="hybridMultilevel"/>
    <w:tmpl w:val="EC168C3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38528B4"/>
    <w:multiLevelType w:val="hybridMultilevel"/>
    <w:tmpl w:val="8992491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5344D7C"/>
    <w:multiLevelType w:val="hybridMultilevel"/>
    <w:tmpl w:val="A29A9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5554B5A"/>
    <w:multiLevelType w:val="hybridMultilevel"/>
    <w:tmpl w:val="5194FAB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6116292"/>
    <w:multiLevelType w:val="hybridMultilevel"/>
    <w:tmpl w:val="6C8811C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6366C0F"/>
    <w:multiLevelType w:val="hybridMultilevel"/>
    <w:tmpl w:val="B8729FC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6631EEA"/>
    <w:multiLevelType w:val="hybridMultilevel"/>
    <w:tmpl w:val="13945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6872214D"/>
    <w:multiLevelType w:val="hybridMultilevel"/>
    <w:tmpl w:val="7AB63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8956493"/>
    <w:multiLevelType w:val="hybridMultilevel"/>
    <w:tmpl w:val="395E38F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6" w15:restartNumberingAfterBreak="0">
    <w:nsid w:val="69227C16"/>
    <w:multiLevelType w:val="hybridMultilevel"/>
    <w:tmpl w:val="4C782B18"/>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484F16"/>
    <w:multiLevelType w:val="hybridMultilevel"/>
    <w:tmpl w:val="70E80BC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307EAD"/>
    <w:multiLevelType w:val="hybridMultilevel"/>
    <w:tmpl w:val="1BC4B92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A31353A"/>
    <w:multiLevelType w:val="hybridMultilevel"/>
    <w:tmpl w:val="5C42C74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A6D318E"/>
    <w:multiLevelType w:val="hybridMultilevel"/>
    <w:tmpl w:val="098A3206"/>
    <w:lvl w:ilvl="0" w:tplc="195EB1FA">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1" w15:restartNumberingAfterBreak="0">
    <w:nsid w:val="6D8C66A6"/>
    <w:multiLevelType w:val="hybridMultilevel"/>
    <w:tmpl w:val="83443F5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D8E2347"/>
    <w:multiLevelType w:val="hybridMultilevel"/>
    <w:tmpl w:val="3970D75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64" w15:restartNumberingAfterBreak="0">
    <w:nsid w:val="6ED65E9C"/>
    <w:multiLevelType w:val="hybridMultilevel"/>
    <w:tmpl w:val="986263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5" w15:restartNumberingAfterBreak="0">
    <w:nsid w:val="6EEF1F06"/>
    <w:multiLevelType w:val="hybridMultilevel"/>
    <w:tmpl w:val="D66A5D2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0FF49C4"/>
    <w:multiLevelType w:val="hybridMultilevel"/>
    <w:tmpl w:val="94608AE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1ED5201"/>
    <w:multiLevelType w:val="hybridMultilevel"/>
    <w:tmpl w:val="640C7D3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9" w15:restartNumberingAfterBreak="0">
    <w:nsid w:val="72987D60"/>
    <w:multiLevelType w:val="hybridMultilevel"/>
    <w:tmpl w:val="4B822DA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2EB73A6"/>
    <w:multiLevelType w:val="hybridMultilevel"/>
    <w:tmpl w:val="DE98140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32F15BC"/>
    <w:multiLevelType w:val="hybridMultilevel"/>
    <w:tmpl w:val="27961226"/>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42571CB"/>
    <w:multiLevelType w:val="singleLevel"/>
    <w:tmpl w:val="57E45806"/>
    <w:lvl w:ilvl="0">
      <w:numFmt w:val="decimal"/>
      <w:pStyle w:val="HeaderLeft"/>
      <w:lvlText w:val="*"/>
      <w:lvlJc w:val="left"/>
    </w:lvl>
  </w:abstractNum>
  <w:abstractNum w:abstractNumId="173" w15:restartNumberingAfterBreak="0">
    <w:nsid w:val="743A2172"/>
    <w:multiLevelType w:val="hybridMultilevel"/>
    <w:tmpl w:val="A14EA77E"/>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4790A05"/>
    <w:multiLevelType w:val="hybridMultilevel"/>
    <w:tmpl w:val="052CE2A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47918CB"/>
    <w:multiLevelType w:val="hybridMultilevel"/>
    <w:tmpl w:val="A042AEA4"/>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4A06B0D"/>
    <w:multiLevelType w:val="hybridMultilevel"/>
    <w:tmpl w:val="57E67C9A"/>
    <w:lvl w:ilvl="0" w:tplc="C45802B2">
      <w:start w:val="1"/>
      <w:numFmt w:val="lowerLetter"/>
      <w:lvlText w:val="%1)"/>
      <w:lvlJc w:val="left"/>
      <w:pPr>
        <w:ind w:left="706" w:hanging="360"/>
      </w:pPr>
      <w:rPr>
        <w:i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77" w15:restartNumberingAfterBreak="0">
    <w:nsid w:val="75FA3F19"/>
    <w:multiLevelType w:val="hybridMultilevel"/>
    <w:tmpl w:val="AE92AA8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842608A"/>
    <w:multiLevelType w:val="hybridMultilevel"/>
    <w:tmpl w:val="B8B0D23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84661D0"/>
    <w:multiLevelType w:val="hybridMultilevel"/>
    <w:tmpl w:val="811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84F3531"/>
    <w:multiLevelType w:val="hybridMultilevel"/>
    <w:tmpl w:val="B418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8A941D4"/>
    <w:multiLevelType w:val="hybridMultilevel"/>
    <w:tmpl w:val="601C774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8AA6714"/>
    <w:multiLevelType w:val="hybridMultilevel"/>
    <w:tmpl w:val="6AA2614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8D84C37"/>
    <w:multiLevelType w:val="hybridMultilevel"/>
    <w:tmpl w:val="2340C91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9B61EBF"/>
    <w:multiLevelType w:val="hybridMultilevel"/>
    <w:tmpl w:val="5C84C040"/>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D3B23CB"/>
    <w:multiLevelType w:val="hybridMultilevel"/>
    <w:tmpl w:val="AF68C27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E0962C3"/>
    <w:multiLevelType w:val="hybridMultilevel"/>
    <w:tmpl w:val="28F806A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E303A74"/>
    <w:multiLevelType w:val="hybridMultilevel"/>
    <w:tmpl w:val="54A0CFDA"/>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E7B0C80"/>
    <w:multiLevelType w:val="hybridMultilevel"/>
    <w:tmpl w:val="912CE0FC"/>
    <w:lvl w:ilvl="0" w:tplc="ADB6A8E8">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4"/>
  </w:num>
  <w:num w:numId="2">
    <w:abstractNumId w:val="3"/>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121"/>
  </w:num>
  <w:num w:numId="4">
    <w:abstractNumId w:val="172"/>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63"/>
  </w:num>
  <w:num w:numId="6">
    <w:abstractNumId w:val="2"/>
  </w:num>
  <w:num w:numId="7">
    <w:abstractNumId w:val="1"/>
  </w:num>
  <w:num w:numId="8">
    <w:abstractNumId w:val="0"/>
  </w:num>
  <w:num w:numId="9">
    <w:abstractNumId w:val="155"/>
  </w:num>
  <w:num w:numId="10">
    <w:abstractNumId w:val="55"/>
  </w:num>
  <w:num w:numId="11">
    <w:abstractNumId w:val="49"/>
  </w:num>
  <w:num w:numId="12">
    <w:abstractNumId w:val="119"/>
  </w:num>
  <w:num w:numId="13">
    <w:abstractNumId w:val="168"/>
  </w:num>
  <w:num w:numId="14">
    <w:abstractNumId w:val="143"/>
  </w:num>
  <w:num w:numId="15">
    <w:abstractNumId w:val="22"/>
  </w:num>
  <w:num w:numId="16">
    <w:abstractNumId w:val="145"/>
  </w:num>
  <w:num w:numId="17">
    <w:abstractNumId w:val="24"/>
  </w:num>
  <w:num w:numId="18">
    <w:abstractNumId w:val="179"/>
  </w:num>
  <w:num w:numId="19">
    <w:abstractNumId w:val="160"/>
  </w:num>
  <w:num w:numId="20">
    <w:abstractNumId w:val="138"/>
  </w:num>
  <w:num w:numId="21">
    <w:abstractNumId w:val="25"/>
  </w:num>
  <w:num w:numId="22">
    <w:abstractNumId w:val="176"/>
  </w:num>
  <w:num w:numId="23">
    <w:abstractNumId w:val="166"/>
  </w:num>
  <w:num w:numId="24">
    <w:abstractNumId w:val="149"/>
  </w:num>
  <w:num w:numId="25">
    <w:abstractNumId w:val="161"/>
  </w:num>
  <w:num w:numId="26">
    <w:abstractNumId w:val="54"/>
  </w:num>
  <w:num w:numId="27">
    <w:abstractNumId w:val="177"/>
  </w:num>
  <w:num w:numId="28">
    <w:abstractNumId w:val="113"/>
  </w:num>
  <w:num w:numId="29">
    <w:abstractNumId w:val="97"/>
  </w:num>
  <w:num w:numId="30">
    <w:abstractNumId w:val="169"/>
  </w:num>
  <w:num w:numId="31">
    <w:abstractNumId w:val="126"/>
  </w:num>
  <w:num w:numId="32">
    <w:abstractNumId w:val="13"/>
  </w:num>
  <w:num w:numId="33">
    <w:abstractNumId w:val="95"/>
  </w:num>
  <w:num w:numId="34">
    <w:abstractNumId w:val="123"/>
  </w:num>
  <w:num w:numId="35">
    <w:abstractNumId w:val="42"/>
  </w:num>
  <w:num w:numId="36">
    <w:abstractNumId w:val="86"/>
  </w:num>
  <w:num w:numId="37">
    <w:abstractNumId w:val="140"/>
  </w:num>
  <w:num w:numId="38">
    <w:abstractNumId w:val="34"/>
  </w:num>
  <w:num w:numId="39">
    <w:abstractNumId w:val="82"/>
  </w:num>
  <w:num w:numId="40">
    <w:abstractNumId w:val="29"/>
  </w:num>
  <w:num w:numId="41">
    <w:abstractNumId w:val="50"/>
  </w:num>
  <w:num w:numId="42">
    <w:abstractNumId w:val="109"/>
  </w:num>
  <w:num w:numId="43">
    <w:abstractNumId w:val="52"/>
  </w:num>
  <w:num w:numId="44">
    <w:abstractNumId w:val="157"/>
  </w:num>
  <w:num w:numId="45">
    <w:abstractNumId w:val="131"/>
  </w:num>
  <w:num w:numId="46">
    <w:abstractNumId w:val="154"/>
  </w:num>
  <w:num w:numId="47">
    <w:abstractNumId w:val="73"/>
  </w:num>
  <w:num w:numId="48">
    <w:abstractNumId w:val="144"/>
  </w:num>
  <w:num w:numId="49">
    <w:abstractNumId w:val="66"/>
  </w:num>
  <w:num w:numId="50">
    <w:abstractNumId w:val="186"/>
  </w:num>
  <w:num w:numId="51">
    <w:abstractNumId w:val="151"/>
  </w:num>
  <w:num w:numId="52">
    <w:abstractNumId w:val="16"/>
  </w:num>
  <w:num w:numId="53">
    <w:abstractNumId w:val="147"/>
  </w:num>
  <w:num w:numId="54">
    <w:abstractNumId w:val="41"/>
  </w:num>
  <w:num w:numId="55">
    <w:abstractNumId w:val="94"/>
  </w:num>
  <w:num w:numId="56">
    <w:abstractNumId w:val="117"/>
  </w:num>
  <w:num w:numId="57">
    <w:abstractNumId w:val="35"/>
  </w:num>
  <w:num w:numId="58">
    <w:abstractNumId w:val="26"/>
  </w:num>
  <w:num w:numId="59">
    <w:abstractNumId w:val="184"/>
  </w:num>
  <w:num w:numId="60">
    <w:abstractNumId w:val="36"/>
  </w:num>
  <w:num w:numId="61">
    <w:abstractNumId w:val="96"/>
  </w:num>
  <w:num w:numId="62">
    <w:abstractNumId w:val="64"/>
  </w:num>
  <w:num w:numId="63">
    <w:abstractNumId w:val="59"/>
  </w:num>
  <w:num w:numId="64">
    <w:abstractNumId w:val="187"/>
  </w:num>
  <w:num w:numId="65">
    <w:abstractNumId w:val="136"/>
  </w:num>
  <w:num w:numId="66">
    <w:abstractNumId w:val="62"/>
  </w:num>
  <w:num w:numId="67">
    <w:abstractNumId w:val="39"/>
  </w:num>
  <w:num w:numId="68">
    <w:abstractNumId w:val="51"/>
  </w:num>
  <w:num w:numId="69">
    <w:abstractNumId w:val="93"/>
  </w:num>
  <w:num w:numId="70">
    <w:abstractNumId w:val="11"/>
  </w:num>
  <w:num w:numId="71">
    <w:abstractNumId w:val="33"/>
  </w:num>
  <w:num w:numId="72">
    <w:abstractNumId w:val="105"/>
  </w:num>
  <w:num w:numId="73">
    <w:abstractNumId w:val="75"/>
  </w:num>
  <w:num w:numId="74">
    <w:abstractNumId w:val="21"/>
  </w:num>
  <w:num w:numId="75">
    <w:abstractNumId w:val="7"/>
  </w:num>
  <w:num w:numId="76">
    <w:abstractNumId w:val="80"/>
  </w:num>
  <w:num w:numId="77">
    <w:abstractNumId w:val="181"/>
  </w:num>
  <w:num w:numId="78">
    <w:abstractNumId w:val="53"/>
  </w:num>
  <w:num w:numId="79">
    <w:abstractNumId w:val="77"/>
  </w:num>
  <w:num w:numId="80">
    <w:abstractNumId w:val="32"/>
  </w:num>
  <w:num w:numId="81">
    <w:abstractNumId w:val="48"/>
  </w:num>
  <w:num w:numId="82">
    <w:abstractNumId w:val="45"/>
  </w:num>
  <w:num w:numId="83">
    <w:abstractNumId w:val="15"/>
  </w:num>
  <w:num w:numId="84">
    <w:abstractNumId w:val="79"/>
  </w:num>
  <w:num w:numId="85">
    <w:abstractNumId w:val="60"/>
  </w:num>
  <w:num w:numId="86">
    <w:abstractNumId w:val="12"/>
  </w:num>
  <w:num w:numId="87">
    <w:abstractNumId w:val="47"/>
  </w:num>
  <w:num w:numId="88">
    <w:abstractNumId w:val="183"/>
  </w:num>
  <w:num w:numId="89">
    <w:abstractNumId w:val="171"/>
  </w:num>
  <w:num w:numId="90">
    <w:abstractNumId w:val="98"/>
  </w:num>
  <w:num w:numId="91">
    <w:abstractNumId w:val="132"/>
  </w:num>
  <w:num w:numId="92">
    <w:abstractNumId w:val="188"/>
  </w:num>
  <w:num w:numId="93">
    <w:abstractNumId w:val="10"/>
  </w:num>
  <w:num w:numId="94">
    <w:abstractNumId w:val="110"/>
  </w:num>
  <w:num w:numId="95">
    <w:abstractNumId w:val="9"/>
  </w:num>
  <w:num w:numId="96">
    <w:abstractNumId w:val="135"/>
  </w:num>
  <w:num w:numId="97">
    <w:abstractNumId w:val="173"/>
  </w:num>
  <w:num w:numId="98">
    <w:abstractNumId w:val="170"/>
  </w:num>
  <w:num w:numId="99">
    <w:abstractNumId w:val="127"/>
  </w:num>
  <w:num w:numId="100">
    <w:abstractNumId w:val="102"/>
  </w:num>
  <w:num w:numId="101">
    <w:abstractNumId w:val="19"/>
  </w:num>
  <w:num w:numId="102">
    <w:abstractNumId w:val="178"/>
  </w:num>
  <w:num w:numId="103">
    <w:abstractNumId w:val="158"/>
  </w:num>
  <w:num w:numId="104">
    <w:abstractNumId w:val="130"/>
  </w:num>
  <w:num w:numId="105">
    <w:abstractNumId w:val="61"/>
  </w:num>
  <w:num w:numId="106">
    <w:abstractNumId w:val="20"/>
  </w:num>
  <w:num w:numId="107">
    <w:abstractNumId w:val="174"/>
  </w:num>
  <w:num w:numId="108">
    <w:abstractNumId w:val="4"/>
  </w:num>
  <w:num w:numId="109">
    <w:abstractNumId w:val="67"/>
  </w:num>
  <w:num w:numId="110">
    <w:abstractNumId w:val="134"/>
  </w:num>
  <w:num w:numId="111">
    <w:abstractNumId w:val="43"/>
  </w:num>
  <w:num w:numId="112">
    <w:abstractNumId w:val="46"/>
  </w:num>
  <w:num w:numId="113">
    <w:abstractNumId w:val="74"/>
  </w:num>
  <w:num w:numId="114">
    <w:abstractNumId w:val="108"/>
  </w:num>
  <w:num w:numId="115">
    <w:abstractNumId w:val="44"/>
  </w:num>
  <w:num w:numId="116">
    <w:abstractNumId w:val="114"/>
  </w:num>
  <w:num w:numId="117">
    <w:abstractNumId w:val="156"/>
  </w:num>
  <w:num w:numId="118">
    <w:abstractNumId w:val="112"/>
  </w:num>
  <w:num w:numId="119">
    <w:abstractNumId w:val="69"/>
  </w:num>
  <w:num w:numId="120">
    <w:abstractNumId w:val="17"/>
  </w:num>
  <w:num w:numId="121">
    <w:abstractNumId w:val="111"/>
  </w:num>
  <w:num w:numId="122">
    <w:abstractNumId w:val="37"/>
  </w:num>
  <w:num w:numId="123">
    <w:abstractNumId w:val="78"/>
  </w:num>
  <w:num w:numId="124">
    <w:abstractNumId w:val="5"/>
  </w:num>
  <w:num w:numId="125">
    <w:abstractNumId w:val="185"/>
  </w:num>
  <w:num w:numId="126">
    <w:abstractNumId w:val="68"/>
  </w:num>
  <w:num w:numId="127">
    <w:abstractNumId w:val="6"/>
  </w:num>
  <w:num w:numId="128">
    <w:abstractNumId w:val="89"/>
  </w:num>
  <w:num w:numId="129">
    <w:abstractNumId w:val="182"/>
  </w:num>
  <w:num w:numId="130">
    <w:abstractNumId w:val="165"/>
  </w:num>
  <w:num w:numId="131">
    <w:abstractNumId w:val="150"/>
  </w:num>
  <w:num w:numId="132">
    <w:abstractNumId w:val="65"/>
  </w:num>
  <w:num w:numId="133">
    <w:abstractNumId w:val="90"/>
  </w:num>
  <w:num w:numId="134">
    <w:abstractNumId w:val="58"/>
  </w:num>
  <w:num w:numId="135">
    <w:abstractNumId w:val="38"/>
  </w:num>
  <w:num w:numId="136">
    <w:abstractNumId w:val="83"/>
  </w:num>
  <w:num w:numId="137">
    <w:abstractNumId w:val="120"/>
  </w:num>
  <w:num w:numId="138">
    <w:abstractNumId w:val="167"/>
  </w:num>
  <w:num w:numId="139">
    <w:abstractNumId w:val="85"/>
  </w:num>
  <w:num w:numId="140">
    <w:abstractNumId w:val="175"/>
  </w:num>
  <w:num w:numId="141">
    <w:abstractNumId w:val="137"/>
  </w:num>
  <w:num w:numId="142">
    <w:abstractNumId w:val="57"/>
  </w:num>
  <w:num w:numId="143">
    <w:abstractNumId w:val="103"/>
  </w:num>
  <w:num w:numId="144">
    <w:abstractNumId w:val="159"/>
  </w:num>
  <w:num w:numId="145">
    <w:abstractNumId w:val="115"/>
  </w:num>
  <w:num w:numId="146">
    <w:abstractNumId w:val="128"/>
  </w:num>
  <w:num w:numId="147">
    <w:abstractNumId w:val="133"/>
  </w:num>
  <w:num w:numId="148">
    <w:abstractNumId w:val="18"/>
  </w:num>
  <w:num w:numId="149">
    <w:abstractNumId w:val="81"/>
  </w:num>
  <w:num w:numId="150">
    <w:abstractNumId w:val="92"/>
  </w:num>
  <w:num w:numId="151">
    <w:abstractNumId w:val="116"/>
  </w:num>
  <w:num w:numId="152">
    <w:abstractNumId w:val="76"/>
  </w:num>
  <w:num w:numId="153">
    <w:abstractNumId w:val="56"/>
  </w:num>
  <w:num w:numId="154">
    <w:abstractNumId w:val="129"/>
  </w:num>
  <w:num w:numId="155">
    <w:abstractNumId w:val="30"/>
  </w:num>
  <w:num w:numId="156">
    <w:abstractNumId w:val="146"/>
  </w:num>
  <w:num w:numId="157">
    <w:abstractNumId w:val="118"/>
  </w:num>
  <w:num w:numId="158">
    <w:abstractNumId w:val="162"/>
  </w:num>
  <w:num w:numId="159">
    <w:abstractNumId w:val="27"/>
  </w:num>
  <w:num w:numId="160">
    <w:abstractNumId w:val="70"/>
  </w:num>
  <w:num w:numId="161">
    <w:abstractNumId w:val="72"/>
  </w:num>
  <w:num w:numId="162">
    <w:abstractNumId w:val="152"/>
  </w:num>
  <w:num w:numId="163">
    <w:abstractNumId w:val="101"/>
  </w:num>
  <w:num w:numId="164">
    <w:abstractNumId w:val="122"/>
  </w:num>
  <w:num w:numId="165">
    <w:abstractNumId w:val="100"/>
  </w:num>
  <w:num w:numId="166">
    <w:abstractNumId w:val="63"/>
  </w:num>
  <w:num w:numId="167">
    <w:abstractNumId w:val="107"/>
  </w:num>
  <w:num w:numId="168">
    <w:abstractNumId w:val="71"/>
  </w:num>
  <w:num w:numId="169">
    <w:abstractNumId w:val="31"/>
  </w:num>
  <w:num w:numId="170">
    <w:abstractNumId w:val="124"/>
  </w:num>
  <w:num w:numId="171">
    <w:abstractNumId w:val="40"/>
  </w:num>
  <w:num w:numId="172">
    <w:abstractNumId w:val="23"/>
  </w:num>
  <w:num w:numId="173">
    <w:abstractNumId w:val="91"/>
  </w:num>
  <w:num w:numId="174">
    <w:abstractNumId w:val="88"/>
  </w:num>
  <w:num w:numId="175">
    <w:abstractNumId w:val="153"/>
  </w:num>
  <w:num w:numId="176">
    <w:abstractNumId w:val="106"/>
  </w:num>
  <w:num w:numId="177">
    <w:abstractNumId w:val="8"/>
  </w:num>
  <w:num w:numId="178">
    <w:abstractNumId w:val="87"/>
  </w:num>
  <w:num w:numId="179">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41"/>
  </w:num>
  <w:num w:numId="185">
    <w:abstractNumId w:val="180"/>
  </w:num>
  <w:num w:numId="186">
    <w:abstractNumId w:val="164"/>
  </w:num>
  <w:num w:numId="187">
    <w:abstractNumId w:val="142"/>
  </w:num>
  <w:num w:numId="188">
    <w:abstractNumId w:val="139"/>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CF"/>
    <w:rsid w:val="00003C25"/>
    <w:rsid w:val="0000450F"/>
    <w:rsid w:val="00004BD8"/>
    <w:rsid w:val="00004D50"/>
    <w:rsid w:val="0000798F"/>
    <w:rsid w:val="000079B7"/>
    <w:rsid w:val="0001081A"/>
    <w:rsid w:val="00010C49"/>
    <w:rsid w:val="00011DD0"/>
    <w:rsid w:val="00014E78"/>
    <w:rsid w:val="00016720"/>
    <w:rsid w:val="00016981"/>
    <w:rsid w:val="0002070C"/>
    <w:rsid w:val="00020796"/>
    <w:rsid w:val="00021139"/>
    <w:rsid w:val="0002122B"/>
    <w:rsid w:val="00021A0C"/>
    <w:rsid w:val="00022FCC"/>
    <w:rsid w:val="00024212"/>
    <w:rsid w:val="00024E57"/>
    <w:rsid w:val="000277E0"/>
    <w:rsid w:val="00030059"/>
    <w:rsid w:val="00030CEF"/>
    <w:rsid w:val="00035C81"/>
    <w:rsid w:val="00036CF0"/>
    <w:rsid w:val="00037587"/>
    <w:rsid w:val="000377CC"/>
    <w:rsid w:val="00041418"/>
    <w:rsid w:val="00041693"/>
    <w:rsid w:val="00041C17"/>
    <w:rsid w:val="00043283"/>
    <w:rsid w:val="00043DA9"/>
    <w:rsid w:val="00044637"/>
    <w:rsid w:val="00046C6A"/>
    <w:rsid w:val="00046DCA"/>
    <w:rsid w:val="00052B0F"/>
    <w:rsid w:val="000537F1"/>
    <w:rsid w:val="00053A75"/>
    <w:rsid w:val="00056B20"/>
    <w:rsid w:val="00057703"/>
    <w:rsid w:val="0006003F"/>
    <w:rsid w:val="000617CC"/>
    <w:rsid w:val="000637A1"/>
    <w:rsid w:val="000663A1"/>
    <w:rsid w:val="000730BF"/>
    <w:rsid w:val="00075FF7"/>
    <w:rsid w:val="00083F5D"/>
    <w:rsid w:val="00085B71"/>
    <w:rsid w:val="00086784"/>
    <w:rsid w:val="000868E2"/>
    <w:rsid w:val="00086932"/>
    <w:rsid w:val="00090BB5"/>
    <w:rsid w:val="00093242"/>
    <w:rsid w:val="000933AF"/>
    <w:rsid w:val="00094CE0"/>
    <w:rsid w:val="00095C4D"/>
    <w:rsid w:val="00095F66"/>
    <w:rsid w:val="000971BD"/>
    <w:rsid w:val="000A0C95"/>
    <w:rsid w:val="000A10AC"/>
    <w:rsid w:val="000A1A6B"/>
    <w:rsid w:val="000A6C5B"/>
    <w:rsid w:val="000B4828"/>
    <w:rsid w:val="000B7FC6"/>
    <w:rsid w:val="000C151F"/>
    <w:rsid w:val="000C3AA0"/>
    <w:rsid w:val="000C5BD6"/>
    <w:rsid w:val="000C76D7"/>
    <w:rsid w:val="000D21BE"/>
    <w:rsid w:val="000E1018"/>
    <w:rsid w:val="000E3039"/>
    <w:rsid w:val="000E3939"/>
    <w:rsid w:val="000E3CD4"/>
    <w:rsid w:val="000E4302"/>
    <w:rsid w:val="000E5D4E"/>
    <w:rsid w:val="000F2379"/>
    <w:rsid w:val="000F2B71"/>
    <w:rsid w:val="000F4B6E"/>
    <w:rsid w:val="000F5927"/>
    <w:rsid w:val="0010039A"/>
    <w:rsid w:val="00102929"/>
    <w:rsid w:val="00102C67"/>
    <w:rsid w:val="00102DF0"/>
    <w:rsid w:val="00107C1B"/>
    <w:rsid w:val="00107C76"/>
    <w:rsid w:val="00110BDD"/>
    <w:rsid w:val="00110EAF"/>
    <w:rsid w:val="001111EF"/>
    <w:rsid w:val="00116741"/>
    <w:rsid w:val="001171B0"/>
    <w:rsid w:val="00122530"/>
    <w:rsid w:val="00123358"/>
    <w:rsid w:val="00125B9A"/>
    <w:rsid w:val="0012646B"/>
    <w:rsid w:val="00130CD5"/>
    <w:rsid w:val="0013297A"/>
    <w:rsid w:val="001362E8"/>
    <w:rsid w:val="0013707B"/>
    <w:rsid w:val="00137738"/>
    <w:rsid w:val="00141823"/>
    <w:rsid w:val="00144C6F"/>
    <w:rsid w:val="00144E02"/>
    <w:rsid w:val="00144E78"/>
    <w:rsid w:val="00147B13"/>
    <w:rsid w:val="001516BF"/>
    <w:rsid w:val="00153E39"/>
    <w:rsid w:val="00153ED3"/>
    <w:rsid w:val="001540DF"/>
    <w:rsid w:val="001559B3"/>
    <w:rsid w:val="00155E9D"/>
    <w:rsid w:val="00167E86"/>
    <w:rsid w:val="00170B12"/>
    <w:rsid w:val="00173337"/>
    <w:rsid w:val="00173494"/>
    <w:rsid w:val="00174AD6"/>
    <w:rsid w:val="001756EB"/>
    <w:rsid w:val="00175DE5"/>
    <w:rsid w:val="00181AAC"/>
    <w:rsid w:val="00182A5E"/>
    <w:rsid w:val="00184AB2"/>
    <w:rsid w:val="00185D17"/>
    <w:rsid w:val="00186EEE"/>
    <w:rsid w:val="001905C2"/>
    <w:rsid w:val="0019234A"/>
    <w:rsid w:val="001934BF"/>
    <w:rsid w:val="00194C56"/>
    <w:rsid w:val="001955D0"/>
    <w:rsid w:val="001957CF"/>
    <w:rsid w:val="001A0A13"/>
    <w:rsid w:val="001A0B1A"/>
    <w:rsid w:val="001A5295"/>
    <w:rsid w:val="001A5771"/>
    <w:rsid w:val="001A6CE3"/>
    <w:rsid w:val="001A7F4B"/>
    <w:rsid w:val="001B1CF0"/>
    <w:rsid w:val="001B266F"/>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267C"/>
    <w:rsid w:val="001F2C9D"/>
    <w:rsid w:val="001F672F"/>
    <w:rsid w:val="001F6B51"/>
    <w:rsid w:val="00202D76"/>
    <w:rsid w:val="002055CF"/>
    <w:rsid w:val="00205C35"/>
    <w:rsid w:val="0020722F"/>
    <w:rsid w:val="002079FA"/>
    <w:rsid w:val="0021142F"/>
    <w:rsid w:val="002157ED"/>
    <w:rsid w:val="00215808"/>
    <w:rsid w:val="002158D6"/>
    <w:rsid w:val="00221EF9"/>
    <w:rsid w:val="002266B4"/>
    <w:rsid w:val="00227383"/>
    <w:rsid w:val="0022757F"/>
    <w:rsid w:val="00230671"/>
    <w:rsid w:val="00233975"/>
    <w:rsid w:val="00235F14"/>
    <w:rsid w:val="00237AD3"/>
    <w:rsid w:val="00240E2E"/>
    <w:rsid w:val="00243939"/>
    <w:rsid w:val="00245A0A"/>
    <w:rsid w:val="002511C2"/>
    <w:rsid w:val="002513CA"/>
    <w:rsid w:val="002527B9"/>
    <w:rsid w:val="0025452A"/>
    <w:rsid w:val="0025515C"/>
    <w:rsid w:val="002569E7"/>
    <w:rsid w:val="002575FE"/>
    <w:rsid w:val="00260584"/>
    <w:rsid w:val="00261DDD"/>
    <w:rsid w:val="0026205D"/>
    <w:rsid w:val="002621B8"/>
    <w:rsid w:val="002645BB"/>
    <w:rsid w:val="002645CE"/>
    <w:rsid w:val="002705B6"/>
    <w:rsid w:val="00272EF7"/>
    <w:rsid w:val="00273D3B"/>
    <w:rsid w:val="002749D6"/>
    <w:rsid w:val="00282039"/>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FD5"/>
    <w:rsid w:val="002D233E"/>
    <w:rsid w:val="002D2DBF"/>
    <w:rsid w:val="002D3487"/>
    <w:rsid w:val="002D3D60"/>
    <w:rsid w:val="002D3F28"/>
    <w:rsid w:val="002D5E6B"/>
    <w:rsid w:val="002D5E89"/>
    <w:rsid w:val="002D6CA2"/>
    <w:rsid w:val="002D7AFA"/>
    <w:rsid w:val="002E0B91"/>
    <w:rsid w:val="002E263D"/>
    <w:rsid w:val="002E5403"/>
    <w:rsid w:val="002E6B82"/>
    <w:rsid w:val="002F3109"/>
    <w:rsid w:val="002F31F9"/>
    <w:rsid w:val="002F3764"/>
    <w:rsid w:val="002F6321"/>
    <w:rsid w:val="003009CD"/>
    <w:rsid w:val="0030102A"/>
    <w:rsid w:val="00303603"/>
    <w:rsid w:val="00303BF3"/>
    <w:rsid w:val="003040D1"/>
    <w:rsid w:val="0030452B"/>
    <w:rsid w:val="00304A10"/>
    <w:rsid w:val="00306EA1"/>
    <w:rsid w:val="00307D61"/>
    <w:rsid w:val="003103B4"/>
    <w:rsid w:val="003106E6"/>
    <w:rsid w:val="00311930"/>
    <w:rsid w:val="00313370"/>
    <w:rsid w:val="003135CF"/>
    <w:rsid w:val="00313B07"/>
    <w:rsid w:val="00317FCD"/>
    <w:rsid w:val="0032243A"/>
    <w:rsid w:val="003235CD"/>
    <w:rsid w:val="00323D57"/>
    <w:rsid w:val="003240EB"/>
    <w:rsid w:val="00324E68"/>
    <w:rsid w:val="0032668E"/>
    <w:rsid w:val="00326854"/>
    <w:rsid w:val="00326975"/>
    <w:rsid w:val="00327231"/>
    <w:rsid w:val="00327538"/>
    <w:rsid w:val="00330C2C"/>
    <w:rsid w:val="0033302D"/>
    <w:rsid w:val="0033601C"/>
    <w:rsid w:val="0033650C"/>
    <w:rsid w:val="00336DFE"/>
    <w:rsid w:val="0033709C"/>
    <w:rsid w:val="003411E2"/>
    <w:rsid w:val="00341C74"/>
    <w:rsid w:val="00342FC5"/>
    <w:rsid w:val="00343BCB"/>
    <w:rsid w:val="00345E9D"/>
    <w:rsid w:val="00347239"/>
    <w:rsid w:val="00351C72"/>
    <w:rsid w:val="00352433"/>
    <w:rsid w:val="00352AD2"/>
    <w:rsid w:val="0035362C"/>
    <w:rsid w:val="003538F2"/>
    <w:rsid w:val="00353ED8"/>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3F01"/>
    <w:rsid w:val="003779CE"/>
    <w:rsid w:val="00380B10"/>
    <w:rsid w:val="00380E6B"/>
    <w:rsid w:val="00382568"/>
    <w:rsid w:val="00382EAA"/>
    <w:rsid w:val="00383972"/>
    <w:rsid w:val="00385490"/>
    <w:rsid w:val="00386FF1"/>
    <w:rsid w:val="00390A0A"/>
    <w:rsid w:val="00391505"/>
    <w:rsid w:val="00393EFC"/>
    <w:rsid w:val="0039652D"/>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E4146"/>
    <w:rsid w:val="003E4A2F"/>
    <w:rsid w:val="003F13CF"/>
    <w:rsid w:val="003F28ED"/>
    <w:rsid w:val="003F46B5"/>
    <w:rsid w:val="003F5F30"/>
    <w:rsid w:val="0040126C"/>
    <w:rsid w:val="0040145A"/>
    <w:rsid w:val="0040299E"/>
    <w:rsid w:val="0040514E"/>
    <w:rsid w:val="00407A76"/>
    <w:rsid w:val="00410570"/>
    <w:rsid w:val="00411228"/>
    <w:rsid w:val="00412199"/>
    <w:rsid w:val="0041335C"/>
    <w:rsid w:val="004136F9"/>
    <w:rsid w:val="004143D4"/>
    <w:rsid w:val="0041447A"/>
    <w:rsid w:val="004156A2"/>
    <w:rsid w:val="004165DC"/>
    <w:rsid w:val="00422328"/>
    <w:rsid w:val="004234E7"/>
    <w:rsid w:val="004235E9"/>
    <w:rsid w:val="0042458F"/>
    <w:rsid w:val="0042521C"/>
    <w:rsid w:val="00427971"/>
    <w:rsid w:val="00430AD4"/>
    <w:rsid w:val="00432098"/>
    <w:rsid w:val="00432DA6"/>
    <w:rsid w:val="00433459"/>
    <w:rsid w:val="00434204"/>
    <w:rsid w:val="00434A12"/>
    <w:rsid w:val="00435284"/>
    <w:rsid w:val="004407B7"/>
    <w:rsid w:val="004423AE"/>
    <w:rsid w:val="0045270B"/>
    <w:rsid w:val="004528D1"/>
    <w:rsid w:val="00460871"/>
    <w:rsid w:val="00463BAB"/>
    <w:rsid w:val="00470233"/>
    <w:rsid w:val="00470F12"/>
    <w:rsid w:val="00471356"/>
    <w:rsid w:val="004770C3"/>
    <w:rsid w:val="00480DA7"/>
    <w:rsid w:val="00484A4E"/>
    <w:rsid w:val="004857EA"/>
    <w:rsid w:val="0048674E"/>
    <w:rsid w:val="00491EBA"/>
    <w:rsid w:val="00493D39"/>
    <w:rsid w:val="004A53E5"/>
    <w:rsid w:val="004A5EB2"/>
    <w:rsid w:val="004A604C"/>
    <w:rsid w:val="004A7BD2"/>
    <w:rsid w:val="004C24CC"/>
    <w:rsid w:val="004C6735"/>
    <w:rsid w:val="004D00FF"/>
    <w:rsid w:val="004D0907"/>
    <w:rsid w:val="004D2538"/>
    <w:rsid w:val="004D3C25"/>
    <w:rsid w:val="004D3F9F"/>
    <w:rsid w:val="004D50F5"/>
    <w:rsid w:val="004E02CC"/>
    <w:rsid w:val="004E2D67"/>
    <w:rsid w:val="004E31DC"/>
    <w:rsid w:val="004E4176"/>
    <w:rsid w:val="004E4AE1"/>
    <w:rsid w:val="004E754F"/>
    <w:rsid w:val="004F00C9"/>
    <w:rsid w:val="004F1287"/>
    <w:rsid w:val="004F2320"/>
    <w:rsid w:val="004F379A"/>
    <w:rsid w:val="004F37DD"/>
    <w:rsid w:val="00502BE3"/>
    <w:rsid w:val="00503F0C"/>
    <w:rsid w:val="0050468C"/>
    <w:rsid w:val="0050530F"/>
    <w:rsid w:val="00511736"/>
    <w:rsid w:val="00511A37"/>
    <w:rsid w:val="00511BE7"/>
    <w:rsid w:val="005155B7"/>
    <w:rsid w:val="00520357"/>
    <w:rsid w:val="00521324"/>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6A5E"/>
    <w:rsid w:val="00557952"/>
    <w:rsid w:val="005605F5"/>
    <w:rsid w:val="00560A18"/>
    <w:rsid w:val="00565381"/>
    <w:rsid w:val="00567450"/>
    <w:rsid w:val="005708B4"/>
    <w:rsid w:val="00570956"/>
    <w:rsid w:val="00571BD7"/>
    <w:rsid w:val="0057396A"/>
    <w:rsid w:val="00576C94"/>
    <w:rsid w:val="00577065"/>
    <w:rsid w:val="005816E0"/>
    <w:rsid w:val="00581B8F"/>
    <w:rsid w:val="00581D49"/>
    <w:rsid w:val="0058535D"/>
    <w:rsid w:val="00585986"/>
    <w:rsid w:val="005861B5"/>
    <w:rsid w:val="005865AF"/>
    <w:rsid w:val="00586891"/>
    <w:rsid w:val="0058691B"/>
    <w:rsid w:val="00591A40"/>
    <w:rsid w:val="005A1126"/>
    <w:rsid w:val="005A3F57"/>
    <w:rsid w:val="005A46B4"/>
    <w:rsid w:val="005B0521"/>
    <w:rsid w:val="005B0ADE"/>
    <w:rsid w:val="005B1778"/>
    <w:rsid w:val="005B25D0"/>
    <w:rsid w:val="005B33D9"/>
    <w:rsid w:val="005B63AC"/>
    <w:rsid w:val="005B7942"/>
    <w:rsid w:val="005C06C6"/>
    <w:rsid w:val="005C0BDB"/>
    <w:rsid w:val="005C1033"/>
    <w:rsid w:val="005C3F18"/>
    <w:rsid w:val="005C59B4"/>
    <w:rsid w:val="005C5D6C"/>
    <w:rsid w:val="005D0454"/>
    <w:rsid w:val="005D23BA"/>
    <w:rsid w:val="005D2495"/>
    <w:rsid w:val="005D29B5"/>
    <w:rsid w:val="005D509A"/>
    <w:rsid w:val="005D6EB3"/>
    <w:rsid w:val="005E60E1"/>
    <w:rsid w:val="005F10E8"/>
    <w:rsid w:val="005F2E9B"/>
    <w:rsid w:val="005F3782"/>
    <w:rsid w:val="005F6795"/>
    <w:rsid w:val="005F70F2"/>
    <w:rsid w:val="005F7281"/>
    <w:rsid w:val="005F7DD3"/>
    <w:rsid w:val="00601231"/>
    <w:rsid w:val="006052C5"/>
    <w:rsid w:val="006105FA"/>
    <w:rsid w:val="00616697"/>
    <w:rsid w:val="00621D31"/>
    <w:rsid w:val="00623140"/>
    <w:rsid w:val="0062374C"/>
    <w:rsid w:val="00623BEB"/>
    <w:rsid w:val="00624544"/>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72277"/>
    <w:rsid w:val="006756D0"/>
    <w:rsid w:val="0067731C"/>
    <w:rsid w:val="00677BB5"/>
    <w:rsid w:val="0068186D"/>
    <w:rsid w:val="00682BBF"/>
    <w:rsid w:val="00683364"/>
    <w:rsid w:val="00691F81"/>
    <w:rsid w:val="006A22C0"/>
    <w:rsid w:val="006A2DDC"/>
    <w:rsid w:val="006A70F4"/>
    <w:rsid w:val="006A77BC"/>
    <w:rsid w:val="006B072F"/>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6A7E"/>
    <w:rsid w:val="006E77B4"/>
    <w:rsid w:val="006F0604"/>
    <w:rsid w:val="006F1250"/>
    <w:rsid w:val="006F1A87"/>
    <w:rsid w:val="006F1CBA"/>
    <w:rsid w:val="006F29DB"/>
    <w:rsid w:val="006F54F3"/>
    <w:rsid w:val="006F6899"/>
    <w:rsid w:val="00700CCF"/>
    <w:rsid w:val="0070144E"/>
    <w:rsid w:val="00701C01"/>
    <w:rsid w:val="007033B8"/>
    <w:rsid w:val="00703BEA"/>
    <w:rsid w:val="00704575"/>
    <w:rsid w:val="00706D39"/>
    <w:rsid w:val="00712106"/>
    <w:rsid w:val="0071528C"/>
    <w:rsid w:val="007152EF"/>
    <w:rsid w:val="00715B73"/>
    <w:rsid w:val="0071696F"/>
    <w:rsid w:val="00716F36"/>
    <w:rsid w:val="007220A1"/>
    <w:rsid w:val="007247DE"/>
    <w:rsid w:val="007323F3"/>
    <w:rsid w:val="00733930"/>
    <w:rsid w:val="00734B00"/>
    <w:rsid w:val="00736117"/>
    <w:rsid w:val="00736C7E"/>
    <w:rsid w:val="0073725A"/>
    <w:rsid w:val="007375FC"/>
    <w:rsid w:val="0074172C"/>
    <w:rsid w:val="00741B1C"/>
    <w:rsid w:val="00741D1C"/>
    <w:rsid w:val="00743C06"/>
    <w:rsid w:val="00743EFF"/>
    <w:rsid w:val="00744A6F"/>
    <w:rsid w:val="00744D8F"/>
    <w:rsid w:val="00750392"/>
    <w:rsid w:val="007561FC"/>
    <w:rsid w:val="00756ACC"/>
    <w:rsid w:val="0076130D"/>
    <w:rsid w:val="00763E2C"/>
    <w:rsid w:val="00763F62"/>
    <w:rsid w:val="00764194"/>
    <w:rsid w:val="00774182"/>
    <w:rsid w:val="0077630F"/>
    <w:rsid w:val="00776739"/>
    <w:rsid w:val="007776D7"/>
    <w:rsid w:val="00780259"/>
    <w:rsid w:val="007804F7"/>
    <w:rsid w:val="00783E59"/>
    <w:rsid w:val="00785210"/>
    <w:rsid w:val="0078723B"/>
    <w:rsid w:val="00787366"/>
    <w:rsid w:val="00790BF4"/>
    <w:rsid w:val="00791CC5"/>
    <w:rsid w:val="007929FD"/>
    <w:rsid w:val="00793095"/>
    <w:rsid w:val="0079369D"/>
    <w:rsid w:val="007939AC"/>
    <w:rsid w:val="00796BDF"/>
    <w:rsid w:val="0079776E"/>
    <w:rsid w:val="007A14C8"/>
    <w:rsid w:val="007A1762"/>
    <w:rsid w:val="007A2203"/>
    <w:rsid w:val="007A44DE"/>
    <w:rsid w:val="007A44E7"/>
    <w:rsid w:val="007A7279"/>
    <w:rsid w:val="007B1D53"/>
    <w:rsid w:val="007B3ACD"/>
    <w:rsid w:val="007B43DB"/>
    <w:rsid w:val="007B640C"/>
    <w:rsid w:val="007B723F"/>
    <w:rsid w:val="007B7AD3"/>
    <w:rsid w:val="007C13CE"/>
    <w:rsid w:val="007C4AF8"/>
    <w:rsid w:val="007C5020"/>
    <w:rsid w:val="007C5F20"/>
    <w:rsid w:val="007C6A12"/>
    <w:rsid w:val="007C739D"/>
    <w:rsid w:val="007D0FBF"/>
    <w:rsid w:val="007D30F3"/>
    <w:rsid w:val="007D3D9A"/>
    <w:rsid w:val="007D4046"/>
    <w:rsid w:val="007E22C4"/>
    <w:rsid w:val="007E2DDF"/>
    <w:rsid w:val="007E31CB"/>
    <w:rsid w:val="007E43C1"/>
    <w:rsid w:val="007E4437"/>
    <w:rsid w:val="007E7822"/>
    <w:rsid w:val="007F265C"/>
    <w:rsid w:val="007F51FA"/>
    <w:rsid w:val="0080512C"/>
    <w:rsid w:val="00810B28"/>
    <w:rsid w:val="00811342"/>
    <w:rsid w:val="008139E3"/>
    <w:rsid w:val="0081529A"/>
    <w:rsid w:val="00815515"/>
    <w:rsid w:val="00815B57"/>
    <w:rsid w:val="00816C55"/>
    <w:rsid w:val="00816FCE"/>
    <w:rsid w:val="00817407"/>
    <w:rsid w:val="008178FE"/>
    <w:rsid w:val="008223FD"/>
    <w:rsid w:val="0082331C"/>
    <w:rsid w:val="0082429E"/>
    <w:rsid w:val="008272C8"/>
    <w:rsid w:val="00831864"/>
    <w:rsid w:val="00833C98"/>
    <w:rsid w:val="008350A0"/>
    <w:rsid w:val="00835BA0"/>
    <w:rsid w:val="00835F59"/>
    <w:rsid w:val="00836C6F"/>
    <w:rsid w:val="00836F8D"/>
    <w:rsid w:val="00841066"/>
    <w:rsid w:val="00842897"/>
    <w:rsid w:val="008443B3"/>
    <w:rsid w:val="00844816"/>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5478"/>
    <w:rsid w:val="00865F8D"/>
    <w:rsid w:val="008711AC"/>
    <w:rsid w:val="008762B5"/>
    <w:rsid w:val="00877087"/>
    <w:rsid w:val="00881687"/>
    <w:rsid w:val="00882D8D"/>
    <w:rsid w:val="0088396D"/>
    <w:rsid w:val="0088473C"/>
    <w:rsid w:val="00884AB9"/>
    <w:rsid w:val="00886913"/>
    <w:rsid w:val="008869E5"/>
    <w:rsid w:val="00886A8A"/>
    <w:rsid w:val="0088730C"/>
    <w:rsid w:val="008874E2"/>
    <w:rsid w:val="008933ED"/>
    <w:rsid w:val="00894636"/>
    <w:rsid w:val="00895E36"/>
    <w:rsid w:val="008A00D1"/>
    <w:rsid w:val="008A29CD"/>
    <w:rsid w:val="008A407B"/>
    <w:rsid w:val="008A548D"/>
    <w:rsid w:val="008A55A1"/>
    <w:rsid w:val="008A5E1C"/>
    <w:rsid w:val="008A6119"/>
    <w:rsid w:val="008A6992"/>
    <w:rsid w:val="008A7050"/>
    <w:rsid w:val="008A7404"/>
    <w:rsid w:val="008A763E"/>
    <w:rsid w:val="008A76E3"/>
    <w:rsid w:val="008B22C1"/>
    <w:rsid w:val="008B31F3"/>
    <w:rsid w:val="008B4A84"/>
    <w:rsid w:val="008B61B9"/>
    <w:rsid w:val="008B76DC"/>
    <w:rsid w:val="008C7199"/>
    <w:rsid w:val="008D250A"/>
    <w:rsid w:val="008D637D"/>
    <w:rsid w:val="008D7F0D"/>
    <w:rsid w:val="008E4155"/>
    <w:rsid w:val="008E439E"/>
    <w:rsid w:val="008E654F"/>
    <w:rsid w:val="008F0642"/>
    <w:rsid w:val="008F0B97"/>
    <w:rsid w:val="008F33BC"/>
    <w:rsid w:val="008F3C7D"/>
    <w:rsid w:val="008F3EA8"/>
    <w:rsid w:val="008F4BD7"/>
    <w:rsid w:val="008F5020"/>
    <w:rsid w:val="008F7645"/>
    <w:rsid w:val="008F784F"/>
    <w:rsid w:val="00900749"/>
    <w:rsid w:val="00901B63"/>
    <w:rsid w:val="00901BF7"/>
    <w:rsid w:val="00903E26"/>
    <w:rsid w:val="00906DBD"/>
    <w:rsid w:val="00911535"/>
    <w:rsid w:val="00913F6B"/>
    <w:rsid w:val="0092020B"/>
    <w:rsid w:val="00920770"/>
    <w:rsid w:val="009222EC"/>
    <w:rsid w:val="009231B9"/>
    <w:rsid w:val="009254C1"/>
    <w:rsid w:val="00927921"/>
    <w:rsid w:val="009306CC"/>
    <w:rsid w:val="009315D9"/>
    <w:rsid w:val="00933228"/>
    <w:rsid w:val="0093330A"/>
    <w:rsid w:val="00933493"/>
    <w:rsid w:val="00933ADD"/>
    <w:rsid w:val="00935623"/>
    <w:rsid w:val="0093619B"/>
    <w:rsid w:val="00936406"/>
    <w:rsid w:val="00936954"/>
    <w:rsid w:val="00940E43"/>
    <w:rsid w:val="00943D43"/>
    <w:rsid w:val="009449E7"/>
    <w:rsid w:val="00944B04"/>
    <w:rsid w:val="00951195"/>
    <w:rsid w:val="00951844"/>
    <w:rsid w:val="00956D54"/>
    <w:rsid w:val="00956E89"/>
    <w:rsid w:val="0095752B"/>
    <w:rsid w:val="00962003"/>
    <w:rsid w:val="00971700"/>
    <w:rsid w:val="009723B3"/>
    <w:rsid w:val="009749B0"/>
    <w:rsid w:val="009809C1"/>
    <w:rsid w:val="00983840"/>
    <w:rsid w:val="00984D20"/>
    <w:rsid w:val="009875D9"/>
    <w:rsid w:val="0099009D"/>
    <w:rsid w:val="00990549"/>
    <w:rsid w:val="00994ADE"/>
    <w:rsid w:val="009A0058"/>
    <w:rsid w:val="009A0343"/>
    <w:rsid w:val="009A146D"/>
    <w:rsid w:val="009A17C7"/>
    <w:rsid w:val="009A75A0"/>
    <w:rsid w:val="009A7737"/>
    <w:rsid w:val="009A794D"/>
    <w:rsid w:val="009B0165"/>
    <w:rsid w:val="009B23A6"/>
    <w:rsid w:val="009B437A"/>
    <w:rsid w:val="009B465D"/>
    <w:rsid w:val="009C245D"/>
    <w:rsid w:val="009C3E81"/>
    <w:rsid w:val="009C5047"/>
    <w:rsid w:val="009C5EF8"/>
    <w:rsid w:val="009D0D3C"/>
    <w:rsid w:val="009D120A"/>
    <w:rsid w:val="009D1D81"/>
    <w:rsid w:val="009D2FA4"/>
    <w:rsid w:val="009D3502"/>
    <w:rsid w:val="009D3C69"/>
    <w:rsid w:val="009D5303"/>
    <w:rsid w:val="009D5C09"/>
    <w:rsid w:val="009E2C23"/>
    <w:rsid w:val="009E4CF1"/>
    <w:rsid w:val="009E6F9E"/>
    <w:rsid w:val="009E7068"/>
    <w:rsid w:val="009E7961"/>
    <w:rsid w:val="009F04AB"/>
    <w:rsid w:val="009F0765"/>
    <w:rsid w:val="009F0DA1"/>
    <w:rsid w:val="009F33E7"/>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B47"/>
    <w:rsid w:val="00A30C43"/>
    <w:rsid w:val="00A3227D"/>
    <w:rsid w:val="00A34BF1"/>
    <w:rsid w:val="00A35055"/>
    <w:rsid w:val="00A360EF"/>
    <w:rsid w:val="00A36F51"/>
    <w:rsid w:val="00A40454"/>
    <w:rsid w:val="00A41DB9"/>
    <w:rsid w:val="00A43BFD"/>
    <w:rsid w:val="00A44ED9"/>
    <w:rsid w:val="00A47894"/>
    <w:rsid w:val="00A50CFA"/>
    <w:rsid w:val="00A524F5"/>
    <w:rsid w:val="00A54EB3"/>
    <w:rsid w:val="00A569D2"/>
    <w:rsid w:val="00A57245"/>
    <w:rsid w:val="00A57C5C"/>
    <w:rsid w:val="00A6597C"/>
    <w:rsid w:val="00A6611F"/>
    <w:rsid w:val="00A72C33"/>
    <w:rsid w:val="00A73B29"/>
    <w:rsid w:val="00A74736"/>
    <w:rsid w:val="00A74BED"/>
    <w:rsid w:val="00A76154"/>
    <w:rsid w:val="00A80A90"/>
    <w:rsid w:val="00A8131C"/>
    <w:rsid w:val="00A828A5"/>
    <w:rsid w:val="00A8341F"/>
    <w:rsid w:val="00A94594"/>
    <w:rsid w:val="00A95C78"/>
    <w:rsid w:val="00A96954"/>
    <w:rsid w:val="00AA065A"/>
    <w:rsid w:val="00AA3148"/>
    <w:rsid w:val="00AA700A"/>
    <w:rsid w:val="00AA77A7"/>
    <w:rsid w:val="00AB151B"/>
    <w:rsid w:val="00AB2460"/>
    <w:rsid w:val="00AB2818"/>
    <w:rsid w:val="00AB3FEC"/>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5181"/>
    <w:rsid w:val="00AE0064"/>
    <w:rsid w:val="00AE33DE"/>
    <w:rsid w:val="00AE3603"/>
    <w:rsid w:val="00AE4DDC"/>
    <w:rsid w:val="00AE51C2"/>
    <w:rsid w:val="00AE551A"/>
    <w:rsid w:val="00AF6B81"/>
    <w:rsid w:val="00B00BA9"/>
    <w:rsid w:val="00B013B3"/>
    <w:rsid w:val="00B04E01"/>
    <w:rsid w:val="00B052A4"/>
    <w:rsid w:val="00B06733"/>
    <w:rsid w:val="00B074A6"/>
    <w:rsid w:val="00B109EA"/>
    <w:rsid w:val="00B129A0"/>
    <w:rsid w:val="00B13219"/>
    <w:rsid w:val="00B14B2F"/>
    <w:rsid w:val="00B150BA"/>
    <w:rsid w:val="00B15865"/>
    <w:rsid w:val="00B179D7"/>
    <w:rsid w:val="00B206A5"/>
    <w:rsid w:val="00B22312"/>
    <w:rsid w:val="00B23AEE"/>
    <w:rsid w:val="00B23BE6"/>
    <w:rsid w:val="00B24A42"/>
    <w:rsid w:val="00B262A6"/>
    <w:rsid w:val="00B27489"/>
    <w:rsid w:val="00B27DAD"/>
    <w:rsid w:val="00B309C8"/>
    <w:rsid w:val="00B30DEB"/>
    <w:rsid w:val="00B3166E"/>
    <w:rsid w:val="00B3354B"/>
    <w:rsid w:val="00B34CD0"/>
    <w:rsid w:val="00B351BF"/>
    <w:rsid w:val="00B35F74"/>
    <w:rsid w:val="00B40DD6"/>
    <w:rsid w:val="00B41EF0"/>
    <w:rsid w:val="00B42F1E"/>
    <w:rsid w:val="00B43E68"/>
    <w:rsid w:val="00B513D4"/>
    <w:rsid w:val="00B53074"/>
    <w:rsid w:val="00B534D5"/>
    <w:rsid w:val="00B53D0E"/>
    <w:rsid w:val="00B53F96"/>
    <w:rsid w:val="00B61045"/>
    <w:rsid w:val="00B61A7F"/>
    <w:rsid w:val="00B641F2"/>
    <w:rsid w:val="00B6427F"/>
    <w:rsid w:val="00B67133"/>
    <w:rsid w:val="00B7118E"/>
    <w:rsid w:val="00B722BD"/>
    <w:rsid w:val="00B74438"/>
    <w:rsid w:val="00B7531E"/>
    <w:rsid w:val="00B75783"/>
    <w:rsid w:val="00B75E80"/>
    <w:rsid w:val="00B814B1"/>
    <w:rsid w:val="00B847FE"/>
    <w:rsid w:val="00B90FCA"/>
    <w:rsid w:val="00B91D8F"/>
    <w:rsid w:val="00B924AB"/>
    <w:rsid w:val="00B9493E"/>
    <w:rsid w:val="00B97CF9"/>
    <w:rsid w:val="00B97FAF"/>
    <w:rsid w:val="00BA007D"/>
    <w:rsid w:val="00BA4A3C"/>
    <w:rsid w:val="00BA5151"/>
    <w:rsid w:val="00BA5C99"/>
    <w:rsid w:val="00BA5E4A"/>
    <w:rsid w:val="00BA63D5"/>
    <w:rsid w:val="00BA758A"/>
    <w:rsid w:val="00BB2723"/>
    <w:rsid w:val="00BB305D"/>
    <w:rsid w:val="00BB32E7"/>
    <w:rsid w:val="00BB341C"/>
    <w:rsid w:val="00BB349D"/>
    <w:rsid w:val="00BB3864"/>
    <w:rsid w:val="00BB4AAB"/>
    <w:rsid w:val="00BB6007"/>
    <w:rsid w:val="00BB62BA"/>
    <w:rsid w:val="00BC0240"/>
    <w:rsid w:val="00BC34F6"/>
    <w:rsid w:val="00BC4DFE"/>
    <w:rsid w:val="00BC6D14"/>
    <w:rsid w:val="00BD1926"/>
    <w:rsid w:val="00BD4358"/>
    <w:rsid w:val="00BD5BCC"/>
    <w:rsid w:val="00BD6F6A"/>
    <w:rsid w:val="00BE0463"/>
    <w:rsid w:val="00BE0871"/>
    <w:rsid w:val="00BE1395"/>
    <w:rsid w:val="00BE1EE4"/>
    <w:rsid w:val="00BE24C7"/>
    <w:rsid w:val="00BE537B"/>
    <w:rsid w:val="00BE6997"/>
    <w:rsid w:val="00BE7EF9"/>
    <w:rsid w:val="00BF3093"/>
    <w:rsid w:val="00BF3192"/>
    <w:rsid w:val="00BF3280"/>
    <w:rsid w:val="00BF4535"/>
    <w:rsid w:val="00BF504F"/>
    <w:rsid w:val="00BF7A41"/>
    <w:rsid w:val="00BF7A8E"/>
    <w:rsid w:val="00C001F1"/>
    <w:rsid w:val="00C02B5C"/>
    <w:rsid w:val="00C05822"/>
    <w:rsid w:val="00C05C2D"/>
    <w:rsid w:val="00C06562"/>
    <w:rsid w:val="00C1021B"/>
    <w:rsid w:val="00C13591"/>
    <w:rsid w:val="00C145DD"/>
    <w:rsid w:val="00C15D8A"/>
    <w:rsid w:val="00C15EA6"/>
    <w:rsid w:val="00C17328"/>
    <w:rsid w:val="00C20659"/>
    <w:rsid w:val="00C20909"/>
    <w:rsid w:val="00C216C3"/>
    <w:rsid w:val="00C22542"/>
    <w:rsid w:val="00C22BC5"/>
    <w:rsid w:val="00C24FB4"/>
    <w:rsid w:val="00C31779"/>
    <w:rsid w:val="00C42CC1"/>
    <w:rsid w:val="00C43A22"/>
    <w:rsid w:val="00C447EF"/>
    <w:rsid w:val="00C44EA5"/>
    <w:rsid w:val="00C451D4"/>
    <w:rsid w:val="00C45DEA"/>
    <w:rsid w:val="00C47614"/>
    <w:rsid w:val="00C511DC"/>
    <w:rsid w:val="00C53606"/>
    <w:rsid w:val="00C55344"/>
    <w:rsid w:val="00C576CE"/>
    <w:rsid w:val="00C60338"/>
    <w:rsid w:val="00C60B6F"/>
    <w:rsid w:val="00C616C5"/>
    <w:rsid w:val="00C62613"/>
    <w:rsid w:val="00C627A0"/>
    <w:rsid w:val="00C62832"/>
    <w:rsid w:val="00C62A4F"/>
    <w:rsid w:val="00C67468"/>
    <w:rsid w:val="00C71246"/>
    <w:rsid w:val="00C72F40"/>
    <w:rsid w:val="00C73B8F"/>
    <w:rsid w:val="00C77BE8"/>
    <w:rsid w:val="00C81B09"/>
    <w:rsid w:val="00C82131"/>
    <w:rsid w:val="00C82924"/>
    <w:rsid w:val="00C85CA7"/>
    <w:rsid w:val="00C86466"/>
    <w:rsid w:val="00C87F4A"/>
    <w:rsid w:val="00C90F31"/>
    <w:rsid w:val="00C9248C"/>
    <w:rsid w:val="00C933B0"/>
    <w:rsid w:val="00C9374D"/>
    <w:rsid w:val="00C94E3A"/>
    <w:rsid w:val="00C953B5"/>
    <w:rsid w:val="00CA02B6"/>
    <w:rsid w:val="00CA4FF8"/>
    <w:rsid w:val="00CA5FEC"/>
    <w:rsid w:val="00CA6D4F"/>
    <w:rsid w:val="00CA6E48"/>
    <w:rsid w:val="00CB0B4D"/>
    <w:rsid w:val="00CB0E4D"/>
    <w:rsid w:val="00CB1EA0"/>
    <w:rsid w:val="00CB25E4"/>
    <w:rsid w:val="00CB395E"/>
    <w:rsid w:val="00CB428E"/>
    <w:rsid w:val="00CB5039"/>
    <w:rsid w:val="00CC0EFF"/>
    <w:rsid w:val="00CC16A5"/>
    <w:rsid w:val="00CC1990"/>
    <w:rsid w:val="00CC4A08"/>
    <w:rsid w:val="00CC58F2"/>
    <w:rsid w:val="00CC61D1"/>
    <w:rsid w:val="00CD0A18"/>
    <w:rsid w:val="00CD1059"/>
    <w:rsid w:val="00CD2A80"/>
    <w:rsid w:val="00CD2A8E"/>
    <w:rsid w:val="00CD3918"/>
    <w:rsid w:val="00CD4F39"/>
    <w:rsid w:val="00CD5EA1"/>
    <w:rsid w:val="00CD699B"/>
    <w:rsid w:val="00CE09E0"/>
    <w:rsid w:val="00CE362A"/>
    <w:rsid w:val="00CE3CE9"/>
    <w:rsid w:val="00CF2034"/>
    <w:rsid w:val="00CF2DFA"/>
    <w:rsid w:val="00CF3840"/>
    <w:rsid w:val="00CF585B"/>
    <w:rsid w:val="00CF7B9C"/>
    <w:rsid w:val="00D000C1"/>
    <w:rsid w:val="00D015F1"/>
    <w:rsid w:val="00D018A1"/>
    <w:rsid w:val="00D037EB"/>
    <w:rsid w:val="00D0497F"/>
    <w:rsid w:val="00D058C7"/>
    <w:rsid w:val="00D1411A"/>
    <w:rsid w:val="00D20792"/>
    <w:rsid w:val="00D213E4"/>
    <w:rsid w:val="00D23376"/>
    <w:rsid w:val="00D23B6C"/>
    <w:rsid w:val="00D258AD"/>
    <w:rsid w:val="00D25FEF"/>
    <w:rsid w:val="00D26EEB"/>
    <w:rsid w:val="00D27193"/>
    <w:rsid w:val="00D32C5F"/>
    <w:rsid w:val="00D32E8D"/>
    <w:rsid w:val="00D33B47"/>
    <w:rsid w:val="00D357B4"/>
    <w:rsid w:val="00D41191"/>
    <w:rsid w:val="00D44BC4"/>
    <w:rsid w:val="00D4564B"/>
    <w:rsid w:val="00D473E5"/>
    <w:rsid w:val="00D5056E"/>
    <w:rsid w:val="00D50AC4"/>
    <w:rsid w:val="00D526D6"/>
    <w:rsid w:val="00D52BED"/>
    <w:rsid w:val="00D54813"/>
    <w:rsid w:val="00D55DA1"/>
    <w:rsid w:val="00D631D7"/>
    <w:rsid w:val="00D64EDF"/>
    <w:rsid w:val="00D67093"/>
    <w:rsid w:val="00D73127"/>
    <w:rsid w:val="00D81738"/>
    <w:rsid w:val="00D83D98"/>
    <w:rsid w:val="00D85205"/>
    <w:rsid w:val="00D85911"/>
    <w:rsid w:val="00D914B0"/>
    <w:rsid w:val="00D92475"/>
    <w:rsid w:val="00D942A0"/>
    <w:rsid w:val="00D95D9B"/>
    <w:rsid w:val="00DA4ED1"/>
    <w:rsid w:val="00DA60ED"/>
    <w:rsid w:val="00DA7A33"/>
    <w:rsid w:val="00DA7D63"/>
    <w:rsid w:val="00DB01B4"/>
    <w:rsid w:val="00DB041F"/>
    <w:rsid w:val="00DB0B61"/>
    <w:rsid w:val="00DB0EA3"/>
    <w:rsid w:val="00DB11CC"/>
    <w:rsid w:val="00DB3ED5"/>
    <w:rsid w:val="00DB4279"/>
    <w:rsid w:val="00DB4FBD"/>
    <w:rsid w:val="00DB5F36"/>
    <w:rsid w:val="00DB7C45"/>
    <w:rsid w:val="00DC5AC5"/>
    <w:rsid w:val="00DD03F7"/>
    <w:rsid w:val="00DD123A"/>
    <w:rsid w:val="00DD1C7C"/>
    <w:rsid w:val="00DD6BEC"/>
    <w:rsid w:val="00DE2FE2"/>
    <w:rsid w:val="00DE67D4"/>
    <w:rsid w:val="00DE6F42"/>
    <w:rsid w:val="00DE7184"/>
    <w:rsid w:val="00DF004B"/>
    <w:rsid w:val="00DF0D03"/>
    <w:rsid w:val="00DF15B0"/>
    <w:rsid w:val="00DF4451"/>
    <w:rsid w:val="00DF45E9"/>
    <w:rsid w:val="00E00BC9"/>
    <w:rsid w:val="00E04829"/>
    <w:rsid w:val="00E07012"/>
    <w:rsid w:val="00E10E4C"/>
    <w:rsid w:val="00E146E8"/>
    <w:rsid w:val="00E149AA"/>
    <w:rsid w:val="00E2037A"/>
    <w:rsid w:val="00E20B40"/>
    <w:rsid w:val="00E215F3"/>
    <w:rsid w:val="00E21DD2"/>
    <w:rsid w:val="00E233BA"/>
    <w:rsid w:val="00E2395E"/>
    <w:rsid w:val="00E240F1"/>
    <w:rsid w:val="00E241E6"/>
    <w:rsid w:val="00E247DC"/>
    <w:rsid w:val="00E305C2"/>
    <w:rsid w:val="00E31B77"/>
    <w:rsid w:val="00E345CF"/>
    <w:rsid w:val="00E34B8A"/>
    <w:rsid w:val="00E37CA9"/>
    <w:rsid w:val="00E41AB2"/>
    <w:rsid w:val="00E42391"/>
    <w:rsid w:val="00E43CAA"/>
    <w:rsid w:val="00E5014A"/>
    <w:rsid w:val="00E526E1"/>
    <w:rsid w:val="00E53B13"/>
    <w:rsid w:val="00E55144"/>
    <w:rsid w:val="00E55218"/>
    <w:rsid w:val="00E5528F"/>
    <w:rsid w:val="00E56DF5"/>
    <w:rsid w:val="00E609B1"/>
    <w:rsid w:val="00E61243"/>
    <w:rsid w:val="00E637F6"/>
    <w:rsid w:val="00E642D5"/>
    <w:rsid w:val="00E661D0"/>
    <w:rsid w:val="00E664AE"/>
    <w:rsid w:val="00E676A0"/>
    <w:rsid w:val="00E71C63"/>
    <w:rsid w:val="00E72181"/>
    <w:rsid w:val="00E73B9E"/>
    <w:rsid w:val="00E7455A"/>
    <w:rsid w:val="00E74F9C"/>
    <w:rsid w:val="00E76F0D"/>
    <w:rsid w:val="00E775CE"/>
    <w:rsid w:val="00E818F6"/>
    <w:rsid w:val="00E81B5F"/>
    <w:rsid w:val="00E8244D"/>
    <w:rsid w:val="00E9360A"/>
    <w:rsid w:val="00E939AF"/>
    <w:rsid w:val="00E95564"/>
    <w:rsid w:val="00E95E7D"/>
    <w:rsid w:val="00EA006D"/>
    <w:rsid w:val="00EA04A4"/>
    <w:rsid w:val="00EA073E"/>
    <w:rsid w:val="00EA2AEB"/>
    <w:rsid w:val="00EA71D8"/>
    <w:rsid w:val="00EB00DD"/>
    <w:rsid w:val="00EB18CC"/>
    <w:rsid w:val="00EB3B04"/>
    <w:rsid w:val="00EB3EEE"/>
    <w:rsid w:val="00EB41F3"/>
    <w:rsid w:val="00EB4997"/>
    <w:rsid w:val="00EB4B19"/>
    <w:rsid w:val="00EB6A9D"/>
    <w:rsid w:val="00EB6E44"/>
    <w:rsid w:val="00EC3484"/>
    <w:rsid w:val="00EC453C"/>
    <w:rsid w:val="00EC4B2D"/>
    <w:rsid w:val="00EC54F5"/>
    <w:rsid w:val="00EC5ED6"/>
    <w:rsid w:val="00ED0575"/>
    <w:rsid w:val="00ED12F3"/>
    <w:rsid w:val="00ED4D85"/>
    <w:rsid w:val="00ED676A"/>
    <w:rsid w:val="00ED727C"/>
    <w:rsid w:val="00EE0C69"/>
    <w:rsid w:val="00EE181B"/>
    <w:rsid w:val="00EE57FD"/>
    <w:rsid w:val="00EE675D"/>
    <w:rsid w:val="00EF2FBA"/>
    <w:rsid w:val="00EF3E4F"/>
    <w:rsid w:val="00EF3F28"/>
    <w:rsid w:val="00EF4DB7"/>
    <w:rsid w:val="00EF70C0"/>
    <w:rsid w:val="00EF7D8F"/>
    <w:rsid w:val="00EF7DEC"/>
    <w:rsid w:val="00F00026"/>
    <w:rsid w:val="00F00BA4"/>
    <w:rsid w:val="00F00D1C"/>
    <w:rsid w:val="00F04A39"/>
    <w:rsid w:val="00F053E3"/>
    <w:rsid w:val="00F05770"/>
    <w:rsid w:val="00F05CFF"/>
    <w:rsid w:val="00F065BC"/>
    <w:rsid w:val="00F101C8"/>
    <w:rsid w:val="00F1581C"/>
    <w:rsid w:val="00F15A36"/>
    <w:rsid w:val="00F1656B"/>
    <w:rsid w:val="00F16C94"/>
    <w:rsid w:val="00F17A43"/>
    <w:rsid w:val="00F17D3C"/>
    <w:rsid w:val="00F20169"/>
    <w:rsid w:val="00F23F3C"/>
    <w:rsid w:val="00F25F49"/>
    <w:rsid w:val="00F316E7"/>
    <w:rsid w:val="00F324DC"/>
    <w:rsid w:val="00F33F99"/>
    <w:rsid w:val="00F35CE2"/>
    <w:rsid w:val="00F36C86"/>
    <w:rsid w:val="00F41207"/>
    <w:rsid w:val="00F43F80"/>
    <w:rsid w:val="00F44D5A"/>
    <w:rsid w:val="00F51508"/>
    <w:rsid w:val="00F51DBF"/>
    <w:rsid w:val="00F53843"/>
    <w:rsid w:val="00F55325"/>
    <w:rsid w:val="00F63650"/>
    <w:rsid w:val="00F66448"/>
    <w:rsid w:val="00F707EF"/>
    <w:rsid w:val="00F827BF"/>
    <w:rsid w:val="00F83D5E"/>
    <w:rsid w:val="00F8433D"/>
    <w:rsid w:val="00F848AF"/>
    <w:rsid w:val="00F900B5"/>
    <w:rsid w:val="00F93751"/>
    <w:rsid w:val="00F95449"/>
    <w:rsid w:val="00F972C3"/>
    <w:rsid w:val="00FA07EA"/>
    <w:rsid w:val="00FA32D6"/>
    <w:rsid w:val="00FA5D01"/>
    <w:rsid w:val="00FA656C"/>
    <w:rsid w:val="00FA6A7C"/>
    <w:rsid w:val="00FA7DEB"/>
    <w:rsid w:val="00FB0FBC"/>
    <w:rsid w:val="00FB2F1E"/>
    <w:rsid w:val="00FB35F4"/>
    <w:rsid w:val="00FB3ED1"/>
    <w:rsid w:val="00FB7740"/>
    <w:rsid w:val="00FB78AD"/>
    <w:rsid w:val="00FB7D13"/>
    <w:rsid w:val="00FC2CEB"/>
    <w:rsid w:val="00FC4141"/>
    <w:rsid w:val="00FC63C4"/>
    <w:rsid w:val="00FC763B"/>
    <w:rsid w:val="00FC789B"/>
    <w:rsid w:val="00FC7F32"/>
    <w:rsid w:val="00FD2FEE"/>
    <w:rsid w:val="00FD3107"/>
    <w:rsid w:val="00FD779F"/>
    <w:rsid w:val="00FD7D1A"/>
    <w:rsid w:val="00FE0067"/>
    <w:rsid w:val="00FE02C1"/>
    <w:rsid w:val="00FE0DFC"/>
    <w:rsid w:val="00FE6260"/>
    <w:rsid w:val="00FE76AC"/>
    <w:rsid w:val="00FF05C6"/>
    <w:rsid w:val="00FF078F"/>
    <w:rsid w:val="00FF1406"/>
    <w:rsid w:val="00FF26DE"/>
    <w:rsid w:val="00FF2986"/>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C576CE"/>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3"/>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styleId="UnresolvedMention">
    <w:name w:val="Unresolved Mention"/>
    <w:basedOn w:val="DefaultParagraphFont"/>
    <w:rsid w:val="00C9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591858619">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1957832752">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in.listener.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in.listener.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yperlink" Target="http://in.listener.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in.listener.com" TargetMode="External"/><Relationship Id="rId10" Type="http://schemas.openxmlformats.org/officeDocument/2006/relationships/header" Target="header1.xml"/><Relationship Id="rId19" Type="http://schemas.openxmlformats.org/officeDocument/2006/relationships/hyperlink" Target="http://in.listen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in.listen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A7F26-5681-1348-AAFA-D0C65293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C:\Users\jjewitt58\AppData\Roaming\Microsoft\Templates\MEF_Model_Interface_Profile.dotm</Template>
  <TotalTime>5</TotalTime>
  <Pages>20</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API Guide - Trouble Ticket</vt:lpstr>
    </vt:vector>
  </TitlesOfParts>
  <Manager/>
  <Company>MEF</Company>
  <LinksUpToDate>false</LinksUpToDate>
  <CharactersWithSpaces>20733</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Trouble Ticket</dc:title>
  <dc:subject/>
  <dc:creator>MEF</dc:creator>
  <cp:keywords/>
  <dc:description/>
  <cp:lastModifiedBy>SIVAKUMAR, DHURVAS L</cp:lastModifiedBy>
  <cp:revision>4</cp:revision>
  <cp:lastPrinted>2018-01-02T22:27:00Z</cp:lastPrinted>
  <dcterms:created xsi:type="dcterms:W3CDTF">2018-02-28T21:43:00Z</dcterms:created>
  <dcterms:modified xsi:type="dcterms:W3CDTF">2018-03-02T18:09:00Z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SONATA_TICKET</vt:lpwstr>
  </property>
  <property fmtid="{D5CDD505-2E9C-101B-9397-08002B2CF9AE}" pid="3" name="RQMax">
    <vt:i4>10</vt:i4>
  </property>
  <property fmtid="{D5CDD505-2E9C-101B-9397-08002B2CF9AE}" pid="4" name="UCMAx">
    <vt:i4>10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