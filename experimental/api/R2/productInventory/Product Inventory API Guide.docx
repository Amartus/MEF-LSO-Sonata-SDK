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2930F" w14:textId="448E58CA" w:rsidR="00EB4997" w:rsidRDefault="00EB4997" w:rsidP="00D23B6C">
      <w:pPr>
        <w:pStyle w:val="Body"/>
      </w:pPr>
      <w:bookmarkStart w:id="0" w:name="OLE_LINK5"/>
      <w:bookmarkStart w:id="1" w:name="_GoBack"/>
      <w:bookmarkEnd w:id="1"/>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bookmarkStart w:id="2" w:name="_Hlk504555182"/>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25E92898" w:rsidR="00EB4997" w:rsidRPr="000D033F" w:rsidRDefault="0006778B" w:rsidP="00884AB9">
      <w:pPr>
        <w:pStyle w:val="DocumentTitle"/>
      </w:pPr>
      <w:r>
        <w:t>Product Inventory</w:t>
      </w:r>
    </w:p>
    <w:p w14:paraId="7D7A32A3" w14:textId="77777777" w:rsidR="00EB4997" w:rsidRPr="00FF3DA0" w:rsidRDefault="00EB4997" w:rsidP="00884AB9">
      <w:pPr>
        <w:pStyle w:val="DocumentTitle"/>
      </w:pPr>
    </w:p>
    <w:p w14:paraId="6690AC5F" w14:textId="22A0E996" w:rsidR="008A407B" w:rsidRDefault="00430639" w:rsidP="00884AB9">
      <w:pPr>
        <w:pStyle w:val="DocumentTitle"/>
      </w:pPr>
      <w:r>
        <w:t>February</w:t>
      </w:r>
      <w:r w:rsidR="00EB4997" w:rsidRPr="000D033F">
        <w:t xml:space="preserve"> 201</w:t>
      </w:r>
      <w:r w:rsidR="00EB4997">
        <w:t>8</w:t>
      </w:r>
      <w:bookmarkEnd w:id="0"/>
    </w:p>
    <w:bookmarkEnd w:id="2"/>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3" w:name="_Hlk504555408"/>
      <w:r w:rsidRPr="00BE24C7">
        <w:lastRenderedPageBreak/>
        <w:t>Disclaimer</w:t>
      </w:r>
    </w:p>
    <w:p w14:paraId="1F6B73EA" w14:textId="414C7C90" w:rsidR="002F3109" w:rsidRPr="007C6A12" w:rsidRDefault="002F3109" w:rsidP="00430AD4">
      <w:pPr>
        <w:pStyle w:val="Body"/>
      </w:pPr>
      <w:r w:rsidRPr="0041447A">
        <w:t>“This guide describes a set of APIs that may be implemented on one or more Interface Reference Points (IRPs) of the LSO Reference Architecture, as defined in MEF</w:t>
      </w:r>
      <w:r w:rsidR="00432098" w:rsidRPr="0041447A">
        <w:t xml:space="preserve"> </w:t>
      </w:r>
      <w:r w:rsidRPr="0041447A">
        <w:t xml:space="preserve">55. This guide is not a MEF specification, and is not based on a MEF consensus-driven technical specification development process. </w:t>
      </w:r>
    </w:p>
    <w:p w14:paraId="474669BE" w14:textId="732C8798" w:rsidR="000730BF" w:rsidRDefault="007C6A12" w:rsidP="00430AD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 No representation or warranty, expressed or implied, is made by MEF concerning the completeness, accuracy, or applicability of any information contained herein and no liability of any kind shall be assumed by MEF as a result of reliance upon such information</w:t>
      </w:r>
      <w:r w:rsidR="000730BF">
        <w:t>.</w:t>
      </w:r>
    </w:p>
    <w:p w14:paraId="73538B1E" w14:textId="77334655" w:rsidR="000730BF" w:rsidRDefault="007C6A12" w:rsidP="00430AD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r w:rsidR="000730BF">
        <w:t>.</w:t>
      </w:r>
    </w:p>
    <w:p w14:paraId="1C382769" w14:textId="77777777" w:rsidR="007C6A12" w:rsidRDefault="007C6A12" w:rsidP="00D23B6C">
      <w:pPr>
        <w:pStyle w:val="Body"/>
      </w:pPr>
      <w:r>
        <w:t>The receipt or any use of this document or its contents does not in any way create, by implication or otherwise:</w:t>
      </w:r>
    </w:p>
    <w:p w14:paraId="314CA350" w14:textId="77777777" w:rsidR="007C6A12" w:rsidRDefault="007C6A12" w:rsidP="00BE24C7">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6422086E" w14:textId="77777777" w:rsidR="007C6A12" w:rsidRDefault="007C6A12" w:rsidP="00BE24C7">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8AA5209" w14:textId="77777777" w:rsidR="007C6A12" w:rsidRDefault="007C6A12" w:rsidP="00BE24C7">
      <w:pPr>
        <w:pStyle w:val="BodyTextIndent"/>
      </w:pPr>
      <w:r>
        <w:t>(c) any form of relationship between any MEF member and the recipient or user of this document.</w:t>
      </w:r>
    </w:p>
    <w:p w14:paraId="0919D03B" w14:textId="77777777" w:rsidR="007C6A12" w:rsidRDefault="007C6A12" w:rsidP="00430AD4">
      <w:pPr>
        <w:pStyle w:val="Body"/>
      </w:pPr>
      <w:r>
        <w:t>Implementation or use of specific MEF standards or recommendations and MEF specifications will be voluntary,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3E561A4F" w:rsidR="000730BF" w:rsidRDefault="007C6A12" w:rsidP="00430AD4">
      <w:pPr>
        <w:pStyle w:val="Body"/>
      </w:pPr>
      <w:r>
        <w:t xml:space="preserve">© MEF </w:t>
      </w:r>
      <w:r w:rsidRPr="00D41E2A">
        <w:t>Forum 20</w:t>
      </w:r>
      <w:r>
        <w:t>18</w:t>
      </w:r>
      <w:r w:rsidRPr="00D41E2A">
        <w:t>. All Rights Reserved</w:t>
      </w:r>
    </w:p>
    <w:bookmarkEnd w:id="3"/>
    <w:p w14:paraId="4F19BF59" w14:textId="77777777" w:rsidR="000730BF" w:rsidRDefault="000730BF" w:rsidP="00D23B6C">
      <w:pPr>
        <w:pStyle w:val="Body"/>
        <w:sectPr w:rsidR="000730BF" w:rsidSect="00DB0EA3">
          <w:headerReference w:type="default" r:id="rId11"/>
          <w:footerReference w:type="even" r:id="rId12"/>
          <w:footerReference w:type="default" r:id="rId13"/>
          <w:headerReference w:type="first" r:id="rId14"/>
          <w:pgSz w:w="12240" w:h="15840"/>
          <w:pgMar w:top="1008" w:right="1440" w:bottom="1296" w:left="1440" w:header="864" w:footer="259" w:gutter="0"/>
          <w:lnNumType w:countBy="1" w:restart="continuous"/>
          <w:pgNumType w:start="1"/>
          <w:cols w:space="720"/>
          <w:titlePg/>
          <w:docGrid w:linePitch="326"/>
        </w:sectPr>
      </w:pPr>
    </w:p>
    <w:p w14:paraId="73F0FC2A" w14:textId="6FD49941" w:rsidR="00DA7D63" w:rsidRPr="000868E2" w:rsidRDefault="00D631D7" w:rsidP="000868E2">
      <w:pPr>
        <w:pStyle w:val="TOCHeading"/>
      </w:pPr>
      <w:r w:rsidRPr="000868E2">
        <w:lastRenderedPageBreak/>
        <w:t>Table of Contents</w:t>
      </w:r>
    </w:p>
    <w:p w14:paraId="3FC47F40" w14:textId="7031331A" w:rsidR="00FE6C22"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146196" w:history="1">
        <w:r w:rsidR="00FE6C22" w:rsidRPr="00E92F1B">
          <w:rPr>
            <w:rStyle w:val="Hyperlink"/>
            <w:noProof/>
          </w:rPr>
          <w:t>1.</w:t>
        </w:r>
        <w:r w:rsidR="00FE6C22">
          <w:rPr>
            <w:rFonts w:asciiTheme="minorHAnsi" w:eastAsiaTheme="minorEastAsia" w:hAnsiTheme="minorHAnsi" w:cstheme="minorBidi"/>
            <w:noProof/>
            <w:sz w:val="22"/>
            <w:szCs w:val="22"/>
          </w:rPr>
          <w:tab/>
        </w:r>
        <w:r w:rsidR="00FE6C22" w:rsidRPr="00E92F1B">
          <w:rPr>
            <w:rStyle w:val="Hyperlink"/>
            <w:noProof/>
          </w:rPr>
          <w:t>List of Contributing Members</w:t>
        </w:r>
        <w:r w:rsidR="00FE6C22">
          <w:rPr>
            <w:noProof/>
            <w:webHidden/>
          </w:rPr>
          <w:tab/>
        </w:r>
        <w:r w:rsidR="00FE6C22">
          <w:rPr>
            <w:noProof/>
            <w:webHidden/>
          </w:rPr>
          <w:fldChar w:fldCharType="begin"/>
        </w:r>
        <w:r w:rsidR="00FE6C22">
          <w:rPr>
            <w:noProof/>
            <w:webHidden/>
          </w:rPr>
          <w:instrText xml:space="preserve"> PAGEREF _Toc507146196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70529463" w14:textId="55DC1E71"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197" w:history="1">
        <w:r w:rsidR="00FE6C22" w:rsidRPr="00E92F1B">
          <w:rPr>
            <w:rStyle w:val="Hyperlink"/>
            <w:noProof/>
          </w:rPr>
          <w:t>2.</w:t>
        </w:r>
        <w:r w:rsidR="00FE6C22">
          <w:rPr>
            <w:rFonts w:asciiTheme="minorHAnsi" w:eastAsiaTheme="minorEastAsia" w:hAnsiTheme="minorHAnsi" w:cstheme="minorBidi"/>
            <w:noProof/>
            <w:sz w:val="22"/>
            <w:szCs w:val="22"/>
          </w:rPr>
          <w:tab/>
        </w:r>
        <w:r w:rsidR="00FE6C22" w:rsidRPr="00E92F1B">
          <w:rPr>
            <w:rStyle w:val="Hyperlink"/>
            <w:noProof/>
          </w:rPr>
          <w:t>Abstract</w:t>
        </w:r>
        <w:r w:rsidR="00FE6C22">
          <w:rPr>
            <w:noProof/>
            <w:webHidden/>
          </w:rPr>
          <w:tab/>
        </w:r>
        <w:r w:rsidR="00FE6C22">
          <w:rPr>
            <w:noProof/>
            <w:webHidden/>
          </w:rPr>
          <w:fldChar w:fldCharType="begin"/>
        </w:r>
        <w:r w:rsidR="00FE6C22">
          <w:rPr>
            <w:noProof/>
            <w:webHidden/>
          </w:rPr>
          <w:instrText xml:space="preserve"> PAGEREF _Toc507146197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B138783" w14:textId="37628E3D"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198" w:history="1">
        <w:r w:rsidR="00FE6C22" w:rsidRPr="00E92F1B">
          <w:rPr>
            <w:rStyle w:val="Hyperlink"/>
            <w:noProof/>
          </w:rPr>
          <w:t>3.</w:t>
        </w:r>
        <w:r w:rsidR="00FE6C22">
          <w:rPr>
            <w:rFonts w:asciiTheme="minorHAnsi" w:eastAsiaTheme="minorEastAsia" w:hAnsiTheme="minorHAnsi" w:cstheme="minorBidi"/>
            <w:noProof/>
            <w:sz w:val="22"/>
            <w:szCs w:val="22"/>
          </w:rPr>
          <w:tab/>
        </w:r>
        <w:r w:rsidR="00FE6C22" w:rsidRPr="00E92F1B">
          <w:rPr>
            <w:rStyle w:val="Hyperlink"/>
            <w:noProof/>
          </w:rPr>
          <w:t>Scope</w:t>
        </w:r>
        <w:r w:rsidR="00FE6C22">
          <w:rPr>
            <w:noProof/>
            <w:webHidden/>
          </w:rPr>
          <w:tab/>
        </w:r>
        <w:r w:rsidR="00FE6C22">
          <w:rPr>
            <w:noProof/>
            <w:webHidden/>
          </w:rPr>
          <w:fldChar w:fldCharType="begin"/>
        </w:r>
        <w:r w:rsidR="00FE6C22">
          <w:rPr>
            <w:noProof/>
            <w:webHidden/>
          </w:rPr>
          <w:instrText xml:space="preserve"> PAGEREF _Toc507146198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74275A6" w14:textId="79EE7FED"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199" w:history="1">
        <w:r w:rsidR="00FE6C22" w:rsidRPr="00E92F1B">
          <w:rPr>
            <w:rStyle w:val="Hyperlink"/>
            <w:noProof/>
          </w:rPr>
          <w:t>4.</w:t>
        </w:r>
        <w:r w:rsidR="00FE6C22">
          <w:rPr>
            <w:rFonts w:asciiTheme="minorHAnsi" w:eastAsiaTheme="minorEastAsia" w:hAnsiTheme="minorHAnsi" w:cstheme="minorBidi"/>
            <w:noProof/>
            <w:sz w:val="22"/>
            <w:szCs w:val="22"/>
          </w:rPr>
          <w:tab/>
        </w:r>
        <w:r w:rsidR="00FE6C22" w:rsidRPr="00E92F1B">
          <w:rPr>
            <w:rStyle w:val="Hyperlink"/>
            <w:noProof/>
          </w:rPr>
          <w:t>Product Inventory Resource Model</w:t>
        </w:r>
        <w:r w:rsidR="00FE6C22">
          <w:rPr>
            <w:noProof/>
            <w:webHidden/>
          </w:rPr>
          <w:tab/>
        </w:r>
        <w:r w:rsidR="00FE6C22">
          <w:rPr>
            <w:noProof/>
            <w:webHidden/>
          </w:rPr>
          <w:fldChar w:fldCharType="begin"/>
        </w:r>
        <w:r w:rsidR="00FE6C22">
          <w:rPr>
            <w:noProof/>
            <w:webHidden/>
          </w:rPr>
          <w:instrText xml:space="preserve"> PAGEREF _Toc507146199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3BA8189A" w14:textId="3485C8D5"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0" w:history="1">
        <w:r w:rsidR="00FE6C22" w:rsidRPr="00E92F1B">
          <w:rPr>
            <w:rStyle w:val="Hyperlink"/>
            <w:noProof/>
          </w:rPr>
          <w:t>5.</w:t>
        </w:r>
        <w:r w:rsidR="00FE6C22">
          <w:rPr>
            <w:rFonts w:asciiTheme="minorHAnsi" w:eastAsiaTheme="minorEastAsia" w:hAnsiTheme="minorHAnsi" w:cstheme="minorBidi"/>
            <w:noProof/>
            <w:sz w:val="22"/>
            <w:szCs w:val="22"/>
          </w:rPr>
          <w:tab/>
        </w:r>
        <w:r w:rsidR="00FE6C22" w:rsidRPr="00E92F1B">
          <w:rPr>
            <w:rStyle w:val="Hyperlink"/>
            <w:noProof/>
          </w:rPr>
          <w:t>State Diagrams</w:t>
        </w:r>
        <w:r w:rsidR="00FE6C22">
          <w:rPr>
            <w:noProof/>
            <w:webHidden/>
          </w:rPr>
          <w:tab/>
        </w:r>
        <w:r w:rsidR="00FE6C22">
          <w:rPr>
            <w:noProof/>
            <w:webHidden/>
          </w:rPr>
          <w:fldChar w:fldCharType="begin"/>
        </w:r>
        <w:r w:rsidR="00FE6C22">
          <w:rPr>
            <w:noProof/>
            <w:webHidden/>
          </w:rPr>
          <w:instrText xml:space="preserve"> PAGEREF _Toc507146200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3AC4A7BC" w14:textId="07CCDF89"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1" w:history="1">
        <w:r w:rsidR="00FE6C22" w:rsidRPr="00E92F1B">
          <w:rPr>
            <w:rStyle w:val="Hyperlink"/>
            <w:noProof/>
          </w:rPr>
          <w:t>6.</w:t>
        </w:r>
        <w:r w:rsidR="00FE6C22">
          <w:rPr>
            <w:rFonts w:asciiTheme="minorHAnsi" w:eastAsiaTheme="minorEastAsia" w:hAnsiTheme="minorHAnsi" w:cstheme="minorBidi"/>
            <w:noProof/>
            <w:sz w:val="22"/>
            <w:szCs w:val="22"/>
          </w:rPr>
          <w:tab/>
        </w:r>
        <w:r w:rsidR="00FE6C22" w:rsidRPr="00E92F1B">
          <w:rPr>
            <w:rStyle w:val="Hyperlink"/>
            <w:noProof/>
          </w:rPr>
          <w:t>Notifications</w:t>
        </w:r>
        <w:r w:rsidR="00FE6C22">
          <w:rPr>
            <w:noProof/>
            <w:webHidden/>
          </w:rPr>
          <w:tab/>
        </w:r>
        <w:r w:rsidR="00FE6C22">
          <w:rPr>
            <w:noProof/>
            <w:webHidden/>
          </w:rPr>
          <w:fldChar w:fldCharType="begin"/>
        </w:r>
        <w:r w:rsidR="00FE6C22">
          <w:rPr>
            <w:noProof/>
            <w:webHidden/>
          </w:rPr>
          <w:instrText xml:space="preserve"> PAGEREF _Toc507146201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25639E55" w14:textId="5CF9C1AC"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2" w:history="1">
        <w:r w:rsidR="00FE6C22" w:rsidRPr="00E92F1B">
          <w:rPr>
            <w:rStyle w:val="Hyperlink"/>
            <w:noProof/>
          </w:rPr>
          <w:t>7.</w:t>
        </w:r>
        <w:r w:rsidR="00FE6C22">
          <w:rPr>
            <w:rFonts w:asciiTheme="minorHAnsi" w:eastAsiaTheme="minorEastAsia" w:hAnsiTheme="minorHAnsi" w:cstheme="minorBidi"/>
            <w:noProof/>
            <w:sz w:val="22"/>
            <w:szCs w:val="22"/>
          </w:rPr>
          <w:tab/>
        </w:r>
        <w:r w:rsidR="00FE6C22" w:rsidRPr="00E92F1B">
          <w:rPr>
            <w:rStyle w:val="Hyperlink"/>
            <w:noProof/>
          </w:rPr>
          <w:t>Data mapping with IPS</w:t>
        </w:r>
        <w:r w:rsidR="00FE6C22">
          <w:rPr>
            <w:noProof/>
            <w:webHidden/>
          </w:rPr>
          <w:tab/>
        </w:r>
        <w:r w:rsidR="00FE6C22">
          <w:rPr>
            <w:noProof/>
            <w:webHidden/>
          </w:rPr>
          <w:fldChar w:fldCharType="begin"/>
        </w:r>
        <w:r w:rsidR="00FE6C22">
          <w:rPr>
            <w:noProof/>
            <w:webHidden/>
          </w:rPr>
          <w:instrText xml:space="preserve"> PAGEREF _Toc507146202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79BDDDD8" w14:textId="4ED1ECD9"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3" w:history="1">
        <w:r w:rsidR="00FE6C22" w:rsidRPr="00E92F1B">
          <w:rPr>
            <w:rStyle w:val="Hyperlink"/>
            <w:noProof/>
          </w:rPr>
          <w:t>8.</w:t>
        </w:r>
        <w:r w:rsidR="00FE6C22">
          <w:rPr>
            <w:rFonts w:asciiTheme="minorHAnsi" w:eastAsiaTheme="minorEastAsia" w:hAnsiTheme="minorHAnsi" w:cstheme="minorBidi"/>
            <w:noProof/>
            <w:sz w:val="22"/>
            <w:szCs w:val="22"/>
          </w:rPr>
          <w:tab/>
        </w:r>
        <w:r w:rsidR="00FE6C22" w:rsidRPr="00E92F1B">
          <w:rPr>
            <w:rStyle w:val="Hyperlink"/>
            <w:noProof/>
          </w:rPr>
          <w:t>JSON representation sample</w:t>
        </w:r>
        <w:r w:rsidR="00FE6C22">
          <w:rPr>
            <w:noProof/>
            <w:webHidden/>
          </w:rPr>
          <w:tab/>
        </w:r>
        <w:r w:rsidR="00FE6C22">
          <w:rPr>
            <w:noProof/>
            <w:webHidden/>
          </w:rPr>
          <w:fldChar w:fldCharType="begin"/>
        </w:r>
        <w:r w:rsidR="00FE6C22">
          <w:rPr>
            <w:noProof/>
            <w:webHidden/>
          </w:rPr>
          <w:instrText xml:space="preserve"> PAGEREF _Toc507146203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03F4A5CD" w14:textId="6CF14A1B"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4" w:history="1">
        <w:r w:rsidR="00FE6C22" w:rsidRPr="00E92F1B">
          <w:rPr>
            <w:rStyle w:val="Hyperlink"/>
            <w:noProof/>
          </w:rPr>
          <w:t>9.</w:t>
        </w:r>
        <w:r w:rsidR="00FE6C22">
          <w:rPr>
            <w:rFonts w:asciiTheme="minorHAnsi" w:eastAsiaTheme="minorEastAsia" w:hAnsiTheme="minorHAnsi" w:cstheme="minorBidi"/>
            <w:noProof/>
            <w:sz w:val="22"/>
            <w:szCs w:val="22"/>
          </w:rPr>
          <w:tab/>
        </w:r>
        <w:r w:rsidR="00FE6C22" w:rsidRPr="00E92F1B">
          <w:rPr>
            <w:rStyle w:val="Hyperlink"/>
            <w:noProof/>
          </w:rPr>
          <w:t>API Operations</w:t>
        </w:r>
        <w:r w:rsidR="00FE6C22">
          <w:rPr>
            <w:noProof/>
            <w:webHidden/>
          </w:rPr>
          <w:tab/>
        </w:r>
        <w:r w:rsidR="00FE6C22">
          <w:rPr>
            <w:noProof/>
            <w:webHidden/>
          </w:rPr>
          <w:fldChar w:fldCharType="begin"/>
        </w:r>
        <w:r w:rsidR="00FE6C22">
          <w:rPr>
            <w:noProof/>
            <w:webHidden/>
          </w:rPr>
          <w:instrText xml:space="preserve"> PAGEREF _Toc507146204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5B89668A" w14:textId="3D8E53ED" w:rsidR="00FE6C22" w:rsidRDefault="0018601F">
      <w:pPr>
        <w:pStyle w:val="TOC2"/>
        <w:tabs>
          <w:tab w:val="left" w:pos="800"/>
          <w:tab w:val="right" w:leader="dot" w:pos="9350"/>
        </w:tabs>
        <w:rPr>
          <w:rFonts w:asciiTheme="minorHAnsi" w:eastAsiaTheme="minorEastAsia" w:hAnsiTheme="minorHAnsi" w:cstheme="minorBidi"/>
          <w:noProof/>
          <w:sz w:val="22"/>
          <w:szCs w:val="22"/>
        </w:rPr>
      </w:pPr>
      <w:hyperlink w:anchor="_Toc507146205" w:history="1">
        <w:r w:rsidR="00FE6C22" w:rsidRPr="00E92F1B">
          <w:rPr>
            <w:rStyle w:val="Hyperlink"/>
            <w:noProof/>
          </w:rPr>
          <w:t>9.1</w:t>
        </w:r>
        <w:r w:rsidR="00FE6C22">
          <w:rPr>
            <w:rFonts w:asciiTheme="minorHAnsi" w:eastAsiaTheme="minorEastAsia" w:hAnsiTheme="minorHAnsi" w:cstheme="minorBidi"/>
            <w:noProof/>
            <w:sz w:val="22"/>
            <w:szCs w:val="22"/>
          </w:rPr>
          <w:tab/>
        </w:r>
        <w:r w:rsidR="00FE6C22" w:rsidRPr="00E92F1B">
          <w:rPr>
            <w:rStyle w:val="Hyperlink"/>
            <w:noProof/>
          </w:rPr>
          <w:t>productFind</w:t>
        </w:r>
        <w:r w:rsidR="00FE6C22">
          <w:rPr>
            <w:noProof/>
            <w:webHidden/>
          </w:rPr>
          <w:tab/>
        </w:r>
        <w:r w:rsidR="00FE6C22">
          <w:rPr>
            <w:noProof/>
            <w:webHidden/>
          </w:rPr>
          <w:fldChar w:fldCharType="begin"/>
        </w:r>
        <w:r w:rsidR="00FE6C22">
          <w:rPr>
            <w:noProof/>
            <w:webHidden/>
          </w:rPr>
          <w:instrText xml:space="preserve"> PAGEREF _Toc507146205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412F9765" w14:textId="4514E98E" w:rsidR="00FE6C22" w:rsidRDefault="0018601F">
      <w:pPr>
        <w:pStyle w:val="TOC2"/>
        <w:tabs>
          <w:tab w:val="left" w:pos="800"/>
          <w:tab w:val="right" w:leader="dot" w:pos="9350"/>
        </w:tabs>
        <w:rPr>
          <w:rFonts w:asciiTheme="minorHAnsi" w:eastAsiaTheme="minorEastAsia" w:hAnsiTheme="minorHAnsi" w:cstheme="minorBidi"/>
          <w:noProof/>
          <w:sz w:val="22"/>
          <w:szCs w:val="22"/>
        </w:rPr>
      </w:pPr>
      <w:hyperlink w:anchor="_Toc507146206" w:history="1">
        <w:r w:rsidR="00FE6C22" w:rsidRPr="00E92F1B">
          <w:rPr>
            <w:rStyle w:val="Hyperlink"/>
            <w:noProof/>
          </w:rPr>
          <w:t>9.2</w:t>
        </w:r>
        <w:r w:rsidR="00FE6C22">
          <w:rPr>
            <w:rFonts w:asciiTheme="minorHAnsi" w:eastAsiaTheme="minorEastAsia" w:hAnsiTheme="minorHAnsi" w:cstheme="minorBidi"/>
            <w:noProof/>
            <w:sz w:val="22"/>
            <w:szCs w:val="22"/>
          </w:rPr>
          <w:tab/>
        </w:r>
        <w:r w:rsidR="00FE6C22" w:rsidRPr="00E92F1B">
          <w:rPr>
            <w:rStyle w:val="Hyperlink"/>
            <w:noProof/>
          </w:rPr>
          <w:t>productGet</w:t>
        </w:r>
        <w:r w:rsidR="00FE6C22">
          <w:rPr>
            <w:noProof/>
            <w:webHidden/>
          </w:rPr>
          <w:tab/>
        </w:r>
        <w:r w:rsidR="00FE6C22">
          <w:rPr>
            <w:noProof/>
            <w:webHidden/>
          </w:rPr>
          <w:fldChar w:fldCharType="begin"/>
        </w:r>
        <w:r w:rsidR="00FE6C22">
          <w:rPr>
            <w:noProof/>
            <w:webHidden/>
          </w:rPr>
          <w:instrText xml:space="preserve"> PAGEREF _Toc507146206 \h </w:instrText>
        </w:r>
        <w:r w:rsidR="00FE6C22">
          <w:rPr>
            <w:noProof/>
            <w:webHidden/>
          </w:rPr>
        </w:r>
        <w:r w:rsidR="00FE6C22">
          <w:rPr>
            <w:noProof/>
            <w:webHidden/>
          </w:rPr>
          <w:fldChar w:fldCharType="separate"/>
        </w:r>
        <w:r w:rsidR="00FE6C22">
          <w:rPr>
            <w:noProof/>
            <w:webHidden/>
          </w:rPr>
          <w:t>8</w:t>
        </w:r>
        <w:r w:rsidR="00FE6C22">
          <w:rPr>
            <w:noProof/>
            <w:webHidden/>
          </w:rPr>
          <w:fldChar w:fldCharType="end"/>
        </w:r>
      </w:hyperlink>
    </w:p>
    <w:p w14:paraId="59CFE0AC" w14:textId="4F7A99DC" w:rsidR="00FE6C22" w:rsidRDefault="0018601F">
      <w:pPr>
        <w:pStyle w:val="TOC1"/>
        <w:tabs>
          <w:tab w:val="left" w:pos="600"/>
          <w:tab w:val="right" w:leader="dot" w:pos="9350"/>
        </w:tabs>
        <w:rPr>
          <w:rFonts w:asciiTheme="minorHAnsi" w:eastAsiaTheme="minorEastAsia" w:hAnsiTheme="minorHAnsi" w:cstheme="minorBidi"/>
          <w:noProof/>
          <w:sz w:val="22"/>
          <w:szCs w:val="22"/>
        </w:rPr>
      </w:pPr>
      <w:hyperlink w:anchor="_Toc507146207" w:history="1">
        <w:r w:rsidR="00FE6C22" w:rsidRPr="00E92F1B">
          <w:rPr>
            <w:rStyle w:val="Hyperlink"/>
            <w:noProof/>
          </w:rPr>
          <w:t>10.</w:t>
        </w:r>
        <w:r w:rsidR="00FE6C22">
          <w:rPr>
            <w:rFonts w:asciiTheme="minorHAnsi" w:eastAsiaTheme="minorEastAsia" w:hAnsiTheme="minorHAnsi" w:cstheme="minorBidi"/>
            <w:noProof/>
            <w:sz w:val="22"/>
            <w:szCs w:val="22"/>
          </w:rPr>
          <w:tab/>
        </w:r>
        <w:r w:rsidR="00FE6C22" w:rsidRPr="00E92F1B">
          <w:rPr>
            <w:rStyle w:val="Hyperlink"/>
            <w:noProof/>
          </w:rPr>
          <w:t>Appendix A - Relationship to Product Ordering API</w:t>
        </w:r>
        <w:r w:rsidR="00FE6C22">
          <w:rPr>
            <w:noProof/>
            <w:webHidden/>
          </w:rPr>
          <w:tab/>
        </w:r>
        <w:r w:rsidR="00FE6C22">
          <w:rPr>
            <w:noProof/>
            <w:webHidden/>
          </w:rPr>
          <w:fldChar w:fldCharType="begin"/>
        </w:r>
        <w:r w:rsidR="00FE6C22">
          <w:rPr>
            <w:noProof/>
            <w:webHidden/>
          </w:rPr>
          <w:instrText xml:space="preserve"> PAGEREF _Toc507146207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16EAFE4E" w14:textId="6C95EEAF" w:rsidR="00FE6C22" w:rsidRDefault="0018601F">
      <w:pPr>
        <w:pStyle w:val="TOC2"/>
        <w:tabs>
          <w:tab w:val="left" w:pos="1100"/>
          <w:tab w:val="right" w:leader="dot" w:pos="9350"/>
        </w:tabs>
        <w:rPr>
          <w:rFonts w:asciiTheme="minorHAnsi" w:eastAsiaTheme="minorEastAsia" w:hAnsiTheme="minorHAnsi" w:cstheme="minorBidi"/>
          <w:noProof/>
          <w:sz w:val="22"/>
          <w:szCs w:val="22"/>
        </w:rPr>
      </w:pPr>
      <w:hyperlink w:anchor="_Toc507146208" w:history="1">
        <w:r w:rsidR="00FE6C22" w:rsidRPr="00E92F1B">
          <w:rPr>
            <w:rStyle w:val="Hyperlink"/>
            <w:noProof/>
          </w:rPr>
          <w:t>10.1</w:t>
        </w:r>
        <w:r w:rsidR="00FE6C22">
          <w:rPr>
            <w:rFonts w:asciiTheme="minorHAnsi" w:eastAsiaTheme="minorEastAsia" w:hAnsiTheme="minorHAnsi" w:cstheme="minorBidi"/>
            <w:noProof/>
            <w:sz w:val="22"/>
            <w:szCs w:val="22"/>
          </w:rPr>
          <w:tab/>
        </w:r>
        <w:r w:rsidR="00FE6C22" w:rsidRPr="00E92F1B">
          <w:rPr>
            <w:rStyle w:val="Hyperlink"/>
            <w:noProof/>
          </w:rPr>
          <w:t>Product Order(s) &amp; Product Inventory sync</w:t>
        </w:r>
        <w:r w:rsidR="00FE6C22">
          <w:rPr>
            <w:noProof/>
            <w:webHidden/>
          </w:rPr>
          <w:tab/>
        </w:r>
        <w:r w:rsidR="00FE6C22">
          <w:rPr>
            <w:noProof/>
            <w:webHidden/>
          </w:rPr>
          <w:fldChar w:fldCharType="begin"/>
        </w:r>
        <w:r w:rsidR="00FE6C22">
          <w:rPr>
            <w:noProof/>
            <w:webHidden/>
          </w:rPr>
          <w:instrText xml:space="preserve"> PAGEREF _Toc507146208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502AA551" w14:textId="16E22C25" w:rsidR="00FE6C22" w:rsidRDefault="0018601F">
      <w:pPr>
        <w:pStyle w:val="TOC2"/>
        <w:tabs>
          <w:tab w:val="left" w:pos="1100"/>
          <w:tab w:val="right" w:leader="dot" w:pos="9350"/>
        </w:tabs>
        <w:rPr>
          <w:rFonts w:asciiTheme="minorHAnsi" w:eastAsiaTheme="minorEastAsia" w:hAnsiTheme="minorHAnsi" w:cstheme="minorBidi"/>
          <w:noProof/>
          <w:sz w:val="22"/>
          <w:szCs w:val="22"/>
        </w:rPr>
      </w:pPr>
      <w:hyperlink w:anchor="_Toc507146209" w:history="1">
        <w:r w:rsidR="00FE6C22" w:rsidRPr="00E92F1B">
          <w:rPr>
            <w:rStyle w:val="Hyperlink"/>
            <w:noProof/>
          </w:rPr>
          <w:t>10.2</w:t>
        </w:r>
        <w:r w:rsidR="00FE6C22">
          <w:rPr>
            <w:rFonts w:asciiTheme="minorHAnsi" w:eastAsiaTheme="minorEastAsia" w:hAnsiTheme="minorHAnsi" w:cstheme="minorBidi"/>
            <w:noProof/>
            <w:sz w:val="22"/>
            <w:szCs w:val="22"/>
          </w:rPr>
          <w:tab/>
        </w:r>
        <w:r w:rsidR="00FE6C22" w:rsidRPr="00E92F1B">
          <w:rPr>
            <w:rStyle w:val="Hyperlink"/>
            <w:noProof/>
          </w:rPr>
          <w:t>Relationship Between Order Item Status and Product Status</w:t>
        </w:r>
        <w:r w:rsidR="00FE6C22">
          <w:rPr>
            <w:noProof/>
            <w:webHidden/>
          </w:rPr>
          <w:tab/>
        </w:r>
        <w:r w:rsidR="00FE6C22">
          <w:rPr>
            <w:noProof/>
            <w:webHidden/>
          </w:rPr>
          <w:fldChar w:fldCharType="begin"/>
        </w:r>
        <w:r w:rsidR="00FE6C22">
          <w:rPr>
            <w:noProof/>
            <w:webHidden/>
          </w:rPr>
          <w:instrText xml:space="preserve"> PAGEREF _Toc507146209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0C57BDF6" w14:textId="0BF0A02A" w:rsidR="00D631D7" w:rsidRDefault="004D3C25" w:rsidP="00FE6C22">
      <w:pPr>
        <w:pStyle w:val="TOCHeading"/>
      </w:pPr>
      <w:r w:rsidRPr="00EB41F3">
        <w:fldChar w:fldCharType="end"/>
      </w:r>
      <w:r w:rsidR="00D631D7" w:rsidRPr="00352433">
        <w:t>List of Figures</w:t>
      </w:r>
    </w:p>
    <w:p w14:paraId="7746949F" w14:textId="674BEFF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146213" w:history="1">
        <w:r w:rsidR="00FE6C22" w:rsidRPr="00ED713F">
          <w:rPr>
            <w:rStyle w:val="Hyperlink"/>
            <w:noProof/>
          </w:rPr>
          <w:t>Figure 1 Product Inventory Resource Model</w:t>
        </w:r>
        <w:r w:rsidR="00FE6C22">
          <w:rPr>
            <w:noProof/>
            <w:webHidden/>
          </w:rPr>
          <w:tab/>
        </w:r>
        <w:r w:rsidR="00FE6C22">
          <w:rPr>
            <w:noProof/>
            <w:webHidden/>
          </w:rPr>
          <w:fldChar w:fldCharType="begin"/>
        </w:r>
        <w:r w:rsidR="00FE6C22">
          <w:rPr>
            <w:noProof/>
            <w:webHidden/>
          </w:rPr>
          <w:instrText xml:space="preserve"> PAGEREF _Toc507146213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69C0847B" w14:textId="0FAF2486"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14" w:history="1">
        <w:r w:rsidR="00FE6C22" w:rsidRPr="00ED713F">
          <w:rPr>
            <w:rStyle w:val="Hyperlink"/>
            <w:noProof/>
          </w:rPr>
          <w:t>Figure 2 Product Inventory State Machine</w:t>
        </w:r>
        <w:r w:rsidR="00FE6C22">
          <w:rPr>
            <w:noProof/>
            <w:webHidden/>
          </w:rPr>
          <w:tab/>
        </w:r>
        <w:r w:rsidR="00FE6C22">
          <w:rPr>
            <w:noProof/>
            <w:webHidden/>
          </w:rPr>
          <w:fldChar w:fldCharType="begin"/>
        </w:r>
        <w:r w:rsidR="00FE6C22">
          <w:rPr>
            <w:noProof/>
            <w:webHidden/>
          </w:rPr>
          <w:instrText xml:space="preserve"> PAGEREF _Toc507146214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5099550C" w14:textId="6B174889" w:rsidR="00D631D7" w:rsidRDefault="002B42F2" w:rsidP="00306EA1">
      <w:pPr>
        <w:pStyle w:val="TOCHeading"/>
        <w:pageBreakBefore w:val="0"/>
      </w:pPr>
      <w:r>
        <w:fldChar w:fldCharType="end"/>
      </w:r>
      <w:r w:rsidR="00D631D7" w:rsidRPr="00352433">
        <w:t>List of Tables</w:t>
      </w:r>
    </w:p>
    <w:p w14:paraId="5DAF1BEC" w14:textId="5FF4879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146227" w:history="1">
        <w:r w:rsidR="00FE6C22" w:rsidRPr="0080143E">
          <w:rPr>
            <w:rStyle w:val="Hyperlink"/>
            <w:noProof/>
          </w:rPr>
          <w:t>Table 1 Contributing Member Companies</w:t>
        </w:r>
        <w:r w:rsidR="00FE6C22">
          <w:rPr>
            <w:noProof/>
            <w:webHidden/>
          </w:rPr>
          <w:tab/>
        </w:r>
        <w:r w:rsidR="00FE6C22">
          <w:rPr>
            <w:noProof/>
            <w:webHidden/>
          </w:rPr>
          <w:fldChar w:fldCharType="begin"/>
        </w:r>
        <w:r w:rsidR="00FE6C22">
          <w:rPr>
            <w:noProof/>
            <w:webHidden/>
          </w:rPr>
          <w:instrText xml:space="preserve"> PAGEREF _Toc507146227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1CF0946" w14:textId="1ADB310A"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28" w:history="1">
        <w:r w:rsidR="00FE6C22" w:rsidRPr="0080143E">
          <w:rPr>
            <w:rStyle w:val="Hyperlink"/>
            <w:noProof/>
          </w:rPr>
          <w:t>Table 2 – product state description</w:t>
        </w:r>
        <w:r w:rsidR="00FE6C22">
          <w:rPr>
            <w:noProof/>
            <w:webHidden/>
          </w:rPr>
          <w:tab/>
        </w:r>
        <w:r w:rsidR="00FE6C22">
          <w:rPr>
            <w:noProof/>
            <w:webHidden/>
          </w:rPr>
          <w:fldChar w:fldCharType="begin"/>
        </w:r>
        <w:r w:rsidR="00FE6C22">
          <w:rPr>
            <w:noProof/>
            <w:webHidden/>
          </w:rPr>
          <w:instrText xml:space="preserve"> PAGEREF _Toc507146228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1EA3826C" w14:textId="74138665"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29" w:history="1">
        <w:r w:rsidR="00FE6C22" w:rsidRPr="0080143E">
          <w:rPr>
            <w:rStyle w:val="Hyperlink"/>
            <w:noProof/>
          </w:rPr>
          <w:t>Table 3 – mapping UC – API operation</w:t>
        </w:r>
        <w:r w:rsidR="00FE6C22">
          <w:rPr>
            <w:noProof/>
            <w:webHidden/>
          </w:rPr>
          <w:tab/>
        </w:r>
        <w:r w:rsidR="00FE6C22">
          <w:rPr>
            <w:noProof/>
            <w:webHidden/>
          </w:rPr>
          <w:fldChar w:fldCharType="begin"/>
        </w:r>
        <w:r w:rsidR="00FE6C22">
          <w:rPr>
            <w:noProof/>
            <w:webHidden/>
          </w:rPr>
          <w:instrText xml:space="preserve"> PAGEREF _Toc507146229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01CF215C" w14:textId="34B42DE7"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0" w:history="1">
        <w:r w:rsidR="00FE6C22" w:rsidRPr="0080143E">
          <w:rPr>
            <w:rStyle w:val="Hyperlink"/>
            <w:noProof/>
          </w:rPr>
          <w:t>Table 3 – product API interaction model</w:t>
        </w:r>
        <w:r w:rsidR="00FE6C22">
          <w:rPr>
            <w:noProof/>
            <w:webHidden/>
          </w:rPr>
          <w:tab/>
        </w:r>
        <w:r w:rsidR="00FE6C22">
          <w:rPr>
            <w:noProof/>
            <w:webHidden/>
          </w:rPr>
          <w:fldChar w:fldCharType="begin"/>
        </w:r>
        <w:r w:rsidR="00FE6C22">
          <w:rPr>
            <w:noProof/>
            <w:webHidden/>
          </w:rPr>
          <w:instrText xml:space="preserve"> PAGEREF _Toc507146230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023F7BC6" w14:textId="59D61050"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1" w:history="1">
        <w:r w:rsidR="00FE6C22" w:rsidRPr="0080143E">
          <w:rPr>
            <w:rStyle w:val="Hyperlink"/>
            <w:noProof/>
          </w:rPr>
          <w:t>Table 3 – Product Order Example</w:t>
        </w:r>
        <w:r w:rsidR="00FE6C22">
          <w:rPr>
            <w:noProof/>
            <w:webHidden/>
          </w:rPr>
          <w:tab/>
        </w:r>
        <w:r w:rsidR="00FE6C22">
          <w:rPr>
            <w:noProof/>
            <w:webHidden/>
          </w:rPr>
          <w:fldChar w:fldCharType="begin"/>
        </w:r>
        <w:r w:rsidR="00FE6C22">
          <w:rPr>
            <w:noProof/>
            <w:webHidden/>
          </w:rPr>
          <w:instrText xml:space="preserve"> PAGEREF _Toc507146231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587C1AFF" w14:textId="0382C7D5"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2" w:history="1">
        <w:r w:rsidR="00FE6C22" w:rsidRPr="0080143E">
          <w:rPr>
            <w:rStyle w:val="Hyperlink"/>
            <w:noProof/>
          </w:rPr>
          <w:t>Table 4 – Install Product Order Relationship</w:t>
        </w:r>
        <w:r w:rsidR="00FE6C22">
          <w:rPr>
            <w:noProof/>
            <w:webHidden/>
          </w:rPr>
          <w:tab/>
        </w:r>
        <w:r w:rsidR="00FE6C22">
          <w:rPr>
            <w:noProof/>
            <w:webHidden/>
          </w:rPr>
          <w:fldChar w:fldCharType="begin"/>
        </w:r>
        <w:r w:rsidR="00FE6C22">
          <w:rPr>
            <w:noProof/>
            <w:webHidden/>
          </w:rPr>
          <w:instrText xml:space="preserve"> PAGEREF _Toc507146232 \h </w:instrText>
        </w:r>
        <w:r w:rsidR="00FE6C22">
          <w:rPr>
            <w:noProof/>
            <w:webHidden/>
          </w:rPr>
        </w:r>
        <w:r w:rsidR="00FE6C22">
          <w:rPr>
            <w:noProof/>
            <w:webHidden/>
          </w:rPr>
          <w:fldChar w:fldCharType="separate"/>
        </w:r>
        <w:r w:rsidR="00FE6C22">
          <w:rPr>
            <w:noProof/>
            <w:webHidden/>
          </w:rPr>
          <w:t>14</w:t>
        </w:r>
        <w:r w:rsidR="00FE6C22">
          <w:rPr>
            <w:noProof/>
            <w:webHidden/>
          </w:rPr>
          <w:fldChar w:fldCharType="end"/>
        </w:r>
      </w:hyperlink>
    </w:p>
    <w:p w14:paraId="2C247EBA" w14:textId="12523BA5"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3" w:history="1">
        <w:r w:rsidR="00FE6C22" w:rsidRPr="0080143E">
          <w:rPr>
            <w:rStyle w:val="Hyperlink"/>
            <w:noProof/>
          </w:rPr>
          <w:t>Table 5 – Suspend Product Order Relationship</w:t>
        </w:r>
        <w:r w:rsidR="00FE6C22">
          <w:rPr>
            <w:noProof/>
            <w:webHidden/>
          </w:rPr>
          <w:tab/>
        </w:r>
        <w:r w:rsidR="00FE6C22">
          <w:rPr>
            <w:noProof/>
            <w:webHidden/>
          </w:rPr>
          <w:fldChar w:fldCharType="begin"/>
        </w:r>
        <w:r w:rsidR="00FE6C22">
          <w:rPr>
            <w:noProof/>
            <w:webHidden/>
          </w:rPr>
          <w:instrText xml:space="preserve"> PAGEREF _Toc507146233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0F1E6C75" w14:textId="57A3E21D"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4" w:history="1">
        <w:r w:rsidR="00FE6C22" w:rsidRPr="0080143E">
          <w:rPr>
            <w:rStyle w:val="Hyperlink"/>
            <w:noProof/>
          </w:rPr>
          <w:t>Table 6 – Reactivate Product Order Relationship</w:t>
        </w:r>
        <w:r w:rsidR="00FE6C22">
          <w:rPr>
            <w:noProof/>
            <w:webHidden/>
          </w:rPr>
          <w:tab/>
        </w:r>
        <w:r w:rsidR="00FE6C22">
          <w:rPr>
            <w:noProof/>
            <w:webHidden/>
          </w:rPr>
          <w:fldChar w:fldCharType="begin"/>
        </w:r>
        <w:r w:rsidR="00FE6C22">
          <w:rPr>
            <w:noProof/>
            <w:webHidden/>
          </w:rPr>
          <w:instrText xml:space="preserve"> PAGEREF _Toc507146234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1D33718A" w14:textId="14F662DF"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5" w:history="1">
        <w:r w:rsidR="00FE6C22" w:rsidRPr="0080143E">
          <w:rPr>
            <w:rStyle w:val="Hyperlink"/>
            <w:noProof/>
          </w:rPr>
          <w:t>Table 7 – Disconnect Product Order Relationship</w:t>
        </w:r>
        <w:r w:rsidR="00FE6C22">
          <w:rPr>
            <w:noProof/>
            <w:webHidden/>
          </w:rPr>
          <w:tab/>
        </w:r>
        <w:r w:rsidR="00FE6C22">
          <w:rPr>
            <w:noProof/>
            <w:webHidden/>
          </w:rPr>
          <w:fldChar w:fldCharType="begin"/>
        </w:r>
        <w:r w:rsidR="00FE6C22">
          <w:rPr>
            <w:noProof/>
            <w:webHidden/>
          </w:rPr>
          <w:instrText xml:space="preserve"> PAGEREF _Toc507146235 \h </w:instrText>
        </w:r>
        <w:r w:rsidR="00FE6C22">
          <w:rPr>
            <w:noProof/>
            <w:webHidden/>
          </w:rPr>
        </w:r>
        <w:r w:rsidR="00FE6C22">
          <w:rPr>
            <w:noProof/>
            <w:webHidden/>
          </w:rPr>
          <w:fldChar w:fldCharType="separate"/>
        </w:r>
        <w:r w:rsidR="00FE6C22">
          <w:rPr>
            <w:noProof/>
            <w:webHidden/>
          </w:rPr>
          <w:t>16</w:t>
        </w:r>
        <w:r w:rsidR="00FE6C22">
          <w:rPr>
            <w:noProof/>
            <w:webHidden/>
          </w:rPr>
          <w:fldChar w:fldCharType="end"/>
        </w:r>
      </w:hyperlink>
    </w:p>
    <w:p w14:paraId="599774FA" w14:textId="43693CF9" w:rsidR="00FE6C22" w:rsidRDefault="0018601F">
      <w:pPr>
        <w:pStyle w:val="TableofFigures"/>
        <w:tabs>
          <w:tab w:val="right" w:leader="dot" w:pos="9350"/>
        </w:tabs>
        <w:rPr>
          <w:rFonts w:asciiTheme="minorHAnsi" w:eastAsiaTheme="minorEastAsia" w:hAnsiTheme="minorHAnsi" w:cstheme="minorBidi"/>
          <w:noProof/>
          <w:sz w:val="22"/>
          <w:szCs w:val="22"/>
        </w:rPr>
      </w:pPr>
      <w:hyperlink w:anchor="_Toc507146236" w:history="1">
        <w:r w:rsidR="00FE6C22" w:rsidRPr="0080143E">
          <w:rPr>
            <w:rStyle w:val="Hyperlink"/>
            <w:noProof/>
          </w:rPr>
          <w:t>Table 8 – Change Product Order Relationship</w:t>
        </w:r>
        <w:r w:rsidR="00FE6C22">
          <w:rPr>
            <w:noProof/>
            <w:webHidden/>
          </w:rPr>
          <w:tab/>
        </w:r>
        <w:r w:rsidR="00FE6C22">
          <w:rPr>
            <w:noProof/>
            <w:webHidden/>
          </w:rPr>
          <w:fldChar w:fldCharType="begin"/>
        </w:r>
        <w:r w:rsidR="00FE6C22">
          <w:rPr>
            <w:noProof/>
            <w:webHidden/>
          </w:rPr>
          <w:instrText xml:space="preserve"> PAGEREF _Toc507146236 \h </w:instrText>
        </w:r>
        <w:r w:rsidR="00FE6C22">
          <w:rPr>
            <w:noProof/>
            <w:webHidden/>
          </w:rPr>
        </w:r>
        <w:r w:rsidR="00FE6C22">
          <w:rPr>
            <w:noProof/>
            <w:webHidden/>
          </w:rPr>
          <w:fldChar w:fldCharType="separate"/>
        </w:r>
        <w:r w:rsidR="00FE6C22">
          <w:rPr>
            <w:noProof/>
            <w:webHidden/>
          </w:rPr>
          <w:t>17</w:t>
        </w:r>
        <w:r w:rsidR="00FE6C22">
          <w:rPr>
            <w:noProof/>
            <w:webHidden/>
          </w:rPr>
          <w:fldChar w:fldCharType="end"/>
        </w:r>
      </w:hyperlink>
    </w:p>
    <w:p w14:paraId="216CFC7C" w14:textId="268BD675"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15"/>
          <w:footerReference w:type="first" r:id="rId16"/>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4" w:name="_Toc507146196"/>
      <w:r>
        <w:t>List of Contributing Members</w:t>
      </w:r>
      <w:bookmarkEnd w:id="4"/>
    </w:p>
    <w:p w14:paraId="53D17E95" w14:textId="05E13D9F" w:rsidR="00743C06" w:rsidRDefault="00743C06" w:rsidP="00430AD4">
      <w:pPr>
        <w:pStyle w:val="Body"/>
      </w:pPr>
      <w:r>
        <w:t xml:space="preserve">The following </w:t>
      </w:r>
      <w:r w:rsidR="00BF3192" w:rsidRPr="00430AD4">
        <w:t>m</w:t>
      </w:r>
      <w:r w:rsidRPr="00430AD4">
        <w:t>ember</w:t>
      </w:r>
      <w:r w:rsidR="008970E2">
        <w:t>s</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7ED3004C" w:rsidR="00430AD4" w:rsidRPr="00430AD4" w:rsidRDefault="00AA2AE0" w:rsidP="007E31CB">
            <w:pPr>
              <w:pStyle w:val="Body"/>
            </w:pPr>
            <w:r>
              <w:t>Orange</w:t>
            </w:r>
          </w:p>
        </w:tc>
      </w:tr>
      <w:tr w:rsidR="00430AD4" w:rsidRPr="00430AD4" w14:paraId="75727E77" w14:textId="77777777" w:rsidTr="00AB2818">
        <w:tc>
          <w:tcPr>
            <w:tcW w:w="3829" w:type="dxa"/>
            <w:shd w:val="clear" w:color="auto" w:fill="FFFFFF"/>
          </w:tcPr>
          <w:p w14:paraId="6E5723E0" w14:textId="11BD2A5D" w:rsidR="00430AD4" w:rsidRPr="00430AD4" w:rsidRDefault="00AA2AE0" w:rsidP="007E31CB">
            <w:pPr>
              <w:pStyle w:val="Body"/>
            </w:pPr>
            <w:r>
              <w:t>Cataworks</w:t>
            </w:r>
          </w:p>
        </w:tc>
        <w:tc>
          <w:tcPr>
            <w:tcW w:w="3542" w:type="dxa"/>
            <w:shd w:val="clear" w:color="auto" w:fill="FFFFFF"/>
          </w:tcPr>
          <w:p w14:paraId="200831FD" w14:textId="5127215B" w:rsidR="00430AD4" w:rsidRPr="00430AD4" w:rsidRDefault="00AA2AE0" w:rsidP="007E31CB">
            <w:pPr>
              <w:pStyle w:val="Body"/>
            </w:pPr>
            <w:r>
              <w:t>Telus</w:t>
            </w:r>
          </w:p>
        </w:tc>
      </w:tr>
      <w:tr w:rsidR="00430AD4" w:rsidRPr="00430AD4" w14:paraId="4C095D9E" w14:textId="77777777" w:rsidTr="00AB2818">
        <w:tc>
          <w:tcPr>
            <w:tcW w:w="3829" w:type="dxa"/>
            <w:shd w:val="clear" w:color="auto" w:fill="FFFFFF"/>
          </w:tcPr>
          <w:p w14:paraId="446A86FA" w14:textId="23CB8F7C" w:rsidR="00430AD4" w:rsidRPr="00430AD4" w:rsidRDefault="00AA2AE0" w:rsidP="007E31CB">
            <w:pPr>
              <w:pStyle w:val="Body"/>
            </w:pPr>
            <w:r>
              <w:t>Colt</w:t>
            </w:r>
          </w:p>
        </w:tc>
        <w:tc>
          <w:tcPr>
            <w:tcW w:w="3542" w:type="dxa"/>
            <w:shd w:val="clear" w:color="auto" w:fill="FFFFFF"/>
          </w:tcPr>
          <w:p w14:paraId="45C90674" w14:textId="40119D79" w:rsidR="00430AD4" w:rsidRPr="00430AD4" w:rsidRDefault="00430AD4" w:rsidP="007E31CB">
            <w:pPr>
              <w:pStyle w:val="Body"/>
            </w:pPr>
          </w:p>
        </w:tc>
      </w:tr>
    </w:tbl>
    <w:p w14:paraId="65DC5D80" w14:textId="77777777" w:rsidR="00AA15CE" w:rsidRDefault="00AA15CE" w:rsidP="00AA15CE">
      <w:pPr>
        <w:pStyle w:val="NoSpacing"/>
        <w:jc w:val="center"/>
      </w:pPr>
      <w:bookmarkStart w:id="5" w:name="_Toc296243997"/>
      <w:bookmarkStart w:id="6" w:name="_Toc434314986"/>
      <w:bookmarkStart w:id="7" w:name="_Toc500322749"/>
      <w:bookmarkStart w:id="8" w:name="_Toc507146227"/>
      <w:r w:rsidRPr="00A779B5">
        <w:t xml:space="preserve">Table </w:t>
      </w:r>
      <w:fldSimple w:instr=" SEQ Table \* ARABIC ">
        <w:r>
          <w:rPr>
            <w:noProof/>
          </w:rPr>
          <w:t>1</w:t>
        </w:r>
      </w:fldSimple>
      <w:r w:rsidRPr="00A779B5">
        <w:t xml:space="preserve"> </w:t>
      </w:r>
      <w:r>
        <w:t>Contributing Member Companies</w:t>
      </w:r>
      <w:bookmarkEnd w:id="5"/>
      <w:bookmarkEnd w:id="6"/>
      <w:bookmarkEnd w:id="7"/>
      <w:bookmarkEnd w:id="8"/>
    </w:p>
    <w:p w14:paraId="5A5ABC15" w14:textId="5526F144" w:rsidR="0062374C" w:rsidRDefault="00352433" w:rsidP="00352433">
      <w:pPr>
        <w:pStyle w:val="Heading1"/>
      </w:pPr>
      <w:bookmarkStart w:id="9" w:name="_Toc507146197"/>
      <w:r>
        <w:t>Abstract</w:t>
      </w:r>
      <w:bookmarkEnd w:id="9"/>
    </w:p>
    <w:p w14:paraId="16354008" w14:textId="509376D3" w:rsidR="00844C59" w:rsidRDefault="00844C59" w:rsidP="00844C59">
      <w:pPr>
        <w:ind w:right="4"/>
      </w:pPr>
      <w:r>
        <w:t>This API Guide is intended to help company to implement MEF Product Management API. The API swagger is available on MEF GitHub. In order to help API adoption this document provides:</w:t>
      </w:r>
    </w:p>
    <w:p w14:paraId="4633D0A8" w14:textId="02FE6804" w:rsidR="00844C59" w:rsidRDefault="00844C59" w:rsidP="0052653B">
      <w:pPr>
        <w:pStyle w:val="ListParagraph"/>
        <w:numPr>
          <w:ilvl w:val="0"/>
          <w:numId w:val="18"/>
        </w:numPr>
        <w:spacing w:after="610"/>
        <w:ind w:right="4"/>
      </w:pPr>
      <w:r>
        <w:t>API Resource Model</w:t>
      </w:r>
    </w:p>
    <w:p w14:paraId="6A7E1BD3" w14:textId="375DE103" w:rsidR="00844C59" w:rsidRDefault="00844C59" w:rsidP="0052653B">
      <w:pPr>
        <w:pStyle w:val="ListParagraph"/>
        <w:numPr>
          <w:ilvl w:val="0"/>
          <w:numId w:val="18"/>
        </w:numPr>
        <w:spacing w:after="610"/>
        <w:ind w:right="4"/>
      </w:pPr>
      <w:r>
        <w:t>Resource Product lifecycle</w:t>
      </w:r>
    </w:p>
    <w:p w14:paraId="43847F93" w14:textId="2E72B449" w:rsidR="00844C59" w:rsidRDefault="00844C59" w:rsidP="0052653B">
      <w:pPr>
        <w:pStyle w:val="ListParagraph"/>
        <w:numPr>
          <w:ilvl w:val="0"/>
          <w:numId w:val="18"/>
        </w:numPr>
        <w:spacing w:after="610"/>
        <w:ind w:right="4"/>
      </w:pPr>
      <w:r>
        <w:t>Resource Product full representation</w:t>
      </w:r>
    </w:p>
    <w:p w14:paraId="3B5C6244" w14:textId="2D4EF1F2" w:rsidR="008739AE" w:rsidRDefault="008739AE" w:rsidP="0052653B">
      <w:pPr>
        <w:pStyle w:val="ListParagraph"/>
        <w:numPr>
          <w:ilvl w:val="0"/>
          <w:numId w:val="18"/>
        </w:numPr>
        <w:spacing w:after="610"/>
        <w:ind w:right="4"/>
      </w:pPr>
      <w:r>
        <w:t>API Notifications</w:t>
      </w:r>
    </w:p>
    <w:p w14:paraId="78B1F0A0" w14:textId="77777777" w:rsidR="00AA15CE" w:rsidRDefault="00AA15CE" w:rsidP="00AA15CE">
      <w:pPr>
        <w:pStyle w:val="ListParagraph"/>
        <w:numPr>
          <w:ilvl w:val="0"/>
          <w:numId w:val="18"/>
        </w:numPr>
        <w:spacing w:after="610"/>
        <w:ind w:right="4"/>
      </w:pPr>
      <w:bookmarkStart w:id="10" w:name="_Toc296243972"/>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11" w:name="_Toc507146198"/>
      <w:r>
        <w:t>Scope</w:t>
      </w:r>
      <w:bookmarkEnd w:id="10"/>
      <w:bookmarkEnd w:id="11"/>
    </w:p>
    <w:p w14:paraId="74B018D6" w14:textId="13DD6C46" w:rsidR="008C5981" w:rsidRDefault="008C5981" w:rsidP="008C5981">
      <w:pPr>
        <w:pStyle w:val="Body"/>
      </w:pPr>
      <w:r>
        <w:t>The scope of the project for the initial release is the ability for a Service Provider’s (Buyer) operational support system to retrieve from a Partner’s (Seller) Inventory management system a set of product instances based upon a filter of product inventory attributes, or a specific product instance based upon a product identifier.</w:t>
      </w:r>
    </w:p>
    <w:p w14:paraId="22B5AD53" w14:textId="77777777" w:rsidR="008C5981" w:rsidRDefault="008C5981" w:rsidP="008C5981">
      <w:pPr>
        <w:pStyle w:val="Body"/>
      </w:pPr>
      <w:r>
        <w:t>Specifically, out of scope for this release are the following operations:</w:t>
      </w:r>
    </w:p>
    <w:p w14:paraId="2EC70C11" w14:textId="77777777" w:rsidR="008C5981" w:rsidRDefault="008C5981" w:rsidP="0052653B">
      <w:pPr>
        <w:pStyle w:val="Body"/>
        <w:numPr>
          <w:ilvl w:val="0"/>
          <w:numId w:val="13"/>
        </w:numPr>
        <w:spacing w:before="0" w:beforeAutospacing="0" w:after="0" w:afterAutospacing="0"/>
      </w:pPr>
      <w:r>
        <w:t>Creation of a product instance in an inventory system</w:t>
      </w:r>
    </w:p>
    <w:p w14:paraId="2526A385" w14:textId="77777777" w:rsidR="008C5981" w:rsidRDefault="008C5981" w:rsidP="0052653B">
      <w:pPr>
        <w:pStyle w:val="Body"/>
        <w:numPr>
          <w:ilvl w:val="0"/>
          <w:numId w:val="13"/>
        </w:numPr>
        <w:spacing w:before="0" w:beforeAutospacing="0" w:after="0" w:afterAutospacing="0"/>
      </w:pPr>
      <w:r>
        <w:t>Complete update of a product instance in an inventory system</w:t>
      </w:r>
    </w:p>
    <w:p w14:paraId="565BF9C2" w14:textId="77777777" w:rsidR="008C5981" w:rsidRDefault="008C5981" w:rsidP="0052653B">
      <w:pPr>
        <w:pStyle w:val="Body"/>
        <w:numPr>
          <w:ilvl w:val="0"/>
          <w:numId w:val="13"/>
        </w:numPr>
        <w:spacing w:before="0" w:beforeAutospacing="0" w:after="0" w:afterAutospacing="0"/>
      </w:pPr>
      <w:r>
        <w:t>Partial modification of a product instance in an inventory system</w:t>
      </w:r>
    </w:p>
    <w:p w14:paraId="21897C84" w14:textId="77777777" w:rsidR="008C5981" w:rsidRDefault="008C5981" w:rsidP="0052653B">
      <w:pPr>
        <w:pStyle w:val="Body"/>
        <w:numPr>
          <w:ilvl w:val="0"/>
          <w:numId w:val="13"/>
        </w:numPr>
        <w:spacing w:before="0" w:beforeAutospacing="0" w:after="0" w:afterAutospacing="0"/>
      </w:pPr>
      <w:r>
        <w:t>Deletion of a product instance from an inventory system</w:t>
      </w:r>
    </w:p>
    <w:p w14:paraId="23B1C87A" w14:textId="77777777" w:rsidR="00F05CFF" w:rsidRPr="00F05CFF" w:rsidRDefault="00F05CFF" w:rsidP="00F05CFF"/>
    <w:p w14:paraId="25FA5414" w14:textId="5E4B3C66" w:rsidR="00AA2AE0" w:rsidRPr="00FB78AD" w:rsidRDefault="00AA2AE0" w:rsidP="00AA2AE0">
      <w:pPr>
        <w:pStyle w:val="Heading1"/>
      </w:pPr>
      <w:bookmarkStart w:id="12" w:name="_Toc304467023"/>
      <w:bookmarkStart w:id="13" w:name="_Toc304467291"/>
      <w:bookmarkStart w:id="14" w:name="_Toc304467395"/>
      <w:bookmarkStart w:id="15" w:name="_Toc304467622"/>
      <w:bookmarkStart w:id="16" w:name="_Toc304467728"/>
      <w:bookmarkStart w:id="17" w:name="_Toc306198098"/>
      <w:bookmarkStart w:id="18" w:name="_Toc306198181"/>
      <w:bookmarkStart w:id="19" w:name="_Toc306198385"/>
      <w:bookmarkStart w:id="20" w:name="_Toc314231551"/>
      <w:bookmarkStart w:id="21" w:name="_Toc314232456"/>
      <w:bookmarkStart w:id="22" w:name="_Toc507146199"/>
      <w:bookmarkEnd w:id="12"/>
      <w:bookmarkEnd w:id="13"/>
      <w:bookmarkEnd w:id="14"/>
      <w:bookmarkEnd w:id="15"/>
      <w:bookmarkEnd w:id="16"/>
      <w:bookmarkEnd w:id="17"/>
      <w:bookmarkEnd w:id="18"/>
      <w:bookmarkEnd w:id="19"/>
      <w:bookmarkEnd w:id="20"/>
      <w:bookmarkEnd w:id="21"/>
      <w:r>
        <w:t>Product Inventory</w:t>
      </w:r>
      <w:r w:rsidRPr="00FB78AD">
        <w:t xml:space="preserve"> Resource</w:t>
      </w:r>
      <w:r>
        <w:t xml:space="preserve"> Model</w:t>
      </w:r>
      <w:bookmarkEnd w:id="22"/>
    </w:p>
    <w:p w14:paraId="034ECEE0" w14:textId="77777777" w:rsidR="00AA2AE0" w:rsidRDefault="00AA2AE0" w:rsidP="00AA2AE0"/>
    <w:p w14:paraId="13C75274" w14:textId="77777777" w:rsidR="00AA2AE0" w:rsidRDefault="00AA2AE0" w:rsidP="00AA2AE0">
      <w:r>
        <w:t>The API product inventory resource model is the following:</w:t>
      </w:r>
    </w:p>
    <w:p w14:paraId="4C2AA030" w14:textId="77777777" w:rsidR="00AA2AE0" w:rsidRDefault="00AA2AE0" w:rsidP="00AA2AE0"/>
    <w:p w14:paraId="1A502549" w14:textId="2888CC5C" w:rsidR="00AA2AE0" w:rsidRDefault="007B79FB" w:rsidP="00AA2AE0">
      <w:r w:rsidRPr="007B79FB">
        <w:rPr>
          <w:noProof/>
        </w:rPr>
        <w:drawing>
          <wp:inline distT="0" distB="0" distL="0" distR="0" wp14:anchorId="2314BE37" wp14:editId="40A16DB5">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14:paraId="0FB31ED0" w14:textId="77777777" w:rsidR="00AA2AE0" w:rsidRDefault="00AA2AE0" w:rsidP="00AA2AE0">
      <w:pPr>
        <w:pStyle w:val="Caption"/>
      </w:pPr>
      <w:bookmarkStart w:id="23" w:name="_Toc507146213"/>
      <w:r>
        <w:t xml:space="preserve">Figure </w:t>
      </w:r>
      <w:fldSimple w:instr=" SEQ Figure \* ARABIC ">
        <w:r w:rsidR="00AA15CE">
          <w:rPr>
            <w:noProof/>
          </w:rPr>
          <w:t>1</w:t>
        </w:r>
      </w:fldSimple>
      <w:r>
        <w:t xml:space="preserve"> Product Inventory Resource Model</w:t>
      </w:r>
      <w:bookmarkEnd w:id="23"/>
    </w:p>
    <w:p w14:paraId="65B1DB5D" w14:textId="77777777" w:rsidR="00AA2AE0" w:rsidRDefault="00AA2AE0" w:rsidP="00AA2AE0">
      <w:pPr>
        <w:spacing w:before="0"/>
      </w:pPr>
      <w:r>
        <w:t>Color coding scheme:</w:t>
      </w:r>
    </w:p>
    <w:p w14:paraId="73397BC3" w14:textId="77777777" w:rsidR="00AA2AE0" w:rsidRDefault="00AA2AE0" w:rsidP="0052653B">
      <w:pPr>
        <w:pStyle w:val="ListParagraph"/>
        <w:numPr>
          <w:ilvl w:val="0"/>
          <w:numId w:val="17"/>
        </w:numPr>
      </w:pPr>
      <w:r>
        <w:t>White box: API main resource</w:t>
      </w:r>
    </w:p>
    <w:p w14:paraId="7F4DE724" w14:textId="6F3B843A" w:rsidR="00AA2AE0" w:rsidRDefault="00055471" w:rsidP="0052653B">
      <w:pPr>
        <w:pStyle w:val="ListParagraph"/>
        <w:numPr>
          <w:ilvl w:val="0"/>
          <w:numId w:val="17"/>
        </w:numPr>
      </w:pPr>
      <w:r>
        <w:t>Pink box</w:t>
      </w:r>
      <w:r w:rsidR="00AA2AE0">
        <w:t>: API sub resource(s)</w:t>
      </w:r>
    </w:p>
    <w:p w14:paraId="6AA9414B" w14:textId="6910561C" w:rsidR="00AA2AE0" w:rsidRDefault="00055471" w:rsidP="0052653B">
      <w:pPr>
        <w:pStyle w:val="ListParagraph"/>
        <w:numPr>
          <w:ilvl w:val="0"/>
          <w:numId w:val="17"/>
        </w:numPr>
      </w:pPr>
      <w:r>
        <w:t xml:space="preserve">Green </w:t>
      </w:r>
      <w:r w:rsidR="007B79FB">
        <w:t>b</w:t>
      </w:r>
      <w:r>
        <w:t>oxes</w:t>
      </w:r>
      <w:r w:rsidR="00AA2AE0">
        <w:t xml:space="preserve"> : API related/referred resource(s)</w:t>
      </w:r>
    </w:p>
    <w:p w14:paraId="13CD5579" w14:textId="01F36E79" w:rsidR="008739AE" w:rsidRDefault="008739AE" w:rsidP="008739AE">
      <w:r>
        <w:t>Note: attribute</w:t>
      </w:r>
      <w:r w:rsidR="007B79FB">
        <w:t>s</w:t>
      </w:r>
      <w:r>
        <w:t xml:space="preserve"> are described directly in the swagger.</w:t>
      </w:r>
    </w:p>
    <w:p w14:paraId="485A6F1B" w14:textId="2C840A5C" w:rsidR="00B129A0" w:rsidRDefault="007D0FBF" w:rsidP="00AA2AE0">
      <w:pPr>
        <w:pStyle w:val="Heading1"/>
      </w:pPr>
      <w:bookmarkStart w:id="24" w:name="_Toc507146200"/>
      <w:r>
        <w:t>State Diagrams</w:t>
      </w:r>
      <w:bookmarkEnd w:id="24"/>
    </w:p>
    <w:p w14:paraId="30CF3AD9" w14:textId="32BF39E2" w:rsidR="00AA2AE0" w:rsidRPr="00AA2AE0" w:rsidRDefault="00AA2AE0" w:rsidP="00AA2AE0">
      <w:r>
        <w:t>Here is the state machine diagram for a product:</w:t>
      </w:r>
    </w:p>
    <w:p w14:paraId="574DD3F7" w14:textId="3CBE9D3F" w:rsidR="009F0DA1" w:rsidRDefault="00FE1231" w:rsidP="009F0DA1">
      <w:pPr>
        <w:ind w:firstLine="1080"/>
      </w:pPr>
      <w:r>
        <w:rPr>
          <w:noProof/>
        </w:rPr>
        <mc:AlternateContent>
          <mc:Choice Requires="wpc">
            <w:drawing>
              <wp:inline distT="0" distB="0" distL="0" distR="0" wp14:anchorId="77A3548C" wp14:editId="53CDFCBB">
                <wp:extent cx="4181475" cy="2162175"/>
                <wp:effectExtent l="0" t="0" r="9525" b="9525"/>
                <wp:docPr id="7"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8"/>
                          <a:stretch>
                            <a:fillRect/>
                          </a:stretch>
                        </a:blipFill>
                      </wpc:bg>
                      <wpc:whole/>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1163A3" id="Zone de dessin 1" o:spid="_x0000_s1026" editas="canvas" style="width:329.25pt;height:170.25pt;mso-position-horizontal-relative:char;mso-position-vertical-relative:line" coordsize="41814,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14;height:21621;visibility:visible;mso-wrap-style:square" filled="t">
                  <v:fill r:id="rId19" o:title="" recolor="t" rotate="t" o:detectmouseclick="t" type="frame"/>
                  <v:path o:connecttype="none"/>
                </v:shape>
                <w10:anchorlock/>
              </v:group>
            </w:pict>
          </mc:Fallback>
        </mc:AlternateContent>
      </w:r>
    </w:p>
    <w:p w14:paraId="626DB747" w14:textId="77777777" w:rsidR="00AA2AE0" w:rsidRPr="009F0DA1" w:rsidRDefault="00AA2AE0" w:rsidP="009F0DA1">
      <w:pPr>
        <w:ind w:firstLine="1080"/>
      </w:pPr>
    </w:p>
    <w:p w14:paraId="4B3A67F2" w14:textId="0958EFEA" w:rsidR="009F0DA1" w:rsidRDefault="009F0DA1" w:rsidP="009F0DA1">
      <w:pPr>
        <w:pStyle w:val="Caption"/>
      </w:pPr>
      <w:bookmarkStart w:id="25" w:name="_Toc507146214"/>
      <w:r>
        <w:t xml:space="preserve">Figure </w:t>
      </w:r>
      <w:fldSimple w:instr=" SEQ Figure \* ARABIC ">
        <w:r w:rsidR="0099282C">
          <w:rPr>
            <w:noProof/>
          </w:rPr>
          <w:t>2</w:t>
        </w:r>
      </w:fldSimple>
      <w:r>
        <w:t xml:space="preserve"> </w:t>
      </w:r>
      <w:r w:rsidR="00FE1231">
        <w:t>Product Inventory</w:t>
      </w:r>
      <w:r>
        <w:t xml:space="preserve"> State Machine</w:t>
      </w:r>
      <w:bookmarkEnd w:id="25"/>
    </w:p>
    <w:p w14:paraId="3CFF532E" w14:textId="53E7CA47" w:rsidR="0099282C" w:rsidRDefault="00C60D72" w:rsidP="0099282C">
      <w:r>
        <w:t>The following table provides</w:t>
      </w:r>
      <w:r w:rsidR="0099282C">
        <w:t xml:space="preserve"> additional information on product state:</w:t>
      </w:r>
    </w:p>
    <w:p w14:paraId="37A5C04F" w14:textId="77777777" w:rsidR="0099282C" w:rsidRPr="0099282C" w:rsidRDefault="0099282C" w:rsidP="0099282C"/>
    <w:tbl>
      <w:tblPr>
        <w:tblStyle w:val="LightList-Accent1"/>
        <w:tblW w:w="0" w:type="auto"/>
        <w:tblLook w:val="04A0" w:firstRow="1" w:lastRow="0" w:firstColumn="1" w:lastColumn="0" w:noHBand="0" w:noVBand="1"/>
      </w:tblPr>
      <w:tblGrid>
        <w:gridCol w:w="2943"/>
        <w:gridCol w:w="6633"/>
      </w:tblGrid>
      <w:tr w:rsidR="00BF4DC2" w14:paraId="1A64C9F4" w14:textId="77777777" w:rsidTr="00BF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659E0DB" w14:textId="0C174D49" w:rsidR="00BF4DC2" w:rsidRDefault="00BF4DC2" w:rsidP="0099282C">
            <w:pPr>
              <w:pStyle w:val="TableText"/>
            </w:pPr>
            <w:r>
              <w:t>State</w:t>
            </w:r>
          </w:p>
        </w:tc>
        <w:tc>
          <w:tcPr>
            <w:tcW w:w="6633" w:type="dxa"/>
          </w:tcPr>
          <w:p w14:paraId="2114148B" w14:textId="5A9141ED" w:rsidR="00BF4DC2" w:rsidRDefault="0099282C" w:rsidP="0099282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F4DC2" w14:paraId="0AAE49FE"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A4449F" w14:textId="74FF279D" w:rsidR="00BF4DC2" w:rsidRPr="00BF4DC2" w:rsidRDefault="00BF4DC2" w:rsidP="0099282C">
            <w:pPr>
              <w:pStyle w:val="TableText"/>
            </w:pPr>
            <w:r w:rsidRPr="00BF4DC2">
              <w:t>ACTIVE</w:t>
            </w:r>
          </w:p>
        </w:tc>
        <w:tc>
          <w:tcPr>
            <w:tcW w:w="6633" w:type="dxa"/>
          </w:tcPr>
          <w:p w14:paraId="63E95D54" w14:textId="74E12AFE"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installed</w:t>
            </w:r>
            <w:r>
              <w:rPr>
                <w:bCs/>
              </w:rPr>
              <w:t>.</w:t>
            </w:r>
          </w:p>
        </w:tc>
      </w:tr>
      <w:tr w:rsidR="00BF4DC2" w14:paraId="0E91FF65"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B594D05" w14:textId="283A08EA" w:rsidR="00BF4DC2" w:rsidRPr="00BF4DC2" w:rsidRDefault="00BF4DC2" w:rsidP="0099282C">
            <w:pPr>
              <w:pStyle w:val="TableText"/>
            </w:pPr>
            <w:r w:rsidRPr="00BF4DC2">
              <w:t>PENDING_CHANGE</w:t>
            </w:r>
          </w:p>
        </w:tc>
        <w:tc>
          <w:tcPr>
            <w:tcW w:w="6633" w:type="dxa"/>
          </w:tcPr>
          <w:p w14:paraId="0BEC980E" w14:textId="3255C45E" w:rsid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rPr>
                <w:bCs/>
              </w:rPr>
            </w:pPr>
            <w:r w:rsidRPr="00BF4DC2">
              <w:t>The product was previously ACTIVE and a product order to change the product is in progress</w:t>
            </w:r>
            <w:r>
              <w:rPr>
                <w:bCs/>
              </w:rPr>
              <w:t>.</w:t>
            </w:r>
          </w:p>
        </w:tc>
      </w:tr>
      <w:tr w:rsidR="00BF4DC2" w14:paraId="51B6346C" w14:textId="77777777" w:rsidTr="00BF4D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43" w:type="dxa"/>
          </w:tcPr>
          <w:p w14:paraId="11FF82E9" w14:textId="47C02E43" w:rsidR="00BF4DC2" w:rsidRPr="00BF4DC2" w:rsidRDefault="00BF4DC2" w:rsidP="0099282C">
            <w:pPr>
              <w:pStyle w:val="TableText"/>
            </w:pPr>
            <w:r w:rsidRPr="00BF4DC2">
              <w:t>SUSPENDED</w:t>
            </w:r>
          </w:p>
        </w:tc>
        <w:tc>
          <w:tcPr>
            <w:tcW w:w="6633" w:type="dxa"/>
          </w:tcPr>
          <w:p w14:paraId="124DE77C" w14:textId="61DC7B10"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rPr>
                <w:bCs/>
              </w:rPr>
              <w:t>A product has been successfully suspended.</w:t>
            </w:r>
          </w:p>
        </w:tc>
      </w:tr>
      <w:tr w:rsidR="00BF4DC2" w14:paraId="2E02AFA7"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605EBCC" w14:textId="776CA19B" w:rsidR="00BF4DC2" w:rsidRPr="00BF4DC2" w:rsidRDefault="00BF4DC2" w:rsidP="0099282C">
            <w:pPr>
              <w:pStyle w:val="TableText"/>
            </w:pPr>
            <w:r w:rsidRPr="00BF4DC2">
              <w:t>PENDING_TERMINATE</w:t>
            </w:r>
          </w:p>
        </w:tc>
        <w:tc>
          <w:tcPr>
            <w:tcW w:w="6633" w:type="dxa"/>
          </w:tcPr>
          <w:p w14:paraId="3C33E5C6" w14:textId="660B7105" w:rsidR="00BF4DC2" w:rsidRP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pPr>
            <w:r>
              <w:t>The product is in the process of being terminated via a disconnect product order.</w:t>
            </w:r>
          </w:p>
        </w:tc>
      </w:tr>
      <w:tr w:rsidR="00BF4DC2" w14:paraId="0211F230"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8196186" w14:textId="76D5427A" w:rsidR="00BF4DC2" w:rsidRPr="00BF4DC2" w:rsidRDefault="00BF4DC2" w:rsidP="0099282C">
            <w:pPr>
              <w:pStyle w:val="TableText"/>
            </w:pPr>
            <w:r w:rsidRPr="00BF4DC2">
              <w:t>TERMINATED</w:t>
            </w:r>
          </w:p>
        </w:tc>
        <w:tc>
          <w:tcPr>
            <w:tcW w:w="6633" w:type="dxa"/>
          </w:tcPr>
          <w:p w14:paraId="40BF32F0" w14:textId="3B45AD84"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terminated via a disconnect product order</w:t>
            </w:r>
            <w:r>
              <w:rPr>
                <w:bCs/>
              </w:rPr>
              <w:t>.</w:t>
            </w:r>
          </w:p>
        </w:tc>
      </w:tr>
    </w:tbl>
    <w:p w14:paraId="6EFEC8FB" w14:textId="22CEF109" w:rsidR="0099282C" w:rsidRDefault="0099282C" w:rsidP="0099282C">
      <w:pPr>
        <w:pStyle w:val="TableCaption"/>
      </w:pPr>
      <w:bookmarkStart w:id="26" w:name="_Toc507146228"/>
      <w:r>
        <w:t xml:space="preserve">Table </w:t>
      </w:r>
      <w:fldSimple w:instr=" SEQ Table \* ARABIC ">
        <w:r w:rsidR="00AA15CE">
          <w:rPr>
            <w:noProof/>
          </w:rPr>
          <w:t>2</w:t>
        </w:r>
      </w:fldSimple>
      <w:r>
        <w:t xml:space="preserve"> – product state description</w:t>
      </w:r>
      <w:bookmarkEnd w:id="26"/>
    </w:p>
    <w:p w14:paraId="002F0901" w14:textId="77777777" w:rsidR="0099282C" w:rsidRDefault="0099282C" w:rsidP="0099282C"/>
    <w:p w14:paraId="46500FAB" w14:textId="77777777" w:rsidR="00055471" w:rsidRDefault="00055471" w:rsidP="00055471">
      <w:pPr>
        <w:pStyle w:val="Heading1"/>
      </w:pPr>
      <w:bookmarkStart w:id="27" w:name="_Toc507146201"/>
      <w:r>
        <w:t>Notifications</w:t>
      </w:r>
      <w:bookmarkEnd w:id="27"/>
    </w:p>
    <w:p w14:paraId="06E625D0" w14:textId="0875EE63" w:rsidR="00055471" w:rsidRDefault="00055471" w:rsidP="0099282C">
      <w:r>
        <w:t xml:space="preserve"> </w:t>
      </w:r>
    </w:p>
    <w:p w14:paraId="61826AEF" w14:textId="4868E3C0" w:rsidR="00055471" w:rsidRDefault="00055471" w:rsidP="00055471">
      <w:r>
        <w:t>No notification is defined for this API</w:t>
      </w:r>
    </w:p>
    <w:p w14:paraId="6810226F" w14:textId="0C750071" w:rsidR="004C63DE" w:rsidRPr="00FF26DE" w:rsidRDefault="004C63DE" w:rsidP="00BF4DC2">
      <w:pPr>
        <w:pStyle w:val="Heading1"/>
      </w:pPr>
      <w:bookmarkStart w:id="28" w:name="_Toc502729657"/>
      <w:bookmarkStart w:id="29" w:name="_Toc507146202"/>
      <w:r w:rsidRPr="00FF26DE">
        <w:t xml:space="preserve">Data mapping </w:t>
      </w:r>
      <w:bookmarkEnd w:id="28"/>
      <w:r w:rsidR="00BF4DC2">
        <w:t>with IPS</w:t>
      </w:r>
      <w:bookmarkEnd w:id="29"/>
    </w:p>
    <w:p w14:paraId="0110BF77" w14:textId="77777777" w:rsidR="00FE1231" w:rsidRDefault="00FE1231" w:rsidP="00FE1231"/>
    <w:p w14:paraId="15937402" w14:textId="41639276" w:rsidR="004C63DE" w:rsidRDefault="004C63DE" w:rsidP="00FE1231">
      <w:r>
        <w:t>Not necessary for this guide because straightforward attribute mapping</w:t>
      </w:r>
      <w:r w:rsidR="0099282C">
        <w:t xml:space="preserve"> with IPS</w:t>
      </w:r>
      <w:r>
        <w:t>.</w:t>
      </w:r>
    </w:p>
    <w:p w14:paraId="2010A2E8" w14:textId="77777777" w:rsidR="004C63DE" w:rsidRPr="00FE1231" w:rsidRDefault="004C63DE" w:rsidP="00FE1231"/>
    <w:p w14:paraId="222ED29E" w14:textId="2C41B26A" w:rsidR="00D41191" w:rsidRDefault="003A06BA" w:rsidP="00BF4DC2">
      <w:pPr>
        <w:pStyle w:val="Heading1"/>
      </w:pPr>
      <w:bookmarkStart w:id="30" w:name="_Toc507146203"/>
      <w:r>
        <w:t>JSON</w:t>
      </w:r>
      <w:r w:rsidR="00D41191" w:rsidRPr="00D41191">
        <w:t xml:space="preserve"> representation sample</w:t>
      </w:r>
      <w:bookmarkEnd w:id="30"/>
    </w:p>
    <w:p w14:paraId="603A8869" w14:textId="3073B2BA" w:rsidR="00FE1231" w:rsidRDefault="00FE1231" w:rsidP="00FE1231">
      <w:r w:rsidRPr="00201DB6">
        <w:t xml:space="preserve">We provide below the </w:t>
      </w:r>
      <w:r>
        <w:t>JSON</w:t>
      </w:r>
      <w:r w:rsidRPr="00201DB6">
        <w:t xml:space="preserve"> representation of an example of a '</w:t>
      </w:r>
      <w:r>
        <w:t>Product</w:t>
      </w:r>
      <w:r w:rsidRPr="00201DB6">
        <w:t>' resource object</w:t>
      </w:r>
      <w:r w:rsidR="002D1CFA">
        <w:t>.</w:t>
      </w:r>
    </w:p>
    <w:p w14:paraId="40900135" w14:textId="77777777" w:rsidR="00FE1231" w:rsidRDefault="00FE1231" w:rsidP="00FE1231"/>
    <w:p w14:paraId="04AA0BCE" w14:textId="2DA33117" w:rsidR="00844C59" w:rsidRDefault="00844C59" w:rsidP="00FE1231">
      <w:r>
        <w:t>This exa</w:t>
      </w:r>
      <w:r w:rsidR="002D1CFA">
        <w:t>mple illustrates an UNI product – To illustrate we assume that the UNI was created in a first order and then sometime later was modified by another order.</w:t>
      </w:r>
    </w:p>
    <w:p w14:paraId="59192929" w14:textId="77777777" w:rsidR="00844C59" w:rsidRPr="00201DB6" w:rsidRDefault="00844C59" w:rsidP="00FE1231"/>
    <w:tbl>
      <w:tblPr>
        <w:tblStyle w:val="JsonCode"/>
        <w:tblW w:w="0" w:type="auto"/>
        <w:tblLook w:val="04A0" w:firstRow="1" w:lastRow="0" w:firstColumn="1" w:lastColumn="0" w:noHBand="0" w:noVBand="1"/>
      </w:tblPr>
      <w:tblGrid>
        <w:gridCol w:w="9292"/>
      </w:tblGrid>
      <w:tr w:rsidR="00FE1231" w:rsidRPr="006D6D2A" w14:paraId="5861FBCE" w14:textId="77777777" w:rsidTr="00B61BDD">
        <w:tc>
          <w:tcPr>
            <w:tcW w:w="9292" w:type="dxa"/>
          </w:tcPr>
          <w:p w14:paraId="01A92497" w14:textId="3F66EED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50ED5D3E" w14:textId="78775EE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524486">
              <w:rPr>
                <w:rFonts w:ascii="Courier New" w:hAnsi="Courier New" w:cs="Courier New"/>
                <w:sz w:val="20"/>
              </w:rPr>
              <w:t>"id":"1546-45f6-7sqs-45</w:t>
            </w:r>
            <w:r w:rsidRPr="00AD419F">
              <w:rPr>
                <w:rFonts w:ascii="Courier New" w:hAnsi="Courier New" w:cs="Courier New"/>
                <w:sz w:val="20"/>
              </w:rPr>
              <w:t>th",</w:t>
            </w:r>
          </w:p>
          <w:p w14:paraId="3D1EE9B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F80C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"startDate":"2018-02-02T08:52:15.705Z",</w:t>
            </w:r>
          </w:p>
          <w:p w14:paraId="605ABCF3" w14:textId="3421FE21" w:rsidR="0080667F" w:rsidRPr="009D7BF9" w:rsidRDefault="0080667F" w:rsidP="0080667F">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77FB1B7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"place":[</w:t>
            </w:r>
          </w:p>
          <w:p w14:paraId="775975C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E0738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"id":"12df-zz56-hjy5-rr56",</w:t>
            </w:r>
          </w:p>
          <w:p w14:paraId="3611E9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"role":"UNI Site",</w:t>
            </w:r>
          </w:p>
          <w:p w14:paraId="682CDB50" w14:textId="35B1D59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"@referredType":"</w:t>
            </w:r>
            <w:r w:rsidR="009A0CA5">
              <w:rPr>
                <w:rFonts w:ascii="Courier New" w:hAnsi="Courier New" w:cs="Courier New"/>
                <w:sz w:val="20"/>
              </w:rPr>
              <w:t>site</w:t>
            </w:r>
            <w:r w:rsidRPr="00AD419F">
              <w:rPr>
                <w:rFonts w:ascii="Courier New" w:hAnsi="Courier New" w:cs="Courier New"/>
                <w:sz w:val="20"/>
              </w:rPr>
              <w:t>"</w:t>
            </w:r>
          </w:p>
          <w:p w14:paraId="1BE6815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4FC314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9FA7E3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69C95B6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CC43A3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EFA018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"productSpecification":{</w:t>
            </w:r>
          </w:p>
          <w:p w14:paraId="1818B49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06D5C37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51B7F98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19EBA4D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w:t>
            </w:r>
            <w:r w:rsidRPr="0001701A">
              <w:rPr>
                <w:rFonts w:ascii="Courier New" w:hAnsi="Courier New" w:cs="Courier New"/>
                <w:sz w:val="16"/>
              </w:rPr>
              <w:t>https://github.com/MEF-GIT/MEF-LSO-Sonata-SDK/blob/master/experimental/api/ProductSpecDescription/Ordering/UNISpec.json</w:t>
            </w:r>
            <w:r w:rsidRPr="00AD419F">
              <w:rPr>
                <w:rFonts w:ascii="Courier New" w:hAnsi="Courier New" w:cs="Courier New"/>
                <w:sz w:val="20"/>
              </w:rPr>
              <w:t>"</w:t>
            </w:r>
          </w:p>
          <w:p w14:paraId="001F202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5202D9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D6E8D5" w14:textId="1287F18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61AF050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2619D1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45D52FC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E96179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F13EE3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A5D50C"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6EB01F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0B6CA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F79E6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28F496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4DFFDC0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BA973DA" w14:textId="3C482CE8"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CE6B9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001F07F" w14:textId="77777777" w:rsid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w:t>
            </w:r>
          </w:p>
          <w:p w14:paraId="4EA850DC"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A32EA9B" w14:textId="31A77D20"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Implementation</w:t>
            </w:r>
            <w:r w:rsidRPr="00AD419F">
              <w:rPr>
                <w:rFonts w:ascii="Courier New" w:hAnsi="Courier New" w:cs="Courier New"/>
                <w:sz w:val="20"/>
              </w:rPr>
              <w:t xml:space="preserve"> Contact",</w:t>
            </w:r>
          </w:p>
          <w:p w14:paraId="7E5F0F40" w14:textId="0F7B4643"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w:t>
            </w:r>
            <w:r>
              <w:rPr>
                <w:rFonts w:ascii="Courier New" w:hAnsi="Courier New" w:cs="Courier New"/>
                <w:sz w:val="20"/>
              </w:rPr>
              <w:t>Pontus</w:t>
            </w:r>
            <w:r w:rsidRPr="00AD419F">
              <w:rPr>
                <w:rFonts w:ascii="Courier New" w:hAnsi="Courier New" w:cs="Courier New"/>
                <w:sz w:val="20"/>
              </w:rPr>
              <w:t>",</w:t>
            </w:r>
          </w:p>
          <w:p w14:paraId="1FD90D60"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4E2F0C4"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713B87A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021DDCB2" w14:textId="13D147C7" w:rsidR="002D1CFA"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634C2946"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7BD852E5" w14:textId="53C34B0A"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34F10DAF"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1EA6BB0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D61EE2E" w14:textId="690F9E02"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"numberExtension":"401</w:t>
            </w:r>
            <w:r w:rsidRPr="00AD419F">
              <w:rPr>
                <w:rFonts w:ascii="Courier New" w:hAnsi="Courier New" w:cs="Courier New"/>
                <w:sz w:val="20"/>
              </w:rPr>
              <w:t>",</w:t>
            </w:r>
          </w:p>
          <w:p w14:paraId="30FB577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5575AB4"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444D331" w14:textId="77777777" w:rsidR="0080667F" w:rsidRPr="00AD419F" w:rsidRDefault="0080667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57408E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F86A52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4B7A2F6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78FCF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218CC62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309A91C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34D716F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9911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36651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4AD1E63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7179E6A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6C91AB1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B5D94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00D680A"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067BD9DF" w14:textId="5D5D2D16" w:rsidR="00FE1231" w:rsidRPr="00A828A5" w:rsidRDefault="00AD419F" w:rsidP="00AD419F">
            <w:pPr>
              <w:spacing w:before="0"/>
              <w:rPr>
                <w:rFonts w:ascii="Calibri" w:hAnsi="Calibri"/>
                <w:sz w:val="20"/>
              </w:rPr>
            </w:pPr>
            <w:r w:rsidRPr="00AD419F">
              <w:rPr>
                <w:rFonts w:ascii="Courier New" w:hAnsi="Courier New" w:cs="Courier New"/>
                <w:sz w:val="20"/>
              </w:rPr>
              <w:t>}</w:t>
            </w:r>
          </w:p>
        </w:tc>
      </w:tr>
    </w:tbl>
    <w:p w14:paraId="4205E5BA" w14:textId="1DECE4F5" w:rsidR="00844C59" w:rsidRDefault="00844C59" w:rsidP="00FE1231"/>
    <w:p w14:paraId="2418588F" w14:textId="77777777" w:rsidR="00844C59" w:rsidRDefault="00844C59">
      <w:pPr>
        <w:spacing w:before="0"/>
      </w:pPr>
      <w:r>
        <w:br w:type="page"/>
      </w:r>
    </w:p>
    <w:p w14:paraId="7834D56E" w14:textId="77777777" w:rsidR="00FE1231" w:rsidRPr="00AD419F" w:rsidRDefault="00FE1231" w:rsidP="00FE1231"/>
    <w:p w14:paraId="252B5753" w14:textId="467E1981" w:rsidR="00FE1231" w:rsidRDefault="000079B7" w:rsidP="00BF4DC2">
      <w:pPr>
        <w:pStyle w:val="Heading1"/>
      </w:pPr>
      <w:bookmarkStart w:id="31" w:name="_Toc507146204"/>
      <w:r w:rsidRPr="000079B7">
        <w:t>API Operations</w:t>
      </w:r>
      <w:bookmarkEnd w:id="31"/>
    </w:p>
    <w:p w14:paraId="3B33E5E6" w14:textId="716DD5C9" w:rsidR="004C63DE" w:rsidRDefault="004C63DE" w:rsidP="004C63DE">
      <w:pPr>
        <w:pStyle w:val="Body"/>
        <w:rPr>
          <w:lang w:eastAsia="it-IT"/>
        </w:rPr>
      </w:pPr>
      <w:r>
        <w:rPr>
          <w:lang w:eastAsia="it-IT"/>
        </w:rPr>
        <w:t xml:space="preserve">In the following table, the use cases and operations defined in </w:t>
      </w:r>
      <w:r w:rsidR="00055471">
        <w:rPr>
          <w:lang w:eastAsia="it-IT"/>
        </w:rPr>
        <w:t>the</w:t>
      </w:r>
      <w:r>
        <w:rPr>
          <w:lang w:eastAsia="it-IT"/>
        </w:rPr>
        <w:t xml:space="preserve"> </w:t>
      </w:r>
      <w:r w:rsidR="00055471">
        <w:rPr>
          <w:lang w:eastAsia="it-IT"/>
        </w:rPr>
        <w:t>IPS</w:t>
      </w:r>
      <w:r>
        <w:rPr>
          <w:lang w:eastAsia="it-IT"/>
        </w:rPr>
        <w:t xml:space="preserve"> are mapped to the API operations:</w:t>
      </w:r>
    </w:p>
    <w:p w14:paraId="51077222" w14:textId="77777777" w:rsidR="004C63DE" w:rsidRPr="00511736" w:rsidRDefault="004C63DE" w:rsidP="004C63DE">
      <w:pPr>
        <w:pStyle w:val="Body"/>
        <w:rPr>
          <w:lang w:eastAsia="it-IT"/>
        </w:rPr>
      </w:pPr>
      <w:r>
        <w:rPr>
          <w:lang w:eastAsia="it-IT"/>
        </w:rPr>
        <w:t>(Only white filled lines will be documented in this document version)</w:t>
      </w:r>
    </w:p>
    <w:tbl>
      <w:tblPr>
        <w:tblStyle w:val="Table-Tiny"/>
        <w:tblW w:w="9325" w:type="dxa"/>
        <w:tblLook w:val="04A0" w:firstRow="1" w:lastRow="0" w:firstColumn="1" w:lastColumn="0" w:noHBand="0" w:noVBand="1"/>
      </w:tblPr>
      <w:tblGrid>
        <w:gridCol w:w="3072"/>
        <w:gridCol w:w="1292"/>
        <w:gridCol w:w="2282"/>
        <w:gridCol w:w="2679"/>
      </w:tblGrid>
      <w:tr w:rsidR="004C63DE" w:rsidRPr="00201DB6" w14:paraId="4C0921CF" w14:textId="77777777" w:rsidTr="00DB4336">
        <w:trPr>
          <w:cnfStyle w:val="100000000000" w:firstRow="1" w:lastRow="0" w:firstColumn="0" w:lastColumn="0" w:oddVBand="0" w:evenVBand="0" w:oddHBand="0" w:evenHBand="0" w:firstRowFirstColumn="0" w:firstRowLastColumn="0" w:lastRowFirstColumn="0" w:lastRowLastColumn="0"/>
        </w:trPr>
        <w:tc>
          <w:tcPr>
            <w:tcW w:w="3072" w:type="dxa"/>
          </w:tcPr>
          <w:p w14:paraId="25B26A6E" w14:textId="77777777" w:rsidR="004C63DE" w:rsidRDefault="004C63DE" w:rsidP="008B33F8">
            <w:pPr>
              <w:pStyle w:val="TableHeader"/>
              <w:rPr>
                <w:lang w:eastAsia="it-IT"/>
              </w:rPr>
            </w:pPr>
            <w:r>
              <w:rPr>
                <w:lang w:eastAsia="it-IT"/>
              </w:rPr>
              <w:t>Use Case</w:t>
            </w:r>
          </w:p>
        </w:tc>
        <w:tc>
          <w:tcPr>
            <w:tcW w:w="1292" w:type="dxa"/>
          </w:tcPr>
          <w:p w14:paraId="48A9BCE7" w14:textId="77777777" w:rsidR="004C63DE" w:rsidRPr="00201DB6" w:rsidRDefault="004C63DE" w:rsidP="008B33F8">
            <w:pPr>
              <w:pStyle w:val="TableHeader"/>
              <w:rPr>
                <w:lang w:eastAsia="it-IT"/>
              </w:rPr>
            </w:pPr>
            <w:r>
              <w:rPr>
                <w:lang w:eastAsia="it-IT"/>
              </w:rPr>
              <w:t xml:space="preserve">Operation </w:t>
            </w:r>
          </w:p>
        </w:tc>
        <w:tc>
          <w:tcPr>
            <w:tcW w:w="2282" w:type="dxa"/>
          </w:tcPr>
          <w:p w14:paraId="32C0B393" w14:textId="77777777" w:rsidR="004C63DE" w:rsidRPr="00201DB6" w:rsidRDefault="004C63DE" w:rsidP="008B33F8">
            <w:pPr>
              <w:pStyle w:val="TableHeader"/>
              <w:rPr>
                <w:lang w:eastAsia="it-IT"/>
              </w:rPr>
            </w:pPr>
            <w:r w:rsidRPr="00201DB6">
              <w:rPr>
                <w:lang w:eastAsia="it-IT"/>
              </w:rPr>
              <w:t>Uniform API Operation</w:t>
            </w:r>
          </w:p>
        </w:tc>
        <w:tc>
          <w:tcPr>
            <w:tcW w:w="2679" w:type="dxa"/>
          </w:tcPr>
          <w:p w14:paraId="25B5D716" w14:textId="77777777" w:rsidR="004C63DE" w:rsidRPr="00201DB6" w:rsidRDefault="004C63DE" w:rsidP="008B33F8">
            <w:pPr>
              <w:pStyle w:val="TableHeader"/>
              <w:rPr>
                <w:lang w:eastAsia="it-IT"/>
              </w:rPr>
            </w:pPr>
            <w:r w:rsidRPr="00201DB6">
              <w:rPr>
                <w:lang w:eastAsia="it-IT"/>
              </w:rPr>
              <w:t>Description</w:t>
            </w:r>
          </w:p>
        </w:tc>
      </w:tr>
      <w:tr w:rsidR="004C63DE" w:rsidRPr="00201DB6" w14:paraId="15DA93B7" w14:textId="77777777" w:rsidTr="00DB4336">
        <w:tc>
          <w:tcPr>
            <w:tcW w:w="3072" w:type="dxa"/>
          </w:tcPr>
          <w:p w14:paraId="10017661" w14:textId="762F322B" w:rsidR="004C63DE" w:rsidRPr="00511736" w:rsidRDefault="0018601F" w:rsidP="008B33F8">
            <w:pPr>
              <w:pStyle w:val="TableText"/>
            </w:pPr>
            <w:hyperlink w:anchor="UC_SONATA_ORDER_0002" w:history="1">
              <w:r w:rsidR="004C63DE" w:rsidRPr="00511736">
                <w:t>UC_SONATA_</w:t>
              </w:r>
              <w:r w:rsidR="004C63DE">
                <w:t>INVENTORY</w:t>
              </w:r>
              <w:r w:rsidR="004C63DE" w:rsidRPr="00511736">
                <w:t>_</w:t>
              </w:r>
              <w:r w:rsidR="004C63DE">
                <w:t>0001</w:t>
              </w:r>
            </w:hyperlink>
          </w:p>
        </w:tc>
        <w:tc>
          <w:tcPr>
            <w:tcW w:w="1292" w:type="dxa"/>
          </w:tcPr>
          <w:p w14:paraId="31FBA4D4" w14:textId="35ED422D" w:rsidR="004C63DE" w:rsidRPr="00511736" w:rsidRDefault="004C63DE" w:rsidP="008B33F8">
            <w:pPr>
              <w:pStyle w:val="TableText"/>
            </w:pPr>
            <w:r>
              <w:t>productFind</w:t>
            </w:r>
          </w:p>
        </w:tc>
        <w:tc>
          <w:tcPr>
            <w:tcW w:w="2282" w:type="dxa"/>
          </w:tcPr>
          <w:p w14:paraId="1DEF32EF" w14:textId="26A2279D" w:rsidR="004C63DE" w:rsidRPr="00511736" w:rsidRDefault="004C63DE" w:rsidP="004C63DE">
            <w:pPr>
              <w:pStyle w:val="TableText"/>
            </w:pPr>
            <w:r w:rsidRPr="00511736">
              <w:t xml:space="preserve">GET </w:t>
            </w:r>
            <w:r>
              <w:t xml:space="preserve">operation with filtering </w:t>
            </w:r>
            <w:r w:rsidR="002D1CFA">
              <w:t>criteria</w:t>
            </w:r>
            <w:r>
              <w:t xml:space="preserve"> provided</w:t>
            </w:r>
          </w:p>
        </w:tc>
        <w:tc>
          <w:tcPr>
            <w:tcW w:w="2679" w:type="dxa"/>
          </w:tcPr>
          <w:p w14:paraId="7C81AD19" w14:textId="77777777" w:rsidR="004C63DE" w:rsidRPr="00511736" w:rsidRDefault="004C63DE" w:rsidP="008B33F8">
            <w:pPr>
              <w:pStyle w:val="TableText"/>
            </w:pPr>
            <w:r w:rsidRPr="00511736">
              <w:t>GET must be used to retrieve a representation of a resource.</w:t>
            </w:r>
          </w:p>
        </w:tc>
      </w:tr>
      <w:tr w:rsidR="004C63DE" w:rsidRPr="00201DB6" w14:paraId="6AD09B4B" w14:textId="77777777" w:rsidTr="00DB4336">
        <w:trPr>
          <w:trHeight w:val="25"/>
        </w:trPr>
        <w:tc>
          <w:tcPr>
            <w:tcW w:w="3072" w:type="dxa"/>
          </w:tcPr>
          <w:p w14:paraId="7D61A214" w14:textId="65A0490A" w:rsidR="004C63DE" w:rsidRPr="00511736" w:rsidRDefault="0018601F" w:rsidP="004C63DE">
            <w:pPr>
              <w:pStyle w:val="TableText"/>
            </w:pPr>
            <w:hyperlink w:anchor="UC_SONATA_ORDER_0001" w:history="1">
              <w:hyperlink w:anchor="UC_SONATA_ORDER_0002" w:history="1">
                <w:r w:rsidR="004C63DE" w:rsidRPr="00511736">
                  <w:t>UC_SONATA_</w:t>
                </w:r>
                <w:r w:rsidR="004C63DE">
                  <w:t>INVENTORY</w:t>
                </w:r>
                <w:r w:rsidR="004C63DE" w:rsidRPr="00511736">
                  <w:t>_</w:t>
                </w:r>
                <w:r w:rsidR="004C63DE">
                  <w:t>0002</w:t>
                </w:r>
              </w:hyperlink>
            </w:hyperlink>
          </w:p>
        </w:tc>
        <w:tc>
          <w:tcPr>
            <w:tcW w:w="1292" w:type="dxa"/>
          </w:tcPr>
          <w:p w14:paraId="2593C7DD" w14:textId="7090F8D8" w:rsidR="004C63DE" w:rsidRPr="00511736" w:rsidRDefault="004C63DE" w:rsidP="008B33F8">
            <w:pPr>
              <w:pStyle w:val="TableText"/>
            </w:pPr>
            <w:r>
              <w:t>productGet</w:t>
            </w:r>
          </w:p>
        </w:tc>
        <w:tc>
          <w:tcPr>
            <w:tcW w:w="2282" w:type="dxa"/>
          </w:tcPr>
          <w:p w14:paraId="316720A9" w14:textId="3B122B87" w:rsidR="004C63DE" w:rsidRPr="00511736" w:rsidRDefault="004C63DE" w:rsidP="008B33F8">
            <w:pPr>
              <w:pStyle w:val="TableText"/>
            </w:pPr>
            <w:r>
              <w:t>GET operation with id provided</w:t>
            </w:r>
          </w:p>
        </w:tc>
        <w:tc>
          <w:tcPr>
            <w:tcW w:w="2679" w:type="dxa"/>
          </w:tcPr>
          <w:p w14:paraId="5C5CAFC9" w14:textId="77777777" w:rsidR="004C63DE" w:rsidRPr="00511736" w:rsidRDefault="004C63DE" w:rsidP="008B33F8">
            <w:pPr>
              <w:pStyle w:val="TableText"/>
            </w:pPr>
            <w:r w:rsidRPr="00511736">
              <w:t>POST must be used to create a new resource</w:t>
            </w:r>
          </w:p>
        </w:tc>
      </w:tr>
    </w:tbl>
    <w:p w14:paraId="3E13900D" w14:textId="18439F9A" w:rsidR="001126C9" w:rsidRDefault="001126C9" w:rsidP="001126C9">
      <w:pPr>
        <w:pStyle w:val="TableCaption"/>
      </w:pPr>
      <w:bookmarkStart w:id="32" w:name="_Toc507146229"/>
      <w:r>
        <w:t xml:space="preserve">Table </w:t>
      </w:r>
      <w:fldSimple w:instr=" SEQ Table \* ARABIC ">
        <w:r w:rsidR="00AA15CE">
          <w:rPr>
            <w:noProof/>
          </w:rPr>
          <w:t>3</w:t>
        </w:r>
      </w:fldSimple>
      <w:r>
        <w:t xml:space="preserve"> – </w:t>
      </w:r>
      <w:r w:rsidR="00524486">
        <w:t xml:space="preserve">mapping </w:t>
      </w:r>
      <w:r>
        <w:t xml:space="preserve">UC </w:t>
      </w:r>
      <w:r w:rsidR="00524486">
        <w:t>–</w:t>
      </w:r>
      <w:r>
        <w:t xml:space="preserve"> </w:t>
      </w:r>
      <w:r w:rsidR="00524486">
        <w:t>API operation</w:t>
      </w:r>
      <w:bookmarkEnd w:id="32"/>
    </w:p>
    <w:p w14:paraId="4C5993B3" w14:textId="77777777" w:rsidR="00DB4336" w:rsidRDefault="00DB4336" w:rsidP="001126C9">
      <w:pPr>
        <w:pStyle w:val="TableCaption"/>
      </w:pPr>
    </w:p>
    <w:p w14:paraId="13060017" w14:textId="77777777" w:rsidR="00DB4336" w:rsidRDefault="00DB4336" w:rsidP="00DB4336">
      <w:pPr>
        <w:pStyle w:val="TableCaption"/>
        <w:jc w:val="left"/>
        <w:rPr>
          <w:i w:val="0"/>
        </w:rPr>
      </w:pPr>
    </w:p>
    <w:p w14:paraId="51032609" w14:textId="77777777" w:rsidR="00FE6C22" w:rsidRDefault="00FE6C22">
      <w:pPr>
        <w:spacing w:before="0"/>
        <w:rPr>
          <w:rFonts w:eastAsia="SimSun"/>
          <w:bCs/>
        </w:rPr>
      </w:pPr>
      <w:r>
        <w:rPr>
          <w:i/>
        </w:rPr>
        <w:br w:type="page"/>
      </w:r>
    </w:p>
    <w:p w14:paraId="19C5BD6F" w14:textId="0FA1E60C" w:rsidR="00DB4336" w:rsidRDefault="00DB4336" w:rsidP="00DB4336">
      <w:pPr>
        <w:pStyle w:val="TableCaption"/>
        <w:jc w:val="left"/>
        <w:rPr>
          <w:i w:val="0"/>
        </w:rPr>
      </w:pPr>
      <w:r>
        <w:rPr>
          <w:i w:val="0"/>
        </w:rPr>
        <w:t>The product interaction model is described below:</w:t>
      </w:r>
    </w:p>
    <w:p w14:paraId="0C34D2D0" w14:textId="648C6E3D" w:rsidR="00FE6C22" w:rsidRDefault="00FE6C22" w:rsidP="00DB4336">
      <w:pPr>
        <w:pStyle w:val="TableCaption"/>
        <w:jc w:val="left"/>
        <w:rPr>
          <w:i w:val="0"/>
        </w:rPr>
      </w:pPr>
    </w:p>
    <w:p w14:paraId="7A6E0335" w14:textId="51FBA198" w:rsidR="00FE6C22" w:rsidRDefault="00FE6C22" w:rsidP="00DB4336">
      <w:pPr>
        <w:pStyle w:val="TableCaption"/>
        <w:jc w:val="left"/>
        <w:rPr>
          <w:i w:val="0"/>
        </w:rPr>
      </w:pPr>
      <w:r w:rsidRPr="00FE6C22">
        <w:rPr>
          <w:i w:val="0"/>
          <w:noProof/>
        </w:rPr>
        <w:drawing>
          <wp:inline distT="0" distB="0" distL="0" distR="0" wp14:anchorId="3D732374" wp14:editId="2B047483">
            <wp:extent cx="5943600" cy="526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66055"/>
                    </a:xfrm>
                    <a:prstGeom prst="rect">
                      <a:avLst/>
                    </a:prstGeom>
                  </pic:spPr>
                </pic:pic>
              </a:graphicData>
            </a:graphic>
          </wp:inline>
        </w:drawing>
      </w:r>
    </w:p>
    <w:p w14:paraId="3FD7C3DA" w14:textId="77777777" w:rsidR="00DB4336" w:rsidRDefault="00DB4336" w:rsidP="00DB4336">
      <w:pPr>
        <w:pStyle w:val="TableCaption"/>
        <w:jc w:val="left"/>
        <w:rPr>
          <w:i w:val="0"/>
        </w:rPr>
      </w:pPr>
    </w:p>
    <w:p w14:paraId="724E7791" w14:textId="7C7DE339" w:rsidR="00DB4336" w:rsidRDefault="00DB4336" w:rsidP="00DB4336">
      <w:pPr>
        <w:pStyle w:val="TableCaption"/>
      </w:pPr>
      <w:bookmarkStart w:id="33" w:name="_Toc507146230"/>
      <w:r>
        <w:t xml:space="preserve">Table </w:t>
      </w:r>
      <w:fldSimple w:instr=" SEQ Table \* ARABIC ">
        <w:r w:rsidR="0001701A">
          <w:rPr>
            <w:noProof/>
          </w:rPr>
          <w:t>3</w:t>
        </w:r>
      </w:fldSimple>
      <w:r>
        <w:t xml:space="preserve"> – product API interaction model</w:t>
      </w:r>
      <w:bookmarkEnd w:id="33"/>
    </w:p>
    <w:p w14:paraId="3C0DE806" w14:textId="77777777" w:rsidR="00DB4336" w:rsidRPr="00DB4336" w:rsidRDefault="00DB4336" w:rsidP="00DB4336">
      <w:pPr>
        <w:pStyle w:val="TableCaption"/>
        <w:jc w:val="left"/>
        <w:rPr>
          <w:i w:val="0"/>
        </w:rPr>
      </w:pPr>
    </w:p>
    <w:p w14:paraId="72AF6835" w14:textId="63355BE8" w:rsidR="004C63DE" w:rsidRDefault="002D1CFA" w:rsidP="0011261C">
      <w:pPr>
        <w:pStyle w:val="Heading2"/>
      </w:pPr>
      <w:bookmarkStart w:id="34" w:name="_Toc507146205"/>
      <w:r>
        <w:t>productFind</w:t>
      </w:r>
      <w:bookmarkEnd w:id="34"/>
    </w:p>
    <w:p w14:paraId="2911CB1C" w14:textId="77777777" w:rsidR="001126C9" w:rsidRDefault="001126C9" w:rsidP="004C63DE"/>
    <w:p w14:paraId="68BA60EF" w14:textId="613299A0" w:rsidR="0011261C" w:rsidRPr="009D7BF9" w:rsidRDefault="0011261C" w:rsidP="009D7BF9">
      <w:pPr>
        <w:pStyle w:val="NoSpacing"/>
        <w:rPr>
          <w:sz w:val="28"/>
        </w:rPr>
      </w:pPr>
      <w:r w:rsidRPr="009D7BF9">
        <w:rPr>
          <w:sz w:val="28"/>
        </w:rPr>
        <w:t>GET /product?{filtering}</w:t>
      </w:r>
    </w:p>
    <w:p w14:paraId="5125B1ED" w14:textId="77777777" w:rsidR="0011261C" w:rsidRPr="00201DB6" w:rsidRDefault="0011261C" w:rsidP="0011261C">
      <w:pPr>
        <w:pStyle w:val="BodyBold"/>
      </w:pPr>
      <w:r w:rsidRPr="00D73127">
        <w:t>Description</w:t>
      </w:r>
    </w:p>
    <w:p w14:paraId="2E27A9AA" w14:textId="0E937339" w:rsidR="0011261C" w:rsidRDefault="0011261C" w:rsidP="0011261C">
      <w:pPr>
        <w:pStyle w:val="Body"/>
      </w:pPr>
      <w:r w:rsidRPr="00201DB6">
        <w:t>This operation is</w:t>
      </w:r>
      <w:r>
        <w:t xml:space="preserve"> used to retrieve product (s) corresponding to search criteria(s)</w:t>
      </w:r>
    </w:p>
    <w:p w14:paraId="42A4AD0F" w14:textId="6EA73424" w:rsidR="0011261C" w:rsidRDefault="0011261C" w:rsidP="0011261C">
      <w:pPr>
        <w:pStyle w:val="Body"/>
      </w:pPr>
      <w:r>
        <w:t>The response will be a product summary.</w:t>
      </w:r>
    </w:p>
    <w:p w14:paraId="428FEB2C" w14:textId="77777777" w:rsidR="0011261C" w:rsidRDefault="0011261C" w:rsidP="0011261C">
      <w:pPr>
        <w:pStyle w:val="Body"/>
      </w:pPr>
      <w:r>
        <w:t>Only following attributes could be used as search criteria</w:t>
      </w:r>
    </w:p>
    <w:p w14:paraId="4CB48003" w14:textId="77777777" w:rsidR="008677EF" w:rsidRPr="008677EF" w:rsidRDefault="008677EF" w:rsidP="0052653B">
      <w:pPr>
        <w:pStyle w:val="ListParagraph"/>
        <w:numPr>
          <w:ilvl w:val="0"/>
          <w:numId w:val="15"/>
        </w:numPr>
        <w:rPr>
          <w:rFonts w:eastAsia="SimSun"/>
        </w:rPr>
      </w:pPr>
      <w:r w:rsidRPr="008677EF">
        <w:t xml:space="preserve">status, </w:t>
      </w:r>
    </w:p>
    <w:p w14:paraId="7914F070" w14:textId="77777777" w:rsidR="008677EF" w:rsidRPr="008677EF" w:rsidRDefault="008677EF" w:rsidP="0052653B">
      <w:pPr>
        <w:pStyle w:val="ListParagraph"/>
        <w:numPr>
          <w:ilvl w:val="0"/>
          <w:numId w:val="15"/>
        </w:numPr>
        <w:rPr>
          <w:rFonts w:eastAsia="SimSun"/>
        </w:rPr>
      </w:pPr>
      <w:r w:rsidRPr="008677EF">
        <w:t xml:space="preserve">productSpecification.id, </w:t>
      </w:r>
    </w:p>
    <w:p w14:paraId="67F93A77" w14:textId="77777777" w:rsidR="008677EF" w:rsidRPr="008677EF" w:rsidRDefault="008677EF" w:rsidP="0052653B">
      <w:pPr>
        <w:pStyle w:val="ListParagraph"/>
        <w:numPr>
          <w:ilvl w:val="0"/>
          <w:numId w:val="15"/>
        </w:numPr>
        <w:rPr>
          <w:rFonts w:eastAsia="SimSun"/>
        </w:rPr>
      </w:pPr>
      <w:r w:rsidRPr="008677EF">
        <w:t>productOffering.id,</w:t>
      </w:r>
    </w:p>
    <w:p w14:paraId="45EF8D95" w14:textId="77777777" w:rsidR="008677EF" w:rsidRPr="008677EF" w:rsidRDefault="008677EF" w:rsidP="0052653B">
      <w:pPr>
        <w:pStyle w:val="ListParagraph"/>
        <w:numPr>
          <w:ilvl w:val="0"/>
          <w:numId w:val="15"/>
        </w:numPr>
        <w:rPr>
          <w:rFonts w:eastAsia="SimSun"/>
        </w:rPr>
      </w:pPr>
      <w:r w:rsidRPr="008677EF">
        <w:t xml:space="preserve"> relatedPartyId,</w:t>
      </w:r>
    </w:p>
    <w:p w14:paraId="4AC456E6" w14:textId="77777777" w:rsidR="008677EF" w:rsidRPr="008677EF" w:rsidRDefault="008677EF" w:rsidP="0052653B">
      <w:pPr>
        <w:pStyle w:val="ListParagraph"/>
        <w:numPr>
          <w:ilvl w:val="0"/>
          <w:numId w:val="15"/>
        </w:numPr>
        <w:rPr>
          <w:rFonts w:eastAsia="SimSun"/>
        </w:rPr>
      </w:pPr>
      <w:r w:rsidRPr="008677EF">
        <w:t xml:space="preserve"> relatedPartyRole, </w:t>
      </w:r>
    </w:p>
    <w:p w14:paraId="4025528C" w14:textId="77777777" w:rsidR="008677EF" w:rsidRPr="008677EF" w:rsidRDefault="008677EF" w:rsidP="0052653B">
      <w:pPr>
        <w:pStyle w:val="ListParagraph"/>
        <w:numPr>
          <w:ilvl w:val="0"/>
          <w:numId w:val="15"/>
        </w:numPr>
        <w:rPr>
          <w:rFonts w:eastAsia="SimSun"/>
        </w:rPr>
      </w:pPr>
      <w:r>
        <w:t>placeId, +</w:t>
      </w:r>
      <w:r w:rsidRPr="008677EF">
        <w:t>placeType</w:t>
      </w:r>
    </w:p>
    <w:p w14:paraId="5FB2B7C8" w14:textId="77777777" w:rsidR="0011261C" w:rsidRDefault="0011261C" w:rsidP="0011261C">
      <w:pPr>
        <w:pStyle w:val="Body"/>
      </w:pPr>
      <w:r>
        <w:t>Only following attributes will be retrieved in summary view:</w:t>
      </w:r>
    </w:p>
    <w:p w14:paraId="66414E2B" w14:textId="77777777" w:rsidR="0011261C" w:rsidRDefault="0011261C" w:rsidP="0052653B">
      <w:pPr>
        <w:pStyle w:val="ListParagraph"/>
        <w:numPr>
          <w:ilvl w:val="0"/>
          <w:numId w:val="11"/>
        </w:numPr>
      </w:pPr>
      <w:r>
        <w:t>id</w:t>
      </w:r>
    </w:p>
    <w:p w14:paraId="7260B1A4" w14:textId="7893988C" w:rsidR="0011261C" w:rsidRDefault="008B33F8" w:rsidP="0052653B">
      <w:pPr>
        <w:pStyle w:val="ListParagraph"/>
        <w:numPr>
          <w:ilvl w:val="0"/>
          <w:numId w:val="11"/>
        </w:numPr>
      </w:pPr>
      <w:r>
        <w:t>href</w:t>
      </w:r>
    </w:p>
    <w:p w14:paraId="028BE19C" w14:textId="004BD7E9" w:rsidR="0011261C" w:rsidRDefault="008B33F8" w:rsidP="0052653B">
      <w:pPr>
        <w:pStyle w:val="ListParagraph"/>
        <w:numPr>
          <w:ilvl w:val="0"/>
          <w:numId w:val="11"/>
        </w:numPr>
      </w:pPr>
      <w:r>
        <w:t>status</w:t>
      </w:r>
    </w:p>
    <w:p w14:paraId="4B5AC8E8" w14:textId="29EAF056" w:rsidR="0011261C" w:rsidRDefault="008B33F8" w:rsidP="0052653B">
      <w:pPr>
        <w:pStyle w:val="ListParagraph"/>
        <w:numPr>
          <w:ilvl w:val="0"/>
          <w:numId w:val="11"/>
        </w:numPr>
      </w:pPr>
      <w:r>
        <w:t>startDate</w:t>
      </w:r>
    </w:p>
    <w:p w14:paraId="74DA3EB4" w14:textId="2CC18EE0" w:rsidR="0011261C" w:rsidRDefault="008B33F8" w:rsidP="0052653B">
      <w:pPr>
        <w:pStyle w:val="ListParagraph"/>
        <w:numPr>
          <w:ilvl w:val="0"/>
          <w:numId w:val="11"/>
        </w:numPr>
      </w:pPr>
      <w:r>
        <w:t>productOffering.id</w:t>
      </w:r>
    </w:p>
    <w:p w14:paraId="73A468BD" w14:textId="2B5D294B" w:rsidR="0011261C" w:rsidRDefault="008B33F8" w:rsidP="0052653B">
      <w:pPr>
        <w:pStyle w:val="ListParagraph"/>
        <w:numPr>
          <w:ilvl w:val="0"/>
          <w:numId w:val="11"/>
        </w:numPr>
      </w:pPr>
      <w:r>
        <w:t>productspecification.id</w:t>
      </w:r>
    </w:p>
    <w:p w14:paraId="05530357" w14:textId="77777777" w:rsidR="0011261C" w:rsidRPr="0058535D" w:rsidRDefault="0011261C" w:rsidP="0011261C">
      <w:pPr>
        <w:pStyle w:val="BodyBold"/>
      </w:pPr>
      <w:r w:rsidRPr="0058535D">
        <w:t>Behavior</w:t>
      </w:r>
    </w:p>
    <w:p w14:paraId="5CB3CAA4" w14:textId="77777777" w:rsidR="0011261C" w:rsidRDefault="0011261C" w:rsidP="0052653B">
      <w:pPr>
        <w:pStyle w:val="ListParagraph"/>
        <w:numPr>
          <w:ilvl w:val="0"/>
          <w:numId w:val="12"/>
        </w:numPr>
      </w:pPr>
      <w:r w:rsidRPr="0058535D">
        <w:t>Returns HTTP/1.1 status code 200 if the request was successful</w:t>
      </w:r>
    </w:p>
    <w:p w14:paraId="1EED9038" w14:textId="715DF256" w:rsidR="00DB4336" w:rsidRDefault="00DB4336" w:rsidP="0052653B">
      <w:pPr>
        <w:pStyle w:val="ListParagraph"/>
        <w:numPr>
          <w:ilvl w:val="0"/>
          <w:numId w:val="12"/>
        </w:numPr>
      </w:pPr>
      <w:r>
        <w:t>To be noted that if not product match the request criteria, an empty list is retrieved (no error code)</w:t>
      </w:r>
    </w:p>
    <w:p w14:paraId="7871CB98" w14:textId="77777777" w:rsidR="0011261C" w:rsidRDefault="0011261C" w:rsidP="0011261C">
      <w:pPr>
        <w:pStyle w:val="Body"/>
      </w:pPr>
      <w:r>
        <w:t>Otherwise:</w:t>
      </w:r>
    </w:p>
    <w:tbl>
      <w:tblPr>
        <w:tblStyle w:val="TableGrid10"/>
        <w:tblW w:w="0" w:type="auto"/>
        <w:tblLook w:val="04A0" w:firstRow="1" w:lastRow="0" w:firstColumn="1" w:lastColumn="0" w:noHBand="0" w:noVBand="1"/>
      </w:tblPr>
      <w:tblGrid>
        <w:gridCol w:w="1199"/>
        <w:gridCol w:w="4536"/>
      </w:tblGrid>
      <w:tr w:rsidR="0011261C" w14:paraId="6B71C638" w14:textId="77777777" w:rsidTr="008B33F8">
        <w:tc>
          <w:tcPr>
            <w:tcW w:w="1199" w:type="dxa"/>
          </w:tcPr>
          <w:p w14:paraId="409C7424" w14:textId="77777777" w:rsidR="0011261C" w:rsidRPr="00524486" w:rsidRDefault="0011261C" w:rsidP="008B33F8">
            <w:pPr>
              <w:pStyle w:val="TableText"/>
              <w:rPr>
                <w:sz w:val="24"/>
                <w:szCs w:val="24"/>
              </w:rPr>
            </w:pPr>
            <w:r w:rsidRPr="00524486">
              <w:rPr>
                <w:sz w:val="24"/>
                <w:szCs w:val="24"/>
              </w:rPr>
              <w:t>400</w:t>
            </w:r>
          </w:p>
        </w:tc>
        <w:tc>
          <w:tcPr>
            <w:tcW w:w="4536" w:type="dxa"/>
          </w:tcPr>
          <w:p w14:paraId="4D204E89" w14:textId="77777777" w:rsidR="0011261C" w:rsidRPr="00524486" w:rsidRDefault="0011261C" w:rsidP="008B33F8">
            <w:pPr>
              <w:pStyle w:val="TableText"/>
              <w:rPr>
                <w:sz w:val="24"/>
                <w:szCs w:val="24"/>
              </w:rPr>
            </w:pPr>
            <w:r w:rsidRPr="00524486">
              <w:rPr>
                <w:sz w:val="24"/>
                <w:szCs w:val="24"/>
              </w:rPr>
              <w:t>Bad Request</w:t>
            </w:r>
          </w:p>
        </w:tc>
      </w:tr>
      <w:tr w:rsidR="0011261C" w14:paraId="6F8FA90E" w14:textId="77777777" w:rsidTr="008B33F8">
        <w:tc>
          <w:tcPr>
            <w:tcW w:w="1199" w:type="dxa"/>
          </w:tcPr>
          <w:p w14:paraId="06CE3421" w14:textId="77777777" w:rsidR="0011261C" w:rsidRPr="00524486" w:rsidRDefault="0011261C" w:rsidP="008B33F8">
            <w:pPr>
              <w:pStyle w:val="TableText"/>
              <w:rPr>
                <w:sz w:val="24"/>
                <w:szCs w:val="24"/>
              </w:rPr>
            </w:pPr>
            <w:r w:rsidRPr="00524486">
              <w:rPr>
                <w:sz w:val="24"/>
                <w:szCs w:val="24"/>
              </w:rPr>
              <w:t>401</w:t>
            </w:r>
          </w:p>
        </w:tc>
        <w:tc>
          <w:tcPr>
            <w:tcW w:w="4536" w:type="dxa"/>
          </w:tcPr>
          <w:p w14:paraId="2FB28B1D" w14:textId="77777777" w:rsidR="0011261C" w:rsidRPr="00524486" w:rsidRDefault="0011261C" w:rsidP="008B33F8">
            <w:pPr>
              <w:pStyle w:val="TableText"/>
              <w:rPr>
                <w:sz w:val="24"/>
                <w:szCs w:val="24"/>
              </w:rPr>
            </w:pPr>
            <w:r w:rsidRPr="00524486">
              <w:rPr>
                <w:sz w:val="24"/>
                <w:szCs w:val="24"/>
              </w:rPr>
              <w:t>Unauthorized</w:t>
            </w:r>
          </w:p>
        </w:tc>
      </w:tr>
      <w:tr w:rsidR="0011261C" w14:paraId="0A9ACBEB" w14:textId="77777777" w:rsidTr="008B33F8">
        <w:trPr>
          <w:trHeight w:val="251"/>
        </w:trPr>
        <w:tc>
          <w:tcPr>
            <w:tcW w:w="1199" w:type="dxa"/>
          </w:tcPr>
          <w:p w14:paraId="75556FE6" w14:textId="77777777" w:rsidR="0011261C" w:rsidRPr="00524486" w:rsidRDefault="0011261C" w:rsidP="008B33F8">
            <w:pPr>
              <w:pStyle w:val="TableText"/>
              <w:rPr>
                <w:sz w:val="24"/>
                <w:szCs w:val="24"/>
              </w:rPr>
            </w:pPr>
            <w:r w:rsidRPr="00524486">
              <w:rPr>
                <w:sz w:val="24"/>
                <w:szCs w:val="24"/>
              </w:rPr>
              <w:t>403</w:t>
            </w:r>
          </w:p>
        </w:tc>
        <w:tc>
          <w:tcPr>
            <w:tcW w:w="4536" w:type="dxa"/>
          </w:tcPr>
          <w:p w14:paraId="69B2C775" w14:textId="77777777" w:rsidR="0011261C" w:rsidRPr="00524486" w:rsidRDefault="0011261C" w:rsidP="008B33F8">
            <w:pPr>
              <w:pStyle w:val="TableText"/>
              <w:rPr>
                <w:sz w:val="24"/>
                <w:szCs w:val="24"/>
              </w:rPr>
            </w:pPr>
            <w:r w:rsidRPr="00524486">
              <w:rPr>
                <w:sz w:val="24"/>
                <w:szCs w:val="24"/>
              </w:rPr>
              <w:t>Forbidden</w:t>
            </w:r>
          </w:p>
        </w:tc>
      </w:tr>
      <w:tr w:rsidR="0011261C" w14:paraId="60BBDAC4" w14:textId="77777777" w:rsidTr="008B33F8">
        <w:tc>
          <w:tcPr>
            <w:tcW w:w="1199" w:type="dxa"/>
          </w:tcPr>
          <w:p w14:paraId="5FBAFD9E" w14:textId="77777777" w:rsidR="0011261C" w:rsidRPr="00524486" w:rsidRDefault="0011261C" w:rsidP="008B33F8">
            <w:pPr>
              <w:pStyle w:val="TableText"/>
              <w:rPr>
                <w:sz w:val="24"/>
                <w:szCs w:val="24"/>
              </w:rPr>
            </w:pPr>
            <w:r w:rsidRPr="00524486">
              <w:rPr>
                <w:sz w:val="24"/>
                <w:szCs w:val="24"/>
              </w:rPr>
              <w:t>422</w:t>
            </w:r>
          </w:p>
        </w:tc>
        <w:tc>
          <w:tcPr>
            <w:tcW w:w="4536" w:type="dxa"/>
          </w:tcPr>
          <w:p w14:paraId="23A08931" w14:textId="47D2CBF3" w:rsidR="0011261C" w:rsidRPr="00524486" w:rsidRDefault="00524486" w:rsidP="008B33F8">
            <w:pPr>
              <w:pStyle w:val="TableText"/>
              <w:rPr>
                <w:sz w:val="24"/>
                <w:szCs w:val="24"/>
              </w:rPr>
            </w:pPr>
            <w:r w:rsidRPr="00524486">
              <w:rPr>
                <w:sz w:val="24"/>
                <w:szCs w:val="24"/>
              </w:rPr>
              <w:t xml:space="preserve">Unprocessable entity </w:t>
            </w:r>
          </w:p>
        </w:tc>
      </w:tr>
      <w:tr w:rsidR="008B33F8" w14:paraId="6FE5D93F" w14:textId="77777777" w:rsidTr="008B33F8">
        <w:tc>
          <w:tcPr>
            <w:tcW w:w="1199" w:type="dxa"/>
          </w:tcPr>
          <w:p w14:paraId="28B24CED" w14:textId="6F3513D0" w:rsidR="008B33F8" w:rsidRPr="00524486" w:rsidRDefault="008B33F8" w:rsidP="008B33F8">
            <w:pPr>
              <w:pStyle w:val="TableText"/>
              <w:rPr>
                <w:sz w:val="24"/>
                <w:szCs w:val="24"/>
              </w:rPr>
            </w:pPr>
            <w:r w:rsidRPr="00524486">
              <w:rPr>
                <w:sz w:val="24"/>
                <w:szCs w:val="24"/>
              </w:rPr>
              <w:t>503</w:t>
            </w:r>
          </w:p>
        </w:tc>
        <w:tc>
          <w:tcPr>
            <w:tcW w:w="4536" w:type="dxa"/>
          </w:tcPr>
          <w:p w14:paraId="5B3DE0CC" w14:textId="2E896803" w:rsidR="008B33F8" w:rsidRPr="00524486" w:rsidRDefault="008B33F8" w:rsidP="008B33F8">
            <w:pPr>
              <w:pStyle w:val="TableText"/>
              <w:rPr>
                <w:sz w:val="24"/>
                <w:szCs w:val="24"/>
              </w:rPr>
            </w:pPr>
            <w:r w:rsidRPr="00524486">
              <w:rPr>
                <w:sz w:val="24"/>
                <w:szCs w:val="24"/>
              </w:rPr>
              <w:t>Service Unavailable</w:t>
            </w:r>
          </w:p>
        </w:tc>
      </w:tr>
    </w:tbl>
    <w:p w14:paraId="21C4735D" w14:textId="77777777" w:rsidR="0011261C" w:rsidRPr="0058535D" w:rsidRDefault="0011261C" w:rsidP="0011261C">
      <w:pPr>
        <w:pStyle w:val="BodyBold"/>
      </w:pPr>
      <w:r>
        <w:t>Usage Samples</w:t>
      </w:r>
    </w:p>
    <w:p w14:paraId="088A6851" w14:textId="77777777" w:rsidR="0011261C" w:rsidRPr="007375FC" w:rsidRDefault="0011261C" w:rsidP="0011261C">
      <w:pPr>
        <w:pStyle w:val="BodyBold"/>
      </w:pPr>
      <w:r w:rsidRPr="007375FC">
        <w:t>Request</w:t>
      </w:r>
    </w:p>
    <w:tbl>
      <w:tblPr>
        <w:tblW w:w="0" w:type="auto"/>
        <w:tblLook w:val="04A0" w:firstRow="1" w:lastRow="0" w:firstColumn="1" w:lastColumn="0" w:noHBand="0" w:noVBand="1"/>
      </w:tblPr>
      <w:tblGrid>
        <w:gridCol w:w="9576"/>
      </w:tblGrid>
      <w:tr w:rsidR="0011261C" w:rsidRPr="009D7BF9" w14:paraId="1ECBB153" w14:textId="77777777" w:rsidTr="008B33F8">
        <w:tc>
          <w:tcPr>
            <w:tcW w:w="10205" w:type="dxa"/>
            <w:shd w:val="clear" w:color="auto" w:fill="F2F2F2" w:themeFill="background1" w:themeFillShade="F2"/>
          </w:tcPr>
          <w:p w14:paraId="40D0A160" w14:textId="0C7648A5" w:rsidR="0011261C" w:rsidRPr="009D7BF9" w:rsidRDefault="009D7BF9" w:rsidP="009D7BF9">
            <w:pPr>
              <w:pStyle w:val="Code"/>
              <w:rPr>
                <w:sz w:val="20"/>
              </w:rPr>
            </w:pPr>
            <w:r w:rsidRPr="009D7BF9">
              <w:rPr>
                <w:sz w:val="20"/>
              </w:rPr>
              <w:t>GET /productInventory/product</w:t>
            </w:r>
            <w:r w:rsidR="0011261C" w:rsidRPr="009D7BF9">
              <w:rPr>
                <w:sz w:val="20"/>
              </w:rPr>
              <w:t> ?</w:t>
            </w:r>
            <w:r w:rsidRPr="009D7BF9">
              <w:rPr>
                <w:sz w:val="20"/>
              </w:rPr>
              <w:t>status</w:t>
            </w:r>
            <w:r w:rsidR="0011261C" w:rsidRPr="009D7BF9">
              <w:rPr>
                <w:sz w:val="20"/>
              </w:rPr>
              <w:t>=</w:t>
            </w:r>
            <w:r w:rsidRPr="009D7BF9">
              <w:rPr>
                <w:sz w:val="20"/>
              </w:rPr>
              <w:t>ACTIVE</w:t>
            </w:r>
            <w:r w:rsidR="0011261C" w:rsidRPr="009D7BF9">
              <w:rPr>
                <w:sz w:val="20"/>
              </w:rPr>
              <w:br/>
              <w:t>Accept: application/json</w:t>
            </w:r>
          </w:p>
        </w:tc>
      </w:tr>
    </w:tbl>
    <w:p w14:paraId="075E81A4" w14:textId="77777777" w:rsidR="0011261C" w:rsidRPr="002D3D60" w:rsidRDefault="0011261C" w:rsidP="0011261C">
      <w:pPr>
        <w:pStyle w:val="BodyBold"/>
      </w:pPr>
      <w:r>
        <w:t>Response</w:t>
      </w:r>
    </w:p>
    <w:tbl>
      <w:tblPr>
        <w:tblW w:w="0" w:type="auto"/>
        <w:tblLook w:val="04A0" w:firstRow="1" w:lastRow="0" w:firstColumn="1" w:lastColumn="0" w:noHBand="0" w:noVBand="1"/>
      </w:tblPr>
      <w:tblGrid>
        <w:gridCol w:w="9576"/>
      </w:tblGrid>
      <w:tr w:rsidR="0011261C" w:rsidRPr="00201DB6" w14:paraId="33A3B0C5" w14:textId="77777777" w:rsidTr="008B33F8">
        <w:tc>
          <w:tcPr>
            <w:tcW w:w="10205" w:type="dxa"/>
            <w:shd w:val="clear" w:color="auto" w:fill="F2F2F2" w:themeFill="background1" w:themeFillShade="F2"/>
          </w:tcPr>
          <w:p w14:paraId="6329D7FF" w14:textId="0171A816" w:rsidR="009D7BF9" w:rsidRPr="009D7BF9" w:rsidRDefault="009D7BF9" w:rsidP="009D7BF9">
            <w:pPr>
              <w:pStyle w:val="Code"/>
              <w:rPr>
                <w:sz w:val="20"/>
              </w:rPr>
            </w:pPr>
            <w:r w:rsidRPr="009D7BF9">
              <w:rPr>
                <w:sz w:val="20"/>
              </w:rPr>
              <w:t>200</w:t>
            </w:r>
          </w:p>
          <w:p w14:paraId="41D703E9" w14:textId="77777777" w:rsidR="009D7BF9" w:rsidRPr="009D7BF9" w:rsidRDefault="009D7BF9" w:rsidP="009D7BF9">
            <w:pPr>
              <w:pStyle w:val="Code"/>
              <w:rPr>
                <w:sz w:val="20"/>
              </w:rPr>
            </w:pPr>
          </w:p>
          <w:p w14:paraId="19953C93" w14:textId="77777777" w:rsidR="009D7BF9" w:rsidRPr="009D7BF9" w:rsidRDefault="009D7BF9" w:rsidP="009D7BF9">
            <w:pPr>
              <w:pStyle w:val="Code"/>
              <w:rPr>
                <w:sz w:val="20"/>
              </w:rPr>
            </w:pPr>
            <w:r w:rsidRPr="009D7BF9">
              <w:rPr>
                <w:sz w:val="20"/>
              </w:rPr>
              <w:t>[</w:t>
            </w:r>
          </w:p>
          <w:p w14:paraId="0D417FC3" w14:textId="77777777" w:rsidR="009D7BF9" w:rsidRPr="009D7BF9" w:rsidRDefault="009D7BF9" w:rsidP="009D7BF9">
            <w:pPr>
              <w:pStyle w:val="Code"/>
              <w:rPr>
                <w:sz w:val="20"/>
              </w:rPr>
            </w:pPr>
            <w:r w:rsidRPr="009D7BF9">
              <w:rPr>
                <w:sz w:val="20"/>
              </w:rPr>
              <w:t xml:space="preserve">  {</w:t>
            </w:r>
          </w:p>
          <w:p w14:paraId="24CF23B3" w14:textId="3D238357" w:rsidR="009D7BF9" w:rsidRPr="009D7BF9" w:rsidRDefault="009D7BF9" w:rsidP="009D7BF9">
            <w:pPr>
              <w:pStyle w:val="Code"/>
              <w:rPr>
                <w:sz w:val="20"/>
              </w:rPr>
            </w:pPr>
            <w:r w:rsidRPr="009D7BF9">
              <w:rPr>
                <w:sz w:val="20"/>
              </w:rPr>
              <w:t xml:space="preserve">    "id": "</w:t>
            </w:r>
            <w:r w:rsidR="00524486">
              <w:rPr>
                <w:rFonts w:cs="Courier New"/>
                <w:sz w:val="20"/>
              </w:rPr>
              <w:t>1546-45f6-7sqs-45</w:t>
            </w:r>
            <w:r w:rsidR="00524486" w:rsidRPr="00AD419F">
              <w:rPr>
                <w:rFonts w:cs="Courier New"/>
                <w:sz w:val="20"/>
              </w:rPr>
              <w:t>th</w:t>
            </w:r>
            <w:r w:rsidRPr="009D7BF9">
              <w:rPr>
                <w:sz w:val="20"/>
              </w:rPr>
              <w:t>",</w:t>
            </w:r>
          </w:p>
          <w:p w14:paraId="47F5E2BB" w14:textId="77777777" w:rsidR="009D7BF9" w:rsidRPr="009D7BF9" w:rsidRDefault="009D7BF9" w:rsidP="009D7BF9">
            <w:pPr>
              <w:pStyle w:val="Code"/>
              <w:rPr>
                <w:sz w:val="20"/>
              </w:rPr>
            </w:pPr>
            <w:r w:rsidRPr="009D7BF9">
              <w:rPr>
                <w:sz w:val="20"/>
              </w:rPr>
              <w:t xml:space="preserve">    "status": "ACTIVE",</w:t>
            </w:r>
          </w:p>
          <w:p w14:paraId="3F080756" w14:textId="77777777" w:rsidR="009D7BF9" w:rsidRDefault="009D7BF9" w:rsidP="009D7BF9">
            <w:pPr>
              <w:pStyle w:val="Code"/>
              <w:rPr>
                <w:sz w:val="20"/>
              </w:rPr>
            </w:pPr>
            <w:r w:rsidRPr="009D7BF9">
              <w:rPr>
                <w:sz w:val="20"/>
              </w:rPr>
              <w:t xml:space="preserve">    "startDate": "2018-02-02T16:09:36.032Z",</w:t>
            </w:r>
          </w:p>
          <w:p w14:paraId="4726FAB2" w14:textId="0C1C7922" w:rsidR="0080667F" w:rsidRPr="009D7BF9" w:rsidRDefault="0080667F" w:rsidP="009D7BF9">
            <w:pPr>
              <w:pStyle w:val="Code"/>
              <w:rPr>
                <w:sz w:val="20"/>
              </w:rPr>
            </w:pP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20E3B32" w14:textId="77777777" w:rsidR="009D7BF9" w:rsidRPr="009D7BF9" w:rsidRDefault="009D7BF9" w:rsidP="009D7BF9">
            <w:pPr>
              <w:pStyle w:val="Code"/>
              <w:rPr>
                <w:sz w:val="20"/>
              </w:rPr>
            </w:pPr>
            <w:r w:rsidRPr="009D7BF9">
              <w:rPr>
                <w:sz w:val="20"/>
              </w:rPr>
              <w:t xml:space="preserve">    "productOffering": {</w:t>
            </w:r>
          </w:p>
          <w:p w14:paraId="6701B58B" w14:textId="0EAC95DA" w:rsidR="009D7BF9" w:rsidRPr="009D7BF9" w:rsidRDefault="009D7BF9" w:rsidP="009D7BF9">
            <w:pPr>
              <w:pStyle w:val="Code"/>
              <w:rPr>
                <w:sz w:val="20"/>
              </w:rPr>
            </w:pPr>
            <w:r w:rsidRPr="009D7BF9">
              <w:rPr>
                <w:sz w:val="20"/>
              </w:rPr>
              <w:t xml:space="preserve">      "id": "</w:t>
            </w:r>
            <w:r w:rsidRPr="00AD419F">
              <w:rPr>
                <w:rFonts w:cs="Courier New"/>
                <w:sz w:val="20"/>
              </w:rPr>
              <w:t>OrangeUNI</w:t>
            </w:r>
            <w:r w:rsidRPr="009D7BF9">
              <w:rPr>
                <w:sz w:val="20"/>
              </w:rPr>
              <w:t>"</w:t>
            </w:r>
          </w:p>
          <w:p w14:paraId="479E812B" w14:textId="77777777" w:rsidR="009D7BF9" w:rsidRPr="009D7BF9" w:rsidRDefault="009D7BF9" w:rsidP="009D7BF9">
            <w:pPr>
              <w:pStyle w:val="Code"/>
              <w:rPr>
                <w:sz w:val="20"/>
              </w:rPr>
            </w:pPr>
            <w:r w:rsidRPr="009D7BF9">
              <w:rPr>
                <w:sz w:val="20"/>
              </w:rPr>
              <w:t xml:space="preserve">    },</w:t>
            </w:r>
          </w:p>
          <w:p w14:paraId="26CE2923" w14:textId="77777777" w:rsidR="009D7BF9" w:rsidRPr="009D7BF9" w:rsidRDefault="009D7BF9" w:rsidP="009D7BF9">
            <w:pPr>
              <w:pStyle w:val="Code"/>
              <w:rPr>
                <w:sz w:val="20"/>
              </w:rPr>
            </w:pPr>
            <w:r w:rsidRPr="009D7BF9">
              <w:rPr>
                <w:sz w:val="20"/>
              </w:rPr>
              <w:t xml:space="preserve">    "productSpecification": {</w:t>
            </w:r>
          </w:p>
          <w:p w14:paraId="4E0CE760" w14:textId="192DDB45" w:rsidR="009D7BF9" w:rsidRPr="009D7BF9" w:rsidRDefault="009D7BF9" w:rsidP="009D7BF9">
            <w:pPr>
              <w:pStyle w:val="Code"/>
              <w:rPr>
                <w:sz w:val="20"/>
              </w:rPr>
            </w:pPr>
            <w:r w:rsidRPr="009D7BF9">
              <w:rPr>
                <w:sz w:val="20"/>
              </w:rPr>
              <w:t xml:space="preserve">      "id": "</w:t>
            </w:r>
            <w:r w:rsidRPr="00AD419F">
              <w:rPr>
                <w:rFonts w:cs="Courier New"/>
                <w:sz w:val="20"/>
              </w:rPr>
              <w:t>UNISpec</w:t>
            </w:r>
            <w:r w:rsidRPr="009D7BF9">
              <w:rPr>
                <w:sz w:val="20"/>
              </w:rPr>
              <w:t>"</w:t>
            </w:r>
          </w:p>
          <w:p w14:paraId="60152889" w14:textId="77777777" w:rsidR="009D7BF9" w:rsidRPr="009D7BF9" w:rsidRDefault="009D7BF9" w:rsidP="009D7BF9">
            <w:pPr>
              <w:pStyle w:val="Code"/>
              <w:rPr>
                <w:sz w:val="20"/>
              </w:rPr>
            </w:pPr>
            <w:r w:rsidRPr="009D7BF9">
              <w:rPr>
                <w:sz w:val="20"/>
              </w:rPr>
              <w:t xml:space="preserve">    }</w:t>
            </w:r>
          </w:p>
          <w:p w14:paraId="26C107BB" w14:textId="77777777" w:rsidR="009D7BF9" w:rsidRDefault="009D7BF9" w:rsidP="009D7BF9">
            <w:pPr>
              <w:pStyle w:val="Code"/>
              <w:rPr>
                <w:sz w:val="20"/>
              </w:rPr>
            </w:pPr>
            <w:r w:rsidRPr="009D7BF9">
              <w:rPr>
                <w:sz w:val="20"/>
              </w:rPr>
              <w:t xml:space="preserve">  }</w:t>
            </w:r>
            <w:r>
              <w:rPr>
                <w:sz w:val="20"/>
              </w:rPr>
              <w:t>,</w:t>
            </w:r>
          </w:p>
          <w:p w14:paraId="48D11B73" w14:textId="115A508F" w:rsidR="009D7BF9" w:rsidRPr="009D7BF9" w:rsidRDefault="009D7BF9" w:rsidP="009D7BF9">
            <w:pPr>
              <w:pStyle w:val="Code"/>
              <w:rPr>
                <w:sz w:val="20"/>
              </w:rPr>
            </w:pPr>
            <w:r>
              <w:rPr>
                <w:sz w:val="20"/>
              </w:rPr>
              <w:t xml:space="preserve">  </w:t>
            </w:r>
            <w:r w:rsidRPr="009D7BF9">
              <w:rPr>
                <w:sz w:val="20"/>
              </w:rPr>
              <w:t>{</w:t>
            </w:r>
          </w:p>
          <w:p w14:paraId="1916F04F" w14:textId="24EF354F" w:rsidR="009D7BF9" w:rsidRPr="009D7BF9" w:rsidRDefault="009D7BF9" w:rsidP="009D7BF9">
            <w:pPr>
              <w:pStyle w:val="Code"/>
              <w:rPr>
                <w:sz w:val="20"/>
              </w:rPr>
            </w:pPr>
            <w:r w:rsidRPr="009D7BF9">
              <w:rPr>
                <w:sz w:val="20"/>
              </w:rPr>
              <w:t xml:space="preserve">    "id": "</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r w:rsidRPr="009D7BF9">
              <w:rPr>
                <w:sz w:val="20"/>
              </w:rPr>
              <w:t>",</w:t>
            </w:r>
          </w:p>
          <w:p w14:paraId="200DBEE6" w14:textId="77777777" w:rsidR="009D7BF9" w:rsidRPr="009D7BF9" w:rsidRDefault="009D7BF9" w:rsidP="009D7BF9">
            <w:pPr>
              <w:pStyle w:val="Code"/>
              <w:rPr>
                <w:sz w:val="20"/>
              </w:rPr>
            </w:pPr>
            <w:r w:rsidRPr="009D7BF9">
              <w:rPr>
                <w:sz w:val="20"/>
              </w:rPr>
              <w:t xml:space="preserve">    "status": "ACTIVE",</w:t>
            </w:r>
          </w:p>
          <w:p w14:paraId="4A6139DF" w14:textId="213BB49C" w:rsidR="009D7BF9" w:rsidRPr="009D7BF9" w:rsidRDefault="009D7BF9" w:rsidP="009D7BF9">
            <w:pPr>
              <w:pStyle w:val="Code"/>
              <w:rPr>
                <w:sz w:val="20"/>
              </w:rPr>
            </w:pPr>
            <w:r w:rsidRPr="009D7BF9">
              <w:rPr>
                <w:sz w:val="20"/>
              </w:rPr>
              <w:t xml:space="preserve">    "startDate": "2018-02-02T16:09:3</w:t>
            </w:r>
            <w:r>
              <w:rPr>
                <w:sz w:val="20"/>
              </w:rPr>
              <w:t>7</w:t>
            </w:r>
            <w:r w:rsidRPr="009D7BF9">
              <w:rPr>
                <w:sz w:val="20"/>
              </w:rPr>
              <w:t>.0</w:t>
            </w:r>
            <w:r>
              <w:rPr>
                <w:sz w:val="20"/>
              </w:rPr>
              <w:t>89</w:t>
            </w:r>
            <w:r w:rsidRPr="009D7BF9">
              <w:rPr>
                <w:sz w:val="20"/>
              </w:rPr>
              <w:t>Z",</w:t>
            </w:r>
          </w:p>
          <w:p w14:paraId="394FEC59" w14:textId="302BD7D1" w:rsidR="0080667F" w:rsidRPr="009D7BF9" w:rsidRDefault="0080667F" w:rsidP="0080667F">
            <w:pPr>
              <w:pStyle w:val="Code"/>
              <w:rPr>
                <w:sz w:val="20"/>
              </w:rPr>
            </w:pPr>
            <w:r w:rsidRPr="009D7BF9">
              <w:rPr>
                <w:sz w:val="20"/>
              </w:rPr>
              <w:t xml:space="preserve">    "</w:t>
            </w:r>
            <w:r>
              <w:rPr>
                <w:sz w:val="20"/>
              </w:rPr>
              <w:t>href</w:t>
            </w:r>
            <w:r w:rsidRPr="009D7BF9">
              <w:rPr>
                <w:sz w:val="20"/>
              </w:rPr>
              <w:t>": "</w:t>
            </w:r>
            <w:r>
              <w:rPr>
                <w:rFonts w:cs="Courier New"/>
                <w:sz w:val="20"/>
              </w:rPr>
              <w:t>…/productInventory/product/</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p>
          <w:p w14:paraId="0EF60252" w14:textId="77777777" w:rsidR="009D7BF9" w:rsidRPr="009D7BF9" w:rsidRDefault="009D7BF9" w:rsidP="009D7BF9">
            <w:pPr>
              <w:pStyle w:val="Code"/>
              <w:rPr>
                <w:sz w:val="20"/>
              </w:rPr>
            </w:pPr>
            <w:r w:rsidRPr="009D7BF9">
              <w:rPr>
                <w:sz w:val="20"/>
              </w:rPr>
              <w:t xml:space="preserve">    "productOffering": {</w:t>
            </w:r>
          </w:p>
          <w:p w14:paraId="0EC3C342" w14:textId="5C88682D" w:rsidR="009D7BF9" w:rsidRPr="009D7BF9" w:rsidRDefault="009D7BF9" w:rsidP="009D7BF9">
            <w:pPr>
              <w:pStyle w:val="Code"/>
              <w:rPr>
                <w:sz w:val="20"/>
              </w:rPr>
            </w:pPr>
            <w:r w:rsidRPr="009D7BF9">
              <w:rPr>
                <w:sz w:val="20"/>
              </w:rPr>
              <w:t xml:space="preserve">      "id": "</w:t>
            </w:r>
            <w:r w:rsidRPr="00AD419F">
              <w:rPr>
                <w:rFonts w:cs="Courier New"/>
                <w:sz w:val="20"/>
              </w:rPr>
              <w:t>Orange</w:t>
            </w:r>
            <w:r>
              <w:rPr>
                <w:rFonts w:cs="Courier New"/>
                <w:sz w:val="20"/>
              </w:rPr>
              <w:t>ELine</w:t>
            </w:r>
            <w:r w:rsidRPr="009D7BF9">
              <w:rPr>
                <w:sz w:val="20"/>
              </w:rPr>
              <w:t>"</w:t>
            </w:r>
          </w:p>
          <w:p w14:paraId="072668B0" w14:textId="77777777" w:rsidR="009D7BF9" w:rsidRPr="009D7BF9" w:rsidRDefault="009D7BF9" w:rsidP="009D7BF9">
            <w:pPr>
              <w:pStyle w:val="Code"/>
              <w:rPr>
                <w:sz w:val="20"/>
              </w:rPr>
            </w:pPr>
            <w:r w:rsidRPr="009D7BF9">
              <w:rPr>
                <w:sz w:val="20"/>
              </w:rPr>
              <w:t xml:space="preserve">    },</w:t>
            </w:r>
          </w:p>
          <w:p w14:paraId="678AD3C5" w14:textId="77777777" w:rsidR="009D7BF9" w:rsidRPr="009D7BF9" w:rsidRDefault="009D7BF9" w:rsidP="009D7BF9">
            <w:pPr>
              <w:pStyle w:val="Code"/>
              <w:rPr>
                <w:sz w:val="20"/>
              </w:rPr>
            </w:pPr>
            <w:r w:rsidRPr="009D7BF9">
              <w:rPr>
                <w:sz w:val="20"/>
              </w:rPr>
              <w:t xml:space="preserve">    "productSpecification": {</w:t>
            </w:r>
          </w:p>
          <w:p w14:paraId="53EB105F" w14:textId="0F8A6665" w:rsidR="009D7BF9" w:rsidRPr="009D7BF9" w:rsidRDefault="009D7BF9" w:rsidP="009D7BF9">
            <w:pPr>
              <w:pStyle w:val="Code"/>
              <w:rPr>
                <w:sz w:val="20"/>
              </w:rPr>
            </w:pPr>
            <w:r w:rsidRPr="009D7BF9">
              <w:rPr>
                <w:sz w:val="20"/>
              </w:rPr>
              <w:t xml:space="preserve">      "id": "</w:t>
            </w:r>
            <w:r w:rsidRPr="009D7BF9">
              <w:rPr>
                <w:rFonts w:cs="Courier New"/>
                <w:sz w:val="20"/>
              </w:rPr>
              <w:t>eLineSpec</w:t>
            </w:r>
            <w:r w:rsidRPr="009D7BF9">
              <w:rPr>
                <w:sz w:val="20"/>
              </w:rPr>
              <w:t>"</w:t>
            </w:r>
          </w:p>
          <w:p w14:paraId="7BDFE440" w14:textId="77777777" w:rsidR="009D7BF9" w:rsidRPr="009D7BF9" w:rsidRDefault="009D7BF9" w:rsidP="009D7BF9">
            <w:pPr>
              <w:pStyle w:val="Code"/>
              <w:rPr>
                <w:sz w:val="20"/>
              </w:rPr>
            </w:pPr>
            <w:r w:rsidRPr="009D7BF9">
              <w:rPr>
                <w:sz w:val="20"/>
              </w:rPr>
              <w:t xml:space="preserve">    }</w:t>
            </w:r>
          </w:p>
          <w:p w14:paraId="6A18A652" w14:textId="57445FFD" w:rsidR="009D7BF9" w:rsidRDefault="009D7BF9" w:rsidP="009D7BF9">
            <w:pPr>
              <w:pStyle w:val="Code"/>
              <w:rPr>
                <w:sz w:val="20"/>
              </w:rPr>
            </w:pPr>
            <w:r w:rsidRPr="009D7BF9">
              <w:rPr>
                <w:sz w:val="20"/>
              </w:rPr>
              <w:t xml:space="preserve">  }</w:t>
            </w:r>
            <w:r>
              <w:rPr>
                <w:sz w:val="20"/>
              </w:rPr>
              <w:t>,</w:t>
            </w:r>
          </w:p>
          <w:p w14:paraId="3CDCE608" w14:textId="414DB21E" w:rsidR="009D7BF9" w:rsidRPr="009D7BF9" w:rsidRDefault="009D7BF9" w:rsidP="009D7BF9">
            <w:pPr>
              <w:pStyle w:val="Code"/>
              <w:rPr>
                <w:sz w:val="20"/>
              </w:rPr>
            </w:pPr>
            <w:r>
              <w:rPr>
                <w:sz w:val="20"/>
              </w:rPr>
              <w:t>…</w:t>
            </w:r>
          </w:p>
          <w:p w14:paraId="321390B8" w14:textId="5652635B" w:rsidR="0011261C" w:rsidRPr="00201DB6" w:rsidRDefault="009D7BF9" w:rsidP="009D7BF9">
            <w:pPr>
              <w:pStyle w:val="Code"/>
            </w:pPr>
            <w:r w:rsidRPr="009D7BF9">
              <w:rPr>
                <w:sz w:val="20"/>
              </w:rPr>
              <w:t>]</w:t>
            </w:r>
          </w:p>
        </w:tc>
      </w:tr>
    </w:tbl>
    <w:p w14:paraId="26CD8752" w14:textId="77777777" w:rsidR="0011261C" w:rsidRDefault="0011261C" w:rsidP="004C63DE"/>
    <w:p w14:paraId="224B2C7D" w14:textId="13113AF3" w:rsidR="009D7BF9" w:rsidRDefault="002D1CFA" w:rsidP="009D7BF9">
      <w:pPr>
        <w:pStyle w:val="Heading2"/>
      </w:pPr>
      <w:bookmarkStart w:id="35" w:name="_Toc507146206"/>
      <w:r>
        <w:t>productGet</w:t>
      </w:r>
      <w:bookmarkEnd w:id="35"/>
    </w:p>
    <w:p w14:paraId="2D2D1255" w14:textId="77777777" w:rsidR="009D7BF9" w:rsidRDefault="009D7BF9" w:rsidP="004C63DE"/>
    <w:p w14:paraId="5591382D" w14:textId="5B77CFEA" w:rsidR="009D7BF9" w:rsidRPr="009D7BF9" w:rsidRDefault="009D7BF9" w:rsidP="009D7BF9">
      <w:pPr>
        <w:pStyle w:val="NoSpacing"/>
        <w:rPr>
          <w:sz w:val="28"/>
        </w:rPr>
      </w:pPr>
      <w:r>
        <w:rPr>
          <w:sz w:val="28"/>
        </w:rPr>
        <w:t>GET /product/</w:t>
      </w:r>
      <w:r w:rsidRPr="009D7BF9">
        <w:rPr>
          <w:sz w:val="28"/>
        </w:rPr>
        <w:t>{</w:t>
      </w:r>
      <w:r>
        <w:rPr>
          <w:sz w:val="28"/>
        </w:rPr>
        <w:t>productId</w:t>
      </w:r>
      <w:r w:rsidRPr="009D7BF9">
        <w:rPr>
          <w:sz w:val="28"/>
        </w:rPr>
        <w:t>}</w:t>
      </w:r>
    </w:p>
    <w:p w14:paraId="3F24F1FC" w14:textId="77777777" w:rsidR="009D7BF9" w:rsidRPr="00201DB6" w:rsidRDefault="009D7BF9" w:rsidP="009D7BF9">
      <w:pPr>
        <w:pStyle w:val="BodyBold"/>
      </w:pPr>
      <w:r w:rsidRPr="00D73127">
        <w:t>Description</w:t>
      </w:r>
    </w:p>
    <w:p w14:paraId="07643002" w14:textId="47F38CC0" w:rsidR="009D7BF9" w:rsidRDefault="009D7BF9" w:rsidP="009D7BF9">
      <w:pPr>
        <w:pStyle w:val="Body"/>
      </w:pPr>
      <w:r w:rsidRPr="00201DB6">
        <w:t>This operation is</w:t>
      </w:r>
      <w:r>
        <w:t xml:space="preserve"> used to retrieve one product representation</w:t>
      </w:r>
    </w:p>
    <w:p w14:paraId="29927FF0" w14:textId="62AB83D8" w:rsidR="009D7BF9" w:rsidRDefault="009D7BF9" w:rsidP="009D7BF9">
      <w:pPr>
        <w:pStyle w:val="Body"/>
      </w:pPr>
      <w:r>
        <w:t>The response will be product resource representations with all attributes</w:t>
      </w:r>
    </w:p>
    <w:p w14:paraId="064B3AE1" w14:textId="77777777" w:rsidR="009D7BF9" w:rsidRPr="0058535D" w:rsidRDefault="009D7BF9" w:rsidP="009D7BF9">
      <w:pPr>
        <w:pStyle w:val="BodyBold"/>
      </w:pPr>
      <w:r w:rsidRPr="0058535D">
        <w:t>Behavior</w:t>
      </w:r>
    </w:p>
    <w:p w14:paraId="0F1E8516" w14:textId="77777777" w:rsidR="009D7BF9" w:rsidRDefault="009D7BF9" w:rsidP="0052653B">
      <w:pPr>
        <w:pStyle w:val="ListParagraph"/>
        <w:numPr>
          <w:ilvl w:val="0"/>
          <w:numId w:val="12"/>
        </w:numPr>
      </w:pPr>
      <w:r w:rsidRPr="0058535D">
        <w:t>Returns HTTP/1.1 status code 200 if the request was successful</w:t>
      </w:r>
      <w:r>
        <w:t xml:space="preserve"> </w:t>
      </w:r>
    </w:p>
    <w:p w14:paraId="20E44B13" w14:textId="77777777" w:rsidR="009D7BF9" w:rsidRDefault="009D7BF9" w:rsidP="009D7BF9">
      <w:pPr>
        <w:pStyle w:val="Body"/>
      </w:pPr>
      <w:r>
        <w:t>Otherwise:</w:t>
      </w:r>
    </w:p>
    <w:tbl>
      <w:tblPr>
        <w:tblStyle w:val="TableGrid10"/>
        <w:tblW w:w="0" w:type="auto"/>
        <w:tblLook w:val="04A0" w:firstRow="1" w:lastRow="0" w:firstColumn="1" w:lastColumn="0" w:noHBand="0" w:noVBand="1"/>
      </w:tblPr>
      <w:tblGrid>
        <w:gridCol w:w="1395"/>
        <w:gridCol w:w="4536"/>
      </w:tblGrid>
      <w:tr w:rsidR="009D7BF9" w:rsidRPr="00524486" w14:paraId="5EF1FF6B" w14:textId="77777777" w:rsidTr="00395FC1">
        <w:tc>
          <w:tcPr>
            <w:tcW w:w="1395" w:type="dxa"/>
          </w:tcPr>
          <w:p w14:paraId="7120E693" w14:textId="77777777" w:rsidR="009D7BF9" w:rsidRPr="00524486" w:rsidRDefault="009D7BF9" w:rsidP="00395FC1">
            <w:pPr>
              <w:pStyle w:val="TableText"/>
              <w:rPr>
                <w:sz w:val="24"/>
                <w:szCs w:val="24"/>
              </w:rPr>
            </w:pPr>
            <w:r w:rsidRPr="00524486">
              <w:rPr>
                <w:sz w:val="24"/>
                <w:szCs w:val="24"/>
              </w:rPr>
              <w:t>400</w:t>
            </w:r>
          </w:p>
        </w:tc>
        <w:tc>
          <w:tcPr>
            <w:tcW w:w="4536" w:type="dxa"/>
          </w:tcPr>
          <w:p w14:paraId="163A8AF8" w14:textId="77777777" w:rsidR="009D7BF9" w:rsidRPr="00524486" w:rsidRDefault="009D7BF9" w:rsidP="00395FC1">
            <w:pPr>
              <w:pStyle w:val="TableText"/>
              <w:rPr>
                <w:sz w:val="24"/>
                <w:szCs w:val="24"/>
              </w:rPr>
            </w:pPr>
            <w:r w:rsidRPr="00524486">
              <w:rPr>
                <w:sz w:val="24"/>
                <w:szCs w:val="24"/>
              </w:rPr>
              <w:t>Bad Request</w:t>
            </w:r>
          </w:p>
        </w:tc>
      </w:tr>
      <w:tr w:rsidR="009D7BF9" w:rsidRPr="00524486" w14:paraId="374EA90C" w14:textId="77777777" w:rsidTr="00395FC1">
        <w:tc>
          <w:tcPr>
            <w:tcW w:w="1395" w:type="dxa"/>
          </w:tcPr>
          <w:p w14:paraId="04E095F9" w14:textId="77777777" w:rsidR="009D7BF9" w:rsidRPr="00524486" w:rsidRDefault="009D7BF9" w:rsidP="00395FC1">
            <w:pPr>
              <w:pStyle w:val="TableText"/>
              <w:rPr>
                <w:sz w:val="24"/>
                <w:szCs w:val="24"/>
              </w:rPr>
            </w:pPr>
            <w:r w:rsidRPr="00524486">
              <w:rPr>
                <w:sz w:val="24"/>
                <w:szCs w:val="24"/>
              </w:rPr>
              <w:t>401</w:t>
            </w:r>
          </w:p>
        </w:tc>
        <w:tc>
          <w:tcPr>
            <w:tcW w:w="4536" w:type="dxa"/>
          </w:tcPr>
          <w:p w14:paraId="36E62CBA" w14:textId="77777777" w:rsidR="009D7BF9" w:rsidRPr="00524486" w:rsidRDefault="009D7BF9" w:rsidP="00395FC1">
            <w:pPr>
              <w:pStyle w:val="TableText"/>
              <w:rPr>
                <w:sz w:val="24"/>
                <w:szCs w:val="24"/>
              </w:rPr>
            </w:pPr>
            <w:r w:rsidRPr="00524486">
              <w:rPr>
                <w:sz w:val="24"/>
                <w:szCs w:val="24"/>
              </w:rPr>
              <w:t>Unauthorized</w:t>
            </w:r>
          </w:p>
        </w:tc>
      </w:tr>
      <w:tr w:rsidR="009D7BF9" w:rsidRPr="00524486" w14:paraId="39CC1D32" w14:textId="77777777" w:rsidTr="00395FC1">
        <w:tc>
          <w:tcPr>
            <w:tcW w:w="1395" w:type="dxa"/>
          </w:tcPr>
          <w:p w14:paraId="5FB80427" w14:textId="77777777" w:rsidR="009D7BF9" w:rsidRPr="00524486" w:rsidRDefault="009D7BF9" w:rsidP="00395FC1">
            <w:pPr>
              <w:pStyle w:val="TableText"/>
              <w:rPr>
                <w:sz w:val="24"/>
                <w:szCs w:val="24"/>
              </w:rPr>
            </w:pPr>
            <w:r w:rsidRPr="00524486">
              <w:rPr>
                <w:sz w:val="24"/>
                <w:szCs w:val="24"/>
              </w:rPr>
              <w:t>403</w:t>
            </w:r>
          </w:p>
        </w:tc>
        <w:tc>
          <w:tcPr>
            <w:tcW w:w="4536" w:type="dxa"/>
          </w:tcPr>
          <w:p w14:paraId="3184415B" w14:textId="77777777" w:rsidR="009D7BF9" w:rsidRPr="00524486" w:rsidRDefault="009D7BF9" w:rsidP="00395FC1">
            <w:pPr>
              <w:pStyle w:val="TableText"/>
              <w:rPr>
                <w:sz w:val="24"/>
                <w:szCs w:val="24"/>
              </w:rPr>
            </w:pPr>
            <w:r w:rsidRPr="00524486">
              <w:rPr>
                <w:sz w:val="24"/>
                <w:szCs w:val="24"/>
              </w:rPr>
              <w:t>Forbidden</w:t>
            </w:r>
          </w:p>
        </w:tc>
      </w:tr>
      <w:tr w:rsidR="009D7BF9" w:rsidRPr="00524486" w14:paraId="1D153604" w14:textId="77777777" w:rsidTr="00395FC1">
        <w:tc>
          <w:tcPr>
            <w:tcW w:w="1395" w:type="dxa"/>
          </w:tcPr>
          <w:p w14:paraId="6688D889" w14:textId="77777777" w:rsidR="009D7BF9" w:rsidRPr="00524486" w:rsidRDefault="009D7BF9" w:rsidP="00395FC1">
            <w:pPr>
              <w:pStyle w:val="TableText"/>
              <w:rPr>
                <w:b/>
                <w:sz w:val="24"/>
                <w:szCs w:val="24"/>
              </w:rPr>
            </w:pPr>
            <w:r w:rsidRPr="00524486">
              <w:rPr>
                <w:b/>
                <w:sz w:val="24"/>
                <w:szCs w:val="24"/>
              </w:rPr>
              <w:t>404</w:t>
            </w:r>
          </w:p>
        </w:tc>
        <w:tc>
          <w:tcPr>
            <w:tcW w:w="4536" w:type="dxa"/>
          </w:tcPr>
          <w:p w14:paraId="2AE7E3A7" w14:textId="5B533715" w:rsidR="009D7BF9" w:rsidRPr="00524486" w:rsidRDefault="009D7BF9" w:rsidP="00395FC1">
            <w:pPr>
              <w:pStyle w:val="TableText"/>
              <w:rPr>
                <w:b/>
                <w:sz w:val="24"/>
                <w:szCs w:val="24"/>
              </w:rPr>
            </w:pPr>
            <w:r w:rsidRPr="00524486">
              <w:rPr>
                <w:b/>
                <w:sz w:val="24"/>
                <w:szCs w:val="24"/>
              </w:rPr>
              <w:t>Not Found</w:t>
            </w:r>
            <w:r w:rsidR="00DB4336">
              <w:rPr>
                <w:b/>
                <w:sz w:val="24"/>
                <w:szCs w:val="24"/>
              </w:rPr>
              <w:t xml:space="preserve"> </w:t>
            </w:r>
          </w:p>
        </w:tc>
      </w:tr>
      <w:tr w:rsidR="009D7BF9" w:rsidRPr="00524486" w14:paraId="273F75E6" w14:textId="77777777" w:rsidTr="00395FC1">
        <w:tc>
          <w:tcPr>
            <w:tcW w:w="1395" w:type="dxa"/>
          </w:tcPr>
          <w:p w14:paraId="3F047164" w14:textId="1980CDDC" w:rsidR="009D7BF9" w:rsidRPr="00524486" w:rsidRDefault="009D7BF9" w:rsidP="00395FC1">
            <w:pPr>
              <w:pStyle w:val="TableText"/>
              <w:rPr>
                <w:sz w:val="24"/>
                <w:szCs w:val="24"/>
              </w:rPr>
            </w:pPr>
            <w:r w:rsidRPr="00524486">
              <w:rPr>
                <w:sz w:val="24"/>
                <w:szCs w:val="24"/>
              </w:rPr>
              <w:t>503</w:t>
            </w:r>
          </w:p>
        </w:tc>
        <w:tc>
          <w:tcPr>
            <w:tcW w:w="4536" w:type="dxa"/>
          </w:tcPr>
          <w:p w14:paraId="287EE5B7" w14:textId="1A8DB608" w:rsidR="009D7BF9" w:rsidRPr="00524486" w:rsidRDefault="009D7BF9" w:rsidP="00395FC1">
            <w:pPr>
              <w:pStyle w:val="TableText"/>
              <w:rPr>
                <w:sz w:val="24"/>
                <w:szCs w:val="24"/>
              </w:rPr>
            </w:pPr>
            <w:r w:rsidRPr="00524486">
              <w:rPr>
                <w:sz w:val="24"/>
                <w:szCs w:val="24"/>
              </w:rPr>
              <w:t>Service Unavailable</w:t>
            </w:r>
          </w:p>
        </w:tc>
      </w:tr>
    </w:tbl>
    <w:p w14:paraId="6B42954D" w14:textId="77777777" w:rsidR="009D7BF9" w:rsidRPr="0058535D" w:rsidRDefault="009D7BF9" w:rsidP="009D7BF9">
      <w:pPr>
        <w:pStyle w:val="BodyBold"/>
      </w:pPr>
      <w:r>
        <w:t>Usage Samples</w:t>
      </w:r>
    </w:p>
    <w:p w14:paraId="73B93EA9" w14:textId="77777777" w:rsidR="009D7BF9" w:rsidRPr="007375FC" w:rsidRDefault="009D7BF9" w:rsidP="009D7BF9">
      <w:pPr>
        <w:pStyle w:val="BodyBold"/>
      </w:pPr>
      <w:r w:rsidRPr="007375FC">
        <w:t>Request</w:t>
      </w:r>
    </w:p>
    <w:tbl>
      <w:tblPr>
        <w:tblW w:w="0" w:type="auto"/>
        <w:tblLook w:val="04A0" w:firstRow="1" w:lastRow="0" w:firstColumn="1" w:lastColumn="0" w:noHBand="0" w:noVBand="1"/>
      </w:tblPr>
      <w:tblGrid>
        <w:gridCol w:w="9576"/>
      </w:tblGrid>
      <w:tr w:rsidR="009D7BF9" w:rsidRPr="00201DB6" w14:paraId="0920D9C4" w14:textId="77777777" w:rsidTr="00395FC1">
        <w:tc>
          <w:tcPr>
            <w:tcW w:w="10205" w:type="dxa"/>
            <w:shd w:val="clear" w:color="auto" w:fill="F2F2F2" w:themeFill="background1" w:themeFillShade="F2"/>
          </w:tcPr>
          <w:p w14:paraId="24A5D674" w14:textId="78ACD0B3" w:rsidR="009D7BF9" w:rsidRPr="00201DB6" w:rsidRDefault="009D7BF9" w:rsidP="00395FC1">
            <w:pPr>
              <w:pStyle w:val="Code"/>
            </w:pPr>
            <w:r w:rsidRPr="009D7BF9">
              <w:rPr>
                <w:sz w:val="20"/>
              </w:rPr>
              <w:t>GET /productInventory/product</w:t>
            </w:r>
            <w:r w:rsidR="00524486">
              <w:rPr>
                <w:sz w:val="20"/>
              </w:rPr>
              <w:t>/</w:t>
            </w:r>
            <w:r w:rsidR="00524486">
              <w:rPr>
                <w:rFonts w:cs="Courier New"/>
                <w:sz w:val="20"/>
              </w:rPr>
              <w:t>1546-45f6-7sqs-45</w:t>
            </w:r>
            <w:r w:rsidR="00524486" w:rsidRPr="00AD419F">
              <w:rPr>
                <w:rFonts w:cs="Courier New"/>
                <w:sz w:val="20"/>
              </w:rPr>
              <w:t>th</w:t>
            </w:r>
            <w:r w:rsidRPr="009D7BF9">
              <w:rPr>
                <w:sz w:val="20"/>
              </w:rPr>
              <w:br/>
              <w:t>Accept: application/json</w:t>
            </w:r>
          </w:p>
        </w:tc>
      </w:tr>
    </w:tbl>
    <w:p w14:paraId="4C4EDB77" w14:textId="77777777" w:rsidR="009D7BF9" w:rsidRPr="002D3D60" w:rsidRDefault="009D7BF9" w:rsidP="009D7BF9">
      <w:pPr>
        <w:pStyle w:val="BodyBold"/>
      </w:pPr>
      <w:r>
        <w:t>Response</w:t>
      </w:r>
    </w:p>
    <w:tbl>
      <w:tblPr>
        <w:tblW w:w="9292" w:type="dxa"/>
        <w:tblLook w:val="04A0" w:firstRow="1" w:lastRow="0" w:firstColumn="1" w:lastColumn="0" w:noHBand="0" w:noVBand="1"/>
      </w:tblPr>
      <w:tblGrid>
        <w:gridCol w:w="9576"/>
      </w:tblGrid>
      <w:tr w:rsidR="009D7BF9" w:rsidRPr="00201DB6" w14:paraId="5AF21EF4" w14:textId="77777777" w:rsidTr="00395FC1">
        <w:tc>
          <w:tcPr>
            <w:tcW w:w="9292" w:type="dxa"/>
            <w:shd w:val="clear" w:color="auto" w:fill="F2F2F2" w:themeFill="background1" w:themeFillShade="F2"/>
          </w:tcPr>
          <w:p w14:paraId="3F8D646D" w14:textId="2C9AC79B"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200</w:t>
            </w:r>
          </w:p>
          <w:p w14:paraId="2E52768D"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7E86AC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0A547FE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"id":"1546-45f6-7sqs-45</w:t>
            </w:r>
            <w:r w:rsidRPr="00AD419F">
              <w:rPr>
                <w:rFonts w:ascii="Courier New" w:hAnsi="Courier New" w:cs="Courier New"/>
                <w:sz w:val="20"/>
              </w:rPr>
              <w:t>th",</w:t>
            </w:r>
          </w:p>
          <w:p w14:paraId="66BC6CB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A32BC6"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Pr="00AA2AE0">
              <w:rPr>
                <w:rFonts w:ascii="Courier New" w:hAnsi="Courier New" w:cs="Courier New"/>
                <w:sz w:val="20"/>
              </w:rPr>
              <w:t>"startDate":"2018-02-02T08:52:15.705Z",</w:t>
            </w:r>
          </w:p>
          <w:p w14:paraId="7FCC3EBA" w14:textId="6D2C4A5E" w:rsidR="0080667F" w:rsidRPr="009D7BF9" w:rsidRDefault="0080667F" w:rsidP="0080667F">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FD34AD5"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80667F">
              <w:rPr>
                <w:rFonts w:ascii="Courier New" w:hAnsi="Courier New" w:cs="Courier New"/>
                <w:sz w:val="20"/>
              </w:rPr>
              <w:t xml:space="preserve">   </w:t>
            </w:r>
            <w:r w:rsidRPr="00AA2AE0">
              <w:rPr>
                <w:rFonts w:ascii="Courier New" w:hAnsi="Courier New" w:cs="Courier New"/>
                <w:sz w:val="20"/>
              </w:rPr>
              <w:t>"place":[</w:t>
            </w:r>
          </w:p>
          <w:p w14:paraId="27EAA98B"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w:t>
            </w:r>
          </w:p>
          <w:p w14:paraId="7076FD01"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"id":"12df-zz56-hjy5-rr56",</w:t>
            </w:r>
          </w:p>
          <w:p w14:paraId="1FD50275" w14:textId="77777777" w:rsidR="00524486"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AA2AE0">
              <w:rPr>
                <w:rFonts w:ascii="Courier New" w:hAnsi="Courier New" w:cs="Courier New"/>
                <w:sz w:val="20"/>
              </w:rPr>
              <w:t xml:space="preserve">         </w:t>
            </w:r>
            <w:r w:rsidRPr="00524486">
              <w:rPr>
                <w:rFonts w:ascii="Courier New" w:hAnsi="Courier New" w:cs="Courier New"/>
                <w:sz w:val="20"/>
                <w:lang w:val="fr-FR"/>
              </w:rPr>
              <w:t>"role":"UNI Site",</w:t>
            </w:r>
          </w:p>
          <w:p w14:paraId="49CBF5FB" w14:textId="39EE5269"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524486">
              <w:rPr>
                <w:rFonts w:ascii="Courier New" w:hAnsi="Courier New" w:cs="Courier New"/>
                <w:sz w:val="20"/>
                <w:lang w:val="fr-FR"/>
              </w:rPr>
              <w:t xml:space="preserve">         </w:t>
            </w:r>
            <w:r w:rsidRPr="00AA2AE0">
              <w:rPr>
                <w:rFonts w:ascii="Courier New" w:hAnsi="Courier New" w:cs="Courier New"/>
                <w:sz w:val="20"/>
                <w:lang w:val="fr-FR"/>
              </w:rPr>
              <w:t>"@referredType":"</w:t>
            </w:r>
            <w:r w:rsidR="009A0CA5" w:rsidRPr="00AA2AE0">
              <w:rPr>
                <w:rFonts w:ascii="Courier New" w:hAnsi="Courier New" w:cs="Courier New"/>
                <w:sz w:val="20"/>
                <w:lang w:val="fr-FR"/>
              </w:rPr>
              <w:t>site</w:t>
            </w:r>
            <w:r w:rsidRPr="00AA2AE0">
              <w:rPr>
                <w:rFonts w:ascii="Courier New" w:hAnsi="Courier New" w:cs="Courier New"/>
                <w:sz w:val="20"/>
                <w:lang w:val="fr-FR"/>
              </w:rPr>
              <w:t>"</w:t>
            </w:r>
          </w:p>
          <w:p w14:paraId="30A86FD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lang w:val="fr-FR"/>
              </w:rPr>
              <w:t xml:space="preserve">      </w:t>
            </w:r>
            <w:r w:rsidRPr="00AD419F">
              <w:rPr>
                <w:rFonts w:ascii="Courier New" w:hAnsi="Courier New" w:cs="Courier New"/>
                <w:sz w:val="20"/>
              </w:rPr>
              <w:t>}</w:t>
            </w:r>
          </w:p>
          <w:p w14:paraId="48D7FDF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136218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34B01D9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36D026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800FDC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"productSpecification":{</w:t>
            </w:r>
          </w:p>
          <w:p w14:paraId="0913D00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581F3F4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41CB783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35D06FC9"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"@schemaLocation":"https://github.com/MEF-GIT/MEF-LSO-Sonata-SDK/blob/master/experimental/api/ProductSpecDescription/Ordering/UNISpec.json"</w:t>
            </w:r>
          </w:p>
          <w:p w14:paraId="185D51A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15EA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E17E289" w14:textId="49CFC762"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055A7C7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7B647FE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98C532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75EF7E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1583E1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153D46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8081C2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2DE35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D780CD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190554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2923D30B" w14:textId="5601E9C6"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640F7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FB1D9C4" w14:textId="29AAB4D3"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91482B">
              <w:rPr>
                <w:rFonts w:ascii="Courier New" w:hAnsi="Courier New" w:cs="Courier New"/>
                <w:sz w:val="20"/>
              </w:rPr>
              <w:t>,</w:t>
            </w:r>
          </w:p>
          <w:p w14:paraId="186D0419"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42EAFB" w14:textId="7ABAF08C"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"role":"Implementation</w:t>
            </w:r>
            <w:r w:rsidRPr="00AD419F">
              <w:rPr>
                <w:rFonts w:ascii="Courier New" w:hAnsi="Courier New" w:cs="Courier New"/>
                <w:sz w:val="20"/>
              </w:rPr>
              <w:t xml:space="preserve"> Contact",</w:t>
            </w:r>
          </w:p>
          <w:p w14:paraId="073D65F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97E8DB3"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70EF05B"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4327B537"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1353BF57" w14:textId="70AB1BD9" w:rsidR="002D1CFA" w:rsidRDefault="002D1CFA"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34ACA45F"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E2A9AD7" w14:textId="083CA28B"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23830B24"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754F202B"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7920562"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37E572DE"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1B3E00AD" w14:textId="14E7D3CD" w:rsidR="0091482B" w:rsidRPr="00AD419F" w:rsidRDefault="0091482B"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4FBFB0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1D96E8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3D71A24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B6B866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770F62D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244F10D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0846005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088DE1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BC8D7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658CE7A6"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699FBE9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305F323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765B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0048018"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4BE9947B" w14:textId="17B2DB8F" w:rsidR="009D7BF9"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tc>
      </w:tr>
    </w:tbl>
    <w:p w14:paraId="76779792" w14:textId="77777777" w:rsidR="009D7BF9" w:rsidRPr="004C63DE" w:rsidRDefault="009D7BF9" w:rsidP="004C63DE"/>
    <w:p w14:paraId="6EA53E3B" w14:textId="77777777" w:rsidR="00FE1231" w:rsidRDefault="00FE1231">
      <w:pPr>
        <w:spacing w:before="0"/>
        <w:rPr>
          <w:rFonts w:ascii="Arial" w:hAnsi="Arial" w:cs="Arial"/>
          <w:b/>
          <w:kern w:val="32"/>
          <w:sz w:val="22"/>
          <w:szCs w:val="24"/>
        </w:rPr>
      </w:pPr>
      <w:r>
        <w:br w:type="page"/>
      </w:r>
    </w:p>
    <w:p w14:paraId="0AF41575" w14:textId="02BC0CF0" w:rsidR="00FE1231" w:rsidRDefault="00FE1231" w:rsidP="00FE1231">
      <w:pPr>
        <w:pStyle w:val="Heading1"/>
        <w:keepNext w:val="0"/>
        <w:pageBreakBefore/>
        <w:widowControl/>
        <w:tabs>
          <w:tab w:val="clear" w:pos="864"/>
          <w:tab w:val="num" w:pos="432"/>
        </w:tabs>
        <w:spacing w:before="480"/>
        <w:ind w:left="357" w:hanging="357"/>
      </w:pPr>
      <w:bookmarkStart w:id="36" w:name="_Toc503178925"/>
      <w:bookmarkStart w:id="37" w:name="_Toc507146207"/>
      <w:r>
        <w:t xml:space="preserve">Appendix </w:t>
      </w:r>
      <w:r w:rsidR="0099282C">
        <w:t>A</w:t>
      </w:r>
      <w:r>
        <w:t xml:space="preserve"> - Relationship to Product Ordering API</w:t>
      </w:r>
      <w:bookmarkEnd w:id="36"/>
      <w:bookmarkEnd w:id="37"/>
    </w:p>
    <w:p w14:paraId="50E7EB84" w14:textId="77777777" w:rsidR="00FE1231" w:rsidRDefault="00FE1231" w:rsidP="003F1B62">
      <w:pPr>
        <w:pStyle w:val="Heading2"/>
      </w:pPr>
      <w:bookmarkStart w:id="38" w:name="_Toc503178926"/>
      <w:bookmarkStart w:id="39" w:name="_Toc507146208"/>
      <w:r>
        <w:t>Product Order(s) &amp; Product Inventory sync</w:t>
      </w:r>
      <w:bookmarkEnd w:id="38"/>
      <w:bookmarkEnd w:id="39"/>
    </w:p>
    <w:p w14:paraId="6C4301C4" w14:textId="77777777" w:rsidR="00FE1231" w:rsidRDefault="00FE1231" w:rsidP="00FE1231">
      <w:r>
        <w:t xml:space="preserve">One golden rule: </w:t>
      </w:r>
      <w:r w:rsidRPr="00285A03">
        <w:t xml:space="preserve">The </w:t>
      </w:r>
      <w:r>
        <w:t>product inventory is built and updated only through productOrder processing. Updated covers product characteristics change but also suspension, reactivation or termination.</w:t>
      </w:r>
    </w:p>
    <w:p w14:paraId="61A79BBC" w14:textId="77777777" w:rsidR="00FE1231" w:rsidRDefault="00FE1231" w:rsidP="00FE1231">
      <w:r>
        <w:t xml:space="preserve">This means that a product is the result of a succession of order/order item that have created it and then modified it. </w:t>
      </w:r>
    </w:p>
    <w:p w14:paraId="760E6BE9" w14:textId="77777777" w:rsidR="00FE1231" w:rsidRDefault="00FE1231" w:rsidP="0052653B">
      <w:pPr>
        <w:pStyle w:val="ListParagraph"/>
        <w:numPr>
          <w:ilvl w:val="0"/>
          <w:numId w:val="14"/>
        </w:numPr>
        <w:spacing w:before="120" w:after="0" w:afterAutospacing="0"/>
      </w:pPr>
      <w:r>
        <w:t xml:space="preserve">A productOrder is a transaction that describes actions on product(s).  An order Item describes one action on one product (or future one for ‘INSTALL’ order item action). Once fulfilled a productOrder has not any impact on the product. </w:t>
      </w:r>
    </w:p>
    <w:p w14:paraId="224ECA13" w14:textId="77777777" w:rsidR="00FE1231" w:rsidRDefault="00FE1231" w:rsidP="0052653B">
      <w:pPr>
        <w:pStyle w:val="ListParagraph"/>
        <w:numPr>
          <w:ilvl w:val="0"/>
          <w:numId w:val="14"/>
        </w:numPr>
        <w:spacing w:before="120" w:after="0" w:afterAutospacing="0"/>
      </w:pPr>
      <w:r>
        <w:t>A product is a persistent object in SP seller database.</w:t>
      </w:r>
    </w:p>
    <w:p w14:paraId="43AAFB44" w14:textId="77777777" w:rsidR="00FE1231" w:rsidRDefault="00FE1231" w:rsidP="0052653B">
      <w:pPr>
        <w:pStyle w:val="ListParagraph"/>
        <w:numPr>
          <w:ilvl w:val="0"/>
          <w:numId w:val="14"/>
        </w:numPr>
        <w:spacing w:before="120" w:after="0" w:afterAutospacing="0"/>
      </w:pPr>
      <w:r>
        <w:t>Buyer must be able to retrieve ‘his’ product in seller database to use them in productOrder to describe expected modification</w:t>
      </w:r>
    </w:p>
    <w:p w14:paraId="7FB57939" w14:textId="77777777" w:rsidR="00FE1231" w:rsidRDefault="00FE1231" w:rsidP="00FE1231">
      <w:r>
        <w:t>Remark: only for admin reason (coming from seller) the product inventory could be directly updated. These specific UC as inventory correction – are not part of this document (this is internal seller processes).</w:t>
      </w:r>
    </w:p>
    <w:p w14:paraId="6FF88E5E" w14:textId="77777777" w:rsidR="00FE1231" w:rsidRDefault="00FE1231" w:rsidP="00FE1231"/>
    <w:p w14:paraId="2D7AA65C" w14:textId="77777777" w:rsidR="00FE1231" w:rsidRDefault="00FE1231" w:rsidP="00FE1231">
      <w:r>
        <w:t>The following table provides an example to clarify this synchronization:</w:t>
      </w:r>
    </w:p>
    <w:p w14:paraId="554CD4CA" w14:textId="77777777" w:rsidR="00FE1231" w:rsidRDefault="00FE1231" w:rsidP="00FE1231"/>
    <w:tbl>
      <w:tblPr>
        <w:tblW w:w="0" w:type="auto"/>
        <w:tblCellMar>
          <w:left w:w="0" w:type="dxa"/>
          <w:right w:w="0" w:type="dxa"/>
        </w:tblCellMar>
        <w:tblLook w:val="04A0" w:firstRow="1" w:lastRow="0" w:firstColumn="1" w:lastColumn="0" w:noHBand="0" w:noVBand="1"/>
      </w:tblPr>
      <w:tblGrid>
        <w:gridCol w:w="1310"/>
        <w:gridCol w:w="2501"/>
        <w:gridCol w:w="2815"/>
        <w:gridCol w:w="2714"/>
      </w:tblGrid>
      <w:tr w:rsidR="00FE1231" w14:paraId="4BC99D7A" w14:textId="77777777" w:rsidTr="003F1B62">
        <w:tc>
          <w:tcPr>
            <w:tcW w:w="1310"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7F8C1A27" w14:textId="77777777" w:rsidR="00FE1231" w:rsidRPr="00F3466C" w:rsidRDefault="00FE1231" w:rsidP="00B61BDD">
            <w:pPr>
              <w:rPr>
                <w:rFonts w:eastAsiaTheme="minorHAnsi"/>
                <w:b/>
                <w:bCs/>
                <w:color w:val="FFFFFF"/>
                <w:szCs w:val="24"/>
              </w:rPr>
            </w:pPr>
            <w:r w:rsidRPr="00F3466C">
              <w:rPr>
                <w:b/>
                <w:bCs/>
                <w:color w:val="FFFFFF"/>
                <w:szCs w:val="24"/>
              </w:rPr>
              <w:t>Date</w:t>
            </w:r>
          </w:p>
        </w:tc>
        <w:tc>
          <w:tcPr>
            <w:tcW w:w="2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CD44307" w14:textId="77777777" w:rsidR="00FE1231" w:rsidRPr="00F3466C" w:rsidRDefault="00FE1231" w:rsidP="00B61BDD">
            <w:pPr>
              <w:rPr>
                <w:rFonts w:eastAsiaTheme="minorHAnsi"/>
                <w:b/>
                <w:bCs/>
                <w:color w:val="FFFFFF"/>
                <w:szCs w:val="24"/>
              </w:rPr>
            </w:pPr>
            <w:r w:rsidRPr="00F3466C">
              <w:rPr>
                <w:b/>
                <w:bCs/>
                <w:color w:val="FFFFFF"/>
                <w:szCs w:val="24"/>
              </w:rPr>
              <w:t>Event</w:t>
            </w:r>
          </w:p>
        </w:tc>
        <w:tc>
          <w:tcPr>
            <w:tcW w:w="281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61C3CEF" w14:textId="77777777" w:rsidR="00FE1231" w:rsidRPr="00F3466C" w:rsidRDefault="00FE1231" w:rsidP="00B61BDD">
            <w:pPr>
              <w:rPr>
                <w:rFonts w:eastAsiaTheme="minorHAnsi"/>
                <w:b/>
                <w:bCs/>
                <w:color w:val="FFFFFF"/>
                <w:szCs w:val="24"/>
              </w:rPr>
            </w:pPr>
            <w:r w:rsidRPr="00F3466C">
              <w:rPr>
                <w:b/>
                <w:bCs/>
                <w:color w:val="FFFFFF"/>
                <w:szCs w:val="24"/>
              </w:rPr>
              <w:t>ProductOrder</w:t>
            </w:r>
          </w:p>
        </w:tc>
        <w:tc>
          <w:tcPr>
            <w:tcW w:w="2714"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745A6B0C" w14:textId="77777777" w:rsidR="00FE1231" w:rsidRPr="00F3466C" w:rsidRDefault="00FE1231" w:rsidP="00B61BDD">
            <w:pPr>
              <w:rPr>
                <w:rFonts w:eastAsiaTheme="minorHAnsi"/>
                <w:b/>
                <w:bCs/>
                <w:color w:val="FFFFFF"/>
                <w:szCs w:val="24"/>
              </w:rPr>
            </w:pPr>
            <w:r w:rsidRPr="00F3466C">
              <w:rPr>
                <w:b/>
                <w:bCs/>
                <w:color w:val="FFFFFF"/>
                <w:szCs w:val="24"/>
              </w:rPr>
              <w:t>ProductInventory</w:t>
            </w:r>
          </w:p>
        </w:tc>
      </w:tr>
      <w:tr w:rsidR="00FE1231" w14:paraId="00FE89D6" w14:textId="77777777" w:rsidTr="003F1B62">
        <w:tc>
          <w:tcPr>
            <w:tcW w:w="1310" w:type="dxa"/>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14:paraId="10AB1D60" w14:textId="77777777" w:rsidR="00FE1231" w:rsidRPr="00F3466C" w:rsidRDefault="00FE1231" w:rsidP="00B61BDD">
            <w:pPr>
              <w:rPr>
                <w:rFonts w:eastAsiaTheme="minorHAnsi"/>
                <w:color w:val="000000"/>
                <w:szCs w:val="24"/>
              </w:rPr>
            </w:pPr>
            <w:r w:rsidRPr="00F3466C">
              <w:rPr>
                <w:color w:val="000000"/>
                <w:szCs w:val="24"/>
              </w:rPr>
              <w:t>Before</w:t>
            </w:r>
          </w:p>
        </w:tc>
        <w:tc>
          <w:tcPr>
            <w:tcW w:w="2501"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F92AD5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911993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32E7619" w14:textId="77777777" w:rsidR="00FE1231" w:rsidRPr="00F3466C" w:rsidRDefault="00FE1231" w:rsidP="00B61BDD">
            <w:pPr>
              <w:rPr>
                <w:rFonts w:eastAsiaTheme="minorHAnsi"/>
                <w:color w:val="000000"/>
                <w:szCs w:val="24"/>
              </w:rPr>
            </w:pPr>
            <w:r>
              <w:rPr>
                <w:color w:val="000000"/>
              </w:rPr>
              <w:t>An UNI</w:t>
            </w:r>
            <w:r w:rsidRPr="00F3466C">
              <w:rPr>
                <w:color w:val="000000"/>
                <w:szCs w:val="24"/>
              </w:rPr>
              <w:t xml:space="preserve"> is existing (Id: 14789)– status Active</w:t>
            </w:r>
          </w:p>
          <w:p w14:paraId="28753E47" w14:textId="77777777" w:rsidR="00FE1231" w:rsidRPr="00F3466C" w:rsidRDefault="00FE1231" w:rsidP="00B61BDD">
            <w:pPr>
              <w:rPr>
                <w:color w:val="000000"/>
                <w:szCs w:val="24"/>
              </w:rPr>
            </w:pPr>
          </w:p>
          <w:p w14:paraId="34E2EF2E" w14:textId="77777777" w:rsidR="00FE1231" w:rsidRPr="00F3466C" w:rsidRDefault="00FE1231" w:rsidP="00B61BDD">
            <w:pPr>
              <w:rPr>
                <w:rFonts w:eastAsiaTheme="minorHAnsi"/>
                <w:color w:val="000000"/>
                <w:szCs w:val="24"/>
              </w:rPr>
            </w:pPr>
            <w:r w:rsidRPr="00F3466C">
              <w:rPr>
                <w:color w:val="000000"/>
                <w:szCs w:val="24"/>
              </w:rPr>
              <w:t>An ENNI is existing (id: 9963) – status active</w:t>
            </w:r>
          </w:p>
        </w:tc>
      </w:tr>
      <w:tr w:rsidR="00FE1231" w14:paraId="3DB29E86"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3FFA8D37" w14:textId="77777777" w:rsidR="00FE1231" w:rsidRPr="00F3466C" w:rsidRDefault="00FE1231" w:rsidP="00B61BDD">
            <w:pPr>
              <w:rPr>
                <w:rFonts w:eastAsiaTheme="minorHAnsi"/>
                <w:color w:val="000000"/>
                <w:szCs w:val="24"/>
              </w:rPr>
            </w:pPr>
            <w:r w:rsidRPr="00F3466C">
              <w:rPr>
                <w:color w:val="000000"/>
                <w:szCs w:val="24"/>
              </w:rPr>
              <w:t>09/07/2017</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A0852D9" w14:textId="77777777" w:rsidR="00FE1231" w:rsidRPr="00F3466C" w:rsidRDefault="00FE1231" w:rsidP="00B61BDD">
            <w:pPr>
              <w:rPr>
                <w:rFonts w:eastAsiaTheme="minorHAnsi"/>
                <w:color w:val="000000"/>
                <w:szCs w:val="24"/>
              </w:rPr>
            </w:pPr>
            <w:r w:rsidRPr="00F3466C">
              <w:rPr>
                <w:color w:val="000000"/>
                <w:szCs w:val="24"/>
              </w:rPr>
              <w:t>SP1 wants a new E-Line between UNI1 and ENNI</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C5F01EE"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3DA0304" w14:textId="77777777" w:rsidR="00FE1231" w:rsidRPr="00F3466C" w:rsidRDefault="00FE1231" w:rsidP="00B61BDD">
            <w:pPr>
              <w:rPr>
                <w:rFonts w:eastAsiaTheme="minorHAnsi"/>
                <w:color w:val="000000"/>
                <w:szCs w:val="24"/>
              </w:rPr>
            </w:pPr>
            <w:r w:rsidRPr="00F3466C">
              <w:rPr>
                <w:color w:val="000000"/>
                <w:szCs w:val="24"/>
              </w:rPr>
              <w:t>He uses GET product to retrieving product Id</w:t>
            </w:r>
          </w:p>
        </w:tc>
      </w:tr>
      <w:tr w:rsidR="00FE1231" w14:paraId="2F792EBD"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8784E01"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A552F3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021DD1" w14:textId="77777777" w:rsidR="00FE1231" w:rsidRPr="00F3466C" w:rsidRDefault="00FE1231" w:rsidP="00B61BDD">
            <w:pPr>
              <w:rPr>
                <w:rFonts w:eastAsiaTheme="minorHAnsi"/>
                <w:color w:val="000000"/>
                <w:szCs w:val="24"/>
              </w:rPr>
            </w:pPr>
            <w:r w:rsidRPr="00F3466C">
              <w:rPr>
                <w:color w:val="000000"/>
                <w:szCs w:val="24"/>
              </w:rPr>
              <w:t xml:space="preserve">SP1 post an order for this </w:t>
            </w:r>
            <w:r>
              <w:rPr>
                <w:color w:val="000000"/>
              </w:rPr>
              <w:t xml:space="preserve">E-Line </w:t>
            </w:r>
            <w:r w:rsidRPr="00F3466C">
              <w:rPr>
                <w:color w:val="000000"/>
                <w:szCs w:val="24"/>
              </w:rPr>
              <w:t>between UNI14789 and ENNI9963</w:t>
            </w:r>
          </w:p>
          <w:p w14:paraId="493E888F"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F09A12D" w14:textId="77777777" w:rsidR="00FE1231" w:rsidRPr="00F3466C" w:rsidRDefault="00FE1231" w:rsidP="00B61BDD">
            <w:pPr>
              <w:rPr>
                <w:rFonts w:eastAsiaTheme="minorHAnsi"/>
                <w:color w:val="000000"/>
                <w:szCs w:val="24"/>
              </w:rPr>
            </w:pPr>
          </w:p>
        </w:tc>
      </w:tr>
      <w:tr w:rsidR="00FE1231" w14:paraId="604A111F"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02D80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325AC4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74EFAAE" w14:textId="77777777" w:rsidR="00FE1231" w:rsidRPr="00F3466C" w:rsidRDefault="00FE1231" w:rsidP="00B61BDD">
            <w:pPr>
              <w:rPr>
                <w:rFonts w:eastAsiaTheme="minorHAnsi"/>
                <w:color w:val="000000"/>
                <w:szCs w:val="24"/>
              </w:rPr>
            </w:pPr>
            <w:r w:rsidRPr="00F3466C">
              <w:rPr>
                <w:color w:val="000000"/>
                <w:szCs w:val="24"/>
              </w:rPr>
              <w:t>SP2 receives the order. This is the order #1</w:t>
            </w:r>
          </w:p>
          <w:p w14:paraId="2BF3CBB7" w14:textId="77777777" w:rsidR="00FE1231" w:rsidRPr="00F3466C" w:rsidRDefault="00FE1231" w:rsidP="00B61BDD">
            <w:pPr>
              <w:rPr>
                <w:color w:val="000000"/>
                <w:szCs w:val="24"/>
              </w:rPr>
            </w:pPr>
          </w:p>
          <w:p w14:paraId="42DAF18A" w14:textId="77777777" w:rsidR="00FE1231" w:rsidRPr="00F3466C" w:rsidRDefault="00FE1231" w:rsidP="00B61BDD">
            <w:pPr>
              <w:rPr>
                <w:rFonts w:eastAsiaTheme="minorHAnsi"/>
                <w:color w:val="000000"/>
                <w:szCs w:val="24"/>
              </w:rPr>
            </w:pPr>
            <w:r w:rsidRPr="00F3466C">
              <w:rPr>
                <w:color w:val="000000"/>
                <w:szCs w:val="24"/>
              </w:rPr>
              <w:t>Order #1 in Acknowledged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4710E9A" w14:textId="77777777" w:rsidR="00FE1231" w:rsidRPr="00F3466C" w:rsidRDefault="00FE1231" w:rsidP="00B61BDD">
            <w:pPr>
              <w:rPr>
                <w:rFonts w:eastAsiaTheme="minorHAnsi"/>
                <w:color w:val="000000"/>
                <w:szCs w:val="24"/>
              </w:rPr>
            </w:pPr>
          </w:p>
        </w:tc>
      </w:tr>
      <w:tr w:rsidR="00FE1231" w14:paraId="00DD74F3"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147FB0AD"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A98B3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04F1A9E" w14:textId="77777777" w:rsidR="00FE1231" w:rsidRPr="00F3466C" w:rsidRDefault="00FE1231" w:rsidP="00B61BDD">
            <w:pPr>
              <w:rPr>
                <w:rFonts w:eastAsiaTheme="minorHAnsi"/>
                <w:color w:val="000000"/>
                <w:szCs w:val="24"/>
              </w:rPr>
            </w:pPr>
            <w:r w:rsidRPr="00F3466C">
              <w:rPr>
                <w:color w:val="000000"/>
                <w:szCs w:val="24"/>
              </w:rPr>
              <w:t>SP2 begin delivery</w:t>
            </w:r>
          </w:p>
          <w:p w14:paraId="55BD047A" w14:textId="77777777" w:rsidR="00FE1231" w:rsidRPr="00F3466C" w:rsidRDefault="00FE1231" w:rsidP="00B61BDD">
            <w:pPr>
              <w:rPr>
                <w:color w:val="000000"/>
                <w:szCs w:val="24"/>
              </w:rPr>
            </w:pPr>
          </w:p>
          <w:p w14:paraId="4F61A2E6" w14:textId="77777777" w:rsidR="00FE1231" w:rsidRPr="00F3466C" w:rsidRDefault="00FE1231" w:rsidP="00B61BDD">
            <w:pPr>
              <w:rPr>
                <w:rFonts w:eastAsiaTheme="minorHAnsi"/>
                <w:color w:val="000000"/>
                <w:szCs w:val="24"/>
              </w:rPr>
            </w:pPr>
            <w:r w:rsidRPr="00F3466C">
              <w:rPr>
                <w:color w:val="000000"/>
                <w:szCs w:val="24"/>
              </w:rPr>
              <w:t>Order #1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FB31E94" w14:textId="77777777" w:rsidR="00FE1231" w:rsidRPr="00F3466C" w:rsidRDefault="00FE1231" w:rsidP="00B61BDD">
            <w:pPr>
              <w:rPr>
                <w:rFonts w:eastAsiaTheme="minorHAnsi"/>
                <w:color w:val="000000"/>
                <w:szCs w:val="24"/>
              </w:rPr>
            </w:pPr>
            <w:r w:rsidRPr="00F3466C">
              <w:rPr>
                <w:color w:val="000000"/>
                <w:szCs w:val="24"/>
              </w:rPr>
              <w:t xml:space="preserve">A </w:t>
            </w:r>
            <w:r>
              <w:rPr>
                <w:color w:val="000000"/>
              </w:rPr>
              <w:t xml:space="preserve">E-Line </w:t>
            </w:r>
            <w:r w:rsidRPr="00F3466C">
              <w:rPr>
                <w:color w:val="000000"/>
                <w:szCs w:val="24"/>
              </w:rPr>
              <w:t>product is created in the inventory in status pendingActive.</w:t>
            </w:r>
          </w:p>
          <w:p w14:paraId="45A9097A" w14:textId="77777777" w:rsidR="00FE1231" w:rsidRPr="00F3466C" w:rsidRDefault="00FE1231" w:rsidP="00B61BDD">
            <w:pPr>
              <w:rPr>
                <w:rFonts w:eastAsiaTheme="minorHAnsi"/>
                <w:color w:val="000000"/>
                <w:szCs w:val="24"/>
              </w:rPr>
            </w:pPr>
            <w:r>
              <w:rPr>
                <w:color w:val="000000"/>
              </w:rPr>
              <w:t>E-L</w:t>
            </w:r>
            <w:r w:rsidRPr="00F3466C">
              <w:rPr>
                <w:color w:val="000000"/>
                <w:szCs w:val="24"/>
              </w:rPr>
              <w:t>ine</w:t>
            </w:r>
            <w:r>
              <w:rPr>
                <w:color w:val="000000"/>
              </w:rPr>
              <w:t xml:space="preserve"> </w:t>
            </w:r>
            <w:r w:rsidRPr="00F3466C">
              <w:rPr>
                <w:color w:val="000000"/>
                <w:szCs w:val="24"/>
              </w:rPr>
              <w:t>Product has the id 55664</w:t>
            </w:r>
          </w:p>
        </w:tc>
      </w:tr>
      <w:tr w:rsidR="00FE1231" w14:paraId="3A89FFA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4ADC49C5"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06ECF4" w14:textId="77777777" w:rsidR="00FE1231" w:rsidRPr="00F3466C" w:rsidRDefault="00FE1231" w:rsidP="00B61BDD">
            <w:pPr>
              <w:rPr>
                <w:rFonts w:eastAsiaTheme="minorHAnsi"/>
                <w:color w:val="000000"/>
                <w:szCs w:val="24"/>
              </w:rPr>
            </w:pPr>
            <w:r w:rsidRPr="00F3466C">
              <w:rPr>
                <w:color w:val="000000"/>
                <w:szCs w:val="24"/>
              </w:rPr>
              <w:t xml:space="preserve">E-Line is </w:t>
            </w:r>
            <w:r w:rsidRPr="00835A65">
              <w:rPr>
                <w:color w:val="000000"/>
              </w:rPr>
              <w:t>build!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4BCF82D" w14:textId="77777777" w:rsidR="00FE1231" w:rsidRPr="00F3466C" w:rsidRDefault="00FE1231" w:rsidP="00B61BDD">
            <w:pPr>
              <w:rPr>
                <w:rFonts w:eastAsiaTheme="minorHAnsi"/>
                <w:color w:val="000000"/>
                <w:szCs w:val="24"/>
              </w:rPr>
            </w:pPr>
            <w:r w:rsidRPr="00F3466C">
              <w:rPr>
                <w:color w:val="000000"/>
                <w:szCs w:val="24"/>
              </w:rPr>
              <w:t>Order #1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899E49"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 xml:space="preserve">product 55664 is active status </w:t>
            </w:r>
          </w:p>
        </w:tc>
      </w:tr>
      <w:tr w:rsidR="00FE1231" w14:paraId="6A4C580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19F28" w14:textId="77777777" w:rsidR="00FE1231" w:rsidRPr="00F3466C" w:rsidRDefault="00FE1231" w:rsidP="00B61BDD">
            <w:pPr>
              <w:rPr>
                <w:rFonts w:eastAsiaTheme="minorHAnsi"/>
                <w:color w:val="000000"/>
                <w:szCs w:val="24"/>
              </w:rPr>
            </w:pPr>
            <w:r w:rsidRPr="00F3466C">
              <w:rPr>
                <w:color w:val="000000"/>
                <w:szCs w:val="24"/>
              </w:rPr>
              <w:t>11/8/2017</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3E39FA4" w14:textId="77777777" w:rsidR="00FE1231" w:rsidRPr="00F3466C" w:rsidRDefault="00FE1231" w:rsidP="00B61BDD">
            <w:pPr>
              <w:rPr>
                <w:rFonts w:eastAsiaTheme="minorHAnsi"/>
                <w:color w:val="000000"/>
                <w:szCs w:val="24"/>
              </w:rPr>
            </w:pPr>
            <w:r w:rsidRPr="00F3466C">
              <w:rPr>
                <w:color w:val="000000"/>
                <w:szCs w:val="24"/>
              </w:rPr>
              <w:t>SP1 want to change E-Line bandwidth speed</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3E7035D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CD413B"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(55664)</w:t>
            </w:r>
          </w:p>
        </w:tc>
      </w:tr>
      <w:tr w:rsidR="00FE1231" w14:paraId="139EA52B"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D9545E"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586557D"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6D8A9737" w14:textId="77777777" w:rsidR="00FE1231" w:rsidRPr="00F3466C" w:rsidRDefault="00FE1231" w:rsidP="00B61BDD">
            <w:pPr>
              <w:rPr>
                <w:rFonts w:eastAsiaTheme="minorHAnsi"/>
                <w:color w:val="000000"/>
                <w:szCs w:val="24"/>
              </w:rPr>
            </w:pPr>
            <w:r w:rsidRPr="00F3466C">
              <w:rPr>
                <w:color w:val="000000"/>
                <w:szCs w:val="24"/>
              </w:rPr>
              <w:t xml:space="preserve">SP1 post an order to modify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8D80E04" w14:textId="77777777" w:rsidR="00FE1231" w:rsidRPr="00F3466C" w:rsidRDefault="00FE1231" w:rsidP="00B61BDD">
            <w:pPr>
              <w:rPr>
                <w:rFonts w:eastAsiaTheme="minorHAnsi"/>
                <w:color w:val="000000"/>
                <w:szCs w:val="24"/>
              </w:rPr>
            </w:pPr>
          </w:p>
        </w:tc>
      </w:tr>
      <w:tr w:rsidR="00FE1231" w14:paraId="0A3E5734"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3323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CF476F5"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9847762" w14:textId="77777777" w:rsidR="00FE1231" w:rsidRPr="00F3466C" w:rsidRDefault="00FE1231" w:rsidP="00B61BDD">
            <w:pPr>
              <w:rPr>
                <w:rFonts w:eastAsiaTheme="minorHAnsi"/>
                <w:color w:val="000000"/>
                <w:szCs w:val="24"/>
              </w:rPr>
            </w:pPr>
            <w:r w:rsidRPr="00F3466C">
              <w:rPr>
                <w:color w:val="000000"/>
                <w:szCs w:val="24"/>
              </w:rPr>
              <w:t>SP2 receives the order. This is the order #9</w:t>
            </w:r>
          </w:p>
          <w:p w14:paraId="69E4D778" w14:textId="77777777" w:rsidR="00FE1231" w:rsidRPr="00F3466C" w:rsidRDefault="00FE1231" w:rsidP="00B61BDD">
            <w:pPr>
              <w:rPr>
                <w:color w:val="000000"/>
                <w:szCs w:val="24"/>
              </w:rPr>
            </w:pPr>
            <w:r w:rsidRPr="00F3466C">
              <w:rPr>
                <w:color w:val="000000"/>
                <w:szCs w:val="24"/>
              </w:rPr>
              <w:t>Order #9 in Acknowledged status</w:t>
            </w:r>
          </w:p>
          <w:p w14:paraId="0B2B13F4" w14:textId="77777777" w:rsidR="00FE1231" w:rsidRPr="00F3466C" w:rsidRDefault="00FE1231" w:rsidP="00B61BDD">
            <w:pPr>
              <w:rPr>
                <w:rFonts w:eastAsiaTheme="minorHAnsi"/>
                <w:b/>
                <w:bCs/>
                <w:color w:val="000000"/>
                <w:szCs w:val="24"/>
              </w:rPr>
            </w:pPr>
            <w:r w:rsidRPr="00F3466C">
              <w:rPr>
                <w:b/>
                <w:bCs/>
                <w:color w:val="000000"/>
                <w:szCs w:val="24"/>
              </w:rPr>
              <w:t>Note that order #9 has not any link with order #1 !!</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EA926B3" w14:textId="77777777" w:rsidR="00FE1231" w:rsidRPr="00F3466C" w:rsidRDefault="00FE1231" w:rsidP="00B61BDD">
            <w:pPr>
              <w:rPr>
                <w:rFonts w:eastAsiaTheme="minorHAnsi"/>
                <w:color w:val="000000"/>
                <w:szCs w:val="24"/>
              </w:rPr>
            </w:pPr>
          </w:p>
        </w:tc>
      </w:tr>
      <w:tr w:rsidR="00FE1231" w14:paraId="6376F2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425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784E073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477F16B" w14:textId="77777777" w:rsidR="00FE1231" w:rsidRPr="00F3466C" w:rsidRDefault="00FE1231" w:rsidP="00B61BDD">
            <w:pPr>
              <w:rPr>
                <w:rFonts w:eastAsiaTheme="minorHAnsi"/>
                <w:color w:val="000000"/>
                <w:szCs w:val="24"/>
              </w:rPr>
            </w:pPr>
            <w:r w:rsidRPr="00F3466C">
              <w:rPr>
                <w:color w:val="000000"/>
                <w:szCs w:val="24"/>
              </w:rPr>
              <w:t>SP2 begin delivery</w:t>
            </w:r>
          </w:p>
          <w:p w14:paraId="68757C4C" w14:textId="77777777" w:rsidR="00FE1231" w:rsidRPr="00F3466C" w:rsidRDefault="00FE1231" w:rsidP="00B61BDD">
            <w:pPr>
              <w:rPr>
                <w:color w:val="000000"/>
                <w:szCs w:val="24"/>
              </w:rPr>
            </w:pPr>
          </w:p>
          <w:p w14:paraId="7E2E550F" w14:textId="77777777" w:rsidR="00FE1231" w:rsidRPr="00F3466C" w:rsidRDefault="00FE1231" w:rsidP="00B61BDD">
            <w:pPr>
              <w:rPr>
                <w:rFonts w:eastAsiaTheme="minorHAnsi"/>
                <w:color w:val="000000"/>
                <w:szCs w:val="24"/>
              </w:rPr>
            </w:pPr>
            <w:r w:rsidRPr="00F3466C">
              <w:rPr>
                <w:color w:val="000000"/>
                <w:szCs w:val="24"/>
              </w:rPr>
              <w:t>Order #9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2821E67"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in the inventory stays in Active</w:t>
            </w:r>
          </w:p>
          <w:p w14:paraId="64D53C4B"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pendingModification status – not in TMF state engine</w:t>
            </w:r>
            <w:r w:rsidRPr="00F3466C">
              <w:rPr>
                <w:color w:val="000000"/>
                <w:szCs w:val="24"/>
              </w:rPr>
              <w:t xml:space="preserve">) </w:t>
            </w:r>
          </w:p>
        </w:tc>
      </w:tr>
      <w:tr w:rsidR="00FE1231" w14:paraId="086EE092"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345AA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24873B2C" w14:textId="77777777" w:rsidR="00FE1231" w:rsidRPr="00F3466C" w:rsidRDefault="00FE1231" w:rsidP="00B61BDD">
            <w:pPr>
              <w:rPr>
                <w:rFonts w:eastAsiaTheme="minorHAnsi"/>
                <w:color w:val="000000"/>
                <w:szCs w:val="24"/>
              </w:rPr>
            </w:pPr>
            <w:r w:rsidRPr="00F3466C">
              <w:rPr>
                <w:color w:val="000000"/>
                <w:szCs w:val="24"/>
              </w:rPr>
              <w:t>E-Line speed is modified</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2F5D3C8" w14:textId="77777777" w:rsidR="00FE1231" w:rsidRPr="00F3466C" w:rsidRDefault="00FE1231" w:rsidP="00B61BDD">
            <w:pPr>
              <w:rPr>
                <w:rFonts w:eastAsiaTheme="minorHAnsi"/>
                <w:color w:val="000000"/>
                <w:szCs w:val="24"/>
              </w:rPr>
            </w:pPr>
            <w:r w:rsidRPr="00F3466C">
              <w:rPr>
                <w:color w:val="000000"/>
                <w:szCs w:val="24"/>
              </w:rPr>
              <w:t>Order #9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BCAA6D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active status with new attribute updated</w:t>
            </w:r>
          </w:p>
        </w:tc>
      </w:tr>
      <w:tr w:rsidR="00FE1231" w14:paraId="5855331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20A9F471" w14:textId="77777777" w:rsidR="00FE1231" w:rsidRPr="00F3466C" w:rsidRDefault="00FE1231" w:rsidP="00B61BDD">
            <w:pPr>
              <w:rPr>
                <w:rFonts w:eastAsiaTheme="minorHAnsi"/>
                <w:color w:val="000000"/>
                <w:szCs w:val="24"/>
              </w:rPr>
            </w:pPr>
            <w:r w:rsidRPr="00F3466C">
              <w:rPr>
                <w:color w:val="000000"/>
                <w:szCs w:val="24"/>
              </w:rPr>
              <w:t>5/7/2018</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33135DC1" w14:textId="77777777" w:rsidR="00FE1231" w:rsidRPr="00F3466C" w:rsidRDefault="00FE1231" w:rsidP="00B61BDD">
            <w:pPr>
              <w:rPr>
                <w:rFonts w:eastAsiaTheme="minorHAnsi"/>
                <w:color w:val="000000"/>
                <w:szCs w:val="24"/>
              </w:rPr>
            </w:pPr>
            <w:r w:rsidRPr="00F3466C">
              <w:rPr>
                <w:color w:val="000000"/>
                <w:szCs w:val="24"/>
              </w:rPr>
              <w:t>SP1 wants to suspend his E</w:t>
            </w:r>
            <w:r>
              <w:rPr>
                <w:color w:val="000000"/>
              </w:rPr>
              <w:t>-</w:t>
            </w:r>
            <w:r w:rsidRPr="00F3466C">
              <w:rPr>
                <w:color w:val="000000"/>
                <w:szCs w:val="24"/>
              </w:rPr>
              <w:t>Line</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90092A1"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605D1F9"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3C5AFB64"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960073"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309C28B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1D31F17" w14:textId="77777777" w:rsidR="00FE1231" w:rsidRPr="00F3466C" w:rsidRDefault="00FE1231" w:rsidP="00B61BDD">
            <w:pPr>
              <w:rPr>
                <w:rFonts w:eastAsiaTheme="minorHAnsi"/>
                <w:color w:val="000000"/>
                <w:szCs w:val="24"/>
              </w:rPr>
            </w:pPr>
            <w:r w:rsidRPr="00F3466C">
              <w:rPr>
                <w:color w:val="000000"/>
                <w:szCs w:val="24"/>
              </w:rPr>
              <w:t xml:space="preserve">SP1 post an order to suspend </w:t>
            </w:r>
            <w:r>
              <w:rPr>
                <w:color w:val="000000"/>
              </w:rPr>
              <w:t>E-Line</w:t>
            </w:r>
            <w:r w:rsidRPr="00F3466C">
              <w:rPr>
                <w:color w:val="000000"/>
                <w:szCs w:val="24"/>
              </w:rPr>
              <w:t>55664</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4B5CA60C" w14:textId="77777777" w:rsidR="00FE1231" w:rsidRPr="00F3466C" w:rsidRDefault="00FE1231" w:rsidP="00B61BDD">
            <w:pPr>
              <w:rPr>
                <w:rFonts w:eastAsiaTheme="minorHAnsi"/>
                <w:color w:val="000000"/>
                <w:szCs w:val="24"/>
              </w:rPr>
            </w:pPr>
          </w:p>
        </w:tc>
      </w:tr>
      <w:tr w:rsidR="00FE1231" w14:paraId="37693519"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96B0DCA"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AFCA56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962EC0F" w14:textId="77777777" w:rsidR="00FE1231" w:rsidRPr="00F3466C" w:rsidRDefault="00FE1231" w:rsidP="00B61BDD">
            <w:pPr>
              <w:rPr>
                <w:rFonts w:eastAsiaTheme="minorHAnsi"/>
                <w:color w:val="000000"/>
                <w:szCs w:val="24"/>
              </w:rPr>
            </w:pPr>
            <w:r w:rsidRPr="00F3466C">
              <w:rPr>
                <w:color w:val="000000"/>
                <w:szCs w:val="24"/>
              </w:rPr>
              <w:t>SP2 receives the order. This is the order #48</w:t>
            </w:r>
          </w:p>
          <w:p w14:paraId="6306F4C2" w14:textId="77777777" w:rsidR="00FE1231" w:rsidRPr="00F3466C" w:rsidRDefault="00FE1231" w:rsidP="00B61BDD">
            <w:pPr>
              <w:rPr>
                <w:color w:val="000000"/>
                <w:szCs w:val="24"/>
              </w:rPr>
            </w:pPr>
            <w:r w:rsidRPr="00F3466C">
              <w:rPr>
                <w:color w:val="000000"/>
                <w:szCs w:val="24"/>
              </w:rPr>
              <w:t>Order #48 in Acknowledged status</w:t>
            </w:r>
          </w:p>
          <w:p w14:paraId="1CE89351" w14:textId="77777777" w:rsidR="00FE1231" w:rsidRPr="00F3466C" w:rsidRDefault="00FE1231" w:rsidP="00B61BDD">
            <w:pPr>
              <w:rPr>
                <w:rFonts w:eastAsiaTheme="minorHAnsi"/>
                <w:color w:val="000000"/>
                <w:szCs w:val="24"/>
              </w:rPr>
            </w:pPr>
            <w:r w:rsidRPr="00F3466C">
              <w:rPr>
                <w:color w:val="000000"/>
                <w:szCs w:val="24"/>
              </w:rPr>
              <w:t>Note that order #48 has not any link with orders  #1 or #9</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1683FED" w14:textId="77777777" w:rsidR="00FE1231" w:rsidRPr="00F3466C" w:rsidRDefault="00FE1231" w:rsidP="00B61BDD">
            <w:pPr>
              <w:rPr>
                <w:rFonts w:eastAsiaTheme="minorHAnsi"/>
                <w:color w:val="000000"/>
                <w:szCs w:val="24"/>
              </w:rPr>
            </w:pPr>
          </w:p>
        </w:tc>
      </w:tr>
      <w:tr w:rsidR="00FE1231" w14:paraId="3021474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A26DD4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0045E9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2AD8040" w14:textId="77777777" w:rsidR="00FE1231" w:rsidRPr="00F3466C" w:rsidRDefault="00FE1231" w:rsidP="00B61BDD">
            <w:pPr>
              <w:rPr>
                <w:rFonts w:eastAsiaTheme="minorHAnsi"/>
                <w:color w:val="000000"/>
                <w:szCs w:val="24"/>
              </w:rPr>
            </w:pPr>
            <w:r w:rsidRPr="00F3466C">
              <w:rPr>
                <w:color w:val="000000"/>
                <w:szCs w:val="24"/>
              </w:rPr>
              <w:t>SP2 begin delivery</w:t>
            </w:r>
          </w:p>
          <w:p w14:paraId="351DF656" w14:textId="77777777" w:rsidR="00FE1231" w:rsidRPr="00F3466C" w:rsidRDefault="00FE1231" w:rsidP="00B61BDD">
            <w:pPr>
              <w:rPr>
                <w:color w:val="000000"/>
                <w:szCs w:val="24"/>
              </w:rPr>
            </w:pPr>
          </w:p>
          <w:p w14:paraId="598007F9" w14:textId="77777777" w:rsidR="00FE1231" w:rsidRPr="00F3466C" w:rsidRDefault="00FE1231" w:rsidP="00B61BDD">
            <w:pPr>
              <w:rPr>
                <w:rFonts w:eastAsiaTheme="minorHAnsi"/>
                <w:color w:val="000000"/>
                <w:szCs w:val="24"/>
              </w:rPr>
            </w:pPr>
            <w:r w:rsidRPr="00F3466C">
              <w:rPr>
                <w:color w:val="000000"/>
                <w:szCs w:val="24"/>
              </w:rPr>
              <w:t>Order #48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1FBEC748"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Active</w:t>
            </w:r>
          </w:p>
          <w:p w14:paraId="74EFD73D"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pendingsuspension status – not in TMF state engine</w:t>
            </w:r>
            <w:r w:rsidRPr="00F3466C">
              <w:rPr>
                <w:color w:val="000000"/>
                <w:szCs w:val="24"/>
              </w:rPr>
              <w:t xml:space="preserve">) </w:t>
            </w:r>
          </w:p>
        </w:tc>
      </w:tr>
      <w:tr w:rsidR="00FE1231" w14:paraId="05DD556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7B956D4"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C44AE2C" w14:textId="77777777" w:rsidR="00FE1231" w:rsidRPr="00F3466C" w:rsidRDefault="00FE1231" w:rsidP="00B61BDD">
            <w:pPr>
              <w:rPr>
                <w:rFonts w:eastAsiaTheme="minorHAnsi"/>
                <w:color w:val="000000"/>
                <w:szCs w:val="24"/>
              </w:rPr>
            </w:pPr>
            <w:r w:rsidRPr="00F3466C">
              <w:rPr>
                <w:color w:val="000000"/>
                <w:szCs w:val="24"/>
              </w:rPr>
              <w:t>E-Line is suspended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1DABFCD" w14:textId="77777777" w:rsidR="00FE1231" w:rsidRPr="00F3466C" w:rsidRDefault="00FE1231" w:rsidP="00B61BDD">
            <w:pPr>
              <w:rPr>
                <w:rFonts w:eastAsiaTheme="minorHAnsi"/>
                <w:color w:val="000000"/>
                <w:szCs w:val="24"/>
              </w:rPr>
            </w:pPr>
            <w:r w:rsidRPr="00F3466C">
              <w:rPr>
                <w:color w:val="000000"/>
                <w:szCs w:val="24"/>
              </w:rPr>
              <w:t>Order #48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5FFCF20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suspended status</w:t>
            </w:r>
          </w:p>
        </w:tc>
      </w:tr>
      <w:tr w:rsidR="00FE1231" w14:paraId="1DD6F66A"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30580" w14:textId="77777777" w:rsidR="00FE1231" w:rsidRPr="00F3466C" w:rsidRDefault="00FE1231" w:rsidP="00B61BDD">
            <w:pPr>
              <w:rPr>
                <w:rFonts w:eastAsiaTheme="minorHAnsi"/>
                <w:color w:val="000000"/>
                <w:szCs w:val="24"/>
              </w:rPr>
            </w:pPr>
            <w:r w:rsidRPr="00F3466C">
              <w:rPr>
                <w:color w:val="000000"/>
                <w:szCs w:val="24"/>
              </w:rPr>
              <w:t>5/13/2018</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596BD3E" w14:textId="77777777" w:rsidR="00FE1231" w:rsidRPr="00F3466C" w:rsidRDefault="00FE1231" w:rsidP="00B61BDD">
            <w:pPr>
              <w:rPr>
                <w:rFonts w:eastAsiaTheme="minorHAnsi"/>
                <w:color w:val="000000"/>
                <w:szCs w:val="24"/>
              </w:rPr>
            </w:pPr>
            <w:r>
              <w:rPr>
                <w:color w:val="000000"/>
              </w:rPr>
              <w:t>SP1 wants to reactivate his E-</w:t>
            </w:r>
            <w:r w:rsidRPr="00F3466C">
              <w:rPr>
                <w:color w:val="000000"/>
                <w:szCs w:val="24"/>
              </w:rPr>
              <w:t>Line</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2E6C0C6"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197E5030"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6241C3D7"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8041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081E06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18B1839" w14:textId="77777777" w:rsidR="00FE1231" w:rsidRPr="00F3466C" w:rsidRDefault="00FE1231" w:rsidP="00B61BDD">
            <w:pPr>
              <w:rPr>
                <w:rFonts w:eastAsiaTheme="minorHAnsi"/>
                <w:color w:val="000000"/>
                <w:szCs w:val="24"/>
              </w:rPr>
            </w:pPr>
            <w:r w:rsidRPr="00F3466C">
              <w:rPr>
                <w:color w:val="000000"/>
                <w:szCs w:val="24"/>
              </w:rPr>
              <w:t xml:space="preserve">SP1 post an order to reactivate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02D3B1F" w14:textId="77777777" w:rsidR="00FE1231" w:rsidRPr="00F3466C" w:rsidRDefault="00FE1231" w:rsidP="00B61BDD">
            <w:pPr>
              <w:rPr>
                <w:rFonts w:eastAsiaTheme="minorHAnsi"/>
                <w:color w:val="000000"/>
                <w:szCs w:val="24"/>
              </w:rPr>
            </w:pPr>
          </w:p>
        </w:tc>
      </w:tr>
      <w:tr w:rsidR="00FE1231" w14:paraId="55425AD6"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02F610"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5CA6755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8F066EA" w14:textId="77777777" w:rsidR="00FE1231" w:rsidRPr="00F3466C" w:rsidRDefault="00FE1231" w:rsidP="00B61BDD">
            <w:pPr>
              <w:rPr>
                <w:rFonts w:eastAsiaTheme="minorHAnsi"/>
                <w:color w:val="000000"/>
                <w:szCs w:val="24"/>
              </w:rPr>
            </w:pPr>
            <w:r w:rsidRPr="00F3466C">
              <w:rPr>
                <w:color w:val="000000"/>
                <w:szCs w:val="24"/>
              </w:rPr>
              <w:t>SP2 receives the order. This is the order #52</w:t>
            </w:r>
          </w:p>
          <w:p w14:paraId="39A916D2" w14:textId="77777777" w:rsidR="00FE1231" w:rsidRPr="00F3466C" w:rsidRDefault="00FE1231" w:rsidP="00B61BDD">
            <w:pPr>
              <w:rPr>
                <w:color w:val="000000"/>
                <w:szCs w:val="24"/>
              </w:rPr>
            </w:pPr>
            <w:r w:rsidRPr="00F3466C">
              <w:rPr>
                <w:color w:val="000000"/>
                <w:szCs w:val="24"/>
              </w:rPr>
              <w:t>Order #52 in Acknowledged status</w:t>
            </w:r>
          </w:p>
          <w:p w14:paraId="26DD3ADA"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10277864" w14:textId="77777777" w:rsidR="00FE1231" w:rsidRPr="00F3466C" w:rsidRDefault="00FE1231" w:rsidP="00B61BDD">
            <w:pPr>
              <w:rPr>
                <w:rFonts w:eastAsiaTheme="minorHAnsi"/>
                <w:color w:val="000000"/>
                <w:szCs w:val="24"/>
              </w:rPr>
            </w:pPr>
          </w:p>
        </w:tc>
      </w:tr>
      <w:tr w:rsidR="00FE1231" w14:paraId="31B70D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A39AA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387113D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5132633" w14:textId="77777777" w:rsidR="00FE1231" w:rsidRPr="00F3466C" w:rsidRDefault="00FE1231" w:rsidP="00B61BDD">
            <w:pPr>
              <w:rPr>
                <w:rFonts w:eastAsiaTheme="minorHAnsi"/>
                <w:color w:val="000000"/>
                <w:szCs w:val="24"/>
              </w:rPr>
            </w:pPr>
            <w:r w:rsidRPr="00F3466C">
              <w:rPr>
                <w:color w:val="000000"/>
                <w:szCs w:val="24"/>
              </w:rPr>
              <w:t>SP2 begin delivery</w:t>
            </w:r>
          </w:p>
          <w:p w14:paraId="2AAD5F7A" w14:textId="77777777" w:rsidR="00FE1231" w:rsidRPr="00F3466C" w:rsidRDefault="00FE1231" w:rsidP="00B61BDD">
            <w:pPr>
              <w:rPr>
                <w:color w:val="000000"/>
                <w:szCs w:val="24"/>
              </w:rPr>
            </w:pPr>
          </w:p>
          <w:p w14:paraId="583482D7" w14:textId="77777777" w:rsidR="00FE1231" w:rsidRPr="00F3466C" w:rsidRDefault="00FE1231" w:rsidP="00B61BDD">
            <w:pPr>
              <w:rPr>
                <w:rFonts w:eastAsiaTheme="minorHAnsi"/>
                <w:color w:val="000000"/>
                <w:szCs w:val="24"/>
              </w:rPr>
            </w:pPr>
            <w:r w:rsidRPr="00F3466C">
              <w:rPr>
                <w:color w:val="000000"/>
                <w:szCs w:val="24"/>
              </w:rPr>
              <w:t>Order #52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8C62CB"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suspended status</w:t>
            </w:r>
          </w:p>
        </w:tc>
      </w:tr>
      <w:tr w:rsidR="00FE1231" w14:paraId="374ED95C"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80009C"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07A4350B" w14:textId="77777777" w:rsidR="00FE1231" w:rsidRPr="00F3466C" w:rsidRDefault="00FE1231" w:rsidP="00B61BDD">
            <w:pPr>
              <w:rPr>
                <w:rFonts w:eastAsiaTheme="minorHAnsi"/>
                <w:color w:val="000000"/>
                <w:szCs w:val="24"/>
              </w:rPr>
            </w:pPr>
            <w:r w:rsidRPr="00F3466C">
              <w:rPr>
                <w:color w:val="000000"/>
                <w:szCs w:val="24"/>
              </w:rPr>
              <w:t>E-Line is active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4193AEB4" w14:textId="77777777" w:rsidR="00FE1231" w:rsidRPr="00F3466C" w:rsidRDefault="00FE1231" w:rsidP="00B61BDD">
            <w:pPr>
              <w:rPr>
                <w:rFonts w:eastAsiaTheme="minorHAnsi"/>
                <w:color w:val="000000"/>
                <w:szCs w:val="24"/>
              </w:rPr>
            </w:pPr>
            <w:r w:rsidRPr="00F3466C">
              <w:rPr>
                <w:color w:val="000000"/>
                <w:szCs w:val="24"/>
              </w:rPr>
              <w:t>Order #52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9A202B6"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active status</w:t>
            </w:r>
          </w:p>
        </w:tc>
      </w:tr>
      <w:tr w:rsidR="00FE1231" w14:paraId="0FBF919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55EB5" w14:textId="77777777" w:rsidR="00FE1231" w:rsidRPr="00F3466C" w:rsidRDefault="00FE1231" w:rsidP="00B61BDD">
            <w:pPr>
              <w:rPr>
                <w:rFonts w:eastAsiaTheme="minorHAnsi"/>
                <w:color w:val="000000"/>
                <w:szCs w:val="24"/>
              </w:rPr>
            </w:pPr>
            <w:r w:rsidRPr="00F3466C">
              <w:rPr>
                <w:color w:val="000000"/>
                <w:szCs w:val="24"/>
              </w:rPr>
              <w:t>…..</w:t>
            </w: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E3F401C"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0B8B63C4"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D7F17C3" w14:textId="77777777" w:rsidR="00FE1231" w:rsidRPr="00F3466C" w:rsidRDefault="00FE1231" w:rsidP="00B61BDD">
            <w:pPr>
              <w:rPr>
                <w:rFonts w:eastAsiaTheme="minorHAnsi"/>
                <w:color w:val="000000"/>
                <w:szCs w:val="24"/>
              </w:rPr>
            </w:pPr>
          </w:p>
        </w:tc>
      </w:tr>
    </w:tbl>
    <w:p w14:paraId="1D714A73" w14:textId="20FF87B1" w:rsidR="003F1B62" w:rsidRDefault="003F1B62" w:rsidP="003F1B62">
      <w:pPr>
        <w:pStyle w:val="TableCaption"/>
      </w:pPr>
      <w:bookmarkStart w:id="40" w:name="_Toc507146231"/>
      <w:r>
        <w:t xml:space="preserve">Table </w:t>
      </w:r>
      <w:fldSimple w:instr=" SEQ Table \* ARABIC ">
        <w:r w:rsidR="0099282C">
          <w:rPr>
            <w:noProof/>
          </w:rPr>
          <w:t>3</w:t>
        </w:r>
      </w:fldSimple>
      <w:r>
        <w:t xml:space="preserve"> – Product Order Example</w:t>
      </w:r>
      <w:bookmarkEnd w:id="40"/>
    </w:p>
    <w:p w14:paraId="17B301DD" w14:textId="0C75C80C" w:rsidR="00FE1231" w:rsidRPr="00152C68" w:rsidRDefault="003F1B62" w:rsidP="003F1B62">
      <w:pPr>
        <w:pStyle w:val="Heading2"/>
      </w:pPr>
      <w:bookmarkStart w:id="41" w:name="_Toc507146209"/>
      <w:r>
        <w:t>Relationship Between Order Item Status and Product Status</w:t>
      </w:r>
      <w:bookmarkEnd w:id="41"/>
    </w:p>
    <w:p w14:paraId="3C59AEE9" w14:textId="77777777" w:rsidR="003F1B62" w:rsidRDefault="003F1B62" w:rsidP="00FE1231"/>
    <w:p w14:paraId="4B0975E8" w14:textId="14E1FAA8" w:rsidR="00FE1231" w:rsidRDefault="00FE1231" w:rsidP="00FE1231">
      <w:r>
        <w:t xml:space="preserve">There is a relationship between the “OrderItem” status and the “Product” status when the “orderItemAction” on a product order is “INSTALL”, as described in the table below: </w:t>
      </w:r>
    </w:p>
    <w:p w14:paraId="44FD2604"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7AD95F5" w14:textId="77777777" w:rsidTr="00B61BDD">
        <w:tc>
          <w:tcPr>
            <w:tcW w:w="2965" w:type="dxa"/>
            <w:shd w:val="clear" w:color="auto" w:fill="C6D9F1" w:themeFill="text2" w:themeFillTint="33"/>
          </w:tcPr>
          <w:p w14:paraId="3EA82E09" w14:textId="77777777" w:rsidR="00FE1231" w:rsidRDefault="00FE1231" w:rsidP="00B61BDD">
            <w:r>
              <w:t>Order Item Status</w:t>
            </w:r>
          </w:p>
        </w:tc>
        <w:tc>
          <w:tcPr>
            <w:tcW w:w="2880" w:type="dxa"/>
            <w:shd w:val="clear" w:color="auto" w:fill="C6D9F1" w:themeFill="text2" w:themeFillTint="33"/>
          </w:tcPr>
          <w:p w14:paraId="54FAED27" w14:textId="77777777" w:rsidR="00FE1231" w:rsidRDefault="00FE1231" w:rsidP="00B61BDD">
            <w:r>
              <w:t>Product Status</w:t>
            </w:r>
          </w:p>
        </w:tc>
        <w:tc>
          <w:tcPr>
            <w:tcW w:w="2880" w:type="dxa"/>
            <w:shd w:val="clear" w:color="auto" w:fill="C6D9F1" w:themeFill="text2" w:themeFillTint="33"/>
          </w:tcPr>
          <w:p w14:paraId="3968E1DC" w14:textId="77777777" w:rsidR="00FE1231" w:rsidRDefault="00FE1231" w:rsidP="00B61BDD">
            <w:r>
              <w:t>Comment</w:t>
            </w:r>
          </w:p>
        </w:tc>
      </w:tr>
      <w:tr w:rsidR="00FE1231" w14:paraId="37A71452" w14:textId="77777777" w:rsidTr="00B61BDD">
        <w:tc>
          <w:tcPr>
            <w:tcW w:w="2965" w:type="dxa"/>
          </w:tcPr>
          <w:p w14:paraId="295E9419" w14:textId="77777777" w:rsidR="00FE1231" w:rsidRDefault="00FE1231" w:rsidP="00B61BDD">
            <w:r>
              <w:t>Acknowledged</w:t>
            </w:r>
          </w:p>
        </w:tc>
        <w:tc>
          <w:tcPr>
            <w:tcW w:w="2880" w:type="dxa"/>
          </w:tcPr>
          <w:p w14:paraId="2C64507C" w14:textId="77777777" w:rsidR="00FE1231" w:rsidRDefault="00FE1231" w:rsidP="00B61BDD">
            <w:r>
              <w:t>NA</w:t>
            </w:r>
          </w:p>
        </w:tc>
        <w:tc>
          <w:tcPr>
            <w:tcW w:w="2880" w:type="dxa"/>
          </w:tcPr>
          <w:p w14:paraId="1F7070E0" w14:textId="77777777" w:rsidR="00FE1231" w:rsidRDefault="00FE1231" w:rsidP="00B61BDD">
            <w:r>
              <w:t>No product available through the API</w:t>
            </w:r>
          </w:p>
        </w:tc>
      </w:tr>
      <w:tr w:rsidR="00FE1231" w14:paraId="144741A8" w14:textId="77777777" w:rsidTr="00B61BDD">
        <w:tc>
          <w:tcPr>
            <w:tcW w:w="2965" w:type="dxa"/>
          </w:tcPr>
          <w:p w14:paraId="1FC36A8D" w14:textId="77777777" w:rsidR="00FE1231" w:rsidRDefault="00FE1231" w:rsidP="00B61BDD">
            <w:r>
              <w:t>Rejected</w:t>
            </w:r>
          </w:p>
        </w:tc>
        <w:tc>
          <w:tcPr>
            <w:tcW w:w="2880" w:type="dxa"/>
          </w:tcPr>
          <w:p w14:paraId="26DB781E" w14:textId="77777777" w:rsidR="00FE1231" w:rsidRDefault="00FE1231" w:rsidP="00B61BDD">
            <w:r>
              <w:t>NA</w:t>
            </w:r>
          </w:p>
        </w:tc>
        <w:tc>
          <w:tcPr>
            <w:tcW w:w="2880" w:type="dxa"/>
          </w:tcPr>
          <w:p w14:paraId="4C9BE905" w14:textId="77777777" w:rsidR="00FE1231" w:rsidRDefault="00FE1231" w:rsidP="00B61BDD">
            <w:r>
              <w:t>No product available through the API</w:t>
            </w:r>
          </w:p>
        </w:tc>
      </w:tr>
      <w:tr w:rsidR="00FE1231" w14:paraId="4AD5B49D" w14:textId="77777777" w:rsidTr="00B61BDD">
        <w:tc>
          <w:tcPr>
            <w:tcW w:w="2965" w:type="dxa"/>
          </w:tcPr>
          <w:p w14:paraId="0CAE7F89" w14:textId="77777777" w:rsidR="00FE1231" w:rsidRDefault="00FE1231" w:rsidP="00B61BDD">
            <w:r>
              <w:t>Pending</w:t>
            </w:r>
          </w:p>
        </w:tc>
        <w:tc>
          <w:tcPr>
            <w:tcW w:w="2880" w:type="dxa"/>
          </w:tcPr>
          <w:p w14:paraId="1D5F5269" w14:textId="77777777" w:rsidR="00FE1231" w:rsidRDefault="00FE1231" w:rsidP="00B61BDD">
            <w:r>
              <w:t>NA</w:t>
            </w:r>
          </w:p>
        </w:tc>
        <w:tc>
          <w:tcPr>
            <w:tcW w:w="2880" w:type="dxa"/>
          </w:tcPr>
          <w:p w14:paraId="6CE93CFD" w14:textId="77777777" w:rsidR="00FE1231" w:rsidRDefault="00FE1231" w:rsidP="00B61BDD">
            <w:r>
              <w:t>No product available through the API</w:t>
            </w:r>
          </w:p>
        </w:tc>
      </w:tr>
      <w:tr w:rsidR="00FE1231" w14:paraId="3DEF2432" w14:textId="77777777" w:rsidTr="00B61BDD">
        <w:tc>
          <w:tcPr>
            <w:tcW w:w="2965" w:type="dxa"/>
          </w:tcPr>
          <w:p w14:paraId="037ECADF" w14:textId="77777777" w:rsidR="00FE1231" w:rsidRDefault="00FE1231" w:rsidP="00B61BDD">
            <w:r>
              <w:t>AssessingCancellation</w:t>
            </w:r>
          </w:p>
        </w:tc>
        <w:tc>
          <w:tcPr>
            <w:tcW w:w="2880" w:type="dxa"/>
          </w:tcPr>
          <w:p w14:paraId="32398CB4" w14:textId="77777777" w:rsidR="00FE1231" w:rsidRDefault="00FE1231" w:rsidP="00B61BDD">
            <w:r>
              <w:t>NA</w:t>
            </w:r>
          </w:p>
        </w:tc>
        <w:tc>
          <w:tcPr>
            <w:tcW w:w="2880" w:type="dxa"/>
          </w:tcPr>
          <w:p w14:paraId="64D79800" w14:textId="77777777" w:rsidR="00FE1231" w:rsidRDefault="00FE1231" w:rsidP="00B61BDD">
            <w:r>
              <w:t>No product available through the API</w:t>
            </w:r>
          </w:p>
        </w:tc>
      </w:tr>
      <w:tr w:rsidR="00FE1231" w14:paraId="06FD7DA3" w14:textId="77777777" w:rsidTr="00B61BDD">
        <w:tc>
          <w:tcPr>
            <w:tcW w:w="2965" w:type="dxa"/>
          </w:tcPr>
          <w:p w14:paraId="1A4C7718" w14:textId="77777777" w:rsidR="00FE1231" w:rsidRDefault="00FE1231" w:rsidP="00B61BDD">
            <w:r>
              <w:t>PendingCancellation</w:t>
            </w:r>
          </w:p>
        </w:tc>
        <w:tc>
          <w:tcPr>
            <w:tcW w:w="2880" w:type="dxa"/>
          </w:tcPr>
          <w:p w14:paraId="0281A0E6" w14:textId="77777777" w:rsidR="00FE1231" w:rsidRDefault="00FE1231" w:rsidP="00B61BDD">
            <w:r>
              <w:t>NA</w:t>
            </w:r>
          </w:p>
        </w:tc>
        <w:tc>
          <w:tcPr>
            <w:tcW w:w="2880" w:type="dxa"/>
          </w:tcPr>
          <w:p w14:paraId="42064E7A" w14:textId="77777777" w:rsidR="00FE1231" w:rsidRDefault="00FE1231" w:rsidP="00B61BDD">
            <w:r>
              <w:t>No product available through the API</w:t>
            </w:r>
          </w:p>
        </w:tc>
      </w:tr>
      <w:tr w:rsidR="00FE1231" w14:paraId="1A9D7F5C" w14:textId="77777777" w:rsidTr="00B61BDD">
        <w:tc>
          <w:tcPr>
            <w:tcW w:w="2965" w:type="dxa"/>
          </w:tcPr>
          <w:p w14:paraId="45C97C21" w14:textId="77777777" w:rsidR="00FE1231" w:rsidRDefault="00FE1231" w:rsidP="00B61BDD">
            <w:r>
              <w:t>Cancelled</w:t>
            </w:r>
          </w:p>
        </w:tc>
        <w:tc>
          <w:tcPr>
            <w:tcW w:w="2880" w:type="dxa"/>
          </w:tcPr>
          <w:p w14:paraId="5DABD461" w14:textId="77777777" w:rsidR="00FE1231" w:rsidRDefault="00FE1231" w:rsidP="00B61BDD">
            <w:r>
              <w:t>NA</w:t>
            </w:r>
          </w:p>
        </w:tc>
        <w:tc>
          <w:tcPr>
            <w:tcW w:w="2880" w:type="dxa"/>
          </w:tcPr>
          <w:p w14:paraId="23FF77A3" w14:textId="77777777" w:rsidR="00FE1231" w:rsidRDefault="00FE1231" w:rsidP="00B61BDD">
            <w:r>
              <w:t>No product available through the API</w:t>
            </w:r>
          </w:p>
        </w:tc>
      </w:tr>
      <w:tr w:rsidR="00FE1231" w14:paraId="6460D4D7" w14:textId="77777777" w:rsidTr="00B61BDD">
        <w:tc>
          <w:tcPr>
            <w:tcW w:w="2965" w:type="dxa"/>
          </w:tcPr>
          <w:p w14:paraId="272BA96A" w14:textId="77777777" w:rsidR="00FE1231" w:rsidRDefault="00FE1231" w:rsidP="00B61BDD">
            <w:r>
              <w:t>InProgress</w:t>
            </w:r>
          </w:p>
        </w:tc>
        <w:tc>
          <w:tcPr>
            <w:tcW w:w="2880" w:type="dxa"/>
          </w:tcPr>
          <w:p w14:paraId="510F1BCD" w14:textId="77777777" w:rsidR="00FE1231" w:rsidRDefault="00FE1231" w:rsidP="00B61BDD">
            <w:r>
              <w:t>NA</w:t>
            </w:r>
          </w:p>
        </w:tc>
        <w:tc>
          <w:tcPr>
            <w:tcW w:w="2880" w:type="dxa"/>
          </w:tcPr>
          <w:p w14:paraId="4BAA6E93" w14:textId="77777777" w:rsidR="00FE1231" w:rsidRDefault="00FE1231" w:rsidP="00B61BDD">
            <w:r>
              <w:t>No product available through the API</w:t>
            </w:r>
          </w:p>
        </w:tc>
      </w:tr>
      <w:tr w:rsidR="00FE1231" w14:paraId="0CA5EE62" w14:textId="77777777" w:rsidTr="00B61BDD">
        <w:tc>
          <w:tcPr>
            <w:tcW w:w="2965" w:type="dxa"/>
          </w:tcPr>
          <w:p w14:paraId="71D23B55" w14:textId="77777777" w:rsidR="00FE1231" w:rsidRDefault="00FE1231" w:rsidP="00B61BDD">
            <w:r>
              <w:t>Configured</w:t>
            </w:r>
          </w:p>
        </w:tc>
        <w:tc>
          <w:tcPr>
            <w:tcW w:w="2880" w:type="dxa"/>
          </w:tcPr>
          <w:p w14:paraId="293B160E" w14:textId="77777777" w:rsidR="00FE1231" w:rsidRDefault="00FE1231" w:rsidP="00B61BDD">
            <w:r>
              <w:t>NA</w:t>
            </w:r>
          </w:p>
        </w:tc>
        <w:tc>
          <w:tcPr>
            <w:tcW w:w="2880" w:type="dxa"/>
          </w:tcPr>
          <w:p w14:paraId="5AC9D965" w14:textId="77777777" w:rsidR="00FE1231" w:rsidRDefault="00FE1231" w:rsidP="00B61BDD">
            <w:r>
              <w:t>No product available through the API</w:t>
            </w:r>
          </w:p>
        </w:tc>
      </w:tr>
      <w:tr w:rsidR="00FE1231" w14:paraId="57E5FBCB" w14:textId="77777777" w:rsidTr="00B61BDD">
        <w:tc>
          <w:tcPr>
            <w:tcW w:w="2965" w:type="dxa"/>
          </w:tcPr>
          <w:p w14:paraId="54B6CE49" w14:textId="77777777" w:rsidR="00FE1231" w:rsidRDefault="00FE1231" w:rsidP="00B61BDD">
            <w:r>
              <w:t>Held</w:t>
            </w:r>
          </w:p>
        </w:tc>
        <w:tc>
          <w:tcPr>
            <w:tcW w:w="2880" w:type="dxa"/>
          </w:tcPr>
          <w:p w14:paraId="0414B890" w14:textId="77777777" w:rsidR="00FE1231" w:rsidRDefault="00FE1231" w:rsidP="00B61BDD">
            <w:r>
              <w:t>NA</w:t>
            </w:r>
          </w:p>
        </w:tc>
        <w:tc>
          <w:tcPr>
            <w:tcW w:w="2880" w:type="dxa"/>
          </w:tcPr>
          <w:p w14:paraId="29F93153" w14:textId="77777777" w:rsidR="00FE1231" w:rsidRDefault="00FE1231" w:rsidP="00B61BDD">
            <w:r>
              <w:t>No product available through the API</w:t>
            </w:r>
          </w:p>
        </w:tc>
      </w:tr>
      <w:tr w:rsidR="00FE1231" w14:paraId="3F1BE332" w14:textId="77777777" w:rsidTr="00B61BDD">
        <w:tc>
          <w:tcPr>
            <w:tcW w:w="2965" w:type="dxa"/>
          </w:tcPr>
          <w:p w14:paraId="2CF96EE4" w14:textId="77777777" w:rsidR="00FE1231" w:rsidRDefault="00FE1231" w:rsidP="00B61BDD">
            <w:r>
              <w:t>Failed</w:t>
            </w:r>
          </w:p>
        </w:tc>
        <w:tc>
          <w:tcPr>
            <w:tcW w:w="2880" w:type="dxa"/>
          </w:tcPr>
          <w:p w14:paraId="781FF9FD" w14:textId="77777777" w:rsidR="00FE1231" w:rsidRDefault="00FE1231" w:rsidP="00B61BDD">
            <w:r>
              <w:t>NA</w:t>
            </w:r>
          </w:p>
        </w:tc>
        <w:tc>
          <w:tcPr>
            <w:tcW w:w="2880" w:type="dxa"/>
          </w:tcPr>
          <w:p w14:paraId="7DC664F4" w14:textId="77777777" w:rsidR="00FE1231" w:rsidRDefault="00FE1231" w:rsidP="00B61BDD">
            <w:r>
              <w:t>No product available through the API</w:t>
            </w:r>
          </w:p>
        </w:tc>
      </w:tr>
      <w:tr w:rsidR="00FE1231" w14:paraId="17A6D934" w14:textId="77777777" w:rsidTr="00B61BDD">
        <w:tc>
          <w:tcPr>
            <w:tcW w:w="2965" w:type="dxa"/>
          </w:tcPr>
          <w:p w14:paraId="2BE7C710" w14:textId="77777777" w:rsidR="00FE1231" w:rsidRDefault="00FE1231" w:rsidP="00B61BDD">
            <w:r>
              <w:t>Completed</w:t>
            </w:r>
          </w:p>
        </w:tc>
        <w:tc>
          <w:tcPr>
            <w:tcW w:w="2880" w:type="dxa"/>
          </w:tcPr>
          <w:p w14:paraId="75CC78BE" w14:textId="77777777" w:rsidR="00FE1231" w:rsidRDefault="00FE1231" w:rsidP="00B61BDD">
            <w:r>
              <w:t>Active</w:t>
            </w:r>
          </w:p>
        </w:tc>
        <w:tc>
          <w:tcPr>
            <w:tcW w:w="2880" w:type="dxa"/>
          </w:tcPr>
          <w:p w14:paraId="4040F940" w14:textId="77777777" w:rsidR="00FE1231" w:rsidRDefault="00FE1231" w:rsidP="00B61BDD"/>
        </w:tc>
      </w:tr>
    </w:tbl>
    <w:p w14:paraId="57392C66" w14:textId="24F864F7" w:rsidR="003F1B62" w:rsidRDefault="003F1B62" w:rsidP="003F1B62">
      <w:pPr>
        <w:pStyle w:val="TableCaption"/>
      </w:pPr>
      <w:bookmarkStart w:id="42" w:name="_Toc507146232"/>
      <w:r>
        <w:t xml:space="preserve">Table </w:t>
      </w:r>
      <w:fldSimple w:instr=" SEQ Table \* ARABIC ">
        <w:r w:rsidR="0099282C">
          <w:rPr>
            <w:noProof/>
          </w:rPr>
          <w:t>4</w:t>
        </w:r>
      </w:fldSimple>
      <w:r>
        <w:t xml:space="preserve"> – Install Product Order Relationship</w:t>
      </w:r>
      <w:bookmarkEnd w:id="42"/>
    </w:p>
    <w:p w14:paraId="31E0CF40" w14:textId="77777777" w:rsidR="00FE1231" w:rsidRDefault="00FE1231" w:rsidP="00FE1231">
      <w:r>
        <w:t>The following table represents the relationship between the “OrderItem” status and the “Product” status when the “orderItemAction” on a product order is “SUSPEND”. It is assumed the “Product” status is in an “Active” state when the order to suspend the product is received.</w:t>
      </w:r>
    </w:p>
    <w:p w14:paraId="187B94E2"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511FBE91" w14:textId="77777777" w:rsidTr="00B61BDD">
        <w:tc>
          <w:tcPr>
            <w:tcW w:w="2965" w:type="dxa"/>
            <w:shd w:val="clear" w:color="auto" w:fill="C6D9F1" w:themeFill="text2" w:themeFillTint="33"/>
          </w:tcPr>
          <w:p w14:paraId="580B5248" w14:textId="77777777" w:rsidR="00FE1231" w:rsidRDefault="00FE1231" w:rsidP="00B61BDD">
            <w:r>
              <w:t>Order Item Status</w:t>
            </w:r>
          </w:p>
        </w:tc>
        <w:tc>
          <w:tcPr>
            <w:tcW w:w="2880" w:type="dxa"/>
            <w:shd w:val="clear" w:color="auto" w:fill="C6D9F1" w:themeFill="text2" w:themeFillTint="33"/>
          </w:tcPr>
          <w:p w14:paraId="45606621" w14:textId="77777777" w:rsidR="00FE1231" w:rsidRDefault="00FE1231" w:rsidP="00B61BDD">
            <w:r>
              <w:t>Product Status</w:t>
            </w:r>
          </w:p>
        </w:tc>
        <w:tc>
          <w:tcPr>
            <w:tcW w:w="2880" w:type="dxa"/>
            <w:shd w:val="clear" w:color="auto" w:fill="C6D9F1" w:themeFill="text2" w:themeFillTint="33"/>
          </w:tcPr>
          <w:p w14:paraId="1E3ACEE4" w14:textId="77777777" w:rsidR="00FE1231" w:rsidRDefault="00FE1231" w:rsidP="00B61BDD">
            <w:r>
              <w:t>Comment</w:t>
            </w:r>
          </w:p>
        </w:tc>
      </w:tr>
      <w:tr w:rsidR="00FE1231" w14:paraId="29952602" w14:textId="77777777" w:rsidTr="00B61BDD">
        <w:tc>
          <w:tcPr>
            <w:tcW w:w="2965" w:type="dxa"/>
          </w:tcPr>
          <w:p w14:paraId="49DEB44A" w14:textId="77777777" w:rsidR="00FE1231" w:rsidRDefault="00FE1231" w:rsidP="00B61BDD">
            <w:r>
              <w:t>Acknowledged</w:t>
            </w:r>
          </w:p>
        </w:tc>
        <w:tc>
          <w:tcPr>
            <w:tcW w:w="2880" w:type="dxa"/>
          </w:tcPr>
          <w:p w14:paraId="7FB75F22" w14:textId="77777777" w:rsidR="00FE1231" w:rsidRDefault="00FE1231" w:rsidP="00B61BDD">
            <w:r>
              <w:t>Active</w:t>
            </w:r>
          </w:p>
        </w:tc>
        <w:tc>
          <w:tcPr>
            <w:tcW w:w="2880" w:type="dxa"/>
          </w:tcPr>
          <w:p w14:paraId="38C99CE7" w14:textId="77777777" w:rsidR="00FE1231" w:rsidRDefault="00FE1231" w:rsidP="00B61BDD">
            <w:r>
              <w:t>Product already active</w:t>
            </w:r>
          </w:p>
        </w:tc>
      </w:tr>
      <w:tr w:rsidR="00FE1231" w14:paraId="6492CB4C" w14:textId="77777777" w:rsidTr="00B61BDD">
        <w:tc>
          <w:tcPr>
            <w:tcW w:w="2965" w:type="dxa"/>
          </w:tcPr>
          <w:p w14:paraId="59DFD744" w14:textId="77777777" w:rsidR="00FE1231" w:rsidRDefault="00FE1231" w:rsidP="00B61BDD">
            <w:r>
              <w:t>Rejected</w:t>
            </w:r>
          </w:p>
        </w:tc>
        <w:tc>
          <w:tcPr>
            <w:tcW w:w="2880" w:type="dxa"/>
          </w:tcPr>
          <w:p w14:paraId="7B5242E9" w14:textId="77777777" w:rsidR="00FE1231" w:rsidRDefault="00FE1231" w:rsidP="00B61BDD">
            <w:r>
              <w:t>Active</w:t>
            </w:r>
          </w:p>
        </w:tc>
        <w:tc>
          <w:tcPr>
            <w:tcW w:w="2880" w:type="dxa"/>
          </w:tcPr>
          <w:p w14:paraId="1DDDE47A" w14:textId="77777777" w:rsidR="00FE1231" w:rsidRDefault="00FE1231" w:rsidP="00B61BDD">
            <w:r>
              <w:t>Rejection of product order item doesn’t change product status.</w:t>
            </w:r>
          </w:p>
        </w:tc>
      </w:tr>
      <w:tr w:rsidR="00FE1231" w14:paraId="3F9B6DFA" w14:textId="77777777" w:rsidTr="00B61BDD">
        <w:tc>
          <w:tcPr>
            <w:tcW w:w="2965" w:type="dxa"/>
          </w:tcPr>
          <w:p w14:paraId="6E8E1E8A" w14:textId="77777777" w:rsidR="00FE1231" w:rsidRDefault="00FE1231" w:rsidP="00B61BDD">
            <w:r>
              <w:t>Pending</w:t>
            </w:r>
          </w:p>
        </w:tc>
        <w:tc>
          <w:tcPr>
            <w:tcW w:w="2880" w:type="dxa"/>
          </w:tcPr>
          <w:p w14:paraId="5D367E9B" w14:textId="77777777" w:rsidR="00FE1231" w:rsidRDefault="00FE1231" w:rsidP="00B61BDD">
            <w:r>
              <w:t>Active</w:t>
            </w:r>
          </w:p>
        </w:tc>
        <w:tc>
          <w:tcPr>
            <w:tcW w:w="2880" w:type="dxa"/>
          </w:tcPr>
          <w:p w14:paraId="0EA3DE7F" w14:textId="77777777" w:rsidR="00FE1231" w:rsidRDefault="00FE1231" w:rsidP="00B61BDD">
            <w:r>
              <w:t xml:space="preserve"> </w:t>
            </w:r>
          </w:p>
        </w:tc>
      </w:tr>
      <w:tr w:rsidR="00FE1231" w14:paraId="123FFAD6" w14:textId="77777777" w:rsidTr="00B61BDD">
        <w:tc>
          <w:tcPr>
            <w:tcW w:w="2965" w:type="dxa"/>
          </w:tcPr>
          <w:p w14:paraId="48D6E05E" w14:textId="77777777" w:rsidR="00FE1231" w:rsidRDefault="00FE1231" w:rsidP="00B61BDD">
            <w:r>
              <w:t>AssessingCancellation</w:t>
            </w:r>
          </w:p>
        </w:tc>
        <w:tc>
          <w:tcPr>
            <w:tcW w:w="2880" w:type="dxa"/>
          </w:tcPr>
          <w:p w14:paraId="766A5A1A" w14:textId="77777777" w:rsidR="00FE1231" w:rsidRDefault="00FE1231" w:rsidP="00B61BDD">
            <w:r>
              <w:t>Active</w:t>
            </w:r>
          </w:p>
        </w:tc>
        <w:tc>
          <w:tcPr>
            <w:tcW w:w="2880" w:type="dxa"/>
          </w:tcPr>
          <w:p w14:paraId="690F7D1F" w14:textId="77777777" w:rsidR="00FE1231" w:rsidDel="00DD706F" w:rsidRDefault="00FE1231" w:rsidP="00B61BDD"/>
        </w:tc>
      </w:tr>
      <w:tr w:rsidR="00FE1231" w14:paraId="3635942D" w14:textId="77777777" w:rsidTr="00B61BDD">
        <w:tc>
          <w:tcPr>
            <w:tcW w:w="2965" w:type="dxa"/>
          </w:tcPr>
          <w:p w14:paraId="3B869EC9" w14:textId="77777777" w:rsidR="00FE1231" w:rsidRDefault="00FE1231" w:rsidP="00B61BDD">
            <w:r>
              <w:t>PendingCancellation</w:t>
            </w:r>
          </w:p>
        </w:tc>
        <w:tc>
          <w:tcPr>
            <w:tcW w:w="2880" w:type="dxa"/>
          </w:tcPr>
          <w:p w14:paraId="368663F4" w14:textId="77777777" w:rsidR="00FE1231" w:rsidRDefault="00FE1231" w:rsidP="00B61BDD">
            <w:r>
              <w:t>Active</w:t>
            </w:r>
          </w:p>
        </w:tc>
        <w:tc>
          <w:tcPr>
            <w:tcW w:w="2880" w:type="dxa"/>
          </w:tcPr>
          <w:p w14:paraId="5CB566CC" w14:textId="77777777" w:rsidR="00FE1231" w:rsidDel="00DD706F" w:rsidRDefault="00FE1231" w:rsidP="00B61BDD"/>
        </w:tc>
      </w:tr>
      <w:tr w:rsidR="00FE1231" w14:paraId="75D4163B" w14:textId="77777777" w:rsidTr="00B61BDD">
        <w:tc>
          <w:tcPr>
            <w:tcW w:w="2965" w:type="dxa"/>
          </w:tcPr>
          <w:p w14:paraId="408243AF" w14:textId="77777777" w:rsidR="00FE1231" w:rsidRDefault="00FE1231" w:rsidP="00B61BDD">
            <w:r>
              <w:t>Cancelled</w:t>
            </w:r>
          </w:p>
        </w:tc>
        <w:tc>
          <w:tcPr>
            <w:tcW w:w="2880" w:type="dxa"/>
          </w:tcPr>
          <w:p w14:paraId="606B7966" w14:textId="77777777" w:rsidR="00FE1231" w:rsidRDefault="00FE1231" w:rsidP="00B61BDD">
            <w:r>
              <w:t>Active</w:t>
            </w:r>
          </w:p>
        </w:tc>
        <w:tc>
          <w:tcPr>
            <w:tcW w:w="2880" w:type="dxa"/>
          </w:tcPr>
          <w:p w14:paraId="161D1C51" w14:textId="77777777" w:rsidR="00FE1231" w:rsidRDefault="00FE1231" w:rsidP="00B61BDD"/>
        </w:tc>
      </w:tr>
      <w:tr w:rsidR="00FE1231" w14:paraId="460EAB7D" w14:textId="77777777" w:rsidTr="00B61BDD">
        <w:tc>
          <w:tcPr>
            <w:tcW w:w="2965" w:type="dxa"/>
          </w:tcPr>
          <w:p w14:paraId="6465C839" w14:textId="77777777" w:rsidR="00FE1231" w:rsidRDefault="00FE1231" w:rsidP="00B61BDD">
            <w:r>
              <w:t>InProgress</w:t>
            </w:r>
          </w:p>
        </w:tc>
        <w:tc>
          <w:tcPr>
            <w:tcW w:w="2880" w:type="dxa"/>
          </w:tcPr>
          <w:p w14:paraId="2FBF170A" w14:textId="77777777" w:rsidR="00FE1231" w:rsidRDefault="00FE1231" w:rsidP="00B61BDD">
            <w:r>
              <w:t>Active</w:t>
            </w:r>
          </w:p>
        </w:tc>
        <w:tc>
          <w:tcPr>
            <w:tcW w:w="2880" w:type="dxa"/>
          </w:tcPr>
          <w:p w14:paraId="50E3966D" w14:textId="77777777" w:rsidR="00FE1231" w:rsidRDefault="00FE1231" w:rsidP="00B61BDD"/>
        </w:tc>
      </w:tr>
      <w:tr w:rsidR="00FE1231" w14:paraId="73C2178A" w14:textId="77777777" w:rsidTr="00B61BDD">
        <w:tc>
          <w:tcPr>
            <w:tcW w:w="2965" w:type="dxa"/>
          </w:tcPr>
          <w:p w14:paraId="3BD5B6B9" w14:textId="77777777" w:rsidR="00FE1231" w:rsidRDefault="00FE1231" w:rsidP="00B61BDD">
            <w:r>
              <w:t>Configured</w:t>
            </w:r>
          </w:p>
        </w:tc>
        <w:tc>
          <w:tcPr>
            <w:tcW w:w="2880" w:type="dxa"/>
          </w:tcPr>
          <w:p w14:paraId="10CFA8A8" w14:textId="77777777" w:rsidR="00FE1231" w:rsidRDefault="00FE1231" w:rsidP="00B61BDD">
            <w:r>
              <w:t>Active</w:t>
            </w:r>
          </w:p>
        </w:tc>
        <w:tc>
          <w:tcPr>
            <w:tcW w:w="2880" w:type="dxa"/>
          </w:tcPr>
          <w:p w14:paraId="0985F985" w14:textId="77777777" w:rsidR="00FE1231" w:rsidRDefault="00FE1231" w:rsidP="00B61BDD"/>
        </w:tc>
      </w:tr>
      <w:tr w:rsidR="00FE1231" w14:paraId="421FE0FD" w14:textId="77777777" w:rsidTr="00B61BDD">
        <w:tc>
          <w:tcPr>
            <w:tcW w:w="2965" w:type="dxa"/>
          </w:tcPr>
          <w:p w14:paraId="780DFA1F" w14:textId="77777777" w:rsidR="00FE1231" w:rsidRDefault="00FE1231" w:rsidP="00B61BDD">
            <w:r>
              <w:t>Held</w:t>
            </w:r>
          </w:p>
        </w:tc>
        <w:tc>
          <w:tcPr>
            <w:tcW w:w="2880" w:type="dxa"/>
          </w:tcPr>
          <w:p w14:paraId="4B41742B" w14:textId="77777777" w:rsidR="00FE1231" w:rsidRDefault="00FE1231" w:rsidP="00B61BDD">
            <w:r>
              <w:t>Active</w:t>
            </w:r>
          </w:p>
        </w:tc>
        <w:tc>
          <w:tcPr>
            <w:tcW w:w="2880" w:type="dxa"/>
          </w:tcPr>
          <w:p w14:paraId="291267AB" w14:textId="77777777" w:rsidR="00FE1231" w:rsidRDefault="00FE1231" w:rsidP="00B61BDD"/>
        </w:tc>
      </w:tr>
      <w:tr w:rsidR="00FE1231" w14:paraId="3BF09EFA" w14:textId="77777777" w:rsidTr="00B61BDD">
        <w:tc>
          <w:tcPr>
            <w:tcW w:w="2965" w:type="dxa"/>
          </w:tcPr>
          <w:p w14:paraId="5C0729E4" w14:textId="77777777" w:rsidR="00FE1231" w:rsidRDefault="00FE1231" w:rsidP="00B61BDD">
            <w:r>
              <w:t>Failed</w:t>
            </w:r>
          </w:p>
        </w:tc>
        <w:tc>
          <w:tcPr>
            <w:tcW w:w="2880" w:type="dxa"/>
          </w:tcPr>
          <w:p w14:paraId="19DF03D2" w14:textId="77777777" w:rsidR="00FE1231" w:rsidRDefault="00FE1231" w:rsidP="00B61BDD">
            <w:r>
              <w:t>Active</w:t>
            </w:r>
          </w:p>
        </w:tc>
        <w:tc>
          <w:tcPr>
            <w:tcW w:w="2880" w:type="dxa"/>
          </w:tcPr>
          <w:p w14:paraId="1BA249A9" w14:textId="77777777" w:rsidR="00FE1231" w:rsidRDefault="00FE1231" w:rsidP="00B61BDD">
            <w:r>
              <w:t>The product order has failed so the product remains in an active status.</w:t>
            </w:r>
          </w:p>
        </w:tc>
      </w:tr>
      <w:tr w:rsidR="00FE1231" w14:paraId="4593BFDA" w14:textId="77777777" w:rsidTr="00B61BDD">
        <w:tc>
          <w:tcPr>
            <w:tcW w:w="2965" w:type="dxa"/>
          </w:tcPr>
          <w:p w14:paraId="190FBAB5" w14:textId="77777777" w:rsidR="00FE1231" w:rsidRDefault="00FE1231" w:rsidP="00B61BDD">
            <w:r>
              <w:t>Completed</w:t>
            </w:r>
          </w:p>
        </w:tc>
        <w:tc>
          <w:tcPr>
            <w:tcW w:w="2880" w:type="dxa"/>
          </w:tcPr>
          <w:p w14:paraId="0B7A7C16" w14:textId="77777777" w:rsidR="00FE1231" w:rsidRDefault="00FE1231" w:rsidP="00B61BDD">
            <w:r>
              <w:t>Suspended</w:t>
            </w:r>
          </w:p>
        </w:tc>
        <w:tc>
          <w:tcPr>
            <w:tcW w:w="2880" w:type="dxa"/>
          </w:tcPr>
          <w:p w14:paraId="74F712A8" w14:textId="77777777" w:rsidR="00FE1231" w:rsidRDefault="00FE1231" w:rsidP="00B61BDD">
            <w:r>
              <w:t>Product is successfully suspended.</w:t>
            </w:r>
          </w:p>
        </w:tc>
      </w:tr>
    </w:tbl>
    <w:p w14:paraId="52353236" w14:textId="78469354" w:rsidR="003F1B62" w:rsidRDefault="003F1B62" w:rsidP="003F1B62">
      <w:pPr>
        <w:pStyle w:val="TableCaption"/>
      </w:pPr>
      <w:bookmarkStart w:id="43" w:name="_Toc507146233"/>
      <w:r>
        <w:t xml:space="preserve">Table </w:t>
      </w:r>
      <w:fldSimple w:instr=" SEQ Table \* ARABIC ">
        <w:r w:rsidR="0099282C">
          <w:rPr>
            <w:noProof/>
          </w:rPr>
          <w:t>5</w:t>
        </w:r>
      </w:fldSimple>
      <w:r>
        <w:t xml:space="preserve"> – Suspend Product Order Relationship</w:t>
      </w:r>
      <w:bookmarkEnd w:id="43"/>
    </w:p>
    <w:p w14:paraId="70820826" w14:textId="77777777" w:rsidR="00FE1231" w:rsidRDefault="00FE1231" w:rsidP="00FE1231">
      <w:r>
        <w:t>The following table represents the relationship between the “OrderItem” status and the “Product” status when the “orderItemAction” on a product order is “REACTIVATE”. It is assumed the “Product” status is in a “Suspended” state when the order to suspend the product is received.</w:t>
      </w:r>
    </w:p>
    <w:p w14:paraId="477F8ADF"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01A4F01" w14:textId="77777777" w:rsidTr="00B61BDD">
        <w:tc>
          <w:tcPr>
            <w:tcW w:w="2965" w:type="dxa"/>
            <w:shd w:val="clear" w:color="auto" w:fill="C6D9F1" w:themeFill="text2" w:themeFillTint="33"/>
          </w:tcPr>
          <w:p w14:paraId="02FF6A9A" w14:textId="77777777" w:rsidR="00FE1231" w:rsidRDefault="00FE1231" w:rsidP="00B61BDD">
            <w:r>
              <w:t>Order Item Status</w:t>
            </w:r>
          </w:p>
        </w:tc>
        <w:tc>
          <w:tcPr>
            <w:tcW w:w="2880" w:type="dxa"/>
            <w:shd w:val="clear" w:color="auto" w:fill="C6D9F1" w:themeFill="text2" w:themeFillTint="33"/>
          </w:tcPr>
          <w:p w14:paraId="1BA94467" w14:textId="77777777" w:rsidR="00FE1231" w:rsidRDefault="00FE1231" w:rsidP="00B61BDD">
            <w:r>
              <w:t>Product Status</w:t>
            </w:r>
          </w:p>
        </w:tc>
        <w:tc>
          <w:tcPr>
            <w:tcW w:w="2880" w:type="dxa"/>
            <w:shd w:val="clear" w:color="auto" w:fill="C6D9F1" w:themeFill="text2" w:themeFillTint="33"/>
          </w:tcPr>
          <w:p w14:paraId="47B1EE93" w14:textId="77777777" w:rsidR="00FE1231" w:rsidRDefault="00FE1231" w:rsidP="00B61BDD">
            <w:r>
              <w:t>Comment</w:t>
            </w:r>
          </w:p>
        </w:tc>
      </w:tr>
      <w:tr w:rsidR="00FE1231" w14:paraId="5C92EFB9" w14:textId="77777777" w:rsidTr="00B61BDD">
        <w:tc>
          <w:tcPr>
            <w:tcW w:w="2965" w:type="dxa"/>
          </w:tcPr>
          <w:p w14:paraId="5C55856B" w14:textId="77777777" w:rsidR="00FE1231" w:rsidRDefault="00FE1231" w:rsidP="00B61BDD">
            <w:r>
              <w:t>Acknowledged</w:t>
            </w:r>
          </w:p>
        </w:tc>
        <w:tc>
          <w:tcPr>
            <w:tcW w:w="2880" w:type="dxa"/>
          </w:tcPr>
          <w:p w14:paraId="57EC5294" w14:textId="77777777" w:rsidR="00FE1231" w:rsidRDefault="00FE1231" w:rsidP="00B61BDD">
            <w:r>
              <w:t>Suspended</w:t>
            </w:r>
          </w:p>
        </w:tc>
        <w:tc>
          <w:tcPr>
            <w:tcW w:w="2880" w:type="dxa"/>
          </w:tcPr>
          <w:p w14:paraId="2028E982" w14:textId="77777777" w:rsidR="00FE1231" w:rsidRDefault="00FE1231" w:rsidP="00B61BDD">
            <w:r>
              <w:t>Product already suspended</w:t>
            </w:r>
          </w:p>
        </w:tc>
      </w:tr>
      <w:tr w:rsidR="00FE1231" w14:paraId="26DB34CF" w14:textId="77777777" w:rsidTr="00B61BDD">
        <w:tc>
          <w:tcPr>
            <w:tcW w:w="2965" w:type="dxa"/>
          </w:tcPr>
          <w:p w14:paraId="0C0381B3" w14:textId="77777777" w:rsidR="00FE1231" w:rsidRDefault="00FE1231" w:rsidP="00B61BDD">
            <w:r>
              <w:t>Rejected</w:t>
            </w:r>
          </w:p>
        </w:tc>
        <w:tc>
          <w:tcPr>
            <w:tcW w:w="2880" w:type="dxa"/>
          </w:tcPr>
          <w:p w14:paraId="7D935C4E" w14:textId="77777777" w:rsidR="00FE1231" w:rsidRDefault="00FE1231" w:rsidP="00B61BDD">
            <w:r>
              <w:t>Suspended</w:t>
            </w:r>
          </w:p>
        </w:tc>
        <w:tc>
          <w:tcPr>
            <w:tcW w:w="2880" w:type="dxa"/>
          </w:tcPr>
          <w:p w14:paraId="194929F4" w14:textId="77777777" w:rsidR="00FE1231" w:rsidRDefault="00FE1231" w:rsidP="00B61BDD">
            <w:r>
              <w:t>Rejection of product order item doesn’t change product status.</w:t>
            </w:r>
          </w:p>
        </w:tc>
      </w:tr>
      <w:tr w:rsidR="00FE1231" w14:paraId="138F2FC2" w14:textId="77777777" w:rsidTr="00B61BDD">
        <w:tc>
          <w:tcPr>
            <w:tcW w:w="2965" w:type="dxa"/>
          </w:tcPr>
          <w:p w14:paraId="4285A165" w14:textId="77777777" w:rsidR="00FE1231" w:rsidRDefault="00FE1231" w:rsidP="00B61BDD">
            <w:r>
              <w:t>Pending</w:t>
            </w:r>
          </w:p>
        </w:tc>
        <w:tc>
          <w:tcPr>
            <w:tcW w:w="2880" w:type="dxa"/>
          </w:tcPr>
          <w:p w14:paraId="1B8D8260" w14:textId="77777777" w:rsidR="00FE1231" w:rsidRDefault="00FE1231" w:rsidP="00B61BDD">
            <w:r>
              <w:t>Suspended</w:t>
            </w:r>
          </w:p>
        </w:tc>
        <w:tc>
          <w:tcPr>
            <w:tcW w:w="2880" w:type="dxa"/>
          </w:tcPr>
          <w:p w14:paraId="1ECF58D2" w14:textId="77777777" w:rsidR="00FE1231" w:rsidRDefault="00FE1231" w:rsidP="00B61BDD">
            <w:r>
              <w:t xml:space="preserve">  </w:t>
            </w:r>
          </w:p>
        </w:tc>
      </w:tr>
      <w:tr w:rsidR="00FE1231" w14:paraId="0E9DD8A0" w14:textId="77777777" w:rsidTr="00B61BDD">
        <w:tc>
          <w:tcPr>
            <w:tcW w:w="2965" w:type="dxa"/>
          </w:tcPr>
          <w:p w14:paraId="7727D32E" w14:textId="77777777" w:rsidR="00FE1231" w:rsidRDefault="00FE1231" w:rsidP="00B61BDD">
            <w:r>
              <w:t>AssessingCancellation</w:t>
            </w:r>
          </w:p>
        </w:tc>
        <w:tc>
          <w:tcPr>
            <w:tcW w:w="2880" w:type="dxa"/>
          </w:tcPr>
          <w:p w14:paraId="4DDD8445" w14:textId="77777777" w:rsidR="00FE1231" w:rsidRDefault="00FE1231" w:rsidP="00B61BDD">
            <w:r>
              <w:t>Suspended</w:t>
            </w:r>
          </w:p>
        </w:tc>
        <w:tc>
          <w:tcPr>
            <w:tcW w:w="2880" w:type="dxa"/>
          </w:tcPr>
          <w:p w14:paraId="46282EF2" w14:textId="77777777" w:rsidR="00FE1231" w:rsidDel="000E326D" w:rsidRDefault="00FE1231" w:rsidP="00B61BDD"/>
        </w:tc>
      </w:tr>
      <w:tr w:rsidR="00FE1231" w14:paraId="2ED78540" w14:textId="77777777" w:rsidTr="00B61BDD">
        <w:tc>
          <w:tcPr>
            <w:tcW w:w="2965" w:type="dxa"/>
          </w:tcPr>
          <w:p w14:paraId="588C3C61" w14:textId="77777777" w:rsidR="00FE1231" w:rsidRDefault="00FE1231" w:rsidP="00B61BDD">
            <w:r>
              <w:t>PendingCancellation</w:t>
            </w:r>
          </w:p>
        </w:tc>
        <w:tc>
          <w:tcPr>
            <w:tcW w:w="2880" w:type="dxa"/>
          </w:tcPr>
          <w:p w14:paraId="16F52F4E" w14:textId="77777777" w:rsidR="00FE1231" w:rsidRDefault="00FE1231" w:rsidP="00B61BDD">
            <w:r>
              <w:t>Suspended</w:t>
            </w:r>
          </w:p>
        </w:tc>
        <w:tc>
          <w:tcPr>
            <w:tcW w:w="2880" w:type="dxa"/>
          </w:tcPr>
          <w:p w14:paraId="5724838C" w14:textId="77777777" w:rsidR="00FE1231" w:rsidDel="000E326D" w:rsidRDefault="00FE1231" w:rsidP="00B61BDD"/>
        </w:tc>
      </w:tr>
      <w:tr w:rsidR="00FE1231" w14:paraId="76A721A9" w14:textId="77777777" w:rsidTr="00B61BDD">
        <w:tc>
          <w:tcPr>
            <w:tcW w:w="2965" w:type="dxa"/>
          </w:tcPr>
          <w:p w14:paraId="1D1FB79A" w14:textId="77777777" w:rsidR="00FE1231" w:rsidRDefault="00FE1231" w:rsidP="00B61BDD">
            <w:r>
              <w:t>Cancelled</w:t>
            </w:r>
          </w:p>
        </w:tc>
        <w:tc>
          <w:tcPr>
            <w:tcW w:w="2880" w:type="dxa"/>
          </w:tcPr>
          <w:p w14:paraId="64D35022" w14:textId="77777777" w:rsidR="00FE1231" w:rsidRDefault="00FE1231" w:rsidP="00B61BDD">
            <w:r>
              <w:t>Suspended</w:t>
            </w:r>
          </w:p>
        </w:tc>
        <w:tc>
          <w:tcPr>
            <w:tcW w:w="2880" w:type="dxa"/>
          </w:tcPr>
          <w:p w14:paraId="19B6033E" w14:textId="77777777" w:rsidR="00FE1231" w:rsidRDefault="00FE1231" w:rsidP="00B61BDD"/>
        </w:tc>
      </w:tr>
      <w:tr w:rsidR="00FE1231" w14:paraId="26A40AF3" w14:textId="77777777" w:rsidTr="00B61BDD">
        <w:tc>
          <w:tcPr>
            <w:tcW w:w="2965" w:type="dxa"/>
          </w:tcPr>
          <w:p w14:paraId="04C33CD2" w14:textId="77777777" w:rsidR="00FE1231" w:rsidRDefault="00FE1231" w:rsidP="00B61BDD">
            <w:r>
              <w:t>InProgress</w:t>
            </w:r>
          </w:p>
        </w:tc>
        <w:tc>
          <w:tcPr>
            <w:tcW w:w="2880" w:type="dxa"/>
          </w:tcPr>
          <w:p w14:paraId="5100F178" w14:textId="77777777" w:rsidR="00FE1231" w:rsidRDefault="00FE1231" w:rsidP="00B61BDD">
            <w:r>
              <w:t>Suspended</w:t>
            </w:r>
          </w:p>
        </w:tc>
        <w:tc>
          <w:tcPr>
            <w:tcW w:w="2880" w:type="dxa"/>
          </w:tcPr>
          <w:p w14:paraId="2C3C76BD" w14:textId="77777777" w:rsidR="00FE1231" w:rsidRDefault="00FE1231" w:rsidP="00B61BDD"/>
        </w:tc>
      </w:tr>
      <w:tr w:rsidR="00FE1231" w14:paraId="64424D48" w14:textId="77777777" w:rsidTr="00B61BDD">
        <w:tc>
          <w:tcPr>
            <w:tcW w:w="2965" w:type="dxa"/>
          </w:tcPr>
          <w:p w14:paraId="7E44E164" w14:textId="77777777" w:rsidR="00FE1231" w:rsidRDefault="00FE1231" w:rsidP="00B61BDD">
            <w:r>
              <w:t>Configured</w:t>
            </w:r>
          </w:p>
        </w:tc>
        <w:tc>
          <w:tcPr>
            <w:tcW w:w="2880" w:type="dxa"/>
          </w:tcPr>
          <w:p w14:paraId="3387C6B8" w14:textId="77777777" w:rsidR="00FE1231" w:rsidRDefault="00FE1231" w:rsidP="00B61BDD">
            <w:r>
              <w:t>Suspended</w:t>
            </w:r>
          </w:p>
        </w:tc>
        <w:tc>
          <w:tcPr>
            <w:tcW w:w="2880" w:type="dxa"/>
          </w:tcPr>
          <w:p w14:paraId="7ADF5163" w14:textId="77777777" w:rsidR="00FE1231" w:rsidRDefault="00FE1231" w:rsidP="00B61BDD"/>
        </w:tc>
      </w:tr>
      <w:tr w:rsidR="00FE1231" w14:paraId="2BBDA506" w14:textId="77777777" w:rsidTr="00B61BDD">
        <w:tc>
          <w:tcPr>
            <w:tcW w:w="2965" w:type="dxa"/>
          </w:tcPr>
          <w:p w14:paraId="5E9BA8FB" w14:textId="77777777" w:rsidR="00FE1231" w:rsidRDefault="00FE1231" w:rsidP="00B61BDD">
            <w:r>
              <w:t>Held</w:t>
            </w:r>
          </w:p>
        </w:tc>
        <w:tc>
          <w:tcPr>
            <w:tcW w:w="2880" w:type="dxa"/>
          </w:tcPr>
          <w:p w14:paraId="14AE9F9F" w14:textId="77777777" w:rsidR="00FE1231" w:rsidRDefault="00FE1231" w:rsidP="00B61BDD">
            <w:r>
              <w:t>Suspended</w:t>
            </w:r>
          </w:p>
        </w:tc>
        <w:tc>
          <w:tcPr>
            <w:tcW w:w="2880" w:type="dxa"/>
          </w:tcPr>
          <w:p w14:paraId="0A2E4299" w14:textId="77777777" w:rsidR="00FE1231" w:rsidRDefault="00FE1231" w:rsidP="00B61BDD"/>
        </w:tc>
      </w:tr>
      <w:tr w:rsidR="00FE1231" w14:paraId="6272D318" w14:textId="77777777" w:rsidTr="00B61BDD">
        <w:tc>
          <w:tcPr>
            <w:tcW w:w="2965" w:type="dxa"/>
          </w:tcPr>
          <w:p w14:paraId="2570AEEC" w14:textId="77777777" w:rsidR="00FE1231" w:rsidRDefault="00FE1231" w:rsidP="00B61BDD">
            <w:r>
              <w:t>Failed</w:t>
            </w:r>
          </w:p>
        </w:tc>
        <w:tc>
          <w:tcPr>
            <w:tcW w:w="2880" w:type="dxa"/>
          </w:tcPr>
          <w:p w14:paraId="6EF3621B" w14:textId="77777777" w:rsidR="00FE1231" w:rsidRDefault="00FE1231" w:rsidP="00B61BDD">
            <w:r>
              <w:t>Suspended</w:t>
            </w:r>
          </w:p>
        </w:tc>
        <w:tc>
          <w:tcPr>
            <w:tcW w:w="2880" w:type="dxa"/>
          </w:tcPr>
          <w:p w14:paraId="0A07A5DD" w14:textId="77777777" w:rsidR="00FE1231" w:rsidRDefault="00FE1231" w:rsidP="00B61BDD">
            <w:r>
              <w:t>The product order item has failed so the product remains in Suspended status.</w:t>
            </w:r>
          </w:p>
        </w:tc>
      </w:tr>
      <w:tr w:rsidR="00FE1231" w14:paraId="53392B56" w14:textId="77777777" w:rsidTr="00B61BDD">
        <w:tc>
          <w:tcPr>
            <w:tcW w:w="2965" w:type="dxa"/>
          </w:tcPr>
          <w:p w14:paraId="6A192851" w14:textId="77777777" w:rsidR="00FE1231" w:rsidRDefault="00FE1231" w:rsidP="00B61BDD">
            <w:r>
              <w:t>Completed</w:t>
            </w:r>
          </w:p>
        </w:tc>
        <w:tc>
          <w:tcPr>
            <w:tcW w:w="2880" w:type="dxa"/>
          </w:tcPr>
          <w:p w14:paraId="622C9B24" w14:textId="77777777" w:rsidR="00FE1231" w:rsidRDefault="00FE1231" w:rsidP="00B61BDD">
            <w:r>
              <w:t>Active</w:t>
            </w:r>
          </w:p>
        </w:tc>
        <w:tc>
          <w:tcPr>
            <w:tcW w:w="2880" w:type="dxa"/>
          </w:tcPr>
          <w:p w14:paraId="6448AD9C" w14:textId="77777777" w:rsidR="00FE1231" w:rsidRDefault="00FE1231" w:rsidP="00B61BDD">
            <w:r>
              <w:t xml:space="preserve">Request to reactivate a previously suspended product is successful. </w:t>
            </w:r>
          </w:p>
        </w:tc>
      </w:tr>
    </w:tbl>
    <w:p w14:paraId="4F64F0FE" w14:textId="0ABA8CBC" w:rsidR="003F1B62" w:rsidRDefault="003F1B62" w:rsidP="003F1B62">
      <w:pPr>
        <w:pStyle w:val="TableCaption"/>
      </w:pPr>
      <w:bookmarkStart w:id="44" w:name="_Toc507146234"/>
      <w:r>
        <w:t xml:space="preserve">Table </w:t>
      </w:r>
      <w:fldSimple w:instr=" SEQ Table \* ARABIC ">
        <w:r w:rsidR="0099282C">
          <w:rPr>
            <w:noProof/>
          </w:rPr>
          <w:t>6</w:t>
        </w:r>
      </w:fldSimple>
      <w:r>
        <w:t xml:space="preserve"> – Reactivate Product Order Relationship</w:t>
      </w:r>
      <w:bookmarkEnd w:id="44"/>
    </w:p>
    <w:p w14:paraId="1E84F201" w14:textId="77777777" w:rsidR="003F1B62" w:rsidRDefault="003F1B62" w:rsidP="00FE1231"/>
    <w:p w14:paraId="508C3D72" w14:textId="77777777" w:rsidR="003F1B62" w:rsidRDefault="003F1B62" w:rsidP="00FE1231"/>
    <w:p w14:paraId="53407123" w14:textId="7D76C5B9" w:rsidR="00FE1231" w:rsidRDefault="00FE1231" w:rsidP="00FE1231">
      <w:r>
        <w:t>The following table represents the relationship between the “OrderItem” status and the “Product” status when the “orderItemAction” is “DISCONNECT”. It is assumed the “Product” status is in an “Active” state when the order to disconnect the product is received.</w:t>
      </w:r>
    </w:p>
    <w:p w14:paraId="6A411EF5"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7161129" w14:textId="77777777" w:rsidTr="00B61BDD">
        <w:tc>
          <w:tcPr>
            <w:tcW w:w="2965" w:type="dxa"/>
            <w:shd w:val="clear" w:color="auto" w:fill="C6D9F1" w:themeFill="text2" w:themeFillTint="33"/>
          </w:tcPr>
          <w:p w14:paraId="5F4D95A3" w14:textId="77777777" w:rsidR="00FE1231" w:rsidRDefault="00FE1231" w:rsidP="00B61BDD">
            <w:r>
              <w:t>Order Item Status</w:t>
            </w:r>
          </w:p>
        </w:tc>
        <w:tc>
          <w:tcPr>
            <w:tcW w:w="2880" w:type="dxa"/>
            <w:shd w:val="clear" w:color="auto" w:fill="C6D9F1" w:themeFill="text2" w:themeFillTint="33"/>
          </w:tcPr>
          <w:p w14:paraId="3E7278FD" w14:textId="77777777" w:rsidR="00FE1231" w:rsidRDefault="00FE1231" w:rsidP="00B61BDD">
            <w:r>
              <w:t>Product Status</w:t>
            </w:r>
          </w:p>
        </w:tc>
        <w:tc>
          <w:tcPr>
            <w:tcW w:w="2880" w:type="dxa"/>
            <w:shd w:val="clear" w:color="auto" w:fill="C6D9F1" w:themeFill="text2" w:themeFillTint="33"/>
          </w:tcPr>
          <w:p w14:paraId="48985588" w14:textId="77777777" w:rsidR="00FE1231" w:rsidRDefault="00FE1231" w:rsidP="00B61BDD">
            <w:r>
              <w:t>Comment</w:t>
            </w:r>
          </w:p>
        </w:tc>
      </w:tr>
      <w:tr w:rsidR="00FE1231" w14:paraId="19223486" w14:textId="77777777" w:rsidTr="00B61BDD">
        <w:tc>
          <w:tcPr>
            <w:tcW w:w="2965" w:type="dxa"/>
          </w:tcPr>
          <w:p w14:paraId="449D01B3" w14:textId="77777777" w:rsidR="00FE1231" w:rsidRDefault="00FE1231" w:rsidP="00B61BDD">
            <w:r>
              <w:t>Acknowledged</w:t>
            </w:r>
          </w:p>
        </w:tc>
        <w:tc>
          <w:tcPr>
            <w:tcW w:w="2880" w:type="dxa"/>
          </w:tcPr>
          <w:p w14:paraId="56570585" w14:textId="77777777" w:rsidR="00FE1231" w:rsidRDefault="00FE1231" w:rsidP="00B61BDD">
            <w:r>
              <w:t>Active</w:t>
            </w:r>
          </w:p>
        </w:tc>
        <w:tc>
          <w:tcPr>
            <w:tcW w:w="2880" w:type="dxa"/>
          </w:tcPr>
          <w:p w14:paraId="637BA2D2" w14:textId="77777777" w:rsidR="00FE1231" w:rsidRDefault="00FE1231" w:rsidP="00B61BDD">
            <w:r>
              <w:t>Product already active</w:t>
            </w:r>
          </w:p>
        </w:tc>
      </w:tr>
      <w:tr w:rsidR="00FE1231" w14:paraId="77F9D5F7" w14:textId="77777777" w:rsidTr="00B61BDD">
        <w:tc>
          <w:tcPr>
            <w:tcW w:w="2965" w:type="dxa"/>
          </w:tcPr>
          <w:p w14:paraId="5045B12D" w14:textId="77777777" w:rsidR="00FE1231" w:rsidRDefault="00FE1231" w:rsidP="00B61BDD">
            <w:r>
              <w:t>Rejected</w:t>
            </w:r>
          </w:p>
        </w:tc>
        <w:tc>
          <w:tcPr>
            <w:tcW w:w="2880" w:type="dxa"/>
          </w:tcPr>
          <w:p w14:paraId="1CAAE38A" w14:textId="77777777" w:rsidR="00FE1231" w:rsidRDefault="00FE1231" w:rsidP="00B61BDD">
            <w:r>
              <w:t>Active</w:t>
            </w:r>
          </w:p>
        </w:tc>
        <w:tc>
          <w:tcPr>
            <w:tcW w:w="2880" w:type="dxa"/>
          </w:tcPr>
          <w:p w14:paraId="62E7F6F4" w14:textId="77777777" w:rsidR="00FE1231" w:rsidRDefault="00FE1231" w:rsidP="00B61BDD">
            <w:r>
              <w:t>Rejection of product order item doesn’t change product status.</w:t>
            </w:r>
          </w:p>
        </w:tc>
      </w:tr>
      <w:tr w:rsidR="00FE1231" w14:paraId="6D6EBA77" w14:textId="77777777" w:rsidTr="00B61BDD">
        <w:tc>
          <w:tcPr>
            <w:tcW w:w="2965" w:type="dxa"/>
          </w:tcPr>
          <w:p w14:paraId="46925114" w14:textId="77777777" w:rsidR="00FE1231" w:rsidRDefault="00FE1231" w:rsidP="00B61BDD">
            <w:r>
              <w:t>Pending</w:t>
            </w:r>
          </w:p>
        </w:tc>
        <w:tc>
          <w:tcPr>
            <w:tcW w:w="2880" w:type="dxa"/>
          </w:tcPr>
          <w:p w14:paraId="763D38EA" w14:textId="77777777" w:rsidR="00FE1231" w:rsidRDefault="00FE1231" w:rsidP="00B61BDD">
            <w:r>
              <w:t>PendingTerminate</w:t>
            </w:r>
          </w:p>
        </w:tc>
        <w:tc>
          <w:tcPr>
            <w:tcW w:w="2880" w:type="dxa"/>
          </w:tcPr>
          <w:p w14:paraId="25BD623E" w14:textId="77777777" w:rsidR="00FE1231" w:rsidRDefault="00FE1231" w:rsidP="00B61BDD">
            <w:r>
              <w:t xml:space="preserve"> </w:t>
            </w:r>
          </w:p>
        </w:tc>
      </w:tr>
      <w:tr w:rsidR="00FE1231" w14:paraId="3C56385E" w14:textId="77777777" w:rsidTr="00B61BDD">
        <w:tc>
          <w:tcPr>
            <w:tcW w:w="2965" w:type="dxa"/>
          </w:tcPr>
          <w:p w14:paraId="4BF44E2E" w14:textId="77777777" w:rsidR="00FE1231" w:rsidRDefault="00FE1231" w:rsidP="00B61BDD">
            <w:r>
              <w:t>AssessingCancellation</w:t>
            </w:r>
          </w:p>
        </w:tc>
        <w:tc>
          <w:tcPr>
            <w:tcW w:w="2880" w:type="dxa"/>
          </w:tcPr>
          <w:p w14:paraId="76682ABA" w14:textId="77777777" w:rsidR="00FE1231" w:rsidRDefault="00FE1231" w:rsidP="00B61BDD">
            <w:r>
              <w:t>PendingTerminate</w:t>
            </w:r>
          </w:p>
        </w:tc>
        <w:tc>
          <w:tcPr>
            <w:tcW w:w="2880" w:type="dxa"/>
          </w:tcPr>
          <w:p w14:paraId="153C109E" w14:textId="77777777" w:rsidR="00FE1231" w:rsidRDefault="00FE1231" w:rsidP="00B61BDD"/>
        </w:tc>
      </w:tr>
      <w:tr w:rsidR="00FE1231" w14:paraId="33307679" w14:textId="77777777" w:rsidTr="00B61BDD">
        <w:tc>
          <w:tcPr>
            <w:tcW w:w="2965" w:type="dxa"/>
          </w:tcPr>
          <w:p w14:paraId="52BD461D" w14:textId="77777777" w:rsidR="00FE1231" w:rsidRDefault="00FE1231" w:rsidP="00B61BDD">
            <w:r>
              <w:t>PendingCancellation</w:t>
            </w:r>
          </w:p>
        </w:tc>
        <w:tc>
          <w:tcPr>
            <w:tcW w:w="2880" w:type="dxa"/>
          </w:tcPr>
          <w:p w14:paraId="4237A9D1" w14:textId="77777777" w:rsidR="00FE1231" w:rsidRDefault="00FE1231" w:rsidP="00B61BDD">
            <w:r>
              <w:t>PendingTerminate</w:t>
            </w:r>
          </w:p>
        </w:tc>
        <w:tc>
          <w:tcPr>
            <w:tcW w:w="2880" w:type="dxa"/>
          </w:tcPr>
          <w:p w14:paraId="6C7A8440" w14:textId="77777777" w:rsidR="00FE1231" w:rsidRDefault="00FE1231" w:rsidP="00B61BDD"/>
        </w:tc>
      </w:tr>
      <w:tr w:rsidR="00FE1231" w14:paraId="3EF29549" w14:textId="77777777" w:rsidTr="00B61BDD">
        <w:tc>
          <w:tcPr>
            <w:tcW w:w="2965" w:type="dxa"/>
          </w:tcPr>
          <w:p w14:paraId="653DD719" w14:textId="77777777" w:rsidR="00FE1231" w:rsidRDefault="00FE1231" w:rsidP="00B61BDD">
            <w:r>
              <w:t>Cancelled</w:t>
            </w:r>
          </w:p>
        </w:tc>
        <w:tc>
          <w:tcPr>
            <w:tcW w:w="2880" w:type="dxa"/>
          </w:tcPr>
          <w:p w14:paraId="1071BD71" w14:textId="77777777" w:rsidR="00FE1231" w:rsidRDefault="00FE1231" w:rsidP="00B61BDD">
            <w:r>
              <w:t>Active</w:t>
            </w:r>
          </w:p>
        </w:tc>
        <w:tc>
          <w:tcPr>
            <w:tcW w:w="2880" w:type="dxa"/>
          </w:tcPr>
          <w:p w14:paraId="767D45FB" w14:textId="77777777" w:rsidR="00FE1231" w:rsidRDefault="00FE1231" w:rsidP="00B61BDD"/>
        </w:tc>
      </w:tr>
      <w:tr w:rsidR="00FE1231" w14:paraId="420A6DA6" w14:textId="77777777" w:rsidTr="00B61BDD">
        <w:tc>
          <w:tcPr>
            <w:tcW w:w="2965" w:type="dxa"/>
          </w:tcPr>
          <w:p w14:paraId="7B55E8F5" w14:textId="77777777" w:rsidR="00FE1231" w:rsidRDefault="00FE1231" w:rsidP="00B61BDD">
            <w:r>
              <w:t>InProgress</w:t>
            </w:r>
          </w:p>
        </w:tc>
        <w:tc>
          <w:tcPr>
            <w:tcW w:w="2880" w:type="dxa"/>
          </w:tcPr>
          <w:p w14:paraId="29D6FE3C" w14:textId="77777777" w:rsidR="00FE1231" w:rsidRDefault="00FE1231" w:rsidP="00B61BDD">
            <w:r>
              <w:t>PendingTerminate</w:t>
            </w:r>
          </w:p>
        </w:tc>
        <w:tc>
          <w:tcPr>
            <w:tcW w:w="2880" w:type="dxa"/>
          </w:tcPr>
          <w:p w14:paraId="37E407C2" w14:textId="77777777" w:rsidR="00FE1231" w:rsidRDefault="00FE1231" w:rsidP="00B61BDD"/>
        </w:tc>
      </w:tr>
      <w:tr w:rsidR="00FE1231" w14:paraId="1474C84E" w14:textId="77777777" w:rsidTr="00B61BDD">
        <w:tc>
          <w:tcPr>
            <w:tcW w:w="2965" w:type="dxa"/>
          </w:tcPr>
          <w:p w14:paraId="251D60C8" w14:textId="77777777" w:rsidR="00FE1231" w:rsidRDefault="00FE1231" w:rsidP="00B61BDD">
            <w:r>
              <w:t>Configured</w:t>
            </w:r>
          </w:p>
        </w:tc>
        <w:tc>
          <w:tcPr>
            <w:tcW w:w="2880" w:type="dxa"/>
          </w:tcPr>
          <w:p w14:paraId="7316AC93" w14:textId="77777777" w:rsidR="00FE1231" w:rsidRDefault="00FE1231" w:rsidP="00B61BDD">
            <w:r>
              <w:t>PendingTerminate</w:t>
            </w:r>
          </w:p>
        </w:tc>
        <w:tc>
          <w:tcPr>
            <w:tcW w:w="2880" w:type="dxa"/>
          </w:tcPr>
          <w:p w14:paraId="47E76E06" w14:textId="77777777" w:rsidR="00FE1231" w:rsidRDefault="00FE1231" w:rsidP="00B61BDD"/>
        </w:tc>
      </w:tr>
      <w:tr w:rsidR="00FE1231" w14:paraId="554631D0" w14:textId="77777777" w:rsidTr="00B61BDD">
        <w:tc>
          <w:tcPr>
            <w:tcW w:w="2965" w:type="dxa"/>
          </w:tcPr>
          <w:p w14:paraId="5F350FEE" w14:textId="77777777" w:rsidR="00FE1231" w:rsidRDefault="00FE1231" w:rsidP="00B61BDD">
            <w:r>
              <w:t>Held</w:t>
            </w:r>
          </w:p>
        </w:tc>
        <w:tc>
          <w:tcPr>
            <w:tcW w:w="2880" w:type="dxa"/>
          </w:tcPr>
          <w:p w14:paraId="11B11520" w14:textId="77777777" w:rsidR="00FE1231" w:rsidRDefault="00FE1231" w:rsidP="00B61BDD">
            <w:r>
              <w:t>PendingTerminate</w:t>
            </w:r>
          </w:p>
        </w:tc>
        <w:tc>
          <w:tcPr>
            <w:tcW w:w="2880" w:type="dxa"/>
          </w:tcPr>
          <w:p w14:paraId="5184232C" w14:textId="77777777" w:rsidR="00FE1231" w:rsidRDefault="00FE1231" w:rsidP="00B61BDD"/>
        </w:tc>
      </w:tr>
      <w:tr w:rsidR="00FE1231" w14:paraId="604D87B4" w14:textId="77777777" w:rsidTr="00B61BDD">
        <w:tc>
          <w:tcPr>
            <w:tcW w:w="2965" w:type="dxa"/>
          </w:tcPr>
          <w:p w14:paraId="00F1E8CF" w14:textId="77777777" w:rsidR="00FE1231" w:rsidRDefault="00FE1231" w:rsidP="00B61BDD">
            <w:r>
              <w:t>Failed</w:t>
            </w:r>
          </w:p>
        </w:tc>
        <w:tc>
          <w:tcPr>
            <w:tcW w:w="2880" w:type="dxa"/>
          </w:tcPr>
          <w:p w14:paraId="5B7D046C" w14:textId="77777777" w:rsidR="00FE1231" w:rsidRDefault="00FE1231" w:rsidP="00B61BDD">
            <w:r>
              <w:t>Active</w:t>
            </w:r>
          </w:p>
        </w:tc>
        <w:tc>
          <w:tcPr>
            <w:tcW w:w="2880" w:type="dxa"/>
          </w:tcPr>
          <w:p w14:paraId="661F780D" w14:textId="77777777" w:rsidR="00FE1231" w:rsidRDefault="00FE1231" w:rsidP="00B61BDD">
            <w:r>
              <w:t>As the disconnect has failed, the product status remains Active</w:t>
            </w:r>
          </w:p>
        </w:tc>
      </w:tr>
      <w:tr w:rsidR="00FE1231" w14:paraId="61A3E864" w14:textId="77777777" w:rsidTr="00B61BDD">
        <w:tc>
          <w:tcPr>
            <w:tcW w:w="2965" w:type="dxa"/>
          </w:tcPr>
          <w:p w14:paraId="195BDD55" w14:textId="77777777" w:rsidR="00FE1231" w:rsidRDefault="00FE1231" w:rsidP="00B61BDD">
            <w:r>
              <w:t>Completed</w:t>
            </w:r>
          </w:p>
        </w:tc>
        <w:tc>
          <w:tcPr>
            <w:tcW w:w="2880" w:type="dxa"/>
          </w:tcPr>
          <w:p w14:paraId="7446D0A8" w14:textId="77777777" w:rsidR="00FE1231" w:rsidRDefault="00FE1231" w:rsidP="00B61BDD">
            <w:r>
              <w:t>Terminated</w:t>
            </w:r>
          </w:p>
        </w:tc>
        <w:tc>
          <w:tcPr>
            <w:tcW w:w="2880" w:type="dxa"/>
          </w:tcPr>
          <w:p w14:paraId="5BBFA182" w14:textId="77777777" w:rsidR="00FE1231" w:rsidRDefault="00FE1231" w:rsidP="00B61BDD">
            <w:r>
              <w:t>Disconnect is successful.</w:t>
            </w:r>
          </w:p>
        </w:tc>
      </w:tr>
    </w:tbl>
    <w:p w14:paraId="09E5B069" w14:textId="2CCD5B1B" w:rsidR="003F1B62" w:rsidRDefault="003F1B62" w:rsidP="003F1B62">
      <w:pPr>
        <w:pStyle w:val="TableCaption"/>
      </w:pPr>
      <w:bookmarkStart w:id="45" w:name="_Toc507146235"/>
      <w:r>
        <w:t xml:space="preserve">Table </w:t>
      </w:r>
      <w:fldSimple w:instr=" SEQ Table \* ARABIC ">
        <w:r w:rsidR="0099282C">
          <w:rPr>
            <w:noProof/>
          </w:rPr>
          <w:t>7</w:t>
        </w:r>
      </w:fldSimple>
      <w:r>
        <w:t xml:space="preserve"> – Disconnect Product Order Relationship</w:t>
      </w:r>
      <w:bookmarkEnd w:id="45"/>
    </w:p>
    <w:p w14:paraId="5F314CA3" w14:textId="77777777" w:rsidR="00FE1231" w:rsidRDefault="00FE1231" w:rsidP="00FE1231">
      <w:r>
        <w:t>The following table represents the relationship between the “OrderItem” status and the “Product” status when the “orderItemAction” is “CHANGE”. It is assumed the “Product” status is in an “Active” state when the order to change the product is received.</w:t>
      </w:r>
    </w:p>
    <w:p w14:paraId="0155FA5C"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DAABF1A" w14:textId="77777777" w:rsidTr="00B61BDD">
        <w:tc>
          <w:tcPr>
            <w:tcW w:w="2965" w:type="dxa"/>
            <w:shd w:val="clear" w:color="auto" w:fill="C6D9F1" w:themeFill="text2" w:themeFillTint="33"/>
          </w:tcPr>
          <w:p w14:paraId="5A725989" w14:textId="77777777" w:rsidR="00FE1231" w:rsidRDefault="00FE1231" w:rsidP="00B61BDD">
            <w:r>
              <w:t>Order Item Status</w:t>
            </w:r>
          </w:p>
        </w:tc>
        <w:tc>
          <w:tcPr>
            <w:tcW w:w="2880" w:type="dxa"/>
            <w:shd w:val="clear" w:color="auto" w:fill="C6D9F1" w:themeFill="text2" w:themeFillTint="33"/>
          </w:tcPr>
          <w:p w14:paraId="6FE1CCDC" w14:textId="77777777" w:rsidR="00FE1231" w:rsidRDefault="00FE1231" w:rsidP="00B61BDD">
            <w:r>
              <w:t>Product Status</w:t>
            </w:r>
          </w:p>
        </w:tc>
        <w:tc>
          <w:tcPr>
            <w:tcW w:w="2880" w:type="dxa"/>
            <w:shd w:val="clear" w:color="auto" w:fill="C6D9F1" w:themeFill="text2" w:themeFillTint="33"/>
          </w:tcPr>
          <w:p w14:paraId="447D1566" w14:textId="77777777" w:rsidR="00FE1231" w:rsidRDefault="00FE1231" w:rsidP="00B61BDD">
            <w:r>
              <w:t>Comment</w:t>
            </w:r>
          </w:p>
        </w:tc>
      </w:tr>
      <w:tr w:rsidR="00FE1231" w14:paraId="3C79880A" w14:textId="77777777" w:rsidTr="00B61BDD">
        <w:tc>
          <w:tcPr>
            <w:tcW w:w="2965" w:type="dxa"/>
          </w:tcPr>
          <w:p w14:paraId="6A720223" w14:textId="77777777" w:rsidR="00FE1231" w:rsidRDefault="00FE1231" w:rsidP="00B61BDD">
            <w:r>
              <w:t>Acknowledged</w:t>
            </w:r>
          </w:p>
        </w:tc>
        <w:tc>
          <w:tcPr>
            <w:tcW w:w="2880" w:type="dxa"/>
          </w:tcPr>
          <w:p w14:paraId="32C8F3AC" w14:textId="77777777" w:rsidR="00FE1231" w:rsidRDefault="00FE1231" w:rsidP="00B61BDD">
            <w:r>
              <w:t>Active</w:t>
            </w:r>
          </w:p>
        </w:tc>
        <w:tc>
          <w:tcPr>
            <w:tcW w:w="2880" w:type="dxa"/>
          </w:tcPr>
          <w:p w14:paraId="6238EA18" w14:textId="77777777" w:rsidR="00FE1231" w:rsidRDefault="00FE1231" w:rsidP="00B61BDD">
            <w:r>
              <w:t>Product already active</w:t>
            </w:r>
          </w:p>
        </w:tc>
      </w:tr>
      <w:tr w:rsidR="00FE1231" w14:paraId="5A1CBC62" w14:textId="77777777" w:rsidTr="00B61BDD">
        <w:tc>
          <w:tcPr>
            <w:tcW w:w="2965" w:type="dxa"/>
          </w:tcPr>
          <w:p w14:paraId="1D64C200" w14:textId="77777777" w:rsidR="00FE1231" w:rsidRDefault="00FE1231" w:rsidP="00B61BDD">
            <w:r>
              <w:t>Rejected</w:t>
            </w:r>
          </w:p>
        </w:tc>
        <w:tc>
          <w:tcPr>
            <w:tcW w:w="2880" w:type="dxa"/>
          </w:tcPr>
          <w:p w14:paraId="3D732FB9" w14:textId="77777777" w:rsidR="00FE1231" w:rsidRDefault="00FE1231" w:rsidP="00B61BDD">
            <w:r>
              <w:t>Active</w:t>
            </w:r>
          </w:p>
        </w:tc>
        <w:tc>
          <w:tcPr>
            <w:tcW w:w="2880" w:type="dxa"/>
          </w:tcPr>
          <w:p w14:paraId="06FAAF1E" w14:textId="77777777" w:rsidR="00FE1231" w:rsidRDefault="00FE1231" w:rsidP="00B61BDD">
            <w:r>
              <w:t>Rejection of product order item doesn’t change product status.</w:t>
            </w:r>
          </w:p>
        </w:tc>
      </w:tr>
      <w:tr w:rsidR="00FE1231" w14:paraId="05D61DCC" w14:textId="77777777" w:rsidTr="00B61BDD">
        <w:tc>
          <w:tcPr>
            <w:tcW w:w="2965" w:type="dxa"/>
          </w:tcPr>
          <w:p w14:paraId="1B73D512" w14:textId="77777777" w:rsidR="00FE1231" w:rsidRDefault="00FE1231" w:rsidP="00B61BDD">
            <w:r>
              <w:t>Pending</w:t>
            </w:r>
          </w:p>
        </w:tc>
        <w:tc>
          <w:tcPr>
            <w:tcW w:w="2880" w:type="dxa"/>
          </w:tcPr>
          <w:p w14:paraId="45C1C25F" w14:textId="77777777" w:rsidR="00FE1231" w:rsidRDefault="00FE1231" w:rsidP="00B61BDD">
            <w:r>
              <w:t xml:space="preserve">PendingChange  </w:t>
            </w:r>
          </w:p>
        </w:tc>
        <w:tc>
          <w:tcPr>
            <w:tcW w:w="2880" w:type="dxa"/>
          </w:tcPr>
          <w:p w14:paraId="354A7E25" w14:textId="77777777" w:rsidR="00FE1231" w:rsidRDefault="00FE1231" w:rsidP="00B61BDD"/>
        </w:tc>
      </w:tr>
      <w:tr w:rsidR="00FE1231" w14:paraId="33804510" w14:textId="77777777" w:rsidTr="00B61BDD">
        <w:tc>
          <w:tcPr>
            <w:tcW w:w="2965" w:type="dxa"/>
          </w:tcPr>
          <w:p w14:paraId="0241D21C" w14:textId="77777777" w:rsidR="00FE1231" w:rsidRDefault="00FE1231" w:rsidP="00B61BDD">
            <w:r>
              <w:t>AssessingCancellation</w:t>
            </w:r>
          </w:p>
        </w:tc>
        <w:tc>
          <w:tcPr>
            <w:tcW w:w="2880" w:type="dxa"/>
          </w:tcPr>
          <w:p w14:paraId="32263C16" w14:textId="77777777" w:rsidR="00FE1231" w:rsidRDefault="00FE1231" w:rsidP="00B61BDD">
            <w:r>
              <w:t>PendingChange</w:t>
            </w:r>
          </w:p>
        </w:tc>
        <w:tc>
          <w:tcPr>
            <w:tcW w:w="2880" w:type="dxa"/>
          </w:tcPr>
          <w:p w14:paraId="7FDBEF82" w14:textId="77777777" w:rsidR="00FE1231" w:rsidRDefault="00FE1231" w:rsidP="00B61BDD"/>
        </w:tc>
      </w:tr>
      <w:tr w:rsidR="00FE1231" w14:paraId="6A720FC8" w14:textId="77777777" w:rsidTr="00B61BDD">
        <w:tc>
          <w:tcPr>
            <w:tcW w:w="2965" w:type="dxa"/>
          </w:tcPr>
          <w:p w14:paraId="5AE653F2" w14:textId="77777777" w:rsidR="00FE1231" w:rsidRDefault="00FE1231" w:rsidP="00B61BDD">
            <w:r>
              <w:t>PendingCancellation</w:t>
            </w:r>
          </w:p>
        </w:tc>
        <w:tc>
          <w:tcPr>
            <w:tcW w:w="2880" w:type="dxa"/>
          </w:tcPr>
          <w:p w14:paraId="512F62A6" w14:textId="77777777" w:rsidR="00FE1231" w:rsidRDefault="00FE1231" w:rsidP="00B61BDD">
            <w:r>
              <w:t>PendingChange</w:t>
            </w:r>
          </w:p>
        </w:tc>
        <w:tc>
          <w:tcPr>
            <w:tcW w:w="2880" w:type="dxa"/>
          </w:tcPr>
          <w:p w14:paraId="21E85E30" w14:textId="77777777" w:rsidR="00FE1231" w:rsidRDefault="00FE1231" w:rsidP="00B61BDD"/>
        </w:tc>
      </w:tr>
      <w:tr w:rsidR="00FE1231" w14:paraId="5AEA0CB8" w14:textId="77777777" w:rsidTr="00B61BDD">
        <w:tc>
          <w:tcPr>
            <w:tcW w:w="2965" w:type="dxa"/>
          </w:tcPr>
          <w:p w14:paraId="34D45C46" w14:textId="77777777" w:rsidR="00FE1231" w:rsidRDefault="00FE1231" w:rsidP="00B61BDD">
            <w:r>
              <w:t>Cancelled</w:t>
            </w:r>
          </w:p>
        </w:tc>
        <w:tc>
          <w:tcPr>
            <w:tcW w:w="2880" w:type="dxa"/>
          </w:tcPr>
          <w:p w14:paraId="51E4C37E" w14:textId="77777777" w:rsidR="00FE1231" w:rsidRDefault="00FE1231" w:rsidP="00B61BDD">
            <w:r>
              <w:t>Active</w:t>
            </w:r>
          </w:p>
        </w:tc>
        <w:tc>
          <w:tcPr>
            <w:tcW w:w="2880" w:type="dxa"/>
          </w:tcPr>
          <w:p w14:paraId="502C9F59" w14:textId="77777777" w:rsidR="00FE1231" w:rsidRDefault="00FE1231" w:rsidP="00B61BDD"/>
        </w:tc>
      </w:tr>
      <w:tr w:rsidR="00FE1231" w14:paraId="69E96A72" w14:textId="77777777" w:rsidTr="00B61BDD">
        <w:tc>
          <w:tcPr>
            <w:tcW w:w="2965" w:type="dxa"/>
          </w:tcPr>
          <w:p w14:paraId="5FF6E48E" w14:textId="77777777" w:rsidR="00FE1231" w:rsidRDefault="00FE1231" w:rsidP="00B61BDD">
            <w:r>
              <w:t>InProgress</w:t>
            </w:r>
          </w:p>
        </w:tc>
        <w:tc>
          <w:tcPr>
            <w:tcW w:w="2880" w:type="dxa"/>
          </w:tcPr>
          <w:p w14:paraId="1DAB0324" w14:textId="77777777" w:rsidR="00FE1231" w:rsidRDefault="00FE1231" w:rsidP="00B61BDD">
            <w:r>
              <w:t>PendingChange</w:t>
            </w:r>
          </w:p>
        </w:tc>
        <w:tc>
          <w:tcPr>
            <w:tcW w:w="2880" w:type="dxa"/>
          </w:tcPr>
          <w:p w14:paraId="44A4309A" w14:textId="77777777" w:rsidR="00FE1231" w:rsidRDefault="00FE1231" w:rsidP="00B61BDD"/>
        </w:tc>
      </w:tr>
      <w:tr w:rsidR="00FE1231" w14:paraId="5263EC3B" w14:textId="77777777" w:rsidTr="00B61BDD">
        <w:tc>
          <w:tcPr>
            <w:tcW w:w="2965" w:type="dxa"/>
          </w:tcPr>
          <w:p w14:paraId="3AA583D6" w14:textId="77777777" w:rsidR="00FE1231" w:rsidRDefault="00FE1231" w:rsidP="00B61BDD">
            <w:r>
              <w:t>Configured</w:t>
            </w:r>
          </w:p>
        </w:tc>
        <w:tc>
          <w:tcPr>
            <w:tcW w:w="2880" w:type="dxa"/>
          </w:tcPr>
          <w:p w14:paraId="7ABF7C36" w14:textId="77777777" w:rsidR="00FE1231" w:rsidRDefault="00FE1231" w:rsidP="00B61BDD">
            <w:r>
              <w:t>PendingChange</w:t>
            </w:r>
          </w:p>
        </w:tc>
        <w:tc>
          <w:tcPr>
            <w:tcW w:w="2880" w:type="dxa"/>
          </w:tcPr>
          <w:p w14:paraId="1F0D0ACC" w14:textId="77777777" w:rsidR="00FE1231" w:rsidRDefault="00FE1231" w:rsidP="00B61BDD"/>
        </w:tc>
      </w:tr>
      <w:tr w:rsidR="00FE1231" w14:paraId="7EC5E308" w14:textId="77777777" w:rsidTr="00B61BDD">
        <w:tc>
          <w:tcPr>
            <w:tcW w:w="2965" w:type="dxa"/>
          </w:tcPr>
          <w:p w14:paraId="5E6A6F25" w14:textId="77777777" w:rsidR="00FE1231" w:rsidRDefault="00FE1231" w:rsidP="00B61BDD">
            <w:r>
              <w:t>Held</w:t>
            </w:r>
          </w:p>
        </w:tc>
        <w:tc>
          <w:tcPr>
            <w:tcW w:w="2880" w:type="dxa"/>
          </w:tcPr>
          <w:p w14:paraId="3436C4DF" w14:textId="77777777" w:rsidR="00FE1231" w:rsidRDefault="00FE1231" w:rsidP="00B61BDD">
            <w:r>
              <w:t>PendingChange</w:t>
            </w:r>
          </w:p>
        </w:tc>
        <w:tc>
          <w:tcPr>
            <w:tcW w:w="2880" w:type="dxa"/>
          </w:tcPr>
          <w:p w14:paraId="342B5E1A" w14:textId="77777777" w:rsidR="00FE1231" w:rsidRDefault="00FE1231" w:rsidP="00B61BDD"/>
        </w:tc>
      </w:tr>
      <w:tr w:rsidR="00FE1231" w14:paraId="1DEBA13A" w14:textId="77777777" w:rsidTr="00B61BDD">
        <w:tc>
          <w:tcPr>
            <w:tcW w:w="2965" w:type="dxa"/>
          </w:tcPr>
          <w:p w14:paraId="08A3B713" w14:textId="77777777" w:rsidR="00FE1231" w:rsidRDefault="00FE1231" w:rsidP="00B61BDD">
            <w:r>
              <w:t>Failed</w:t>
            </w:r>
          </w:p>
        </w:tc>
        <w:tc>
          <w:tcPr>
            <w:tcW w:w="2880" w:type="dxa"/>
          </w:tcPr>
          <w:p w14:paraId="0BB30F79" w14:textId="77777777" w:rsidR="00FE1231" w:rsidRDefault="00FE1231" w:rsidP="00B61BDD">
            <w:r>
              <w:t>Active</w:t>
            </w:r>
          </w:p>
        </w:tc>
        <w:tc>
          <w:tcPr>
            <w:tcW w:w="2880" w:type="dxa"/>
          </w:tcPr>
          <w:p w14:paraId="648EEEA3" w14:textId="77777777" w:rsidR="00FE1231" w:rsidRDefault="00FE1231" w:rsidP="00B61BDD">
            <w:r>
              <w:t>As the change has failed, the product status transitions from PendingChange to its previous status of Active and the change does not go into effect.</w:t>
            </w:r>
          </w:p>
          <w:p w14:paraId="6F6557F1" w14:textId="66D01A6D" w:rsidR="002D1CFA" w:rsidRDefault="002D1CFA" w:rsidP="00B61BDD">
            <w:r>
              <w:t>Note: because the order item failed, the buyer received a notification of failure</w:t>
            </w:r>
          </w:p>
        </w:tc>
      </w:tr>
      <w:tr w:rsidR="00FE1231" w14:paraId="57BFF19A" w14:textId="77777777" w:rsidTr="00B61BDD">
        <w:tc>
          <w:tcPr>
            <w:tcW w:w="2965" w:type="dxa"/>
          </w:tcPr>
          <w:p w14:paraId="7394FE77" w14:textId="77777777" w:rsidR="00FE1231" w:rsidRDefault="00FE1231" w:rsidP="00B61BDD">
            <w:r>
              <w:t>Completed</w:t>
            </w:r>
          </w:p>
        </w:tc>
        <w:tc>
          <w:tcPr>
            <w:tcW w:w="2880" w:type="dxa"/>
          </w:tcPr>
          <w:p w14:paraId="35F3179D" w14:textId="77777777" w:rsidR="00FE1231" w:rsidRDefault="00FE1231" w:rsidP="00B61BDD">
            <w:r>
              <w:t>Active</w:t>
            </w:r>
          </w:p>
        </w:tc>
        <w:tc>
          <w:tcPr>
            <w:tcW w:w="2880" w:type="dxa"/>
          </w:tcPr>
          <w:p w14:paraId="76932B61" w14:textId="77777777" w:rsidR="00FE1231" w:rsidRDefault="00FE1231" w:rsidP="00B61BDD">
            <w:r>
              <w:t>The product status transitions from PendingChange to Active and the change goes into effect.</w:t>
            </w:r>
          </w:p>
          <w:p w14:paraId="49DDA997" w14:textId="5BB7ECBD" w:rsidR="002D1CFA" w:rsidRDefault="002D1CFA" w:rsidP="002D1CFA">
            <w:r>
              <w:t>Note: because the order item was successful , the buyer received a notification of success</w:t>
            </w:r>
          </w:p>
        </w:tc>
      </w:tr>
    </w:tbl>
    <w:p w14:paraId="73EBC78B" w14:textId="07C36207" w:rsidR="003F1B62" w:rsidRDefault="003F1B62" w:rsidP="003F1B62">
      <w:pPr>
        <w:pStyle w:val="TableCaption"/>
      </w:pPr>
      <w:bookmarkStart w:id="46" w:name="_Toc507146236"/>
      <w:r>
        <w:t xml:space="preserve">Table </w:t>
      </w:r>
      <w:fldSimple w:instr=" SEQ Table \* ARABIC ">
        <w:r w:rsidR="0099282C">
          <w:rPr>
            <w:noProof/>
          </w:rPr>
          <w:t>8</w:t>
        </w:r>
      </w:fldSimple>
      <w:r>
        <w:t xml:space="preserve"> – Change Product Order Relationship</w:t>
      </w:r>
      <w:bookmarkEnd w:id="46"/>
    </w:p>
    <w:p w14:paraId="5BA7914D" w14:textId="77777777" w:rsidR="00C62613" w:rsidRPr="000079B7" w:rsidRDefault="00C62613" w:rsidP="00FE1231">
      <w:pPr>
        <w:pStyle w:val="Body"/>
      </w:pPr>
    </w:p>
    <w:sectPr w:rsidR="00C62613" w:rsidRPr="000079B7" w:rsidSect="00BF3192">
      <w:footerReference w:type="default" r:id="rId21"/>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3C275" w14:textId="77777777" w:rsidR="0018601F" w:rsidRDefault="0018601F">
      <w:r>
        <w:separator/>
      </w:r>
    </w:p>
  </w:endnote>
  <w:endnote w:type="continuationSeparator" w:id="0">
    <w:p w14:paraId="066ACC5E" w14:textId="77777777" w:rsidR="0018601F" w:rsidRDefault="0018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charset w:val="00"/>
    <w:family w:val="auto"/>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41584" w14:textId="77777777" w:rsidR="00397730" w:rsidRDefault="00397730"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397730" w:rsidRDefault="00397730" w:rsidP="00884A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tblBorders>
      <w:tblLook w:val="01E0" w:firstRow="1" w:lastRow="1" w:firstColumn="1" w:lastColumn="1" w:noHBand="0" w:noVBand="0"/>
    </w:tblPr>
    <w:tblGrid>
      <w:gridCol w:w="1127"/>
      <w:gridCol w:w="8341"/>
    </w:tblGrid>
    <w:tr w:rsidR="00397730" w14:paraId="39B3425E" w14:textId="77777777" w:rsidTr="007C6A12">
      <w:trPr>
        <w:trHeight w:val="652"/>
      </w:trPr>
      <w:tc>
        <w:tcPr>
          <w:tcW w:w="1127" w:type="dxa"/>
          <w:tcBorders>
            <w:top w:val="single" w:sz="4" w:space="0" w:color="auto"/>
          </w:tcBorders>
          <w:vAlign w:val="center"/>
        </w:tcPr>
        <w:p w14:paraId="4DFBA37B" w14:textId="0FDC5D4D" w:rsidR="00397730" w:rsidRPr="00EB6DF4" w:rsidRDefault="00397730" w:rsidP="00BE24C7">
          <w:pPr>
            <w:pStyle w:val="Footer"/>
          </w:pPr>
          <w:r>
            <w:t xml:space="preserve"> </w:t>
          </w:r>
        </w:p>
      </w:tc>
      <w:tc>
        <w:tcPr>
          <w:tcW w:w="8341" w:type="dxa"/>
          <w:tcBorders>
            <w:top w:val="single" w:sz="4" w:space="0" w:color="auto"/>
          </w:tcBorders>
          <w:vAlign w:val="center"/>
        </w:tcPr>
        <w:p w14:paraId="49BB8392" w14:textId="0ABC89B7" w:rsidR="00397730" w:rsidRPr="00BE24C7" w:rsidRDefault="00397730"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397730" w:rsidRDefault="00397730" w:rsidP="00BE24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C6F8B" w14:textId="02A67ABA" w:rsidR="00397730" w:rsidRPr="0050530F" w:rsidRDefault="00397730" w:rsidP="0050530F">
    <w:pPr>
      <w:pStyle w:val="Footer"/>
      <w:ind w:right="360"/>
    </w:pPr>
    <w:r>
      <w:rPr>
        <w:noProof/>
      </w:rPr>
      <mc:AlternateContent>
        <mc:Choice Requires="wps">
          <w:drawing>
            <wp:anchor distT="0" distB="0" distL="114300" distR="114300" simplePos="0" relativeHeight="251658752"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7B79FB">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986CCC"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7B79FB">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182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782E5B" id="Straight Connector 24" o:spid="_x0000_s1026" style="position:absolute;z-index:25166182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5680"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A463E" id="Text Box 26" o:spid="_x0000_s1027" type="#_x0000_t202" style="position:absolute;margin-left:0;margin-top:718.45pt;width:5in;height:40.8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" filled="f" stroked="f">
              <v:textbo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3" w:type="dxa"/>
      <w:tblBorders>
        <w:top w:val="single" w:sz="4" w:space="0" w:color="auto"/>
      </w:tblBorders>
      <w:tblLook w:val="01E0" w:firstRow="1" w:lastRow="1" w:firstColumn="1" w:lastColumn="1" w:noHBand="0" w:noVBand="0"/>
    </w:tblPr>
    <w:tblGrid>
      <w:gridCol w:w="1107"/>
      <w:gridCol w:w="8256"/>
    </w:tblGrid>
    <w:tr w:rsidR="00397730" w14:paraId="34D6261F" w14:textId="77777777" w:rsidTr="007C6A12">
      <w:trPr>
        <w:trHeight w:val="324"/>
      </w:trPr>
      <w:tc>
        <w:tcPr>
          <w:tcW w:w="1107" w:type="dxa"/>
          <w:tcBorders>
            <w:top w:val="single" w:sz="4" w:space="0" w:color="auto"/>
          </w:tcBorders>
          <w:vAlign w:val="center"/>
        </w:tcPr>
        <w:p w14:paraId="53099582" w14:textId="77777777" w:rsidR="00397730" w:rsidRPr="00EB6DF4" w:rsidRDefault="00397730" w:rsidP="00BE24C7">
          <w:pPr>
            <w:pStyle w:val="Footer"/>
          </w:pPr>
        </w:p>
      </w:tc>
      <w:tc>
        <w:tcPr>
          <w:tcW w:w="8256" w:type="dxa"/>
          <w:tcBorders>
            <w:top w:val="single" w:sz="4" w:space="0" w:color="auto"/>
          </w:tcBorders>
          <w:vAlign w:val="center"/>
        </w:tcPr>
        <w:p w14:paraId="31B982A8" w14:textId="77777777" w:rsidR="00397730" w:rsidRPr="00A65C8E" w:rsidRDefault="00397730"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397730" w:rsidRPr="007C6A12" w:rsidRDefault="00397730" w:rsidP="00BE24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6769" w14:textId="11F6FCEF" w:rsidR="00397730" w:rsidRPr="007C6A12" w:rsidRDefault="00397730"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3095ED"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05B1C3E4" w:rsidR="00397730" w:rsidRDefault="00397730" w:rsidP="0067731C">
                          <w:pPr>
                            <w:pStyle w:val="Body"/>
                            <w:jc w:val="right"/>
                          </w:pPr>
                          <w:r>
                            <w:fldChar w:fldCharType="begin"/>
                          </w:r>
                          <w:r>
                            <w:instrText xml:space="preserve"> PAGE  \* MERGEFORMAT </w:instrText>
                          </w:r>
                          <w:r>
                            <w:fldChar w:fldCharType="separate"/>
                          </w:r>
                          <w:r w:rsidR="007B79FB">
                            <w:rPr>
                              <w:noProof/>
                            </w:rPr>
                            <w:t>16</w:t>
                          </w:r>
                          <w:r>
                            <w:fldChar w:fldCharType="end"/>
                          </w:r>
                          <w:r>
                            <w:t xml:space="preserve"> of </w:t>
                          </w:r>
                          <w:fldSimple w:instr=" SECTIONPAGES  \* MERGEFORMAT ">
                            <w:r w:rsidR="007B79FB">
                              <w:rPr>
                                <w:noProof/>
                              </w:rPr>
                              <w:t>17</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48357D"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" filled="f" stroked="f">
              <v:textbox>
                <w:txbxContent>
                  <w:p w14:paraId="25B12BAC" w14:textId="05B1C3E4" w:rsidR="00397730" w:rsidRDefault="00397730" w:rsidP="0067731C">
                    <w:pPr>
                      <w:pStyle w:val="Body"/>
                      <w:jc w:val="right"/>
                    </w:pPr>
                    <w:r>
                      <w:fldChar w:fldCharType="begin"/>
                    </w:r>
                    <w:r>
                      <w:instrText xml:space="preserve"> PAGE  \* MERGEFORMAT </w:instrText>
                    </w:r>
                    <w:r>
                      <w:fldChar w:fldCharType="separate"/>
                    </w:r>
                    <w:r w:rsidR="007B79FB">
                      <w:rPr>
                        <w:noProof/>
                      </w:rPr>
                      <w:t>16</w:t>
                    </w:r>
                    <w:r>
                      <w:fldChar w:fldCharType="end"/>
                    </w:r>
                    <w:r>
                      <w:t xml:space="preserve"> of </w:t>
                    </w:r>
                    <w:r w:rsidR="00DE4C29">
                      <w:fldChar w:fldCharType="begin"/>
                    </w:r>
                    <w:r w:rsidR="00DE4C29">
                      <w:instrText xml:space="preserve"> SECTIONPAGES  \* MERGEFORMAT </w:instrText>
                    </w:r>
                    <w:r w:rsidR="00DE4C29">
                      <w:fldChar w:fldCharType="separate"/>
                    </w:r>
                    <w:r w:rsidR="007B79FB">
                      <w:rPr>
                        <w:noProof/>
                      </w:rPr>
                      <w:t>17</w:t>
                    </w:r>
                    <w:r w:rsidR="00DE4C29">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" filled="f" stroked="f">
              <v:textbo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3988F" w14:textId="77777777" w:rsidR="0018601F" w:rsidRDefault="0018601F">
      <w:r>
        <w:separator/>
      </w:r>
    </w:p>
  </w:footnote>
  <w:footnote w:type="continuationSeparator" w:id="0">
    <w:p w14:paraId="46835503" w14:textId="77777777" w:rsidR="0018601F" w:rsidRDefault="00186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C908" w14:textId="339787A3" w:rsidR="00397730" w:rsidRDefault="00397730"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Inventory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7CA9" w14:textId="7B0F7AD3" w:rsidR="00397730" w:rsidRPr="007C6A12" w:rsidRDefault="00397730" w:rsidP="007C6A12">
    <w:pPr>
      <w:pStyle w:val="Header"/>
      <w:tabs>
        <w:tab w:val="clear" w:pos="4153"/>
        <w:tab w:val="clear" w:pos="8306"/>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FE"/>
    <w:multiLevelType w:val="singleLevel"/>
    <w:tmpl w:val="396C750C"/>
    <w:lvl w:ilvl="0">
      <w:numFmt w:val="bullet"/>
      <w:pStyle w:val="StyleHeading3h3ODHeading312ptBlackAfter6pt"/>
      <w:lvlText w:val="*"/>
      <w:lvlJc w:val="left"/>
    </w:lvl>
  </w:abstractNum>
  <w:abstractNum w:abstractNumId="4">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32E41BC6"/>
    <w:multiLevelType w:val="hybridMultilevel"/>
    <w:tmpl w:val="735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E3B80"/>
    <w:multiLevelType w:val="hybridMultilevel"/>
    <w:tmpl w:val="4E5C95D4"/>
    <w:lvl w:ilvl="0" w:tplc="1552574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1715"/>
        </w:tabs>
        <w:ind w:left="851"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3D7525E"/>
    <w:multiLevelType w:val="hybridMultilevel"/>
    <w:tmpl w:val="563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1">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E5197"/>
    <w:multiLevelType w:val="hybridMultilevel"/>
    <w:tmpl w:val="8B3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7">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
    <w:nsid w:val="742571CB"/>
    <w:multiLevelType w:val="singleLevel"/>
    <w:tmpl w:val="57E45806"/>
    <w:lvl w:ilvl="0">
      <w:numFmt w:val="decimal"/>
      <w:pStyle w:val="HeaderLeft"/>
      <w:lvlText w:val="*"/>
      <w:lvlJc w:val="left"/>
    </w:lvl>
  </w:abstractNum>
  <w:num w:numId="1">
    <w:abstractNumId w:val="7"/>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9"/>
  </w:num>
  <w:num w:numId="4">
    <w:abstractNumId w:val="1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
  </w:num>
  <w:num w:numId="6">
    <w:abstractNumId w:val="2"/>
  </w:num>
  <w:num w:numId="7">
    <w:abstractNumId w:val="1"/>
  </w:num>
  <w:num w:numId="8">
    <w:abstractNumId w:val="0"/>
  </w:num>
  <w:num w:numId="9">
    <w:abstractNumId w:val="15"/>
  </w:num>
  <w:num w:numId="10">
    <w:abstractNumId w:val="17"/>
  </w:num>
  <w:num w:numId="11">
    <w:abstractNumId w:val="12"/>
  </w:num>
  <w:num w:numId="12">
    <w:abstractNumId w:val="10"/>
  </w:num>
  <w:num w:numId="13">
    <w:abstractNumId w:val="14"/>
  </w:num>
  <w:num w:numId="14">
    <w:abstractNumId w:val="5"/>
  </w:num>
  <w:num w:numId="15">
    <w:abstractNumId w:val="8"/>
  </w:num>
  <w:num w:numId="16">
    <w:abstractNumId w:val="6"/>
  </w:num>
  <w:num w:numId="17">
    <w:abstractNumId w:val="13"/>
  </w:num>
  <w:num w:numId="18">
    <w:abstractNumId w:val="11"/>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1701A"/>
    <w:rsid w:val="0002070C"/>
    <w:rsid w:val="00020796"/>
    <w:rsid w:val="00021139"/>
    <w:rsid w:val="0002122B"/>
    <w:rsid w:val="00021A0C"/>
    <w:rsid w:val="00022FCC"/>
    <w:rsid w:val="00024212"/>
    <w:rsid w:val="00024E57"/>
    <w:rsid w:val="000277E0"/>
    <w:rsid w:val="00030CEF"/>
    <w:rsid w:val="00035C81"/>
    <w:rsid w:val="00036CF0"/>
    <w:rsid w:val="00037587"/>
    <w:rsid w:val="000377CC"/>
    <w:rsid w:val="00041418"/>
    <w:rsid w:val="00041693"/>
    <w:rsid w:val="00041C17"/>
    <w:rsid w:val="00043283"/>
    <w:rsid w:val="00043DA9"/>
    <w:rsid w:val="00044637"/>
    <w:rsid w:val="00046C6A"/>
    <w:rsid w:val="00046DCA"/>
    <w:rsid w:val="00052B0F"/>
    <w:rsid w:val="000537F1"/>
    <w:rsid w:val="00053A75"/>
    <w:rsid w:val="00055471"/>
    <w:rsid w:val="00056B20"/>
    <w:rsid w:val="00057703"/>
    <w:rsid w:val="0006003F"/>
    <w:rsid w:val="000617CC"/>
    <w:rsid w:val="00062A05"/>
    <w:rsid w:val="000637A1"/>
    <w:rsid w:val="000663A1"/>
    <w:rsid w:val="0006778B"/>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D4B31"/>
    <w:rsid w:val="000D56AA"/>
    <w:rsid w:val="000E1018"/>
    <w:rsid w:val="000E3039"/>
    <w:rsid w:val="000E3939"/>
    <w:rsid w:val="000E3CD4"/>
    <w:rsid w:val="000E4302"/>
    <w:rsid w:val="000E55F1"/>
    <w:rsid w:val="000E5AAC"/>
    <w:rsid w:val="000E5D4E"/>
    <w:rsid w:val="000F2379"/>
    <w:rsid w:val="000F2B71"/>
    <w:rsid w:val="000F4B6E"/>
    <w:rsid w:val="000F5927"/>
    <w:rsid w:val="0010039A"/>
    <w:rsid w:val="00102929"/>
    <w:rsid w:val="00102C67"/>
    <w:rsid w:val="00102DF0"/>
    <w:rsid w:val="00107C1B"/>
    <w:rsid w:val="00107C76"/>
    <w:rsid w:val="00110EAF"/>
    <w:rsid w:val="001111EF"/>
    <w:rsid w:val="0011261C"/>
    <w:rsid w:val="001126C9"/>
    <w:rsid w:val="00116741"/>
    <w:rsid w:val="001171B0"/>
    <w:rsid w:val="00122530"/>
    <w:rsid w:val="00123358"/>
    <w:rsid w:val="00125B9A"/>
    <w:rsid w:val="0012646B"/>
    <w:rsid w:val="001276A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01F"/>
    <w:rsid w:val="00186EEE"/>
    <w:rsid w:val="0019234A"/>
    <w:rsid w:val="001934BF"/>
    <w:rsid w:val="00194C56"/>
    <w:rsid w:val="001955D0"/>
    <w:rsid w:val="001957CF"/>
    <w:rsid w:val="001A0A13"/>
    <w:rsid w:val="001A0B1A"/>
    <w:rsid w:val="001A5295"/>
    <w:rsid w:val="001A5771"/>
    <w:rsid w:val="001A6CE3"/>
    <w:rsid w:val="001A7F4B"/>
    <w:rsid w:val="001B1CF0"/>
    <w:rsid w:val="001B792A"/>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21EF9"/>
    <w:rsid w:val="00225E46"/>
    <w:rsid w:val="002266B4"/>
    <w:rsid w:val="00227383"/>
    <w:rsid w:val="0022757F"/>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645CE"/>
    <w:rsid w:val="002705B6"/>
    <w:rsid w:val="00272EF7"/>
    <w:rsid w:val="00273D3B"/>
    <w:rsid w:val="002749D6"/>
    <w:rsid w:val="0028139A"/>
    <w:rsid w:val="00282039"/>
    <w:rsid w:val="00282081"/>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CFA"/>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5D01"/>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05"/>
    <w:rsid w:val="00341C74"/>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5FC1"/>
    <w:rsid w:val="0039652D"/>
    <w:rsid w:val="00397730"/>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D543E"/>
    <w:rsid w:val="003E4146"/>
    <w:rsid w:val="003E4A2F"/>
    <w:rsid w:val="003F13CF"/>
    <w:rsid w:val="003F1B62"/>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30639"/>
    <w:rsid w:val="00430AD4"/>
    <w:rsid w:val="00432098"/>
    <w:rsid w:val="00432DA6"/>
    <w:rsid w:val="00433459"/>
    <w:rsid w:val="00434204"/>
    <w:rsid w:val="00434A12"/>
    <w:rsid w:val="00435284"/>
    <w:rsid w:val="004407B7"/>
    <w:rsid w:val="004423AE"/>
    <w:rsid w:val="0045270B"/>
    <w:rsid w:val="004528D1"/>
    <w:rsid w:val="00460871"/>
    <w:rsid w:val="00463405"/>
    <w:rsid w:val="00463BAB"/>
    <w:rsid w:val="00470233"/>
    <w:rsid w:val="00470F12"/>
    <w:rsid w:val="00471356"/>
    <w:rsid w:val="004770C3"/>
    <w:rsid w:val="00480DA7"/>
    <w:rsid w:val="00484A4E"/>
    <w:rsid w:val="004857EA"/>
    <w:rsid w:val="0048674E"/>
    <w:rsid w:val="00493D39"/>
    <w:rsid w:val="00494ED9"/>
    <w:rsid w:val="004A53E5"/>
    <w:rsid w:val="004A5EB2"/>
    <w:rsid w:val="004A604C"/>
    <w:rsid w:val="004A7BD2"/>
    <w:rsid w:val="004C24CC"/>
    <w:rsid w:val="004C5EDA"/>
    <w:rsid w:val="004C63DE"/>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51D"/>
    <w:rsid w:val="00502BE3"/>
    <w:rsid w:val="00503F0C"/>
    <w:rsid w:val="0050468C"/>
    <w:rsid w:val="0050530F"/>
    <w:rsid w:val="00511736"/>
    <w:rsid w:val="00511A37"/>
    <w:rsid w:val="00511BE7"/>
    <w:rsid w:val="005155B7"/>
    <w:rsid w:val="00520357"/>
    <w:rsid w:val="00521324"/>
    <w:rsid w:val="00524486"/>
    <w:rsid w:val="00525BD8"/>
    <w:rsid w:val="0052653B"/>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4B95"/>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3F57"/>
    <w:rsid w:val="005A46B4"/>
    <w:rsid w:val="005B0521"/>
    <w:rsid w:val="005B0ADE"/>
    <w:rsid w:val="005B1778"/>
    <w:rsid w:val="005B25D0"/>
    <w:rsid w:val="005B33D9"/>
    <w:rsid w:val="005B47F4"/>
    <w:rsid w:val="005B63AC"/>
    <w:rsid w:val="005B7942"/>
    <w:rsid w:val="005C06C6"/>
    <w:rsid w:val="005C0BDB"/>
    <w:rsid w:val="005C1033"/>
    <w:rsid w:val="005C3F18"/>
    <w:rsid w:val="005C59B4"/>
    <w:rsid w:val="005C5D6C"/>
    <w:rsid w:val="005D0454"/>
    <w:rsid w:val="005D23BA"/>
    <w:rsid w:val="005D2495"/>
    <w:rsid w:val="005D29B5"/>
    <w:rsid w:val="005D509A"/>
    <w:rsid w:val="005D6EB3"/>
    <w:rsid w:val="005E60E1"/>
    <w:rsid w:val="005F10E8"/>
    <w:rsid w:val="005F2E9B"/>
    <w:rsid w:val="005F3782"/>
    <w:rsid w:val="005F6795"/>
    <w:rsid w:val="005F70F2"/>
    <w:rsid w:val="005F7281"/>
    <w:rsid w:val="005F7DD3"/>
    <w:rsid w:val="00601231"/>
    <w:rsid w:val="0060258F"/>
    <w:rsid w:val="006052C5"/>
    <w:rsid w:val="006105FA"/>
    <w:rsid w:val="00611D09"/>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91F81"/>
    <w:rsid w:val="006964CB"/>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6D39"/>
    <w:rsid w:val="0071528C"/>
    <w:rsid w:val="007152EF"/>
    <w:rsid w:val="00715B73"/>
    <w:rsid w:val="0071696F"/>
    <w:rsid w:val="00716F36"/>
    <w:rsid w:val="007220A1"/>
    <w:rsid w:val="007247DE"/>
    <w:rsid w:val="007323F3"/>
    <w:rsid w:val="00734B00"/>
    <w:rsid w:val="00736117"/>
    <w:rsid w:val="00736C7E"/>
    <w:rsid w:val="0073725A"/>
    <w:rsid w:val="007375FC"/>
    <w:rsid w:val="0074172C"/>
    <w:rsid w:val="00741B1C"/>
    <w:rsid w:val="00741D1C"/>
    <w:rsid w:val="00743C06"/>
    <w:rsid w:val="00743EFF"/>
    <w:rsid w:val="00744A6F"/>
    <w:rsid w:val="00744D8F"/>
    <w:rsid w:val="00750392"/>
    <w:rsid w:val="00754081"/>
    <w:rsid w:val="007561FC"/>
    <w:rsid w:val="00756ACC"/>
    <w:rsid w:val="0076130D"/>
    <w:rsid w:val="00763E2C"/>
    <w:rsid w:val="00763F62"/>
    <w:rsid w:val="00764194"/>
    <w:rsid w:val="007706D9"/>
    <w:rsid w:val="00774182"/>
    <w:rsid w:val="0077630F"/>
    <w:rsid w:val="007766CB"/>
    <w:rsid w:val="00776739"/>
    <w:rsid w:val="007776D7"/>
    <w:rsid w:val="00780259"/>
    <w:rsid w:val="007804F7"/>
    <w:rsid w:val="00782FE2"/>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3ACD"/>
    <w:rsid w:val="007B43DB"/>
    <w:rsid w:val="007B640C"/>
    <w:rsid w:val="007B723F"/>
    <w:rsid w:val="007B79FB"/>
    <w:rsid w:val="007B7AD3"/>
    <w:rsid w:val="007C13CE"/>
    <w:rsid w:val="007C4AF8"/>
    <w:rsid w:val="007C4B75"/>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51FA"/>
    <w:rsid w:val="0080512C"/>
    <w:rsid w:val="0080667F"/>
    <w:rsid w:val="00810B28"/>
    <w:rsid w:val="00811342"/>
    <w:rsid w:val="00811F8F"/>
    <w:rsid w:val="008139E3"/>
    <w:rsid w:val="0081529A"/>
    <w:rsid w:val="00815515"/>
    <w:rsid w:val="00815B57"/>
    <w:rsid w:val="00816C55"/>
    <w:rsid w:val="00816FCE"/>
    <w:rsid w:val="00817407"/>
    <w:rsid w:val="008178FE"/>
    <w:rsid w:val="008223FD"/>
    <w:rsid w:val="0082331C"/>
    <w:rsid w:val="0082429E"/>
    <w:rsid w:val="008272C8"/>
    <w:rsid w:val="00831864"/>
    <w:rsid w:val="00833C98"/>
    <w:rsid w:val="008350A0"/>
    <w:rsid w:val="00835BA0"/>
    <w:rsid w:val="00835F59"/>
    <w:rsid w:val="00836C6F"/>
    <w:rsid w:val="00836F8D"/>
    <w:rsid w:val="00840C66"/>
    <w:rsid w:val="00841066"/>
    <w:rsid w:val="00842897"/>
    <w:rsid w:val="008443B3"/>
    <w:rsid w:val="00844C59"/>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4F3F"/>
    <w:rsid w:val="00865478"/>
    <w:rsid w:val="00865F8D"/>
    <w:rsid w:val="008677EF"/>
    <w:rsid w:val="008711AC"/>
    <w:rsid w:val="008739AE"/>
    <w:rsid w:val="0087556B"/>
    <w:rsid w:val="008762B5"/>
    <w:rsid w:val="00877087"/>
    <w:rsid w:val="008779B4"/>
    <w:rsid w:val="00881687"/>
    <w:rsid w:val="00882D8D"/>
    <w:rsid w:val="0088396D"/>
    <w:rsid w:val="00884AB9"/>
    <w:rsid w:val="00886913"/>
    <w:rsid w:val="008869E5"/>
    <w:rsid w:val="00886A8A"/>
    <w:rsid w:val="0088730C"/>
    <w:rsid w:val="008874E2"/>
    <w:rsid w:val="008933ED"/>
    <w:rsid w:val="00894636"/>
    <w:rsid w:val="00895E36"/>
    <w:rsid w:val="008970E2"/>
    <w:rsid w:val="008A00D1"/>
    <w:rsid w:val="008A29CD"/>
    <w:rsid w:val="008A407B"/>
    <w:rsid w:val="008A548D"/>
    <w:rsid w:val="008A55A1"/>
    <w:rsid w:val="008A6119"/>
    <w:rsid w:val="008A7050"/>
    <w:rsid w:val="008A7404"/>
    <w:rsid w:val="008A763E"/>
    <w:rsid w:val="008A76E3"/>
    <w:rsid w:val="008B31F3"/>
    <w:rsid w:val="008B33F8"/>
    <w:rsid w:val="008B4A84"/>
    <w:rsid w:val="008B61B9"/>
    <w:rsid w:val="008B76DC"/>
    <w:rsid w:val="008C25A3"/>
    <w:rsid w:val="008C5981"/>
    <w:rsid w:val="008D250A"/>
    <w:rsid w:val="008D637D"/>
    <w:rsid w:val="008D7F0D"/>
    <w:rsid w:val="008E4155"/>
    <w:rsid w:val="008E439E"/>
    <w:rsid w:val="008E654F"/>
    <w:rsid w:val="008F0442"/>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1482B"/>
    <w:rsid w:val="0092020B"/>
    <w:rsid w:val="00920770"/>
    <w:rsid w:val="009222EC"/>
    <w:rsid w:val="009231B9"/>
    <w:rsid w:val="009254C1"/>
    <w:rsid w:val="00927921"/>
    <w:rsid w:val="009315D9"/>
    <w:rsid w:val="0093163B"/>
    <w:rsid w:val="00933228"/>
    <w:rsid w:val="0093330A"/>
    <w:rsid w:val="00933493"/>
    <w:rsid w:val="00933ADD"/>
    <w:rsid w:val="00935623"/>
    <w:rsid w:val="0093619B"/>
    <w:rsid w:val="00936406"/>
    <w:rsid w:val="00936954"/>
    <w:rsid w:val="00940E43"/>
    <w:rsid w:val="0094147D"/>
    <w:rsid w:val="00943D43"/>
    <w:rsid w:val="009449E7"/>
    <w:rsid w:val="00944B04"/>
    <w:rsid w:val="00951195"/>
    <w:rsid w:val="00956D54"/>
    <w:rsid w:val="00956E89"/>
    <w:rsid w:val="0095752B"/>
    <w:rsid w:val="00960F59"/>
    <w:rsid w:val="00962003"/>
    <w:rsid w:val="00971700"/>
    <w:rsid w:val="009723B3"/>
    <w:rsid w:val="009749B0"/>
    <w:rsid w:val="009809C1"/>
    <w:rsid w:val="00983840"/>
    <w:rsid w:val="00984D20"/>
    <w:rsid w:val="009875D9"/>
    <w:rsid w:val="0099009D"/>
    <w:rsid w:val="00990549"/>
    <w:rsid w:val="0099282C"/>
    <w:rsid w:val="00994ADE"/>
    <w:rsid w:val="009A0058"/>
    <w:rsid w:val="009A0343"/>
    <w:rsid w:val="009A0CA5"/>
    <w:rsid w:val="009A146D"/>
    <w:rsid w:val="009A17C7"/>
    <w:rsid w:val="009A75A0"/>
    <w:rsid w:val="009A7737"/>
    <w:rsid w:val="009A794D"/>
    <w:rsid w:val="009B23A6"/>
    <w:rsid w:val="009B437A"/>
    <w:rsid w:val="009B465D"/>
    <w:rsid w:val="009C245D"/>
    <w:rsid w:val="009C3490"/>
    <w:rsid w:val="009C3E81"/>
    <w:rsid w:val="009C5047"/>
    <w:rsid w:val="009C5EF8"/>
    <w:rsid w:val="009D0D3C"/>
    <w:rsid w:val="009D120A"/>
    <w:rsid w:val="009D1D81"/>
    <w:rsid w:val="009D2FA4"/>
    <w:rsid w:val="009D3502"/>
    <w:rsid w:val="009D3C69"/>
    <w:rsid w:val="009D5303"/>
    <w:rsid w:val="009D5C09"/>
    <w:rsid w:val="009D7BF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94594"/>
    <w:rsid w:val="00A95C78"/>
    <w:rsid w:val="00A96954"/>
    <w:rsid w:val="00AA065A"/>
    <w:rsid w:val="00AA15CE"/>
    <w:rsid w:val="00AA2AE0"/>
    <w:rsid w:val="00AA3148"/>
    <w:rsid w:val="00AA700A"/>
    <w:rsid w:val="00AA77A7"/>
    <w:rsid w:val="00AB151B"/>
    <w:rsid w:val="00AB2460"/>
    <w:rsid w:val="00AB2818"/>
    <w:rsid w:val="00AB3FEC"/>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419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1BDD"/>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D"/>
    <w:rsid w:val="00B97FAF"/>
    <w:rsid w:val="00BA007D"/>
    <w:rsid w:val="00BA4A3C"/>
    <w:rsid w:val="00BA5151"/>
    <w:rsid w:val="00BA5C99"/>
    <w:rsid w:val="00BA5E4A"/>
    <w:rsid w:val="00BA63D5"/>
    <w:rsid w:val="00BA758A"/>
    <w:rsid w:val="00BB305D"/>
    <w:rsid w:val="00BB32E7"/>
    <w:rsid w:val="00BB341C"/>
    <w:rsid w:val="00BB349D"/>
    <w:rsid w:val="00BB3864"/>
    <w:rsid w:val="00BB4AAB"/>
    <w:rsid w:val="00BB6007"/>
    <w:rsid w:val="00BB62BA"/>
    <w:rsid w:val="00BC0240"/>
    <w:rsid w:val="00BC14DB"/>
    <w:rsid w:val="00BC34F6"/>
    <w:rsid w:val="00BC4DFE"/>
    <w:rsid w:val="00BC6D14"/>
    <w:rsid w:val="00BD1926"/>
    <w:rsid w:val="00BD4358"/>
    <w:rsid w:val="00BD5BCC"/>
    <w:rsid w:val="00BD6F6A"/>
    <w:rsid w:val="00BE0463"/>
    <w:rsid w:val="00BE1395"/>
    <w:rsid w:val="00BE1EE4"/>
    <w:rsid w:val="00BE24C7"/>
    <w:rsid w:val="00BE4698"/>
    <w:rsid w:val="00BE537B"/>
    <w:rsid w:val="00BE6997"/>
    <w:rsid w:val="00BE7EF9"/>
    <w:rsid w:val="00BF0469"/>
    <w:rsid w:val="00BF3093"/>
    <w:rsid w:val="00BF3192"/>
    <w:rsid w:val="00BF3280"/>
    <w:rsid w:val="00BF4535"/>
    <w:rsid w:val="00BF4DC2"/>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17DD7"/>
    <w:rsid w:val="00C20659"/>
    <w:rsid w:val="00C20909"/>
    <w:rsid w:val="00C216C3"/>
    <w:rsid w:val="00C22542"/>
    <w:rsid w:val="00C22BC5"/>
    <w:rsid w:val="00C24FB4"/>
    <w:rsid w:val="00C31779"/>
    <w:rsid w:val="00C400FC"/>
    <w:rsid w:val="00C42CC1"/>
    <w:rsid w:val="00C437DE"/>
    <w:rsid w:val="00C43A22"/>
    <w:rsid w:val="00C447EF"/>
    <w:rsid w:val="00C44EA5"/>
    <w:rsid w:val="00C451D4"/>
    <w:rsid w:val="00C45DEA"/>
    <w:rsid w:val="00C47614"/>
    <w:rsid w:val="00C511DC"/>
    <w:rsid w:val="00C53606"/>
    <w:rsid w:val="00C55344"/>
    <w:rsid w:val="00C60338"/>
    <w:rsid w:val="00C60B6F"/>
    <w:rsid w:val="00C60D72"/>
    <w:rsid w:val="00C616C5"/>
    <w:rsid w:val="00C62613"/>
    <w:rsid w:val="00C627A0"/>
    <w:rsid w:val="00C62832"/>
    <w:rsid w:val="00C62A4F"/>
    <w:rsid w:val="00C67468"/>
    <w:rsid w:val="00C71246"/>
    <w:rsid w:val="00C72F40"/>
    <w:rsid w:val="00C73B8F"/>
    <w:rsid w:val="00C77BE8"/>
    <w:rsid w:val="00C81B09"/>
    <w:rsid w:val="00C82131"/>
    <w:rsid w:val="00C82924"/>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C0EFF"/>
    <w:rsid w:val="00CC16A5"/>
    <w:rsid w:val="00CC1990"/>
    <w:rsid w:val="00CC44BF"/>
    <w:rsid w:val="00CC58F2"/>
    <w:rsid w:val="00CC61D1"/>
    <w:rsid w:val="00CD0A18"/>
    <w:rsid w:val="00CD1059"/>
    <w:rsid w:val="00CD2A80"/>
    <w:rsid w:val="00CD2A8E"/>
    <w:rsid w:val="00CD3918"/>
    <w:rsid w:val="00CD4F39"/>
    <w:rsid w:val="00CD5EA1"/>
    <w:rsid w:val="00CD699B"/>
    <w:rsid w:val="00CE09E0"/>
    <w:rsid w:val="00CE29D6"/>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663"/>
    <w:rsid w:val="00D50AC4"/>
    <w:rsid w:val="00D52BED"/>
    <w:rsid w:val="00D54813"/>
    <w:rsid w:val="00D55DA1"/>
    <w:rsid w:val="00D631D7"/>
    <w:rsid w:val="00D64EDF"/>
    <w:rsid w:val="00D67093"/>
    <w:rsid w:val="00D73127"/>
    <w:rsid w:val="00D81738"/>
    <w:rsid w:val="00D81766"/>
    <w:rsid w:val="00D83D98"/>
    <w:rsid w:val="00D85205"/>
    <w:rsid w:val="00D85911"/>
    <w:rsid w:val="00D8650A"/>
    <w:rsid w:val="00D914B0"/>
    <w:rsid w:val="00D92475"/>
    <w:rsid w:val="00D942A0"/>
    <w:rsid w:val="00DA4ED1"/>
    <w:rsid w:val="00DA60ED"/>
    <w:rsid w:val="00DA7A33"/>
    <w:rsid w:val="00DA7D63"/>
    <w:rsid w:val="00DB01B4"/>
    <w:rsid w:val="00DB041F"/>
    <w:rsid w:val="00DB0B61"/>
    <w:rsid w:val="00DB0DA3"/>
    <w:rsid w:val="00DB0EA3"/>
    <w:rsid w:val="00DB11CC"/>
    <w:rsid w:val="00DB3ED5"/>
    <w:rsid w:val="00DB4279"/>
    <w:rsid w:val="00DB4336"/>
    <w:rsid w:val="00DB4FBD"/>
    <w:rsid w:val="00DB5F36"/>
    <w:rsid w:val="00DB7C45"/>
    <w:rsid w:val="00DC5AC5"/>
    <w:rsid w:val="00DD03F7"/>
    <w:rsid w:val="00DD123A"/>
    <w:rsid w:val="00DD1C7C"/>
    <w:rsid w:val="00DD6BEC"/>
    <w:rsid w:val="00DE2FE2"/>
    <w:rsid w:val="00DE4C29"/>
    <w:rsid w:val="00DE67D4"/>
    <w:rsid w:val="00DE6F42"/>
    <w:rsid w:val="00DE7184"/>
    <w:rsid w:val="00DF004B"/>
    <w:rsid w:val="00DF0D03"/>
    <w:rsid w:val="00DF15B0"/>
    <w:rsid w:val="00DF4451"/>
    <w:rsid w:val="00DF45E9"/>
    <w:rsid w:val="00E00BC9"/>
    <w:rsid w:val="00E00C6A"/>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0EF5"/>
    <w:rsid w:val="00E41AB2"/>
    <w:rsid w:val="00E42391"/>
    <w:rsid w:val="00E43CAA"/>
    <w:rsid w:val="00E5014A"/>
    <w:rsid w:val="00E526E1"/>
    <w:rsid w:val="00E53B13"/>
    <w:rsid w:val="00E55144"/>
    <w:rsid w:val="00E55218"/>
    <w:rsid w:val="00E5528F"/>
    <w:rsid w:val="00E56DF5"/>
    <w:rsid w:val="00E609B1"/>
    <w:rsid w:val="00E61243"/>
    <w:rsid w:val="00E637F6"/>
    <w:rsid w:val="00E661D0"/>
    <w:rsid w:val="00E664AE"/>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95FAF"/>
    <w:rsid w:val="00EA006D"/>
    <w:rsid w:val="00EA04A4"/>
    <w:rsid w:val="00EA073E"/>
    <w:rsid w:val="00EA2AEB"/>
    <w:rsid w:val="00EA71D8"/>
    <w:rsid w:val="00EA7753"/>
    <w:rsid w:val="00EB00DD"/>
    <w:rsid w:val="00EB0D25"/>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3397"/>
    <w:rsid w:val="00ED4D85"/>
    <w:rsid w:val="00ED676A"/>
    <w:rsid w:val="00ED723D"/>
    <w:rsid w:val="00ED727C"/>
    <w:rsid w:val="00EE0C69"/>
    <w:rsid w:val="00EE181B"/>
    <w:rsid w:val="00EE57FD"/>
    <w:rsid w:val="00EE675D"/>
    <w:rsid w:val="00EF2FBA"/>
    <w:rsid w:val="00EF3E4F"/>
    <w:rsid w:val="00EF3F28"/>
    <w:rsid w:val="00EF4DB7"/>
    <w:rsid w:val="00EF70C0"/>
    <w:rsid w:val="00EF7D8F"/>
    <w:rsid w:val="00F00026"/>
    <w:rsid w:val="00F00BA4"/>
    <w:rsid w:val="00F00D1C"/>
    <w:rsid w:val="00F04A39"/>
    <w:rsid w:val="00F053E3"/>
    <w:rsid w:val="00F05770"/>
    <w:rsid w:val="00F05CFF"/>
    <w:rsid w:val="00F101C8"/>
    <w:rsid w:val="00F1581C"/>
    <w:rsid w:val="00F15A36"/>
    <w:rsid w:val="00F1656B"/>
    <w:rsid w:val="00F16C94"/>
    <w:rsid w:val="00F17A43"/>
    <w:rsid w:val="00F17D3C"/>
    <w:rsid w:val="00F20169"/>
    <w:rsid w:val="00F21B57"/>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827BF"/>
    <w:rsid w:val="00F83D5E"/>
    <w:rsid w:val="00F8433D"/>
    <w:rsid w:val="00F848AF"/>
    <w:rsid w:val="00F900B5"/>
    <w:rsid w:val="00F93751"/>
    <w:rsid w:val="00F95449"/>
    <w:rsid w:val="00FA07EA"/>
    <w:rsid w:val="00FA2F7E"/>
    <w:rsid w:val="00FA32D6"/>
    <w:rsid w:val="00FA5D01"/>
    <w:rsid w:val="00FA6067"/>
    <w:rsid w:val="00FA656C"/>
    <w:rsid w:val="00FA6A7C"/>
    <w:rsid w:val="00FA7DEB"/>
    <w:rsid w:val="00FB0FBC"/>
    <w:rsid w:val="00FB2F1E"/>
    <w:rsid w:val="00FB35F4"/>
    <w:rsid w:val="00FB3ED1"/>
    <w:rsid w:val="00FB7740"/>
    <w:rsid w:val="00FB78AD"/>
    <w:rsid w:val="00FB7D13"/>
    <w:rsid w:val="00FC4141"/>
    <w:rsid w:val="00FC63C4"/>
    <w:rsid w:val="00FC763B"/>
    <w:rsid w:val="00FC789B"/>
    <w:rsid w:val="00FC7F32"/>
    <w:rsid w:val="00FD2FEE"/>
    <w:rsid w:val="00FD3107"/>
    <w:rsid w:val="00FD779F"/>
    <w:rsid w:val="00FD7D1A"/>
    <w:rsid w:val="00FE0067"/>
    <w:rsid w:val="00FE02C1"/>
    <w:rsid w:val="00FE0DFC"/>
    <w:rsid w:val="00FE1231"/>
    <w:rsid w:val="00FE6260"/>
    <w:rsid w:val="00FE6C22"/>
    <w:rsid w:val="00FE76AC"/>
    <w:rsid w:val="00FF05C6"/>
    <w:rsid w:val="00FF078F"/>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361">
      <w:bodyDiv w:val="1"/>
      <w:marLeft w:val="0"/>
      <w:marRight w:val="0"/>
      <w:marTop w:val="0"/>
      <w:marBottom w:val="0"/>
      <w:divBdr>
        <w:top w:val="none" w:sz="0" w:space="0" w:color="auto"/>
        <w:left w:val="none" w:sz="0" w:space="0" w:color="auto"/>
        <w:bottom w:val="none" w:sz="0" w:space="0" w:color="auto"/>
        <w:right w:val="none" w:sz="0" w:space="0" w:color="auto"/>
      </w:divBdr>
      <w:divsChild>
        <w:div w:id="1997950871">
          <w:marLeft w:val="0"/>
          <w:marRight w:val="0"/>
          <w:marTop w:val="0"/>
          <w:marBottom w:val="0"/>
          <w:divBdr>
            <w:top w:val="none" w:sz="0" w:space="0" w:color="auto"/>
            <w:left w:val="none" w:sz="0" w:space="0" w:color="auto"/>
            <w:bottom w:val="none" w:sz="0" w:space="0" w:color="auto"/>
            <w:right w:val="none" w:sz="0" w:space="0" w:color="auto"/>
          </w:divBdr>
        </w:div>
      </w:divsChild>
    </w:div>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79106845">
      <w:bodyDiv w:val="1"/>
      <w:marLeft w:val="0"/>
      <w:marRight w:val="0"/>
      <w:marTop w:val="0"/>
      <w:marBottom w:val="0"/>
      <w:divBdr>
        <w:top w:val="none" w:sz="0" w:space="0" w:color="auto"/>
        <w:left w:val="none" w:sz="0" w:space="0" w:color="auto"/>
        <w:bottom w:val="none" w:sz="0" w:space="0" w:color="auto"/>
        <w:right w:val="none" w:sz="0" w:space="0" w:color="auto"/>
      </w:divBdr>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13015163">
      <w:bodyDiv w:val="1"/>
      <w:marLeft w:val="0"/>
      <w:marRight w:val="0"/>
      <w:marTop w:val="0"/>
      <w:marBottom w:val="0"/>
      <w:divBdr>
        <w:top w:val="none" w:sz="0" w:space="0" w:color="auto"/>
        <w:left w:val="none" w:sz="0" w:space="0" w:color="auto"/>
        <w:bottom w:val="none" w:sz="0" w:space="0" w:color="auto"/>
        <w:right w:val="none" w:sz="0" w:space="0" w:color="auto"/>
      </w:divBdr>
      <w:divsChild>
        <w:div w:id="234710564">
          <w:marLeft w:val="0"/>
          <w:marRight w:val="0"/>
          <w:marTop w:val="0"/>
          <w:marBottom w:val="0"/>
          <w:divBdr>
            <w:top w:val="none" w:sz="0" w:space="0" w:color="auto"/>
            <w:left w:val="none" w:sz="0" w:space="0" w:color="auto"/>
            <w:bottom w:val="none" w:sz="0" w:space="0" w:color="auto"/>
            <w:right w:val="none" w:sz="0" w:space="0" w:color="auto"/>
          </w:divBdr>
          <w:divsChild>
            <w:div w:id="63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253519563">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76207-829F-481A-AF2F-C74DB9FE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MEF_Model_Interface_Profile.dotm</Template>
  <TotalTime>0</TotalTime>
  <Pages>3</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API Guide - Product Inventory</vt:lpstr>
    </vt:vector>
  </TitlesOfParts>
  <Company>MEF</Company>
  <LinksUpToDate>false</LinksUpToDate>
  <CharactersWithSpaces>21874</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Inventory</dc:title>
  <dc:creator>MEF</dc:creator>
  <cp:lastModifiedBy>ROBERT Ludovic IMT/IBNF</cp:lastModifiedBy>
  <cp:revision>2</cp:revision>
  <cp:lastPrinted>2018-01-02T22:27:00Z</cp:lastPrinted>
  <dcterms:created xsi:type="dcterms:W3CDTF">2018-02-27T12:03:00Z</dcterms:created>
  <dcterms:modified xsi:type="dcterms:W3CDTF">2018-02-27T12:03:00Z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SONATA_INVENTORY</vt:lpwstr>
  </property>
  <property fmtid="{D5CDD505-2E9C-101B-9397-08002B2CF9AE}" pid="3" name="RQMax">
    <vt:i4>2</vt:i4>
  </property>
  <property fmtid="{D5CDD505-2E9C-101B-9397-08002B2CF9AE}" pid="4" name="UCMAx">
    <vt:i4>2</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