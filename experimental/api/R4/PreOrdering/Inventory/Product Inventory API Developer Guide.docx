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2930F" w14:textId="448E58CA" w:rsidR="00EB4997" w:rsidRDefault="00EB4997" w:rsidP="00D23B6C">
      <w:pPr>
        <w:pStyle w:val="Body"/>
      </w:pPr>
      <w:bookmarkStart w:id="0" w:name="OLE_LINK5"/>
    </w:p>
    <w:p w14:paraId="0A10A023" w14:textId="77777777" w:rsidR="00EB4997" w:rsidRDefault="00EB4997" w:rsidP="00D23B6C">
      <w:pPr>
        <w:pStyle w:val="Body"/>
      </w:pPr>
    </w:p>
    <w:p w14:paraId="279BB482" w14:textId="0EC98281" w:rsidR="00EB4997" w:rsidRDefault="00EB4997" w:rsidP="000A0C95">
      <w:pPr>
        <w:pStyle w:val="Body"/>
      </w:pPr>
      <w:r>
        <w:rPr>
          <w:noProof/>
        </w:rPr>
        <w:drawing>
          <wp:anchor distT="0" distB="0" distL="114300" distR="114300" simplePos="0" relativeHeight="251721728" behindDoc="0" locked="0" layoutInCell="1" allowOverlap="1" wp14:anchorId="6D3A8755" wp14:editId="26D76C5A">
            <wp:simplePos x="0" y="0"/>
            <wp:positionH relativeFrom="page">
              <wp:align>center</wp:align>
            </wp:positionH>
            <wp:positionV relativeFrom="page">
              <wp:posOffset>1828800</wp:posOffset>
            </wp:positionV>
            <wp:extent cx="1947672" cy="10972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47672" cy="1097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EF9839" w14:textId="77777777" w:rsidR="000A0C95" w:rsidRDefault="000A0C95" w:rsidP="000A0C95">
      <w:pPr>
        <w:pStyle w:val="Body"/>
      </w:pPr>
    </w:p>
    <w:p w14:paraId="27FD7D5E" w14:textId="77777777" w:rsidR="000A0C95" w:rsidRDefault="000A0C95" w:rsidP="000A0C95">
      <w:pPr>
        <w:pStyle w:val="Body"/>
      </w:pPr>
    </w:p>
    <w:p w14:paraId="1B68B339" w14:textId="77777777" w:rsidR="00EB4997" w:rsidRDefault="00EB4997" w:rsidP="00884AB9">
      <w:pPr>
        <w:pStyle w:val="DocumentTitle"/>
      </w:pPr>
    </w:p>
    <w:p w14:paraId="1AB05CF0" w14:textId="77777777" w:rsidR="00EB4997" w:rsidRDefault="00EB4997" w:rsidP="00884AB9">
      <w:pPr>
        <w:pStyle w:val="DocumentTitle"/>
      </w:pPr>
    </w:p>
    <w:p w14:paraId="7AEA24BF" w14:textId="5139C016" w:rsidR="00EB4997" w:rsidRPr="00350A8F" w:rsidRDefault="007C6A12" w:rsidP="00884AB9">
      <w:pPr>
        <w:pStyle w:val="DocumentTitle"/>
        <w:rPr>
          <w:noProof w:val="0"/>
        </w:rPr>
      </w:pPr>
      <w:bookmarkStart w:id="1" w:name="_Hlk504555182"/>
      <w:r>
        <w:t xml:space="preserve">API </w:t>
      </w:r>
      <w:r w:rsidR="00FC37BC">
        <w:t xml:space="preserve">Developer </w:t>
      </w:r>
      <w:r>
        <w:t>Guide</w:t>
      </w:r>
    </w:p>
    <w:p w14:paraId="60E79DF1" w14:textId="77777777" w:rsidR="00EB4997" w:rsidRDefault="00EB4997" w:rsidP="00884AB9">
      <w:pPr>
        <w:pStyle w:val="DocumentTitle"/>
      </w:pPr>
    </w:p>
    <w:p w14:paraId="2E92CB95" w14:textId="77777777" w:rsidR="007C6A12" w:rsidRDefault="007C6A12" w:rsidP="00884AB9">
      <w:pPr>
        <w:pStyle w:val="DocumentTitle"/>
      </w:pPr>
    </w:p>
    <w:p w14:paraId="30A322C8" w14:textId="25E92898" w:rsidR="00EB4997" w:rsidRPr="000D033F" w:rsidRDefault="0006778B" w:rsidP="00884AB9">
      <w:pPr>
        <w:pStyle w:val="DocumentTitle"/>
      </w:pPr>
      <w:r>
        <w:t>Product Inventory</w:t>
      </w:r>
    </w:p>
    <w:p w14:paraId="7D7A32A3" w14:textId="77777777" w:rsidR="00EB4997" w:rsidRPr="00FF3DA0" w:rsidRDefault="00EB4997" w:rsidP="00884AB9">
      <w:pPr>
        <w:pStyle w:val="DocumentTitle"/>
      </w:pPr>
    </w:p>
    <w:p w14:paraId="6690AC5F" w14:textId="450455A6" w:rsidR="008A407B" w:rsidRDefault="0082491F" w:rsidP="00884AB9">
      <w:pPr>
        <w:pStyle w:val="DocumentTitle"/>
      </w:pPr>
      <w:r>
        <w:t>October</w:t>
      </w:r>
      <w:r w:rsidR="00EB4997" w:rsidRPr="000D033F">
        <w:t xml:space="preserve"> 201</w:t>
      </w:r>
      <w:r w:rsidR="00EB4997">
        <w:t>8</w:t>
      </w:r>
      <w:bookmarkEnd w:id="0"/>
    </w:p>
    <w:bookmarkEnd w:id="1"/>
    <w:p w14:paraId="541F8461" w14:textId="77777777" w:rsidR="007C6A12" w:rsidRDefault="007C6A12" w:rsidP="00D23B6C">
      <w:pPr>
        <w:pStyle w:val="Body"/>
      </w:pPr>
      <w:r>
        <w:br w:type="page"/>
      </w:r>
    </w:p>
    <w:p w14:paraId="31932A8A" w14:textId="57FF1057" w:rsidR="007C6A12" w:rsidRPr="00BE24C7" w:rsidRDefault="000730BF" w:rsidP="00430AD4">
      <w:pPr>
        <w:pStyle w:val="Body"/>
      </w:pPr>
      <w:bookmarkStart w:id="2" w:name="_Hlk504555408"/>
      <w:r w:rsidRPr="00BE24C7">
        <w:lastRenderedPageBreak/>
        <w:t>Disclaimer</w:t>
      </w:r>
    </w:p>
    <w:p w14:paraId="14CBAAA8" w14:textId="77777777" w:rsidR="009C3132" w:rsidRPr="004D63DC" w:rsidRDefault="009C3132" w:rsidP="009C3132">
      <w:r>
        <w:t>This API G</w:t>
      </w:r>
      <w:r w:rsidRPr="004D63DC">
        <w:t xml:space="preserve">uide describes a set of APIs that may be implemented on one or more Interface Reference Points (IRPs) of the LSO Reference Architecture, as defined in MEF 55. </w:t>
      </w:r>
      <w:r w:rsidRPr="002A13D3">
        <w:t>THIS API GUIDE IS NOT A MEF SPECIFICATION</w:t>
      </w:r>
      <w:r>
        <w:t>.</w:t>
      </w:r>
      <w:r w:rsidRPr="002A13D3">
        <w:t xml:space="preserve"> THEREFORE THIS API GUIDE AND ITS CONTENTS ARE NOT SUBJECT TO THE PATENT LICENSING COMMITMENTS FOR FINAL SPECIFICATIONS CONTAINED IN THE INTELLECTUAL PROPERTY RIGHTS POLICY PROVISIONS OF MEF’S BYLAWS.</w:t>
      </w:r>
    </w:p>
    <w:p w14:paraId="645EB6BC" w14:textId="77777777" w:rsidR="009C3132" w:rsidRDefault="009C3132" w:rsidP="009C3132">
      <w:pPr>
        <w:pStyle w:val="Body"/>
      </w:pPr>
      <w:r w:rsidRPr="002A13D3">
        <w:t>Implementation of this API Guide may require use of patents or proprietary technology owned by third parties, including MEF Members and non-Members</w:t>
      </w:r>
      <w:r>
        <w:t xml:space="preserve">. </w:t>
      </w:r>
      <w:r w:rsidRPr="002A13D3">
        <w:t>MEF makes no representations or warranties as to the existence or absence of patent rights that read on this API Guide or its contents</w:t>
      </w:r>
      <w:r>
        <w:t xml:space="preserve">. </w:t>
      </w:r>
      <w:r w:rsidRPr="002A13D3">
        <w:t>MEF is not under any obligation to and has not undertaken to perf</w:t>
      </w:r>
      <w:r>
        <w:t>orm or conduct a patent search.</w:t>
      </w:r>
    </w:p>
    <w:p w14:paraId="209543FC" w14:textId="77777777" w:rsidR="009C3132" w:rsidRDefault="009C3132" w:rsidP="009C3132">
      <w:pPr>
        <w:pStyle w:val="Body"/>
      </w:pPr>
      <w:r w:rsidRPr="007C6A12">
        <w:t xml:space="preserve">The information in this publication is freely available for reproduction and use by any recipient and is believed to be </w:t>
      </w:r>
      <w:r w:rsidRPr="00BE24C7">
        <w:t>accurate</w:t>
      </w:r>
      <w:r>
        <w:t xml:space="preserve"> as of its publication date. </w:t>
      </w:r>
      <w:r w:rsidRPr="007C6A12">
        <w:t>Such information is subject to change without notice and MEF Forum (MEF) is not responsible for any errors. MEF does not assume responsibility to update or correct any information in this publication</w:t>
      </w:r>
      <w:r>
        <w:t>.</w:t>
      </w:r>
    </w:p>
    <w:p w14:paraId="195DCD6D" w14:textId="77777777" w:rsidR="009C3132" w:rsidRDefault="009C3132" w:rsidP="009C3132">
      <w:pPr>
        <w:pStyle w:val="Body"/>
      </w:pPr>
      <w:r w:rsidRPr="002A13D3">
        <w:t xml:space="preserve">THIS API GUIDE AND ITS CONTENTS ARE PROVIDED “AS IS,” WITH NO REPRESENTATION OR WARRANTY, EXPRESSED OR IMPLIED, INCLUDING WITHOUT LIMITATION IMPLIED WARRANTIES OF NON-INFRINGEMENT OR FITNESS FOR A PARTICULAR PURPOSE.  WITHOUT LIMITING THE GENERALITY OF THE FOREGOING, MEF DOES NOT REPRESENT OR WARRANT THE COMPLETENESS, ACCURACY, OR APPLICABILITY OF ANY INFORMATION CONTAINED </w:t>
      </w:r>
      <w:proofErr w:type="gramStart"/>
      <w:r w:rsidRPr="002A13D3">
        <w:t>HEREIN,</w:t>
      </w:r>
      <w:proofErr w:type="gramEnd"/>
      <w:r w:rsidRPr="002A13D3">
        <w:t xml:space="preserve"> AND NO LIABILITY OF ANY KIND SHALL BE ASSUMED BY MEF AS A RESULT OF RELIANCE UPON OR IMPLEMENTATION OF SUCH INFORMATION.</w:t>
      </w:r>
    </w:p>
    <w:p w14:paraId="3E9E8EE3" w14:textId="77777777" w:rsidR="009C3132" w:rsidRDefault="009C3132" w:rsidP="009C3132">
      <w:pPr>
        <w:pStyle w:val="Body"/>
      </w:pPr>
      <w:r w:rsidRPr="007C6A12">
        <w:t xml:space="preserve">The information contained herein is intended to be used without modification by the recipient or user of this document. MEF is not responsible or liable for any modifications to this document made by any </w:t>
      </w:r>
      <w:r>
        <w:t>other party.</w:t>
      </w:r>
    </w:p>
    <w:p w14:paraId="63DC6E75" w14:textId="77777777" w:rsidR="009C3132" w:rsidRDefault="009C3132" w:rsidP="009C3132">
      <w:pPr>
        <w:pStyle w:val="Body"/>
      </w:pPr>
      <w:r>
        <w:t>The receipt or any use of this document or its contents does not in any way create, by implication or otherwise:</w:t>
      </w:r>
    </w:p>
    <w:p w14:paraId="1A867019" w14:textId="77777777" w:rsidR="009C3132" w:rsidRDefault="009C3132" w:rsidP="009C3132">
      <w:pPr>
        <w:pStyle w:val="BodyTextIndent"/>
      </w:pPr>
      <w:r>
        <w:t>(a) any express or implied license or right to or under any patent, copyright, trademark or trade secret rights held or claimed by any MEF member which are or may be associated with the ideas, techniques, concepts or expressions contained herein; nor</w:t>
      </w:r>
    </w:p>
    <w:p w14:paraId="328730A5" w14:textId="77777777" w:rsidR="009C3132" w:rsidRDefault="009C3132" w:rsidP="009C3132">
      <w:pPr>
        <w:pStyle w:val="BodyTextIndent"/>
      </w:pPr>
      <w:r>
        <w:t>(b) any warranty or representation that any MEF member will announce any product(s) and/or service(s) related thereto, or if such announcements are made, that such announced product(s) and/or service(s) embody any or all of the ideas, technologies, or concepts contained herein; nor</w:t>
      </w:r>
    </w:p>
    <w:p w14:paraId="07620150" w14:textId="77777777" w:rsidR="009C3132" w:rsidRDefault="009C3132" w:rsidP="009C3132">
      <w:pPr>
        <w:pStyle w:val="BodyTextIndent"/>
      </w:pPr>
      <w:r>
        <w:lastRenderedPageBreak/>
        <w:t xml:space="preserve">(c) </w:t>
      </w:r>
      <w:proofErr w:type="gramStart"/>
      <w:r>
        <w:t>any</w:t>
      </w:r>
      <w:proofErr w:type="gramEnd"/>
      <w:r>
        <w:t xml:space="preserve"> form of relationship between any MEF member and the recipient or user of this document.</w:t>
      </w:r>
    </w:p>
    <w:p w14:paraId="55D90598" w14:textId="77777777" w:rsidR="009C3132" w:rsidRDefault="009C3132" w:rsidP="009C3132">
      <w:pPr>
        <w:pStyle w:val="Body"/>
      </w:pPr>
      <w:r>
        <w:t>Implementation or use of this API Guide is optional, and no Member shall be obliged to implement them by virtue of participation in MEF Forum. MEF is a non-profit international organization to enable the development and worldwide adoption of agile, assured and orchestrated network services. MEF does not, expressly or otherwise, endorse or promote any specific products or services.</w:t>
      </w:r>
    </w:p>
    <w:p w14:paraId="0F01B216" w14:textId="01B88684" w:rsidR="000730BF" w:rsidRDefault="009C3132" w:rsidP="009C3132">
      <w:pPr>
        <w:pStyle w:val="Body"/>
      </w:pPr>
      <w:r>
        <w:t xml:space="preserve">© MEF </w:t>
      </w:r>
      <w:r w:rsidRPr="00D41E2A">
        <w:t>Forum 20</w:t>
      </w:r>
      <w:r>
        <w:t>18</w:t>
      </w:r>
      <w:r w:rsidRPr="00D41E2A">
        <w:t>. All Rights Reserved</w:t>
      </w:r>
    </w:p>
    <w:bookmarkEnd w:id="2"/>
    <w:p w14:paraId="4F19BF59" w14:textId="77777777" w:rsidR="000730BF" w:rsidRDefault="000730BF" w:rsidP="00D23B6C">
      <w:pPr>
        <w:pStyle w:val="Body"/>
        <w:sectPr w:rsidR="000730BF" w:rsidSect="00A412F0">
          <w:headerReference w:type="default" r:id="rId11"/>
          <w:footerReference w:type="even" r:id="rId12"/>
          <w:footerReference w:type="default" r:id="rId13"/>
          <w:headerReference w:type="first" r:id="rId14"/>
          <w:pgSz w:w="12240" w:h="15840"/>
          <w:pgMar w:top="1008" w:right="1440" w:bottom="1296" w:left="1440" w:header="864" w:footer="259" w:gutter="0"/>
          <w:pgNumType w:start="1"/>
          <w:cols w:space="720"/>
          <w:titlePg/>
          <w:docGrid w:linePitch="326"/>
        </w:sectPr>
      </w:pPr>
    </w:p>
    <w:p w14:paraId="73F0FC2A" w14:textId="6FD49941" w:rsidR="00DA7D63" w:rsidRPr="000868E2" w:rsidRDefault="00D631D7" w:rsidP="000868E2">
      <w:pPr>
        <w:pStyle w:val="TOCHeading"/>
      </w:pPr>
      <w:r w:rsidRPr="000868E2">
        <w:lastRenderedPageBreak/>
        <w:t>Table of Contents</w:t>
      </w:r>
    </w:p>
    <w:p w14:paraId="3FC47F40" w14:textId="7031331A" w:rsidR="00FE6C22" w:rsidRDefault="004D3C25">
      <w:pPr>
        <w:pStyle w:val="TOC1"/>
        <w:tabs>
          <w:tab w:val="left" w:pos="600"/>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507146196" w:history="1">
        <w:r w:rsidR="00FE6C22" w:rsidRPr="00E92F1B">
          <w:rPr>
            <w:rStyle w:val="Hyperlink"/>
            <w:noProof/>
          </w:rPr>
          <w:t>1.</w:t>
        </w:r>
        <w:r w:rsidR="00FE6C22">
          <w:rPr>
            <w:rFonts w:asciiTheme="minorHAnsi" w:eastAsiaTheme="minorEastAsia" w:hAnsiTheme="minorHAnsi" w:cstheme="minorBidi"/>
            <w:noProof/>
            <w:sz w:val="22"/>
            <w:szCs w:val="22"/>
          </w:rPr>
          <w:tab/>
        </w:r>
        <w:r w:rsidR="00FE6C22" w:rsidRPr="00E92F1B">
          <w:rPr>
            <w:rStyle w:val="Hyperlink"/>
            <w:noProof/>
          </w:rPr>
          <w:t>List of Contributing Members</w:t>
        </w:r>
        <w:r w:rsidR="00FE6C22">
          <w:rPr>
            <w:noProof/>
            <w:webHidden/>
          </w:rPr>
          <w:tab/>
        </w:r>
        <w:r w:rsidR="00FE6C22">
          <w:rPr>
            <w:noProof/>
            <w:webHidden/>
          </w:rPr>
          <w:fldChar w:fldCharType="begin"/>
        </w:r>
        <w:r w:rsidR="00FE6C22">
          <w:rPr>
            <w:noProof/>
            <w:webHidden/>
          </w:rPr>
          <w:instrText xml:space="preserve"> PAGEREF _Toc507146196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70529463" w14:textId="55DC1E71" w:rsidR="00FE6C22" w:rsidRDefault="0082491F">
      <w:pPr>
        <w:pStyle w:val="TOC1"/>
        <w:tabs>
          <w:tab w:val="left" w:pos="600"/>
          <w:tab w:val="right" w:leader="dot" w:pos="9350"/>
        </w:tabs>
        <w:rPr>
          <w:rFonts w:asciiTheme="minorHAnsi" w:eastAsiaTheme="minorEastAsia" w:hAnsiTheme="minorHAnsi" w:cstheme="minorBidi"/>
          <w:noProof/>
          <w:sz w:val="22"/>
          <w:szCs w:val="22"/>
        </w:rPr>
      </w:pPr>
      <w:hyperlink w:anchor="_Toc507146197" w:history="1">
        <w:r w:rsidR="00FE6C22" w:rsidRPr="00E92F1B">
          <w:rPr>
            <w:rStyle w:val="Hyperlink"/>
            <w:noProof/>
          </w:rPr>
          <w:t>2.</w:t>
        </w:r>
        <w:r w:rsidR="00FE6C22">
          <w:rPr>
            <w:rFonts w:asciiTheme="minorHAnsi" w:eastAsiaTheme="minorEastAsia" w:hAnsiTheme="minorHAnsi" w:cstheme="minorBidi"/>
            <w:noProof/>
            <w:sz w:val="22"/>
            <w:szCs w:val="22"/>
          </w:rPr>
          <w:tab/>
        </w:r>
        <w:r w:rsidR="00FE6C22" w:rsidRPr="00E92F1B">
          <w:rPr>
            <w:rStyle w:val="Hyperlink"/>
            <w:noProof/>
          </w:rPr>
          <w:t>Abstract</w:t>
        </w:r>
        <w:r w:rsidR="00FE6C22">
          <w:rPr>
            <w:noProof/>
            <w:webHidden/>
          </w:rPr>
          <w:tab/>
        </w:r>
        <w:r w:rsidR="00FE6C22">
          <w:rPr>
            <w:noProof/>
            <w:webHidden/>
          </w:rPr>
          <w:fldChar w:fldCharType="begin"/>
        </w:r>
        <w:r w:rsidR="00FE6C22">
          <w:rPr>
            <w:noProof/>
            <w:webHidden/>
          </w:rPr>
          <w:instrText xml:space="preserve"> PAGEREF _Toc507146197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B138783" w14:textId="37628E3D" w:rsidR="00FE6C22" w:rsidRDefault="0082491F">
      <w:pPr>
        <w:pStyle w:val="TOC1"/>
        <w:tabs>
          <w:tab w:val="left" w:pos="600"/>
          <w:tab w:val="right" w:leader="dot" w:pos="9350"/>
        </w:tabs>
        <w:rPr>
          <w:rFonts w:asciiTheme="minorHAnsi" w:eastAsiaTheme="minorEastAsia" w:hAnsiTheme="minorHAnsi" w:cstheme="minorBidi"/>
          <w:noProof/>
          <w:sz w:val="22"/>
          <w:szCs w:val="22"/>
        </w:rPr>
      </w:pPr>
      <w:hyperlink w:anchor="_Toc507146198" w:history="1">
        <w:r w:rsidR="00FE6C22" w:rsidRPr="00E92F1B">
          <w:rPr>
            <w:rStyle w:val="Hyperlink"/>
            <w:noProof/>
          </w:rPr>
          <w:t>3.</w:t>
        </w:r>
        <w:r w:rsidR="00FE6C22">
          <w:rPr>
            <w:rFonts w:asciiTheme="minorHAnsi" w:eastAsiaTheme="minorEastAsia" w:hAnsiTheme="minorHAnsi" w:cstheme="minorBidi"/>
            <w:noProof/>
            <w:sz w:val="22"/>
            <w:szCs w:val="22"/>
          </w:rPr>
          <w:tab/>
        </w:r>
        <w:r w:rsidR="00FE6C22" w:rsidRPr="00E92F1B">
          <w:rPr>
            <w:rStyle w:val="Hyperlink"/>
            <w:noProof/>
          </w:rPr>
          <w:t>Scope</w:t>
        </w:r>
        <w:r w:rsidR="00FE6C22">
          <w:rPr>
            <w:noProof/>
            <w:webHidden/>
          </w:rPr>
          <w:tab/>
        </w:r>
        <w:r w:rsidR="00FE6C22">
          <w:rPr>
            <w:noProof/>
            <w:webHidden/>
          </w:rPr>
          <w:fldChar w:fldCharType="begin"/>
        </w:r>
        <w:r w:rsidR="00FE6C22">
          <w:rPr>
            <w:noProof/>
            <w:webHidden/>
          </w:rPr>
          <w:instrText xml:space="preserve"> PAGEREF _Toc507146198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74275A6" w14:textId="79EE7FED" w:rsidR="00FE6C22" w:rsidRDefault="0082491F">
      <w:pPr>
        <w:pStyle w:val="TOC1"/>
        <w:tabs>
          <w:tab w:val="left" w:pos="600"/>
          <w:tab w:val="right" w:leader="dot" w:pos="9350"/>
        </w:tabs>
        <w:rPr>
          <w:rFonts w:asciiTheme="minorHAnsi" w:eastAsiaTheme="minorEastAsia" w:hAnsiTheme="minorHAnsi" w:cstheme="minorBidi"/>
          <w:noProof/>
          <w:sz w:val="22"/>
          <w:szCs w:val="22"/>
        </w:rPr>
      </w:pPr>
      <w:hyperlink w:anchor="_Toc507146199" w:history="1">
        <w:r w:rsidR="00FE6C22" w:rsidRPr="00E92F1B">
          <w:rPr>
            <w:rStyle w:val="Hyperlink"/>
            <w:noProof/>
          </w:rPr>
          <w:t>4.</w:t>
        </w:r>
        <w:r w:rsidR="00FE6C22">
          <w:rPr>
            <w:rFonts w:asciiTheme="minorHAnsi" w:eastAsiaTheme="minorEastAsia" w:hAnsiTheme="minorHAnsi" w:cstheme="minorBidi"/>
            <w:noProof/>
            <w:sz w:val="22"/>
            <w:szCs w:val="22"/>
          </w:rPr>
          <w:tab/>
        </w:r>
        <w:r w:rsidR="00FE6C22" w:rsidRPr="00E92F1B">
          <w:rPr>
            <w:rStyle w:val="Hyperlink"/>
            <w:noProof/>
          </w:rPr>
          <w:t>Product Inventory Resource Model</w:t>
        </w:r>
        <w:r w:rsidR="00FE6C22">
          <w:rPr>
            <w:noProof/>
            <w:webHidden/>
          </w:rPr>
          <w:tab/>
        </w:r>
        <w:r w:rsidR="00FE6C22">
          <w:rPr>
            <w:noProof/>
            <w:webHidden/>
          </w:rPr>
          <w:fldChar w:fldCharType="begin"/>
        </w:r>
        <w:r w:rsidR="00FE6C22">
          <w:rPr>
            <w:noProof/>
            <w:webHidden/>
          </w:rPr>
          <w:instrText xml:space="preserve"> PAGEREF _Toc507146199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3BA8189A" w14:textId="3485C8D5" w:rsidR="00FE6C22" w:rsidRDefault="0082491F">
      <w:pPr>
        <w:pStyle w:val="TOC1"/>
        <w:tabs>
          <w:tab w:val="left" w:pos="600"/>
          <w:tab w:val="right" w:leader="dot" w:pos="9350"/>
        </w:tabs>
        <w:rPr>
          <w:rFonts w:asciiTheme="minorHAnsi" w:eastAsiaTheme="minorEastAsia" w:hAnsiTheme="minorHAnsi" w:cstheme="minorBidi"/>
          <w:noProof/>
          <w:sz w:val="22"/>
          <w:szCs w:val="22"/>
        </w:rPr>
      </w:pPr>
      <w:hyperlink w:anchor="_Toc507146200" w:history="1">
        <w:r w:rsidR="00FE6C22" w:rsidRPr="00E92F1B">
          <w:rPr>
            <w:rStyle w:val="Hyperlink"/>
            <w:noProof/>
          </w:rPr>
          <w:t>5.</w:t>
        </w:r>
        <w:r w:rsidR="00FE6C22">
          <w:rPr>
            <w:rFonts w:asciiTheme="minorHAnsi" w:eastAsiaTheme="minorEastAsia" w:hAnsiTheme="minorHAnsi" w:cstheme="minorBidi"/>
            <w:noProof/>
            <w:sz w:val="22"/>
            <w:szCs w:val="22"/>
          </w:rPr>
          <w:tab/>
        </w:r>
        <w:r w:rsidR="00FE6C22" w:rsidRPr="00E92F1B">
          <w:rPr>
            <w:rStyle w:val="Hyperlink"/>
            <w:noProof/>
          </w:rPr>
          <w:t>State Diagrams</w:t>
        </w:r>
        <w:r w:rsidR="00FE6C22">
          <w:rPr>
            <w:noProof/>
            <w:webHidden/>
          </w:rPr>
          <w:tab/>
        </w:r>
        <w:r w:rsidR="00FE6C22">
          <w:rPr>
            <w:noProof/>
            <w:webHidden/>
          </w:rPr>
          <w:fldChar w:fldCharType="begin"/>
        </w:r>
        <w:r w:rsidR="00FE6C22">
          <w:rPr>
            <w:noProof/>
            <w:webHidden/>
          </w:rPr>
          <w:instrText xml:space="preserve"> PAGEREF _Toc507146200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3AC4A7BC" w14:textId="07CCDF89" w:rsidR="00FE6C22" w:rsidRDefault="0082491F">
      <w:pPr>
        <w:pStyle w:val="TOC1"/>
        <w:tabs>
          <w:tab w:val="left" w:pos="600"/>
          <w:tab w:val="right" w:leader="dot" w:pos="9350"/>
        </w:tabs>
        <w:rPr>
          <w:rFonts w:asciiTheme="minorHAnsi" w:eastAsiaTheme="minorEastAsia" w:hAnsiTheme="minorHAnsi" w:cstheme="minorBidi"/>
          <w:noProof/>
          <w:sz w:val="22"/>
          <w:szCs w:val="22"/>
        </w:rPr>
      </w:pPr>
      <w:hyperlink w:anchor="_Toc507146201" w:history="1">
        <w:r w:rsidR="00FE6C22" w:rsidRPr="00E92F1B">
          <w:rPr>
            <w:rStyle w:val="Hyperlink"/>
            <w:noProof/>
          </w:rPr>
          <w:t>6.</w:t>
        </w:r>
        <w:r w:rsidR="00FE6C22">
          <w:rPr>
            <w:rFonts w:asciiTheme="minorHAnsi" w:eastAsiaTheme="minorEastAsia" w:hAnsiTheme="minorHAnsi" w:cstheme="minorBidi"/>
            <w:noProof/>
            <w:sz w:val="22"/>
            <w:szCs w:val="22"/>
          </w:rPr>
          <w:tab/>
        </w:r>
        <w:r w:rsidR="00FE6C22" w:rsidRPr="00E92F1B">
          <w:rPr>
            <w:rStyle w:val="Hyperlink"/>
            <w:noProof/>
          </w:rPr>
          <w:t>Notifications</w:t>
        </w:r>
        <w:r w:rsidR="00FE6C22">
          <w:rPr>
            <w:noProof/>
            <w:webHidden/>
          </w:rPr>
          <w:tab/>
        </w:r>
        <w:r w:rsidR="00FE6C22">
          <w:rPr>
            <w:noProof/>
            <w:webHidden/>
          </w:rPr>
          <w:fldChar w:fldCharType="begin"/>
        </w:r>
        <w:r w:rsidR="00FE6C22">
          <w:rPr>
            <w:noProof/>
            <w:webHidden/>
          </w:rPr>
          <w:instrText xml:space="preserve"> PAGEREF _Toc507146201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25639E55" w14:textId="5CF9C1AC" w:rsidR="00FE6C22" w:rsidRDefault="0082491F">
      <w:pPr>
        <w:pStyle w:val="TOC1"/>
        <w:tabs>
          <w:tab w:val="left" w:pos="600"/>
          <w:tab w:val="right" w:leader="dot" w:pos="9350"/>
        </w:tabs>
        <w:rPr>
          <w:rFonts w:asciiTheme="minorHAnsi" w:eastAsiaTheme="minorEastAsia" w:hAnsiTheme="minorHAnsi" w:cstheme="minorBidi"/>
          <w:noProof/>
          <w:sz w:val="22"/>
          <w:szCs w:val="22"/>
        </w:rPr>
      </w:pPr>
      <w:hyperlink w:anchor="_Toc507146202" w:history="1">
        <w:r w:rsidR="00FE6C22" w:rsidRPr="00E92F1B">
          <w:rPr>
            <w:rStyle w:val="Hyperlink"/>
            <w:noProof/>
          </w:rPr>
          <w:t>7.</w:t>
        </w:r>
        <w:r w:rsidR="00FE6C22">
          <w:rPr>
            <w:rFonts w:asciiTheme="minorHAnsi" w:eastAsiaTheme="minorEastAsia" w:hAnsiTheme="minorHAnsi" w:cstheme="minorBidi"/>
            <w:noProof/>
            <w:sz w:val="22"/>
            <w:szCs w:val="22"/>
          </w:rPr>
          <w:tab/>
        </w:r>
        <w:r w:rsidR="00FE6C22" w:rsidRPr="00E92F1B">
          <w:rPr>
            <w:rStyle w:val="Hyperlink"/>
            <w:noProof/>
          </w:rPr>
          <w:t>Data mapping with IPS</w:t>
        </w:r>
        <w:r w:rsidR="00FE6C22">
          <w:rPr>
            <w:noProof/>
            <w:webHidden/>
          </w:rPr>
          <w:tab/>
        </w:r>
        <w:r w:rsidR="00FE6C22">
          <w:rPr>
            <w:noProof/>
            <w:webHidden/>
          </w:rPr>
          <w:fldChar w:fldCharType="begin"/>
        </w:r>
        <w:r w:rsidR="00FE6C22">
          <w:rPr>
            <w:noProof/>
            <w:webHidden/>
          </w:rPr>
          <w:instrText xml:space="preserve"> PAGEREF _Toc507146202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79BDDDD8" w14:textId="4ED1ECD9" w:rsidR="00FE6C22" w:rsidRDefault="0082491F">
      <w:pPr>
        <w:pStyle w:val="TOC1"/>
        <w:tabs>
          <w:tab w:val="left" w:pos="600"/>
          <w:tab w:val="right" w:leader="dot" w:pos="9350"/>
        </w:tabs>
        <w:rPr>
          <w:rFonts w:asciiTheme="minorHAnsi" w:eastAsiaTheme="minorEastAsia" w:hAnsiTheme="minorHAnsi" w:cstheme="minorBidi"/>
          <w:noProof/>
          <w:sz w:val="22"/>
          <w:szCs w:val="22"/>
        </w:rPr>
      </w:pPr>
      <w:hyperlink w:anchor="_Toc507146203" w:history="1">
        <w:r w:rsidR="00FE6C22" w:rsidRPr="00E92F1B">
          <w:rPr>
            <w:rStyle w:val="Hyperlink"/>
            <w:noProof/>
          </w:rPr>
          <w:t>8.</w:t>
        </w:r>
        <w:r w:rsidR="00FE6C22">
          <w:rPr>
            <w:rFonts w:asciiTheme="minorHAnsi" w:eastAsiaTheme="minorEastAsia" w:hAnsiTheme="minorHAnsi" w:cstheme="minorBidi"/>
            <w:noProof/>
            <w:sz w:val="22"/>
            <w:szCs w:val="22"/>
          </w:rPr>
          <w:tab/>
        </w:r>
        <w:r w:rsidR="00FE6C22" w:rsidRPr="00E92F1B">
          <w:rPr>
            <w:rStyle w:val="Hyperlink"/>
            <w:noProof/>
          </w:rPr>
          <w:t>JSON representation sample</w:t>
        </w:r>
        <w:r w:rsidR="00FE6C22">
          <w:rPr>
            <w:noProof/>
            <w:webHidden/>
          </w:rPr>
          <w:tab/>
        </w:r>
        <w:r w:rsidR="00FE6C22">
          <w:rPr>
            <w:noProof/>
            <w:webHidden/>
          </w:rPr>
          <w:fldChar w:fldCharType="begin"/>
        </w:r>
        <w:r w:rsidR="00FE6C22">
          <w:rPr>
            <w:noProof/>
            <w:webHidden/>
          </w:rPr>
          <w:instrText xml:space="preserve"> PAGEREF _Toc507146203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03F4A5CD" w14:textId="6CF14A1B" w:rsidR="00FE6C22" w:rsidRDefault="0082491F">
      <w:pPr>
        <w:pStyle w:val="TOC1"/>
        <w:tabs>
          <w:tab w:val="left" w:pos="600"/>
          <w:tab w:val="right" w:leader="dot" w:pos="9350"/>
        </w:tabs>
        <w:rPr>
          <w:rFonts w:asciiTheme="minorHAnsi" w:eastAsiaTheme="minorEastAsia" w:hAnsiTheme="minorHAnsi" w:cstheme="minorBidi"/>
          <w:noProof/>
          <w:sz w:val="22"/>
          <w:szCs w:val="22"/>
        </w:rPr>
      </w:pPr>
      <w:hyperlink w:anchor="_Toc507146204" w:history="1">
        <w:r w:rsidR="00FE6C22" w:rsidRPr="00E92F1B">
          <w:rPr>
            <w:rStyle w:val="Hyperlink"/>
            <w:noProof/>
          </w:rPr>
          <w:t>9.</w:t>
        </w:r>
        <w:r w:rsidR="00FE6C22">
          <w:rPr>
            <w:rFonts w:asciiTheme="minorHAnsi" w:eastAsiaTheme="minorEastAsia" w:hAnsiTheme="minorHAnsi" w:cstheme="minorBidi"/>
            <w:noProof/>
            <w:sz w:val="22"/>
            <w:szCs w:val="22"/>
          </w:rPr>
          <w:tab/>
        </w:r>
        <w:r w:rsidR="00FE6C22" w:rsidRPr="00E92F1B">
          <w:rPr>
            <w:rStyle w:val="Hyperlink"/>
            <w:noProof/>
          </w:rPr>
          <w:t>API Operations</w:t>
        </w:r>
        <w:r w:rsidR="00FE6C22">
          <w:rPr>
            <w:noProof/>
            <w:webHidden/>
          </w:rPr>
          <w:tab/>
        </w:r>
        <w:r w:rsidR="00FE6C22">
          <w:rPr>
            <w:noProof/>
            <w:webHidden/>
          </w:rPr>
          <w:fldChar w:fldCharType="begin"/>
        </w:r>
        <w:r w:rsidR="00FE6C22">
          <w:rPr>
            <w:noProof/>
            <w:webHidden/>
          </w:rPr>
          <w:instrText xml:space="preserve"> PAGEREF _Toc507146204 \h </w:instrText>
        </w:r>
        <w:r w:rsidR="00FE6C22">
          <w:rPr>
            <w:noProof/>
            <w:webHidden/>
          </w:rPr>
        </w:r>
        <w:r w:rsidR="00FE6C22">
          <w:rPr>
            <w:noProof/>
            <w:webHidden/>
          </w:rPr>
          <w:fldChar w:fldCharType="separate"/>
        </w:r>
        <w:r w:rsidR="00FE6C22">
          <w:rPr>
            <w:noProof/>
            <w:webHidden/>
          </w:rPr>
          <w:t>5</w:t>
        </w:r>
        <w:r w:rsidR="00FE6C22">
          <w:rPr>
            <w:noProof/>
            <w:webHidden/>
          </w:rPr>
          <w:fldChar w:fldCharType="end"/>
        </w:r>
      </w:hyperlink>
    </w:p>
    <w:p w14:paraId="5B89668A" w14:textId="3D8E53ED" w:rsidR="00FE6C22" w:rsidRDefault="0082491F">
      <w:pPr>
        <w:pStyle w:val="TOC2"/>
        <w:tabs>
          <w:tab w:val="left" w:pos="800"/>
          <w:tab w:val="right" w:leader="dot" w:pos="9350"/>
        </w:tabs>
        <w:rPr>
          <w:rFonts w:asciiTheme="minorHAnsi" w:eastAsiaTheme="minorEastAsia" w:hAnsiTheme="minorHAnsi" w:cstheme="minorBidi"/>
          <w:noProof/>
          <w:sz w:val="22"/>
          <w:szCs w:val="22"/>
        </w:rPr>
      </w:pPr>
      <w:hyperlink w:anchor="_Toc507146205" w:history="1">
        <w:r w:rsidR="00FE6C22" w:rsidRPr="00E92F1B">
          <w:rPr>
            <w:rStyle w:val="Hyperlink"/>
            <w:noProof/>
          </w:rPr>
          <w:t>9.1</w:t>
        </w:r>
        <w:r w:rsidR="00FE6C22">
          <w:rPr>
            <w:rFonts w:asciiTheme="minorHAnsi" w:eastAsiaTheme="minorEastAsia" w:hAnsiTheme="minorHAnsi" w:cstheme="minorBidi"/>
            <w:noProof/>
            <w:sz w:val="22"/>
            <w:szCs w:val="22"/>
          </w:rPr>
          <w:tab/>
        </w:r>
        <w:r w:rsidR="00FE6C22" w:rsidRPr="00E92F1B">
          <w:rPr>
            <w:rStyle w:val="Hyperlink"/>
            <w:noProof/>
          </w:rPr>
          <w:t>productFind</w:t>
        </w:r>
        <w:r w:rsidR="00FE6C22">
          <w:rPr>
            <w:noProof/>
            <w:webHidden/>
          </w:rPr>
          <w:tab/>
        </w:r>
        <w:r w:rsidR="00FE6C22">
          <w:rPr>
            <w:noProof/>
            <w:webHidden/>
          </w:rPr>
          <w:fldChar w:fldCharType="begin"/>
        </w:r>
        <w:r w:rsidR="00FE6C22">
          <w:rPr>
            <w:noProof/>
            <w:webHidden/>
          </w:rPr>
          <w:instrText xml:space="preserve"> PAGEREF _Toc507146205 \h </w:instrText>
        </w:r>
        <w:r w:rsidR="00FE6C22">
          <w:rPr>
            <w:noProof/>
            <w:webHidden/>
          </w:rPr>
        </w:r>
        <w:r w:rsidR="00FE6C22">
          <w:rPr>
            <w:noProof/>
            <w:webHidden/>
          </w:rPr>
          <w:fldChar w:fldCharType="separate"/>
        </w:r>
        <w:r w:rsidR="00FE6C22">
          <w:rPr>
            <w:noProof/>
            <w:webHidden/>
          </w:rPr>
          <w:t>6</w:t>
        </w:r>
        <w:r w:rsidR="00FE6C22">
          <w:rPr>
            <w:noProof/>
            <w:webHidden/>
          </w:rPr>
          <w:fldChar w:fldCharType="end"/>
        </w:r>
      </w:hyperlink>
    </w:p>
    <w:p w14:paraId="412F9765" w14:textId="4514E98E" w:rsidR="00FE6C22" w:rsidRDefault="0082491F">
      <w:pPr>
        <w:pStyle w:val="TOC2"/>
        <w:tabs>
          <w:tab w:val="left" w:pos="800"/>
          <w:tab w:val="right" w:leader="dot" w:pos="9350"/>
        </w:tabs>
        <w:rPr>
          <w:rFonts w:asciiTheme="minorHAnsi" w:eastAsiaTheme="minorEastAsia" w:hAnsiTheme="minorHAnsi" w:cstheme="minorBidi"/>
          <w:noProof/>
          <w:sz w:val="22"/>
          <w:szCs w:val="22"/>
        </w:rPr>
      </w:pPr>
      <w:hyperlink w:anchor="_Toc507146206" w:history="1">
        <w:r w:rsidR="00FE6C22" w:rsidRPr="00E92F1B">
          <w:rPr>
            <w:rStyle w:val="Hyperlink"/>
            <w:noProof/>
          </w:rPr>
          <w:t>9.2</w:t>
        </w:r>
        <w:r w:rsidR="00FE6C22">
          <w:rPr>
            <w:rFonts w:asciiTheme="minorHAnsi" w:eastAsiaTheme="minorEastAsia" w:hAnsiTheme="minorHAnsi" w:cstheme="minorBidi"/>
            <w:noProof/>
            <w:sz w:val="22"/>
            <w:szCs w:val="22"/>
          </w:rPr>
          <w:tab/>
        </w:r>
        <w:r w:rsidR="00FE6C22" w:rsidRPr="00E92F1B">
          <w:rPr>
            <w:rStyle w:val="Hyperlink"/>
            <w:noProof/>
          </w:rPr>
          <w:t>productGet</w:t>
        </w:r>
        <w:r w:rsidR="00FE6C22">
          <w:rPr>
            <w:noProof/>
            <w:webHidden/>
          </w:rPr>
          <w:tab/>
        </w:r>
        <w:r w:rsidR="00FE6C22">
          <w:rPr>
            <w:noProof/>
            <w:webHidden/>
          </w:rPr>
          <w:fldChar w:fldCharType="begin"/>
        </w:r>
        <w:r w:rsidR="00FE6C22">
          <w:rPr>
            <w:noProof/>
            <w:webHidden/>
          </w:rPr>
          <w:instrText xml:space="preserve"> PAGEREF _Toc507146206 \h </w:instrText>
        </w:r>
        <w:r w:rsidR="00FE6C22">
          <w:rPr>
            <w:noProof/>
            <w:webHidden/>
          </w:rPr>
        </w:r>
        <w:r w:rsidR="00FE6C22">
          <w:rPr>
            <w:noProof/>
            <w:webHidden/>
          </w:rPr>
          <w:fldChar w:fldCharType="separate"/>
        </w:r>
        <w:r w:rsidR="00FE6C22">
          <w:rPr>
            <w:noProof/>
            <w:webHidden/>
          </w:rPr>
          <w:t>8</w:t>
        </w:r>
        <w:r w:rsidR="00FE6C22">
          <w:rPr>
            <w:noProof/>
            <w:webHidden/>
          </w:rPr>
          <w:fldChar w:fldCharType="end"/>
        </w:r>
      </w:hyperlink>
    </w:p>
    <w:p w14:paraId="59CFE0AC" w14:textId="4F7A99DC" w:rsidR="00FE6C22" w:rsidRDefault="0082491F">
      <w:pPr>
        <w:pStyle w:val="TOC1"/>
        <w:tabs>
          <w:tab w:val="left" w:pos="600"/>
          <w:tab w:val="right" w:leader="dot" w:pos="9350"/>
        </w:tabs>
        <w:rPr>
          <w:rFonts w:asciiTheme="minorHAnsi" w:eastAsiaTheme="minorEastAsia" w:hAnsiTheme="minorHAnsi" w:cstheme="minorBidi"/>
          <w:noProof/>
          <w:sz w:val="22"/>
          <w:szCs w:val="22"/>
        </w:rPr>
      </w:pPr>
      <w:hyperlink w:anchor="_Toc507146207" w:history="1">
        <w:r w:rsidR="00FE6C22" w:rsidRPr="00E92F1B">
          <w:rPr>
            <w:rStyle w:val="Hyperlink"/>
            <w:noProof/>
          </w:rPr>
          <w:t>10.</w:t>
        </w:r>
        <w:r w:rsidR="00FE6C22">
          <w:rPr>
            <w:rFonts w:asciiTheme="minorHAnsi" w:eastAsiaTheme="minorEastAsia" w:hAnsiTheme="minorHAnsi" w:cstheme="minorBidi"/>
            <w:noProof/>
            <w:sz w:val="22"/>
            <w:szCs w:val="22"/>
          </w:rPr>
          <w:tab/>
        </w:r>
        <w:r w:rsidR="00FE6C22" w:rsidRPr="00E92F1B">
          <w:rPr>
            <w:rStyle w:val="Hyperlink"/>
            <w:noProof/>
          </w:rPr>
          <w:t>Appendix A - Relationship to Product Ordering API</w:t>
        </w:r>
        <w:r w:rsidR="00FE6C22">
          <w:rPr>
            <w:noProof/>
            <w:webHidden/>
          </w:rPr>
          <w:tab/>
        </w:r>
        <w:r w:rsidR="00FE6C22">
          <w:rPr>
            <w:noProof/>
            <w:webHidden/>
          </w:rPr>
          <w:fldChar w:fldCharType="begin"/>
        </w:r>
        <w:r w:rsidR="00FE6C22">
          <w:rPr>
            <w:noProof/>
            <w:webHidden/>
          </w:rPr>
          <w:instrText xml:space="preserve"> PAGEREF _Toc507146207 \h </w:instrText>
        </w:r>
        <w:r w:rsidR="00FE6C22">
          <w:rPr>
            <w:noProof/>
            <w:webHidden/>
          </w:rPr>
        </w:r>
        <w:r w:rsidR="00FE6C22">
          <w:rPr>
            <w:noProof/>
            <w:webHidden/>
          </w:rPr>
          <w:fldChar w:fldCharType="separate"/>
        </w:r>
        <w:r w:rsidR="00FE6C22">
          <w:rPr>
            <w:noProof/>
            <w:webHidden/>
          </w:rPr>
          <w:t>11</w:t>
        </w:r>
        <w:r w:rsidR="00FE6C22">
          <w:rPr>
            <w:noProof/>
            <w:webHidden/>
          </w:rPr>
          <w:fldChar w:fldCharType="end"/>
        </w:r>
      </w:hyperlink>
    </w:p>
    <w:p w14:paraId="16EAFE4E" w14:textId="6C95EEAF" w:rsidR="00FE6C22" w:rsidRDefault="0082491F">
      <w:pPr>
        <w:pStyle w:val="TOC2"/>
        <w:tabs>
          <w:tab w:val="left" w:pos="1100"/>
          <w:tab w:val="right" w:leader="dot" w:pos="9350"/>
        </w:tabs>
        <w:rPr>
          <w:rFonts w:asciiTheme="minorHAnsi" w:eastAsiaTheme="minorEastAsia" w:hAnsiTheme="minorHAnsi" w:cstheme="minorBidi"/>
          <w:noProof/>
          <w:sz w:val="22"/>
          <w:szCs w:val="22"/>
        </w:rPr>
      </w:pPr>
      <w:hyperlink w:anchor="_Toc507146208" w:history="1">
        <w:r w:rsidR="00FE6C22" w:rsidRPr="00E92F1B">
          <w:rPr>
            <w:rStyle w:val="Hyperlink"/>
            <w:noProof/>
          </w:rPr>
          <w:t>10.1</w:t>
        </w:r>
        <w:r w:rsidR="00FE6C22">
          <w:rPr>
            <w:rFonts w:asciiTheme="minorHAnsi" w:eastAsiaTheme="minorEastAsia" w:hAnsiTheme="minorHAnsi" w:cstheme="minorBidi"/>
            <w:noProof/>
            <w:sz w:val="22"/>
            <w:szCs w:val="22"/>
          </w:rPr>
          <w:tab/>
        </w:r>
        <w:r w:rsidR="00FE6C22" w:rsidRPr="00E92F1B">
          <w:rPr>
            <w:rStyle w:val="Hyperlink"/>
            <w:noProof/>
          </w:rPr>
          <w:t>Product Order(s) &amp; Product Inventory sync</w:t>
        </w:r>
        <w:r w:rsidR="00FE6C22">
          <w:rPr>
            <w:noProof/>
            <w:webHidden/>
          </w:rPr>
          <w:tab/>
        </w:r>
        <w:r w:rsidR="00FE6C22">
          <w:rPr>
            <w:noProof/>
            <w:webHidden/>
          </w:rPr>
          <w:fldChar w:fldCharType="begin"/>
        </w:r>
        <w:r w:rsidR="00FE6C22">
          <w:rPr>
            <w:noProof/>
            <w:webHidden/>
          </w:rPr>
          <w:instrText xml:space="preserve"> PAGEREF _Toc507146208 \h </w:instrText>
        </w:r>
        <w:r w:rsidR="00FE6C22">
          <w:rPr>
            <w:noProof/>
            <w:webHidden/>
          </w:rPr>
        </w:r>
        <w:r w:rsidR="00FE6C22">
          <w:rPr>
            <w:noProof/>
            <w:webHidden/>
          </w:rPr>
          <w:fldChar w:fldCharType="separate"/>
        </w:r>
        <w:r w:rsidR="00FE6C22">
          <w:rPr>
            <w:noProof/>
            <w:webHidden/>
          </w:rPr>
          <w:t>11</w:t>
        </w:r>
        <w:r w:rsidR="00FE6C22">
          <w:rPr>
            <w:noProof/>
            <w:webHidden/>
          </w:rPr>
          <w:fldChar w:fldCharType="end"/>
        </w:r>
      </w:hyperlink>
    </w:p>
    <w:p w14:paraId="502AA551" w14:textId="16E22C25" w:rsidR="00FE6C22" w:rsidRDefault="0082491F">
      <w:pPr>
        <w:pStyle w:val="TOC2"/>
        <w:tabs>
          <w:tab w:val="left" w:pos="1100"/>
          <w:tab w:val="right" w:leader="dot" w:pos="9350"/>
        </w:tabs>
        <w:rPr>
          <w:rFonts w:asciiTheme="minorHAnsi" w:eastAsiaTheme="minorEastAsia" w:hAnsiTheme="minorHAnsi" w:cstheme="minorBidi"/>
          <w:noProof/>
          <w:sz w:val="22"/>
          <w:szCs w:val="22"/>
        </w:rPr>
      </w:pPr>
      <w:hyperlink w:anchor="_Toc507146209" w:history="1">
        <w:r w:rsidR="00FE6C22" w:rsidRPr="00E92F1B">
          <w:rPr>
            <w:rStyle w:val="Hyperlink"/>
            <w:noProof/>
          </w:rPr>
          <w:t>10.2</w:t>
        </w:r>
        <w:r w:rsidR="00FE6C22">
          <w:rPr>
            <w:rFonts w:asciiTheme="minorHAnsi" w:eastAsiaTheme="minorEastAsia" w:hAnsiTheme="minorHAnsi" w:cstheme="minorBidi"/>
            <w:noProof/>
            <w:sz w:val="22"/>
            <w:szCs w:val="22"/>
          </w:rPr>
          <w:tab/>
        </w:r>
        <w:r w:rsidR="00FE6C22" w:rsidRPr="00E92F1B">
          <w:rPr>
            <w:rStyle w:val="Hyperlink"/>
            <w:noProof/>
          </w:rPr>
          <w:t>Relationship Between Order Item Status and Product Status</w:t>
        </w:r>
        <w:r w:rsidR="00FE6C22">
          <w:rPr>
            <w:noProof/>
            <w:webHidden/>
          </w:rPr>
          <w:tab/>
        </w:r>
        <w:r w:rsidR="00FE6C22">
          <w:rPr>
            <w:noProof/>
            <w:webHidden/>
          </w:rPr>
          <w:fldChar w:fldCharType="begin"/>
        </w:r>
        <w:r w:rsidR="00FE6C22">
          <w:rPr>
            <w:noProof/>
            <w:webHidden/>
          </w:rPr>
          <w:instrText xml:space="preserve"> PAGEREF _Toc507146209 \h </w:instrText>
        </w:r>
        <w:r w:rsidR="00FE6C22">
          <w:rPr>
            <w:noProof/>
            <w:webHidden/>
          </w:rPr>
        </w:r>
        <w:r w:rsidR="00FE6C22">
          <w:rPr>
            <w:noProof/>
            <w:webHidden/>
          </w:rPr>
          <w:fldChar w:fldCharType="separate"/>
        </w:r>
        <w:r w:rsidR="00FE6C22">
          <w:rPr>
            <w:noProof/>
            <w:webHidden/>
          </w:rPr>
          <w:t>13</w:t>
        </w:r>
        <w:r w:rsidR="00FE6C22">
          <w:rPr>
            <w:noProof/>
            <w:webHidden/>
          </w:rPr>
          <w:fldChar w:fldCharType="end"/>
        </w:r>
      </w:hyperlink>
    </w:p>
    <w:p w14:paraId="0C57BDF6" w14:textId="0BF0A02A" w:rsidR="00D631D7" w:rsidRDefault="004D3C25" w:rsidP="00FE6C22">
      <w:pPr>
        <w:pStyle w:val="TOCHeading"/>
      </w:pPr>
      <w:r w:rsidRPr="00EB41F3">
        <w:lastRenderedPageBreak/>
        <w:fldChar w:fldCharType="end"/>
      </w:r>
      <w:r w:rsidR="00D631D7" w:rsidRPr="00352433">
        <w:t>List of Figures</w:t>
      </w:r>
    </w:p>
    <w:p w14:paraId="7746949F" w14:textId="674BEFFD" w:rsidR="00FE6C22"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7146213" w:history="1">
        <w:r w:rsidR="00FE6C22" w:rsidRPr="00ED713F">
          <w:rPr>
            <w:rStyle w:val="Hyperlink"/>
            <w:noProof/>
          </w:rPr>
          <w:t>Figure 1 Product Inventory Resource Model</w:t>
        </w:r>
        <w:r w:rsidR="00FE6C22">
          <w:rPr>
            <w:noProof/>
            <w:webHidden/>
          </w:rPr>
          <w:tab/>
        </w:r>
        <w:r w:rsidR="00FE6C22">
          <w:rPr>
            <w:noProof/>
            <w:webHidden/>
          </w:rPr>
          <w:fldChar w:fldCharType="begin"/>
        </w:r>
        <w:r w:rsidR="00FE6C22">
          <w:rPr>
            <w:noProof/>
            <w:webHidden/>
          </w:rPr>
          <w:instrText xml:space="preserve"> PAGEREF _Toc507146213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69C0847B" w14:textId="0FAF2486" w:rsidR="00FE6C22" w:rsidRDefault="0082491F">
      <w:pPr>
        <w:pStyle w:val="TableofFigures"/>
        <w:tabs>
          <w:tab w:val="right" w:leader="dot" w:pos="9350"/>
        </w:tabs>
        <w:rPr>
          <w:rFonts w:asciiTheme="minorHAnsi" w:eastAsiaTheme="minorEastAsia" w:hAnsiTheme="minorHAnsi" w:cstheme="minorBidi"/>
          <w:noProof/>
          <w:sz w:val="22"/>
          <w:szCs w:val="22"/>
        </w:rPr>
      </w:pPr>
      <w:hyperlink w:anchor="_Toc507146214" w:history="1">
        <w:r w:rsidR="00FE6C22" w:rsidRPr="00ED713F">
          <w:rPr>
            <w:rStyle w:val="Hyperlink"/>
            <w:noProof/>
          </w:rPr>
          <w:t>Figure 2 Product Inventory State Machine</w:t>
        </w:r>
        <w:r w:rsidR="00FE6C22">
          <w:rPr>
            <w:noProof/>
            <w:webHidden/>
          </w:rPr>
          <w:tab/>
        </w:r>
        <w:r w:rsidR="00FE6C22">
          <w:rPr>
            <w:noProof/>
            <w:webHidden/>
          </w:rPr>
          <w:fldChar w:fldCharType="begin"/>
        </w:r>
        <w:r w:rsidR="00FE6C22">
          <w:rPr>
            <w:noProof/>
            <w:webHidden/>
          </w:rPr>
          <w:instrText xml:space="preserve"> PAGEREF _Toc507146214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5099550C" w14:textId="6B174889" w:rsidR="00D631D7" w:rsidRDefault="002B42F2" w:rsidP="00306EA1">
      <w:pPr>
        <w:pStyle w:val="TOCHeading"/>
        <w:pageBreakBefore w:val="0"/>
      </w:pPr>
      <w:r>
        <w:fldChar w:fldCharType="end"/>
      </w:r>
      <w:r w:rsidR="00D631D7" w:rsidRPr="00352433">
        <w:t>List of Tables</w:t>
      </w:r>
    </w:p>
    <w:p w14:paraId="5DAF1BEC" w14:textId="5FF4879D" w:rsidR="00FE6C22"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7146227" w:history="1">
        <w:r w:rsidR="00FE6C22" w:rsidRPr="0080143E">
          <w:rPr>
            <w:rStyle w:val="Hyperlink"/>
            <w:noProof/>
          </w:rPr>
          <w:t>Table 1 Contributing Member Companies</w:t>
        </w:r>
        <w:r w:rsidR="00FE6C22">
          <w:rPr>
            <w:noProof/>
            <w:webHidden/>
          </w:rPr>
          <w:tab/>
        </w:r>
        <w:r w:rsidR="00FE6C22">
          <w:rPr>
            <w:noProof/>
            <w:webHidden/>
          </w:rPr>
          <w:fldChar w:fldCharType="begin"/>
        </w:r>
        <w:r w:rsidR="00FE6C22">
          <w:rPr>
            <w:noProof/>
            <w:webHidden/>
          </w:rPr>
          <w:instrText xml:space="preserve"> PAGEREF _Toc507146227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1CF0946" w14:textId="1ADB310A" w:rsidR="00FE6C22" w:rsidRDefault="0082491F">
      <w:pPr>
        <w:pStyle w:val="TableofFigures"/>
        <w:tabs>
          <w:tab w:val="right" w:leader="dot" w:pos="9350"/>
        </w:tabs>
        <w:rPr>
          <w:rFonts w:asciiTheme="minorHAnsi" w:eastAsiaTheme="minorEastAsia" w:hAnsiTheme="minorHAnsi" w:cstheme="minorBidi"/>
          <w:noProof/>
          <w:sz w:val="22"/>
          <w:szCs w:val="22"/>
        </w:rPr>
      </w:pPr>
      <w:hyperlink w:anchor="_Toc507146228" w:history="1">
        <w:r w:rsidR="00FE6C22" w:rsidRPr="0080143E">
          <w:rPr>
            <w:rStyle w:val="Hyperlink"/>
            <w:noProof/>
          </w:rPr>
          <w:t>Table 2 – product state description</w:t>
        </w:r>
        <w:r w:rsidR="00FE6C22">
          <w:rPr>
            <w:noProof/>
            <w:webHidden/>
          </w:rPr>
          <w:tab/>
        </w:r>
        <w:r w:rsidR="00FE6C22">
          <w:rPr>
            <w:noProof/>
            <w:webHidden/>
          </w:rPr>
          <w:fldChar w:fldCharType="begin"/>
        </w:r>
        <w:r w:rsidR="00FE6C22">
          <w:rPr>
            <w:noProof/>
            <w:webHidden/>
          </w:rPr>
          <w:instrText xml:space="preserve"> PAGEREF _Toc507146228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1EA3826C" w14:textId="74138665" w:rsidR="00FE6C22" w:rsidRDefault="0082491F">
      <w:pPr>
        <w:pStyle w:val="TableofFigures"/>
        <w:tabs>
          <w:tab w:val="right" w:leader="dot" w:pos="9350"/>
        </w:tabs>
        <w:rPr>
          <w:rFonts w:asciiTheme="minorHAnsi" w:eastAsiaTheme="minorEastAsia" w:hAnsiTheme="minorHAnsi" w:cstheme="minorBidi"/>
          <w:noProof/>
          <w:sz w:val="22"/>
          <w:szCs w:val="22"/>
        </w:rPr>
      </w:pPr>
      <w:hyperlink w:anchor="_Toc507146229" w:history="1">
        <w:r w:rsidR="00FE6C22" w:rsidRPr="0080143E">
          <w:rPr>
            <w:rStyle w:val="Hyperlink"/>
            <w:noProof/>
          </w:rPr>
          <w:t>Table 3 – mapping UC – API operation</w:t>
        </w:r>
        <w:r w:rsidR="00FE6C22">
          <w:rPr>
            <w:noProof/>
            <w:webHidden/>
          </w:rPr>
          <w:tab/>
        </w:r>
        <w:r w:rsidR="00FE6C22">
          <w:rPr>
            <w:noProof/>
            <w:webHidden/>
          </w:rPr>
          <w:fldChar w:fldCharType="begin"/>
        </w:r>
        <w:r w:rsidR="00FE6C22">
          <w:rPr>
            <w:noProof/>
            <w:webHidden/>
          </w:rPr>
          <w:instrText xml:space="preserve"> PAGEREF _Toc507146229 \h </w:instrText>
        </w:r>
        <w:r w:rsidR="00FE6C22">
          <w:rPr>
            <w:noProof/>
            <w:webHidden/>
          </w:rPr>
        </w:r>
        <w:r w:rsidR="00FE6C22">
          <w:rPr>
            <w:noProof/>
            <w:webHidden/>
          </w:rPr>
          <w:fldChar w:fldCharType="separate"/>
        </w:r>
        <w:r w:rsidR="00FE6C22">
          <w:rPr>
            <w:noProof/>
            <w:webHidden/>
          </w:rPr>
          <w:t>5</w:t>
        </w:r>
        <w:r w:rsidR="00FE6C22">
          <w:rPr>
            <w:noProof/>
            <w:webHidden/>
          </w:rPr>
          <w:fldChar w:fldCharType="end"/>
        </w:r>
      </w:hyperlink>
    </w:p>
    <w:p w14:paraId="01CF215C" w14:textId="34B42DE7" w:rsidR="00FE6C22" w:rsidRDefault="0082491F">
      <w:pPr>
        <w:pStyle w:val="TableofFigures"/>
        <w:tabs>
          <w:tab w:val="right" w:leader="dot" w:pos="9350"/>
        </w:tabs>
        <w:rPr>
          <w:rFonts w:asciiTheme="minorHAnsi" w:eastAsiaTheme="minorEastAsia" w:hAnsiTheme="minorHAnsi" w:cstheme="minorBidi"/>
          <w:noProof/>
          <w:sz w:val="22"/>
          <w:szCs w:val="22"/>
        </w:rPr>
      </w:pPr>
      <w:hyperlink w:anchor="_Toc507146230" w:history="1">
        <w:r w:rsidR="00FE6C22" w:rsidRPr="0080143E">
          <w:rPr>
            <w:rStyle w:val="Hyperlink"/>
            <w:noProof/>
          </w:rPr>
          <w:t>Table 3 – product API interaction model</w:t>
        </w:r>
        <w:r w:rsidR="00FE6C22">
          <w:rPr>
            <w:noProof/>
            <w:webHidden/>
          </w:rPr>
          <w:tab/>
        </w:r>
        <w:r w:rsidR="00FE6C22">
          <w:rPr>
            <w:noProof/>
            <w:webHidden/>
          </w:rPr>
          <w:fldChar w:fldCharType="begin"/>
        </w:r>
        <w:r w:rsidR="00FE6C22">
          <w:rPr>
            <w:noProof/>
            <w:webHidden/>
          </w:rPr>
          <w:instrText xml:space="preserve"> PAGEREF _Toc507146230 \h </w:instrText>
        </w:r>
        <w:r w:rsidR="00FE6C22">
          <w:rPr>
            <w:noProof/>
            <w:webHidden/>
          </w:rPr>
        </w:r>
        <w:r w:rsidR="00FE6C22">
          <w:rPr>
            <w:noProof/>
            <w:webHidden/>
          </w:rPr>
          <w:fldChar w:fldCharType="separate"/>
        </w:r>
        <w:r w:rsidR="00FE6C22">
          <w:rPr>
            <w:noProof/>
            <w:webHidden/>
          </w:rPr>
          <w:t>6</w:t>
        </w:r>
        <w:r w:rsidR="00FE6C22">
          <w:rPr>
            <w:noProof/>
            <w:webHidden/>
          </w:rPr>
          <w:fldChar w:fldCharType="end"/>
        </w:r>
      </w:hyperlink>
    </w:p>
    <w:p w14:paraId="023F7BC6" w14:textId="59D61050" w:rsidR="00FE6C22" w:rsidRDefault="0082491F">
      <w:pPr>
        <w:pStyle w:val="TableofFigures"/>
        <w:tabs>
          <w:tab w:val="right" w:leader="dot" w:pos="9350"/>
        </w:tabs>
        <w:rPr>
          <w:rFonts w:asciiTheme="minorHAnsi" w:eastAsiaTheme="minorEastAsia" w:hAnsiTheme="minorHAnsi" w:cstheme="minorBidi"/>
          <w:noProof/>
          <w:sz w:val="22"/>
          <w:szCs w:val="22"/>
        </w:rPr>
      </w:pPr>
      <w:hyperlink w:anchor="_Toc507146231" w:history="1">
        <w:r w:rsidR="00FE6C22" w:rsidRPr="0080143E">
          <w:rPr>
            <w:rStyle w:val="Hyperlink"/>
            <w:noProof/>
          </w:rPr>
          <w:t>Table 3 – Product Order Example</w:t>
        </w:r>
        <w:r w:rsidR="00FE6C22">
          <w:rPr>
            <w:noProof/>
            <w:webHidden/>
          </w:rPr>
          <w:tab/>
        </w:r>
        <w:r w:rsidR="00FE6C22">
          <w:rPr>
            <w:noProof/>
            <w:webHidden/>
          </w:rPr>
          <w:fldChar w:fldCharType="begin"/>
        </w:r>
        <w:r w:rsidR="00FE6C22">
          <w:rPr>
            <w:noProof/>
            <w:webHidden/>
          </w:rPr>
          <w:instrText xml:space="preserve"> PAGEREF _Toc507146231 \h </w:instrText>
        </w:r>
        <w:r w:rsidR="00FE6C22">
          <w:rPr>
            <w:noProof/>
            <w:webHidden/>
          </w:rPr>
        </w:r>
        <w:r w:rsidR="00FE6C22">
          <w:rPr>
            <w:noProof/>
            <w:webHidden/>
          </w:rPr>
          <w:fldChar w:fldCharType="separate"/>
        </w:r>
        <w:r w:rsidR="00FE6C22">
          <w:rPr>
            <w:noProof/>
            <w:webHidden/>
          </w:rPr>
          <w:t>13</w:t>
        </w:r>
        <w:r w:rsidR="00FE6C22">
          <w:rPr>
            <w:noProof/>
            <w:webHidden/>
          </w:rPr>
          <w:fldChar w:fldCharType="end"/>
        </w:r>
      </w:hyperlink>
    </w:p>
    <w:p w14:paraId="587C1AFF" w14:textId="0382C7D5" w:rsidR="00FE6C22" w:rsidRDefault="0082491F">
      <w:pPr>
        <w:pStyle w:val="TableofFigures"/>
        <w:tabs>
          <w:tab w:val="right" w:leader="dot" w:pos="9350"/>
        </w:tabs>
        <w:rPr>
          <w:rFonts w:asciiTheme="minorHAnsi" w:eastAsiaTheme="minorEastAsia" w:hAnsiTheme="minorHAnsi" w:cstheme="minorBidi"/>
          <w:noProof/>
          <w:sz w:val="22"/>
          <w:szCs w:val="22"/>
        </w:rPr>
      </w:pPr>
      <w:hyperlink w:anchor="_Toc507146232" w:history="1">
        <w:r w:rsidR="00FE6C22" w:rsidRPr="0080143E">
          <w:rPr>
            <w:rStyle w:val="Hyperlink"/>
            <w:noProof/>
          </w:rPr>
          <w:t>Table 4 – Install Product Order Relationship</w:t>
        </w:r>
        <w:r w:rsidR="00FE6C22">
          <w:rPr>
            <w:noProof/>
            <w:webHidden/>
          </w:rPr>
          <w:tab/>
        </w:r>
        <w:r w:rsidR="00FE6C22">
          <w:rPr>
            <w:noProof/>
            <w:webHidden/>
          </w:rPr>
          <w:fldChar w:fldCharType="begin"/>
        </w:r>
        <w:r w:rsidR="00FE6C22">
          <w:rPr>
            <w:noProof/>
            <w:webHidden/>
          </w:rPr>
          <w:instrText xml:space="preserve"> PAGEREF _Toc507146232 \h </w:instrText>
        </w:r>
        <w:r w:rsidR="00FE6C22">
          <w:rPr>
            <w:noProof/>
            <w:webHidden/>
          </w:rPr>
        </w:r>
        <w:r w:rsidR="00FE6C22">
          <w:rPr>
            <w:noProof/>
            <w:webHidden/>
          </w:rPr>
          <w:fldChar w:fldCharType="separate"/>
        </w:r>
        <w:r w:rsidR="00FE6C22">
          <w:rPr>
            <w:noProof/>
            <w:webHidden/>
          </w:rPr>
          <w:t>14</w:t>
        </w:r>
        <w:r w:rsidR="00FE6C22">
          <w:rPr>
            <w:noProof/>
            <w:webHidden/>
          </w:rPr>
          <w:fldChar w:fldCharType="end"/>
        </w:r>
      </w:hyperlink>
    </w:p>
    <w:p w14:paraId="2C247EBA" w14:textId="12523BA5" w:rsidR="00FE6C22" w:rsidRDefault="0082491F">
      <w:pPr>
        <w:pStyle w:val="TableofFigures"/>
        <w:tabs>
          <w:tab w:val="right" w:leader="dot" w:pos="9350"/>
        </w:tabs>
        <w:rPr>
          <w:rFonts w:asciiTheme="minorHAnsi" w:eastAsiaTheme="minorEastAsia" w:hAnsiTheme="minorHAnsi" w:cstheme="minorBidi"/>
          <w:noProof/>
          <w:sz w:val="22"/>
          <w:szCs w:val="22"/>
        </w:rPr>
      </w:pPr>
      <w:hyperlink w:anchor="_Toc507146233" w:history="1">
        <w:r w:rsidR="00FE6C22" w:rsidRPr="0080143E">
          <w:rPr>
            <w:rStyle w:val="Hyperlink"/>
            <w:noProof/>
          </w:rPr>
          <w:t>Table 5 – Suspend Product Order Relationship</w:t>
        </w:r>
        <w:r w:rsidR="00FE6C22">
          <w:rPr>
            <w:noProof/>
            <w:webHidden/>
          </w:rPr>
          <w:tab/>
        </w:r>
        <w:r w:rsidR="00FE6C22">
          <w:rPr>
            <w:noProof/>
            <w:webHidden/>
          </w:rPr>
          <w:fldChar w:fldCharType="begin"/>
        </w:r>
        <w:r w:rsidR="00FE6C22">
          <w:rPr>
            <w:noProof/>
            <w:webHidden/>
          </w:rPr>
          <w:instrText xml:space="preserve"> PAGEREF _Toc507146233 \h </w:instrText>
        </w:r>
        <w:r w:rsidR="00FE6C22">
          <w:rPr>
            <w:noProof/>
            <w:webHidden/>
          </w:rPr>
        </w:r>
        <w:r w:rsidR="00FE6C22">
          <w:rPr>
            <w:noProof/>
            <w:webHidden/>
          </w:rPr>
          <w:fldChar w:fldCharType="separate"/>
        </w:r>
        <w:r w:rsidR="00FE6C22">
          <w:rPr>
            <w:noProof/>
            <w:webHidden/>
          </w:rPr>
          <w:t>15</w:t>
        </w:r>
        <w:r w:rsidR="00FE6C22">
          <w:rPr>
            <w:noProof/>
            <w:webHidden/>
          </w:rPr>
          <w:fldChar w:fldCharType="end"/>
        </w:r>
      </w:hyperlink>
    </w:p>
    <w:p w14:paraId="0F1E6C75" w14:textId="57A3E21D" w:rsidR="00FE6C22" w:rsidRDefault="0082491F">
      <w:pPr>
        <w:pStyle w:val="TableofFigures"/>
        <w:tabs>
          <w:tab w:val="right" w:leader="dot" w:pos="9350"/>
        </w:tabs>
        <w:rPr>
          <w:rFonts w:asciiTheme="minorHAnsi" w:eastAsiaTheme="minorEastAsia" w:hAnsiTheme="minorHAnsi" w:cstheme="minorBidi"/>
          <w:noProof/>
          <w:sz w:val="22"/>
          <w:szCs w:val="22"/>
        </w:rPr>
      </w:pPr>
      <w:hyperlink w:anchor="_Toc507146234" w:history="1">
        <w:r w:rsidR="00FE6C22" w:rsidRPr="0080143E">
          <w:rPr>
            <w:rStyle w:val="Hyperlink"/>
            <w:noProof/>
          </w:rPr>
          <w:t>Table 6 – Reactivate Product Order Relationship</w:t>
        </w:r>
        <w:r w:rsidR="00FE6C22">
          <w:rPr>
            <w:noProof/>
            <w:webHidden/>
          </w:rPr>
          <w:tab/>
        </w:r>
        <w:r w:rsidR="00FE6C22">
          <w:rPr>
            <w:noProof/>
            <w:webHidden/>
          </w:rPr>
          <w:fldChar w:fldCharType="begin"/>
        </w:r>
        <w:r w:rsidR="00FE6C22">
          <w:rPr>
            <w:noProof/>
            <w:webHidden/>
          </w:rPr>
          <w:instrText xml:space="preserve"> PAGEREF _Toc507146234 \h </w:instrText>
        </w:r>
        <w:r w:rsidR="00FE6C22">
          <w:rPr>
            <w:noProof/>
            <w:webHidden/>
          </w:rPr>
        </w:r>
        <w:r w:rsidR="00FE6C22">
          <w:rPr>
            <w:noProof/>
            <w:webHidden/>
          </w:rPr>
          <w:fldChar w:fldCharType="separate"/>
        </w:r>
        <w:r w:rsidR="00FE6C22">
          <w:rPr>
            <w:noProof/>
            <w:webHidden/>
          </w:rPr>
          <w:t>15</w:t>
        </w:r>
        <w:r w:rsidR="00FE6C22">
          <w:rPr>
            <w:noProof/>
            <w:webHidden/>
          </w:rPr>
          <w:fldChar w:fldCharType="end"/>
        </w:r>
      </w:hyperlink>
    </w:p>
    <w:p w14:paraId="1D33718A" w14:textId="14F662DF" w:rsidR="00FE6C22" w:rsidRDefault="0082491F">
      <w:pPr>
        <w:pStyle w:val="TableofFigures"/>
        <w:tabs>
          <w:tab w:val="right" w:leader="dot" w:pos="9350"/>
        </w:tabs>
        <w:rPr>
          <w:rFonts w:asciiTheme="minorHAnsi" w:eastAsiaTheme="minorEastAsia" w:hAnsiTheme="minorHAnsi" w:cstheme="minorBidi"/>
          <w:noProof/>
          <w:sz w:val="22"/>
          <w:szCs w:val="22"/>
        </w:rPr>
      </w:pPr>
      <w:hyperlink w:anchor="_Toc507146235" w:history="1">
        <w:r w:rsidR="00FE6C22" w:rsidRPr="0080143E">
          <w:rPr>
            <w:rStyle w:val="Hyperlink"/>
            <w:noProof/>
          </w:rPr>
          <w:t>Table 7 – Disconnect Product Order Relationship</w:t>
        </w:r>
        <w:r w:rsidR="00FE6C22">
          <w:rPr>
            <w:noProof/>
            <w:webHidden/>
          </w:rPr>
          <w:tab/>
        </w:r>
        <w:r w:rsidR="00FE6C22">
          <w:rPr>
            <w:noProof/>
            <w:webHidden/>
          </w:rPr>
          <w:fldChar w:fldCharType="begin"/>
        </w:r>
        <w:r w:rsidR="00FE6C22">
          <w:rPr>
            <w:noProof/>
            <w:webHidden/>
          </w:rPr>
          <w:instrText xml:space="preserve"> PAGEREF _Toc507146235 \h </w:instrText>
        </w:r>
        <w:r w:rsidR="00FE6C22">
          <w:rPr>
            <w:noProof/>
            <w:webHidden/>
          </w:rPr>
        </w:r>
        <w:r w:rsidR="00FE6C22">
          <w:rPr>
            <w:noProof/>
            <w:webHidden/>
          </w:rPr>
          <w:fldChar w:fldCharType="separate"/>
        </w:r>
        <w:r w:rsidR="00FE6C22">
          <w:rPr>
            <w:noProof/>
            <w:webHidden/>
          </w:rPr>
          <w:t>16</w:t>
        </w:r>
        <w:r w:rsidR="00FE6C22">
          <w:rPr>
            <w:noProof/>
            <w:webHidden/>
          </w:rPr>
          <w:fldChar w:fldCharType="end"/>
        </w:r>
      </w:hyperlink>
    </w:p>
    <w:p w14:paraId="599774FA" w14:textId="43693CF9" w:rsidR="00FE6C22" w:rsidRDefault="0082491F">
      <w:pPr>
        <w:pStyle w:val="TableofFigures"/>
        <w:tabs>
          <w:tab w:val="right" w:leader="dot" w:pos="9350"/>
        </w:tabs>
        <w:rPr>
          <w:rFonts w:asciiTheme="minorHAnsi" w:eastAsiaTheme="minorEastAsia" w:hAnsiTheme="minorHAnsi" w:cstheme="minorBidi"/>
          <w:noProof/>
          <w:sz w:val="22"/>
          <w:szCs w:val="22"/>
        </w:rPr>
      </w:pPr>
      <w:hyperlink w:anchor="_Toc507146236" w:history="1">
        <w:r w:rsidR="00FE6C22" w:rsidRPr="0080143E">
          <w:rPr>
            <w:rStyle w:val="Hyperlink"/>
            <w:noProof/>
          </w:rPr>
          <w:t>Table 8 – Change Product Order Relationship</w:t>
        </w:r>
        <w:r w:rsidR="00FE6C22">
          <w:rPr>
            <w:noProof/>
            <w:webHidden/>
          </w:rPr>
          <w:tab/>
        </w:r>
        <w:r w:rsidR="00FE6C22">
          <w:rPr>
            <w:noProof/>
            <w:webHidden/>
          </w:rPr>
          <w:fldChar w:fldCharType="begin"/>
        </w:r>
        <w:r w:rsidR="00FE6C22">
          <w:rPr>
            <w:noProof/>
            <w:webHidden/>
          </w:rPr>
          <w:instrText xml:space="preserve"> PAGEREF _Toc507146236 \h </w:instrText>
        </w:r>
        <w:r w:rsidR="00FE6C22">
          <w:rPr>
            <w:noProof/>
            <w:webHidden/>
          </w:rPr>
        </w:r>
        <w:r w:rsidR="00FE6C22">
          <w:rPr>
            <w:noProof/>
            <w:webHidden/>
          </w:rPr>
          <w:fldChar w:fldCharType="separate"/>
        </w:r>
        <w:r w:rsidR="00FE6C22">
          <w:rPr>
            <w:noProof/>
            <w:webHidden/>
          </w:rPr>
          <w:t>17</w:t>
        </w:r>
        <w:r w:rsidR="00FE6C22">
          <w:rPr>
            <w:noProof/>
            <w:webHidden/>
          </w:rPr>
          <w:fldChar w:fldCharType="end"/>
        </w:r>
      </w:hyperlink>
    </w:p>
    <w:p w14:paraId="216CFC7C" w14:textId="268BD675" w:rsidR="00AC141F" w:rsidRPr="00AC141F" w:rsidRDefault="002B42F2" w:rsidP="00D23B6C">
      <w:pPr>
        <w:pStyle w:val="Body"/>
      </w:pPr>
      <w:r>
        <w:fldChar w:fldCharType="end"/>
      </w:r>
    </w:p>
    <w:p w14:paraId="12211440" w14:textId="77777777" w:rsidR="00BF3192" w:rsidRDefault="00BF3192" w:rsidP="00743C06">
      <w:pPr>
        <w:pStyle w:val="Heading1"/>
        <w:sectPr w:rsidR="00BF3192" w:rsidSect="00A412F0">
          <w:footerReference w:type="default" r:id="rId15"/>
          <w:footerReference w:type="first" r:id="rId16"/>
          <w:pgSz w:w="12240" w:h="15840" w:code="1"/>
          <w:pgMar w:top="1440" w:right="1440" w:bottom="1440" w:left="1440" w:header="720" w:footer="720" w:gutter="0"/>
          <w:pgNumType w:fmt="lowerRoman"/>
          <w:cols w:space="720"/>
          <w:docGrid w:linePitch="360"/>
        </w:sectPr>
      </w:pPr>
    </w:p>
    <w:p w14:paraId="6D1EDB57" w14:textId="461E43EF" w:rsidR="00D631D7" w:rsidRDefault="00743C06" w:rsidP="00743C06">
      <w:pPr>
        <w:pStyle w:val="Heading1"/>
      </w:pPr>
      <w:bookmarkStart w:id="3" w:name="_Toc507146196"/>
      <w:r>
        <w:lastRenderedPageBreak/>
        <w:t>List of Contributing Members</w:t>
      </w:r>
      <w:bookmarkEnd w:id="3"/>
    </w:p>
    <w:p w14:paraId="53D17E95" w14:textId="05E13D9F" w:rsidR="00743C06" w:rsidRDefault="00743C06" w:rsidP="00430AD4">
      <w:pPr>
        <w:pStyle w:val="Body"/>
      </w:pPr>
      <w:r>
        <w:t xml:space="preserve">The following </w:t>
      </w:r>
      <w:r w:rsidR="00BF3192" w:rsidRPr="00430AD4">
        <w:t>m</w:t>
      </w:r>
      <w:r w:rsidRPr="00430AD4">
        <w:t>ember</w:t>
      </w:r>
      <w:r w:rsidR="008970E2">
        <w:t>s</w:t>
      </w:r>
      <w:r>
        <w:t xml:space="preserve"> </w:t>
      </w:r>
      <w:r w:rsidR="00BF3192">
        <w:t>of</w:t>
      </w:r>
      <w:r>
        <w:t xml:space="preserve"> MEF participated in the development of this document and have requested to be included in this list.</w:t>
      </w:r>
    </w:p>
    <w:tbl>
      <w:tblPr>
        <w:tblW w:w="0" w:type="auto"/>
        <w:tblInd w:w="959" w:type="dxa"/>
        <w:shd w:val="clear" w:color="auto" w:fill="FFFFFF"/>
        <w:tblLook w:val="04A0" w:firstRow="1" w:lastRow="0" w:firstColumn="1" w:lastColumn="0" w:noHBand="0" w:noVBand="1"/>
      </w:tblPr>
      <w:tblGrid>
        <w:gridCol w:w="3829"/>
        <w:gridCol w:w="3542"/>
      </w:tblGrid>
      <w:tr w:rsidR="00430AD4" w:rsidRPr="00430AD4" w14:paraId="221DDA94" w14:textId="77777777" w:rsidTr="00AB2818">
        <w:tc>
          <w:tcPr>
            <w:tcW w:w="3829" w:type="dxa"/>
            <w:shd w:val="clear" w:color="auto" w:fill="FFFFFF"/>
          </w:tcPr>
          <w:p w14:paraId="161010BB" w14:textId="7643B62B" w:rsidR="00430AD4" w:rsidRPr="00430AD4" w:rsidRDefault="00430AD4" w:rsidP="007E31CB">
            <w:pPr>
              <w:pStyle w:val="Body"/>
            </w:pPr>
            <w:r>
              <w:t>AT&amp;T</w:t>
            </w:r>
          </w:p>
        </w:tc>
        <w:tc>
          <w:tcPr>
            <w:tcW w:w="3542" w:type="dxa"/>
            <w:shd w:val="clear" w:color="auto" w:fill="FFFFFF"/>
          </w:tcPr>
          <w:p w14:paraId="015E84EB" w14:textId="7ED3004C" w:rsidR="00430AD4" w:rsidRPr="00430AD4" w:rsidRDefault="00AA2AE0" w:rsidP="007E31CB">
            <w:pPr>
              <w:pStyle w:val="Body"/>
            </w:pPr>
            <w:r>
              <w:t>Orange</w:t>
            </w:r>
          </w:p>
        </w:tc>
      </w:tr>
      <w:tr w:rsidR="00430AD4" w:rsidRPr="00430AD4" w14:paraId="75727E77" w14:textId="77777777" w:rsidTr="00AB2818">
        <w:tc>
          <w:tcPr>
            <w:tcW w:w="3829" w:type="dxa"/>
            <w:shd w:val="clear" w:color="auto" w:fill="FFFFFF"/>
          </w:tcPr>
          <w:p w14:paraId="6E5723E0" w14:textId="11BD2A5D" w:rsidR="00430AD4" w:rsidRPr="00430AD4" w:rsidRDefault="00AA2AE0" w:rsidP="007E31CB">
            <w:pPr>
              <w:pStyle w:val="Body"/>
            </w:pPr>
            <w:proofErr w:type="spellStart"/>
            <w:r>
              <w:t>Cataworks</w:t>
            </w:r>
            <w:proofErr w:type="spellEnd"/>
          </w:p>
        </w:tc>
        <w:tc>
          <w:tcPr>
            <w:tcW w:w="3542" w:type="dxa"/>
            <w:shd w:val="clear" w:color="auto" w:fill="FFFFFF"/>
          </w:tcPr>
          <w:p w14:paraId="200831FD" w14:textId="5127215B" w:rsidR="00430AD4" w:rsidRPr="00430AD4" w:rsidRDefault="00AA2AE0" w:rsidP="007E31CB">
            <w:pPr>
              <w:pStyle w:val="Body"/>
            </w:pPr>
            <w:proofErr w:type="spellStart"/>
            <w:r>
              <w:t>Telus</w:t>
            </w:r>
            <w:proofErr w:type="spellEnd"/>
          </w:p>
        </w:tc>
      </w:tr>
      <w:tr w:rsidR="00430AD4" w:rsidRPr="00430AD4" w14:paraId="4C095D9E" w14:textId="77777777" w:rsidTr="00AB2818">
        <w:tc>
          <w:tcPr>
            <w:tcW w:w="3829" w:type="dxa"/>
            <w:shd w:val="clear" w:color="auto" w:fill="FFFFFF"/>
          </w:tcPr>
          <w:p w14:paraId="446A86FA" w14:textId="23CB8F7C" w:rsidR="00430AD4" w:rsidRPr="00430AD4" w:rsidRDefault="00AA2AE0" w:rsidP="007E31CB">
            <w:pPr>
              <w:pStyle w:val="Body"/>
            </w:pPr>
            <w:r>
              <w:t>Colt</w:t>
            </w:r>
          </w:p>
        </w:tc>
        <w:tc>
          <w:tcPr>
            <w:tcW w:w="3542" w:type="dxa"/>
            <w:shd w:val="clear" w:color="auto" w:fill="FFFFFF"/>
          </w:tcPr>
          <w:p w14:paraId="45C90674" w14:textId="40119D79" w:rsidR="00430AD4" w:rsidRPr="00430AD4" w:rsidRDefault="00430AD4" w:rsidP="007E31CB">
            <w:pPr>
              <w:pStyle w:val="Body"/>
            </w:pPr>
          </w:p>
        </w:tc>
      </w:tr>
    </w:tbl>
    <w:p w14:paraId="65DC5D80" w14:textId="77777777" w:rsidR="00AA15CE" w:rsidRDefault="00AA15CE" w:rsidP="00AA15CE">
      <w:pPr>
        <w:pStyle w:val="NoSpacing"/>
        <w:jc w:val="center"/>
      </w:pPr>
      <w:bookmarkStart w:id="4" w:name="_Toc296243997"/>
      <w:bookmarkStart w:id="5" w:name="_Toc434314986"/>
      <w:bookmarkStart w:id="6" w:name="_Toc500322749"/>
      <w:bookmarkStart w:id="7" w:name="_Toc507146227"/>
      <w:r w:rsidRPr="00A779B5">
        <w:t xml:space="preserve">Table </w:t>
      </w:r>
      <w:fldSimple w:instr=" SEQ Table \* ARABIC ">
        <w:r>
          <w:rPr>
            <w:noProof/>
          </w:rPr>
          <w:t>1</w:t>
        </w:r>
      </w:fldSimple>
      <w:r w:rsidRPr="00A779B5">
        <w:t xml:space="preserve"> </w:t>
      </w:r>
      <w:r>
        <w:t>Contributing Member Companies</w:t>
      </w:r>
      <w:bookmarkEnd w:id="4"/>
      <w:bookmarkEnd w:id="5"/>
      <w:bookmarkEnd w:id="6"/>
      <w:bookmarkEnd w:id="7"/>
    </w:p>
    <w:p w14:paraId="5A5ABC15" w14:textId="5526F144" w:rsidR="0062374C" w:rsidRDefault="00352433" w:rsidP="00352433">
      <w:pPr>
        <w:pStyle w:val="Heading1"/>
      </w:pPr>
      <w:bookmarkStart w:id="8" w:name="_Toc507146197"/>
      <w:r>
        <w:t>Abstract</w:t>
      </w:r>
      <w:bookmarkEnd w:id="8"/>
    </w:p>
    <w:p w14:paraId="16354008" w14:textId="509376D3" w:rsidR="00844C59" w:rsidRDefault="00844C59" w:rsidP="00844C59">
      <w:pPr>
        <w:ind w:right="4"/>
      </w:pPr>
      <w:r>
        <w:t>This API Guide is intended to help company to implement MEF Product Management API. The API swagger is available on MEF GitHub. In order to help API adoption this document provides:</w:t>
      </w:r>
    </w:p>
    <w:p w14:paraId="4633D0A8" w14:textId="02FE6804" w:rsidR="00844C59" w:rsidRDefault="00844C59" w:rsidP="0052653B">
      <w:pPr>
        <w:pStyle w:val="ListParagraph"/>
        <w:numPr>
          <w:ilvl w:val="0"/>
          <w:numId w:val="18"/>
        </w:numPr>
        <w:spacing w:after="610"/>
        <w:ind w:right="4"/>
      </w:pPr>
      <w:r>
        <w:t>API Resource Model</w:t>
      </w:r>
    </w:p>
    <w:p w14:paraId="6A7E1BD3" w14:textId="375DE103" w:rsidR="00844C59" w:rsidRDefault="00844C59" w:rsidP="0052653B">
      <w:pPr>
        <w:pStyle w:val="ListParagraph"/>
        <w:numPr>
          <w:ilvl w:val="0"/>
          <w:numId w:val="18"/>
        </w:numPr>
        <w:spacing w:after="610"/>
        <w:ind w:right="4"/>
      </w:pPr>
      <w:r>
        <w:t>Resource Product lifecycle</w:t>
      </w:r>
    </w:p>
    <w:p w14:paraId="43847F93" w14:textId="2E72B449" w:rsidR="00844C59" w:rsidRDefault="00844C59" w:rsidP="0052653B">
      <w:pPr>
        <w:pStyle w:val="ListParagraph"/>
        <w:numPr>
          <w:ilvl w:val="0"/>
          <w:numId w:val="18"/>
        </w:numPr>
        <w:spacing w:after="610"/>
        <w:ind w:right="4"/>
      </w:pPr>
      <w:r>
        <w:t>Resource Product full representation</w:t>
      </w:r>
    </w:p>
    <w:p w14:paraId="3B5C6244" w14:textId="0A2E19E4" w:rsidR="008739AE" w:rsidRDefault="008739AE" w:rsidP="0052653B">
      <w:pPr>
        <w:pStyle w:val="ListParagraph"/>
        <w:numPr>
          <w:ilvl w:val="0"/>
          <w:numId w:val="18"/>
        </w:numPr>
        <w:spacing w:after="610"/>
        <w:ind w:right="4"/>
      </w:pPr>
      <w:r>
        <w:t>API Notifications</w:t>
      </w:r>
      <w:r w:rsidR="00F74EFE">
        <w:t xml:space="preserve"> (when provided for the API)</w:t>
      </w:r>
    </w:p>
    <w:p w14:paraId="78B1F0A0" w14:textId="77777777" w:rsidR="00AA15CE" w:rsidRDefault="00AA15CE" w:rsidP="00AA15CE">
      <w:pPr>
        <w:pStyle w:val="ListParagraph"/>
        <w:numPr>
          <w:ilvl w:val="0"/>
          <w:numId w:val="18"/>
        </w:numPr>
        <w:spacing w:after="610"/>
        <w:ind w:right="4"/>
      </w:pPr>
      <w:bookmarkStart w:id="9" w:name="_Toc296243972"/>
      <w:r>
        <w:t>Detailed description of all API Operations provided</w:t>
      </w:r>
    </w:p>
    <w:p w14:paraId="7A472D32" w14:textId="7657DC77" w:rsidR="0035451D" w:rsidRDefault="0035451D" w:rsidP="0035451D">
      <w:pPr>
        <w:pStyle w:val="Heading1"/>
        <w:keepLines/>
        <w:tabs>
          <w:tab w:val="left" w:pos="-1620"/>
        </w:tabs>
        <w:spacing w:before="240" w:line="240" w:lineRule="auto"/>
      </w:pPr>
      <w:bookmarkStart w:id="10" w:name="_Toc507146198"/>
      <w:r>
        <w:t>Scope</w:t>
      </w:r>
      <w:bookmarkEnd w:id="9"/>
      <w:bookmarkEnd w:id="10"/>
    </w:p>
    <w:p w14:paraId="74B018D6" w14:textId="13DD6C46" w:rsidR="008C5981" w:rsidRDefault="008C5981" w:rsidP="008C5981">
      <w:pPr>
        <w:pStyle w:val="Body"/>
      </w:pPr>
      <w:r>
        <w:t>The scope of the project for the initial release is the ability for a Service Provider’s (Buyer) operational support system to retrieve from a Partner’s (Seller) Inventory management system a set of product instances based upon a filter of product inventory attributes, or a specific product instance based upon a product identifier.</w:t>
      </w:r>
    </w:p>
    <w:p w14:paraId="22B5AD53" w14:textId="77777777" w:rsidR="008C5981" w:rsidRDefault="008C5981" w:rsidP="008C5981">
      <w:pPr>
        <w:pStyle w:val="Body"/>
      </w:pPr>
      <w:r>
        <w:t>Specifically, out of scope for this release are the following operations:</w:t>
      </w:r>
    </w:p>
    <w:p w14:paraId="2EC70C11" w14:textId="77777777" w:rsidR="008C5981" w:rsidRDefault="008C5981" w:rsidP="0052653B">
      <w:pPr>
        <w:pStyle w:val="Body"/>
        <w:numPr>
          <w:ilvl w:val="0"/>
          <w:numId w:val="13"/>
        </w:numPr>
        <w:spacing w:before="0" w:beforeAutospacing="0" w:after="0" w:afterAutospacing="0"/>
      </w:pPr>
      <w:r>
        <w:t>Creation of a product instance in an inventory system</w:t>
      </w:r>
    </w:p>
    <w:p w14:paraId="2526A385" w14:textId="77777777" w:rsidR="008C5981" w:rsidRDefault="008C5981" w:rsidP="0052653B">
      <w:pPr>
        <w:pStyle w:val="Body"/>
        <w:numPr>
          <w:ilvl w:val="0"/>
          <w:numId w:val="13"/>
        </w:numPr>
        <w:spacing w:before="0" w:beforeAutospacing="0" w:after="0" w:afterAutospacing="0"/>
      </w:pPr>
      <w:r>
        <w:t>Complete update of a product instance in an inventory system</w:t>
      </w:r>
    </w:p>
    <w:p w14:paraId="565BF9C2" w14:textId="77777777" w:rsidR="008C5981" w:rsidRDefault="008C5981" w:rsidP="0052653B">
      <w:pPr>
        <w:pStyle w:val="Body"/>
        <w:numPr>
          <w:ilvl w:val="0"/>
          <w:numId w:val="13"/>
        </w:numPr>
        <w:spacing w:before="0" w:beforeAutospacing="0" w:after="0" w:afterAutospacing="0"/>
      </w:pPr>
      <w:r>
        <w:t>Partial modification of a product instance in an inventory system</w:t>
      </w:r>
    </w:p>
    <w:p w14:paraId="21897C84" w14:textId="77777777" w:rsidR="008C5981" w:rsidRDefault="008C5981" w:rsidP="0052653B">
      <w:pPr>
        <w:pStyle w:val="Body"/>
        <w:numPr>
          <w:ilvl w:val="0"/>
          <w:numId w:val="13"/>
        </w:numPr>
        <w:spacing w:before="0" w:beforeAutospacing="0" w:after="0" w:afterAutospacing="0"/>
      </w:pPr>
      <w:r>
        <w:t>Deletion of a product instance from an inventory system</w:t>
      </w:r>
    </w:p>
    <w:p w14:paraId="23B1C87A" w14:textId="77777777" w:rsidR="00F05CFF" w:rsidRPr="00F05CFF" w:rsidRDefault="00F05CFF" w:rsidP="00F05CFF"/>
    <w:p w14:paraId="25FA5414" w14:textId="5E4B3C66" w:rsidR="00AA2AE0" w:rsidRPr="00FB78AD" w:rsidRDefault="00AA2AE0" w:rsidP="00AA2AE0">
      <w:pPr>
        <w:pStyle w:val="Heading1"/>
      </w:pPr>
      <w:bookmarkStart w:id="11" w:name="_Toc304467023"/>
      <w:bookmarkStart w:id="12" w:name="_Toc304467291"/>
      <w:bookmarkStart w:id="13" w:name="_Toc304467395"/>
      <w:bookmarkStart w:id="14" w:name="_Toc304467622"/>
      <w:bookmarkStart w:id="15" w:name="_Toc304467728"/>
      <w:bookmarkStart w:id="16" w:name="_Toc306198098"/>
      <w:bookmarkStart w:id="17" w:name="_Toc306198181"/>
      <w:bookmarkStart w:id="18" w:name="_Toc306198385"/>
      <w:bookmarkStart w:id="19" w:name="_Toc314231551"/>
      <w:bookmarkStart w:id="20" w:name="_Toc314232456"/>
      <w:bookmarkStart w:id="21" w:name="_Toc507146199"/>
      <w:bookmarkEnd w:id="11"/>
      <w:bookmarkEnd w:id="12"/>
      <w:bookmarkEnd w:id="13"/>
      <w:bookmarkEnd w:id="14"/>
      <w:bookmarkEnd w:id="15"/>
      <w:bookmarkEnd w:id="16"/>
      <w:bookmarkEnd w:id="17"/>
      <w:bookmarkEnd w:id="18"/>
      <w:bookmarkEnd w:id="19"/>
      <w:bookmarkEnd w:id="20"/>
      <w:r>
        <w:t>Product Inventory</w:t>
      </w:r>
      <w:r w:rsidRPr="00FB78AD">
        <w:t xml:space="preserve"> Resource</w:t>
      </w:r>
      <w:r>
        <w:t xml:space="preserve"> Model</w:t>
      </w:r>
      <w:bookmarkEnd w:id="21"/>
    </w:p>
    <w:p w14:paraId="034ECEE0" w14:textId="77777777" w:rsidR="00AA2AE0" w:rsidRDefault="00AA2AE0" w:rsidP="00AA2AE0"/>
    <w:p w14:paraId="13C75274" w14:textId="77777777" w:rsidR="00AA2AE0" w:rsidRDefault="00AA2AE0" w:rsidP="00AA2AE0">
      <w:r>
        <w:t>The API product inventory resource model is the following:</w:t>
      </w:r>
    </w:p>
    <w:p w14:paraId="4C2AA030" w14:textId="77777777" w:rsidR="00AA2AE0" w:rsidRDefault="00AA2AE0" w:rsidP="00AA2AE0"/>
    <w:p w14:paraId="1A502549" w14:textId="52446698" w:rsidR="00AA2AE0" w:rsidRDefault="0082491F" w:rsidP="00AA2AE0">
      <w:r>
        <w:rPr>
          <w:noProof/>
        </w:rPr>
        <w:lastRenderedPageBreak/>
        <w:drawing>
          <wp:inline distT="0" distB="0" distL="0" distR="0" wp14:anchorId="37FDD3CD" wp14:editId="672E929F">
            <wp:extent cx="5943600" cy="4255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55905"/>
                    </a:xfrm>
                    <a:prstGeom prst="rect">
                      <a:avLst/>
                    </a:prstGeom>
                    <a:noFill/>
                    <a:ln>
                      <a:noFill/>
                    </a:ln>
                  </pic:spPr>
                </pic:pic>
              </a:graphicData>
            </a:graphic>
          </wp:inline>
        </w:drawing>
      </w:r>
    </w:p>
    <w:p w14:paraId="0FB31ED0" w14:textId="77777777" w:rsidR="00AA2AE0" w:rsidRDefault="00AA2AE0" w:rsidP="00AA2AE0">
      <w:pPr>
        <w:pStyle w:val="Caption"/>
      </w:pPr>
      <w:bookmarkStart w:id="22" w:name="_Toc507146213"/>
      <w:r>
        <w:t xml:space="preserve">Figure </w:t>
      </w:r>
      <w:fldSimple w:instr=" SEQ Figure \* ARABIC ">
        <w:r w:rsidR="00AA15CE">
          <w:rPr>
            <w:noProof/>
          </w:rPr>
          <w:t>1</w:t>
        </w:r>
      </w:fldSimple>
      <w:r>
        <w:t xml:space="preserve"> Product Inventory Resource Model</w:t>
      </w:r>
      <w:bookmarkEnd w:id="22"/>
    </w:p>
    <w:p w14:paraId="65B1DB5D" w14:textId="77777777" w:rsidR="00AA2AE0" w:rsidRDefault="00AA2AE0" w:rsidP="00AA2AE0">
      <w:pPr>
        <w:spacing w:before="0"/>
      </w:pPr>
      <w:r>
        <w:t>Color coding scheme:</w:t>
      </w:r>
    </w:p>
    <w:p w14:paraId="73397BC3" w14:textId="77777777" w:rsidR="00AA2AE0" w:rsidRDefault="00AA2AE0" w:rsidP="0052653B">
      <w:pPr>
        <w:pStyle w:val="ListParagraph"/>
        <w:numPr>
          <w:ilvl w:val="0"/>
          <w:numId w:val="17"/>
        </w:numPr>
      </w:pPr>
      <w:r>
        <w:t>White box: API main resource</w:t>
      </w:r>
    </w:p>
    <w:p w14:paraId="7F4DE724" w14:textId="6F3B843A" w:rsidR="00AA2AE0" w:rsidRDefault="00055471" w:rsidP="0052653B">
      <w:pPr>
        <w:pStyle w:val="ListParagraph"/>
        <w:numPr>
          <w:ilvl w:val="0"/>
          <w:numId w:val="17"/>
        </w:numPr>
      </w:pPr>
      <w:r>
        <w:t>Pink box</w:t>
      </w:r>
      <w:r w:rsidR="00AA2AE0">
        <w:t>: API sub resource(s)</w:t>
      </w:r>
    </w:p>
    <w:p w14:paraId="6AA9414B" w14:textId="6910561C" w:rsidR="00AA2AE0" w:rsidRDefault="00055471" w:rsidP="0052653B">
      <w:pPr>
        <w:pStyle w:val="ListParagraph"/>
        <w:numPr>
          <w:ilvl w:val="0"/>
          <w:numId w:val="17"/>
        </w:numPr>
      </w:pPr>
      <w:r>
        <w:t xml:space="preserve">Green </w:t>
      </w:r>
      <w:r w:rsidR="007B79FB">
        <w:t>b</w:t>
      </w:r>
      <w:r>
        <w:t>oxes</w:t>
      </w:r>
      <w:r w:rsidR="00AA2AE0">
        <w:t xml:space="preserve"> : API related/referred resource(s)</w:t>
      </w:r>
    </w:p>
    <w:p w14:paraId="13CD5579" w14:textId="01F36E79" w:rsidR="008739AE" w:rsidRDefault="008739AE" w:rsidP="008739AE">
      <w:r>
        <w:t>Note: attribute</w:t>
      </w:r>
      <w:r w:rsidR="007B79FB">
        <w:t>s</w:t>
      </w:r>
      <w:r>
        <w:t xml:space="preserve"> are described directly in the swagger.</w:t>
      </w:r>
    </w:p>
    <w:p w14:paraId="485A6F1B" w14:textId="2C840A5C" w:rsidR="00B129A0" w:rsidRDefault="007D0FBF" w:rsidP="00AA2AE0">
      <w:pPr>
        <w:pStyle w:val="Heading1"/>
      </w:pPr>
      <w:bookmarkStart w:id="23" w:name="_Toc507146200"/>
      <w:r>
        <w:t>State Diagrams</w:t>
      </w:r>
      <w:bookmarkEnd w:id="23"/>
    </w:p>
    <w:p w14:paraId="30CF3AD9" w14:textId="32BF39E2" w:rsidR="00AA2AE0" w:rsidRPr="00AA2AE0" w:rsidRDefault="00AA2AE0" w:rsidP="00AA2AE0">
      <w:r>
        <w:t>Here is the state machine diagram for a product:</w:t>
      </w:r>
    </w:p>
    <w:p w14:paraId="574DD3F7" w14:textId="3CBE9D3F" w:rsidR="009F0DA1" w:rsidRDefault="00FE1231" w:rsidP="009F0DA1">
      <w:pPr>
        <w:ind w:firstLine="1080"/>
      </w:pPr>
      <w:r>
        <w:rPr>
          <w:noProof/>
        </w:rPr>
        <w:lastRenderedPageBreak/>
        <mc:AlternateContent>
          <mc:Choice Requires="wpc">
            <w:drawing>
              <wp:inline distT="0" distB="0" distL="0" distR="0" wp14:anchorId="77A3548C" wp14:editId="53CDFCBB">
                <wp:extent cx="4181475" cy="2162175"/>
                <wp:effectExtent l="0" t="0" r="9525" b="9525"/>
                <wp:docPr id="7"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18"/>
                          <a:stretch>
                            <a:fillRect/>
                          </a:stretch>
                        </a:blipFill>
                      </wpc:bg>
                      <wpc:whole/>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F1163A3" id="Zone de dessin 1" o:spid="_x0000_s1026" editas="canvas" style="width:329.25pt;height:170.25pt;mso-position-horizontal-relative:char;mso-position-vertical-relative:line" coordsize="41814,2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814;height:21621;visibility:visible;mso-wrap-style:square" filled="t">
                  <v:fill r:id="rId19" o:title="" recolor="t" rotate="t" o:detectmouseclick="t" type="frame"/>
                  <v:path o:connecttype="none"/>
                </v:shape>
                <w10:anchorlock/>
              </v:group>
            </w:pict>
          </mc:Fallback>
        </mc:AlternateContent>
      </w:r>
    </w:p>
    <w:p w14:paraId="626DB747" w14:textId="77777777" w:rsidR="00AA2AE0" w:rsidRPr="009F0DA1" w:rsidRDefault="00AA2AE0" w:rsidP="009F0DA1">
      <w:pPr>
        <w:ind w:firstLine="1080"/>
      </w:pPr>
    </w:p>
    <w:p w14:paraId="4B3A67F2" w14:textId="0958EFEA" w:rsidR="009F0DA1" w:rsidRDefault="009F0DA1" w:rsidP="009F0DA1">
      <w:pPr>
        <w:pStyle w:val="Caption"/>
      </w:pPr>
      <w:bookmarkStart w:id="24" w:name="_Toc507146214"/>
      <w:r>
        <w:t xml:space="preserve">Figure </w:t>
      </w:r>
      <w:fldSimple w:instr=" SEQ Figure \* ARABIC ">
        <w:r w:rsidR="0099282C">
          <w:rPr>
            <w:noProof/>
          </w:rPr>
          <w:t>2</w:t>
        </w:r>
      </w:fldSimple>
      <w:r>
        <w:t xml:space="preserve"> </w:t>
      </w:r>
      <w:r w:rsidR="00FE1231">
        <w:t>Product Inventory</w:t>
      </w:r>
      <w:r>
        <w:t xml:space="preserve"> State Machine</w:t>
      </w:r>
      <w:bookmarkEnd w:id="24"/>
    </w:p>
    <w:p w14:paraId="3CFF532E" w14:textId="53E7CA47" w:rsidR="0099282C" w:rsidRDefault="00C60D72" w:rsidP="0099282C">
      <w:r>
        <w:t>The following table provides</w:t>
      </w:r>
      <w:r w:rsidR="0099282C">
        <w:t xml:space="preserve"> additional information on product state:</w:t>
      </w:r>
    </w:p>
    <w:p w14:paraId="37A5C04F" w14:textId="77777777" w:rsidR="0099282C" w:rsidRPr="0099282C" w:rsidRDefault="0099282C" w:rsidP="0099282C"/>
    <w:tbl>
      <w:tblPr>
        <w:tblStyle w:val="LightList-Accent1"/>
        <w:tblW w:w="0" w:type="auto"/>
        <w:tblLook w:val="04A0" w:firstRow="1" w:lastRow="0" w:firstColumn="1" w:lastColumn="0" w:noHBand="0" w:noVBand="1"/>
      </w:tblPr>
      <w:tblGrid>
        <w:gridCol w:w="2943"/>
        <w:gridCol w:w="6633"/>
      </w:tblGrid>
      <w:tr w:rsidR="00BF4DC2" w14:paraId="1A64C9F4" w14:textId="77777777" w:rsidTr="00BF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659E0DB" w14:textId="0C174D49" w:rsidR="00BF4DC2" w:rsidRDefault="00BF4DC2" w:rsidP="0099282C">
            <w:pPr>
              <w:pStyle w:val="TableText"/>
            </w:pPr>
            <w:r>
              <w:t>State</w:t>
            </w:r>
          </w:p>
        </w:tc>
        <w:tc>
          <w:tcPr>
            <w:tcW w:w="6633" w:type="dxa"/>
          </w:tcPr>
          <w:p w14:paraId="2114148B" w14:textId="5A9141ED" w:rsidR="00BF4DC2" w:rsidRDefault="0099282C" w:rsidP="0099282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BF4DC2" w14:paraId="0AAE49FE" w14:textId="77777777" w:rsidTr="00BF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A4449F" w14:textId="74FF279D" w:rsidR="00BF4DC2" w:rsidRPr="00BF4DC2" w:rsidRDefault="00BF4DC2" w:rsidP="0099282C">
            <w:pPr>
              <w:pStyle w:val="TableText"/>
            </w:pPr>
            <w:r w:rsidRPr="00BF4DC2">
              <w:t>ACTIVE</w:t>
            </w:r>
          </w:p>
        </w:tc>
        <w:tc>
          <w:tcPr>
            <w:tcW w:w="6633" w:type="dxa"/>
          </w:tcPr>
          <w:p w14:paraId="63E95D54" w14:textId="74E12AFE"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t>The product has been successfully installed</w:t>
            </w:r>
            <w:r>
              <w:rPr>
                <w:bCs/>
              </w:rPr>
              <w:t>.</w:t>
            </w:r>
          </w:p>
        </w:tc>
      </w:tr>
      <w:tr w:rsidR="00BF4DC2" w14:paraId="0E91FF65" w14:textId="77777777" w:rsidTr="00BF4DC2">
        <w:tc>
          <w:tcPr>
            <w:cnfStyle w:val="001000000000" w:firstRow="0" w:lastRow="0" w:firstColumn="1" w:lastColumn="0" w:oddVBand="0" w:evenVBand="0" w:oddHBand="0" w:evenHBand="0" w:firstRowFirstColumn="0" w:firstRowLastColumn="0" w:lastRowFirstColumn="0" w:lastRowLastColumn="0"/>
            <w:tcW w:w="2943" w:type="dxa"/>
          </w:tcPr>
          <w:p w14:paraId="5B594D05" w14:textId="283A08EA" w:rsidR="00BF4DC2" w:rsidRPr="00BF4DC2" w:rsidRDefault="00BF4DC2" w:rsidP="0099282C">
            <w:pPr>
              <w:pStyle w:val="TableText"/>
            </w:pPr>
            <w:r w:rsidRPr="00BF4DC2">
              <w:t>PENDING_CHANGE</w:t>
            </w:r>
          </w:p>
        </w:tc>
        <w:tc>
          <w:tcPr>
            <w:tcW w:w="6633" w:type="dxa"/>
          </w:tcPr>
          <w:p w14:paraId="0BEC980E" w14:textId="3255C45E" w:rsidR="00BF4DC2" w:rsidRDefault="00BF4DC2" w:rsidP="0099282C">
            <w:pPr>
              <w:pStyle w:val="TableText"/>
              <w:cnfStyle w:val="000000000000" w:firstRow="0" w:lastRow="0" w:firstColumn="0" w:lastColumn="0" w:oddVBand="0" w:evenVBand="0" w:oddHBand="0" w:evenHBand="0" w:firstRowFirstColumn="0" w:firstRowLastColumn="0" w:lastRowFirstColumn="0" w:lastRowLastColumn="0"/>
              <w:rPr>
                <w:bCs/>
              </w:rPr>
            </w:pPr>
            <w:r w:rsidRPr="00BF4DC2">
              <w:t>The product was previously ACTIVE and a product order to change the product is in progress</w:t>
            </w:r>
            <w:r>
              <w:rPr>
                <w:bCs/>
              </w:rPr>
              <w:t>.</w:t>
            </w:r>
          </w:p>
        </w:tc>
      </w:tr>
      <w:tr w:rsidR="00BF4DC2" w14:paraId="51B6346C" w14:textId="77777777" w:rsidTr="00BF4D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943" w:type="dxa"/>
          </w:tcPr>
          <w:p w14:paraId="11FF82E9" w14:textId="47C02E43" w:rsidR="00BF4DC2" w:rsidRPr="00BF4DC2" w:rsidRDefault="00BF4DC2" w:rsidP="0099282C">
            <w:pPr>
              <w:pStyle w:val="TableText"/>
            </w:pPr>
            <w:r w:rsidRPr="00BF4DC2">
              <w:t>SUSPENDED</w:t>
            </w:r>
          </w:p>
        </w:tc>
        <w:tc>
          <w:tcPr>
            <w:tcW w:w="6633" w:type="dxa"/>
          </w:tcPr>
          <w:p w14:paraId="124DE77C" w14:textId="61DC7B10"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rPr>
                <w:bCs/>
              </w:rPr>
              <w:t>A product has been successfully suspended.</w:t>
            </w:r>
          </w:p>
        </w:tc>
      </w:tr>
      <w:tr w:rsidR="00BF4DC2" w14:paraId="2E02AFA7" w14:textId="77777777" w:rsidTr="00BF4DC2">
        <w:tc>
          <w:tcPr>
            <w:cnfStyle w:val="001000000000" w:firstRow="0" w:lastRow="0" w:firstColumn="1" w:lastColumn="0" w:oddVBand="0" w:evenVBand="0" w:oddHBand="0" w:evenHBand="0" w:firstRowFirstColumn="0" w:firstRowLastColumn="0" w:lastRowFirstColumn="0" w:lastRowLastColumn="0"/>
            <w:tcW w:w="2943" w:type="dxa"/>
          </w:tcPr>
          <w:p w14:paraId="5605EBCC" w14:textId="776CA19B" w:rsidR="00BF4DC2" w:rsidRPr="00BF4DC2" w:rsidRDefault="00BF4DC2" w:rsidP="0099282C">
            <w:pPr>
              <w:pStyle w:val="TableText"/>
            </w:pPr>
            <w:r w:rsidRPr="00BF4DC2">
              <w:t>PENDING_TERMINATE</w:t>
            </w:r>
          </w:p>
        </w:tc>
        <w:tc>
          <w:tcPr>
            <w:tcW w:w="6633" w:type="dxa"/>
          </w:tcPr>
          <w:p w14:paraId="3C33E5C6" w14:textId="660B7105" w:rsidR="00BF4DC2" w:rsidRPr="00BF4DC2" w:rsidRDefault="00BF4DC2" w:rsidP="0099282C">
            <w:pPr>
              <w:pStyle w:val="TableText"/>
              <w:cnfStyle w:val="000000000000" w:firstRow="0" w:lastRow="0" w:firstColumn="0" w:lastColumn="0" w:oddVBand="0" w:evenVBand="0" w:oddHBand="0" w:evenHBand="0" w:firstRowFirstColumn="0" w:firstRowLastColumn="0" w:lastRowFirstColumn="0" w:lastRowLastColumn="0"/>
            </w:pPr>
            <w:r>
              <w:t>The product is in the process of being terminated via a disconnect product order.</w:t>
            </w:r>
          </w:p>
        </w:tc>
      </w:tr>
      <w:tr w:rsidR="00BF4DC2" w14:paraId="0211F230" w14:textId="77777777" w:rsidTr="00BF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8196186" w14:textId="76D5427A" w:rsidR="00BF4DC2" w:rsidRPr="00BF4DC2" w:rsidRDefault="00BF4DC2" w:rsidP="0099282C">
            <w:pPr>
              <w:pStyle w:val="TableText"/>
            </w:pPr>
            <w:r w:rsidRPr="00BF4DC2">
              <w:t>TERMINATED</w:t>
            </w:r>
          </w:p>
        </w:tc>
        <w:tc>
          <w:tcPr>
            <w:tcW w:w="6633" w:type="dxa"/>
          </w:tcPr>
          <w:p w14:paraId="40BF32F0" w14:textId="3B45AD84"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t>The product has been successfully terminated via a disconnect product order</w:t>
            </w:r>
            <w:r>
              <w:rPr>
                <w:bCs/>
              </w:rPr>
              <w:t>.</w:t>
            </w:r>
          </w:p>
        </w:tc>
      </w:tr>
    </w:tbl>
    <w:p w14:paraId="6EFEC8FB" w14:textId="22CEF109" w:rsidR="0099282C" w:rsidRDefault="0099282C" w:rsidP="0099282C">
      <w:pPr>
        <w:pStyle w:val="TableCaption"/>
      </w:pPr>
      <w:bookmarkStart w:id="25" w:name="_Toc507146228"/>
      <w:r>
        <w:t xml:space="preserve">Table </w:t>
      </w:r>
      <w:fldSimple w:instr=" SEQ Table \* ARABIC ">
        <w:r w:rsidR="00AA15CE">
          <w:rPr>
            <w:noProof/>
          </w:rPr>
          <w:t>2</w:t>
        </w:r>
      </w:fldSimple>
      <w:r>
        <w:t xml:space="preserve"> – product state description</w:t>
      </w:r>
      <w:bookmarkEnd w:id="25"/>
    </w:p>
    <w:p w14:paraId="002F0901" w14:textId="77777777" w:rsidR="0099282C" w:rsidRDefault="0099282C" w:rsidP="0099282C"/>
    <w:p w14:paraId="46500FAB" w14:textId="77777777" w:rsidR="00055471" w:rsidRDefault="00055471" w:rsidP="00055471">
      <w:pPr>
        <w:pStyle w:val="Heading1"/>
      </w:pPr>
      <w:bookmarkStart w:id="26" w:name="_Toc507146201"/>
      <w:r>
        <w:t>Notifications</w:t>
      </w:r>
      <w:bookmarkEnd w:id="26"/>
    </w:p>
    <w:p w14:paraId="06E625D0" w14:textId="0875EE63" w:rsidR="00055471" w:rsidRDefault="00055471" w:rsidP="0099282C">
      <w:r>
        <w:t xml:space="preserve"> </w:t>
      </w:r>
    </w:p>
    <w:p w14:paraId="61826AEF" w14:textId="4868E3C0" w:rsidR="00055471" w:rsidRDefault="00055471" w:rsidP="00055471">
      <w:r>
        <w:t>No notification is defined for this API</w:t>
      </w:r>
    </w:p>
    <w:p w14:paraId="6810226F" w14:textId="0C750071" w:rsidR="004C63DE" w:rsidRPr="00FF26DE" w:rsidRDefault="004C63DE" w:rsidP="00BF4DC2">
      <w:pPr>
        <w:pStyle w:val="Heading1"/>
      </w:pPr>
      <w:bookmarkStart w:id="27" w:name="_Toc502729657"/>
      <w:bookmarkStart w:id="28" w:name="_Toc507146202"/>
      <w:r w:rsidRPr="00FF26DE">
        <w:t xml:space="preserve">Data mapping </w:t>
      </w:r>
      <w:bookmarkEnd w:id="27"/>
      <w:r w:rsidR="00BF4DC2">
        <w:t>with IPS</w:t>
      </w:r>
      <w:bookmarkEnd w:id="28"/>
    </w:p>
    <w:p w14:paraId="0110BF77" w14:textId="77777777" w:rsidR="00FE1231" w:rsidRDefault="00FE1231" w:rsidP="00FE1231"/>
    <w:p w14:paraId="15937402" w14:textId="059BDE69" w:rsidR="004C63DE" w:rsidRDefault="0082491F" w:rsidP="00FE1231">
      <w:r>
        <w:t xml:space="preserve">Mapping with IPS will be provided in later developer guide release when IPS will be validated. </w:t>
      </w:r>
    </w:p>
    <w:p w14:paraId="2010A2E8" w14:textId="77777777" w:rsidR="004C63DE" w:rsidRPr="00FE1231" w:rsidRDefault="004C63DE" w:rsidP="00FE1231"/>
    <w:p w14:paraId="222ED29E" w14:textId="2C41B26A" w:rsidR="00D41191" w:rsidRDefault="003A06BA" w:rsidP="00BF4DC2">
      <w:pPr>
        <w:pStyle w:val="Heading1"/>
      </w:pPr>
      <w:bookmarkStart w:id="29" w:name="_Toc507146203"/>
      <w:r>
        <w:t>JSON</w:t>
      </w:r>
      <w:r w:rsidR="00D41191" w:rsidRPr="00D41191">
        <w:t xml:space="preserve"> representation sample</w:t>
      </w:r>
      <w:bookmarkEnd w:id="29"/>
    </w:p>
    <w:p w14:paraId="603A8869" w14:textId="3073B2BA" w:rsidR="00FE1231" w:rsidRDefault="00FE1231" w:rsidP="00FE1231">
      <w:r w:rsidRPr="00201DB6">
        <w:t xml:space="preserve">We provide below the </w:t>
      </w:r>
      <w:r>
        <w:t>JSON</w:t>
      </w:r>
      <w:r w:rsidRPr="00201DB6">
        <w:t xml:space="preserve"> representation of an example of a '</w:t>
      </w:r>
      <w:r>
        <w:t>Product</w:t>
      </w:r>
      <w:r w:rsidRPr="00201DB6">
        <w:t>' resource object</w:t>
      </w:r>
      <w:r w:rsidR="002D1CFA">
        <w:t>.</w:t>
      </w:r>
    </w:p>
    <w:p w14:paraId="40900135" w14:textId="77777777" w:rsidR="00FE1231" w:rsidRDefault="00FE1231" w:rsidP="00FE1231"/>
    <w:p w14:paraId="04AA0BCE" w14:textId="2DA33117" w:rsidR="00844C59" w:rsidRDefault="00844C59" w:rsidP="00FE1231">
      <w:r>
        <w:lastRenderedPageBreak/>
        <w:t>This exa</w:t>
      </w:r>
      <w:r w:rsidR="002D1CFA">
        <w:t>mple illustrates an UNI product – To illustrate we assume that the UNI was created in a first order and then sometime later was modified by another order.</w:t>
      </w:r>
    </w:p>
    <w:p w14:paraId="59192929" w14:textId="77777777" w:rsidR="00844C59" w:rsidRPr="00201DB6" w:rsidRDefault="00844C59" w:rsidP="00FE1231"/>
    <w:tbl>
      <w:tblPr>
        <w:tblStyle w:val="JsonCode"/>
        <w:tblW w:w="0" w:type="auto"/>
        <w:tblLook w:val="04A0" w:firstRow="1" w:lastRow="0" w:firstColumn="1" w:lastColumn="0" w:noHBand="0" w:noVBand="1"/>
      </w:tblPr>
      <w:tblGrid>
        <w:gridCol w:w="9292"/>
      </w:tblGrid>
      <w:tr w:rsidR="00FE1231" w:rsidRPr="006D6D2A" w14:paraId="5861FBCE" w14:textId="77777777" w:rsidTr="00B61BDD">
        <w:tc>
          <w:tcPr>
            <w:tcW w:w="9292" w:type="dxa"/>
          </w:tcPr>
          <w:p w14:paraId="5B09C0B2"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w:t>
            </w:r>
          </w:p>
          <w:p w14:paraId="203250FF"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"id":"1546-45f6-7sqs-45th",</w:t>
            </w:r>
          </w:p>
          <w:p w14:paraId="455A026E"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"status":"ACTIVE",</w:t>
            </w:r>
          </w:p>
          <w:p w14:paraId="291C0DDB"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"startDate":"2018-02-02T08:52:15.705Z",</w:t>
            </w:r>
          </w:p>
          <w:p w14:paraId="344C4082"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"href": "…/productInventory/product/1546-45f6-7sqs-45th",</w:t>
            </w:r>
          </w:p>
          <w:p w14:paraId="6C538CAC"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"buyerProductId":”buyProd012jk364",</w:t>
            </w:r>
          </w:p>
          <w:p w14:paraId="5C488D55"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"place":[</w:t>
            </w:r>
          </w:p>
          <w:p w14:paraId="6662D077"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77E45638"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"id":"12df-zz56-hjy5-rr56",</w:t>
            </w:r>
          </w:p>
          <w:p w14:paraId="0DCC9F41"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"role":"UNI Site",</w:t>
            </w:r>
          </w:p>
          <w:p w14:paraId="7E062C4B"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"@referredType":"site"</w:t>
            </w:r>
          </w:p>
          <w:p w14:paraId="4DDE357A"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60B6694D"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50F2A2F6"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"productOffering":{</w:t>
            </w:r>
          </w:p>
          <w:p w14:paraId="0762981A"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"id":"OrangeUNI"</w:t>
            </w:r>
          </w:p>
          <w:p w14:paraId="6C71E406"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6845BE6D"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"productSpecification":{</w:t>
            </w:r>
          </w:p>
          <w:p w14:paraId="56A74C5D"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"id":"UNISpec",</w:t>
            </w:r>
          </w:p>
          <w:p w14:paraId="6B2973C9"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"describing":{</w:t>
            </w:r>
          </w:p>
          <w:p w14:paraId="304BC45B"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"@type":"UNIspec",</w:t>
            </w:r>
          </w:p>
          <w:p w14:paraId="65B8A4E8"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"@schemaLocation":"</w:t>
            </w:r>
            <w:r w:rsidRPr="00041BA9">
              <w:rPr>
                <w:rFonts w:ascii="Courier New" w:hAnsi="Courier New" w:cs="Courier New"/>
                <w:sz w:val="18"/>
              </w:rPr>
              <w:t>https://github.com/MEF-GIT/MEF-LSO-Sonata-SDK/blob/master/experimental/api/ProductSpecDescription/Ordering/UNISpec.json</w:t>
            </w:r>
            <w:r w:rsidRPr="005D3B28">
              <w:rPr>
                <w:rFonts w:ascii="Courier New" w:hAnsi="Courier New" w:cs="Courier New"/>
                <w:sz w:val="20"/>
              </w:rPr>
              <w:t>"</w:t>
            </w:r>
          </w:p>
          <w:p w14:paraId="779B4DEA"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1C0910F5"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22DC3FBA"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&lt;&lt; This is where productspec characteristics would be given value&gt;&gt;</w:t>
            </w:r>
          </w:p>
          <w:p w14:paraId="7685894D"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7BF13ACB"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"billingAccount":[</w:t>
            </w:r>
          </w:p>
          <w:p w14:paraId="70696645"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16854DE5"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"id":"7891-23654-dfre-ty55"</w:t>
            </w:r>
          </w:p>
          <w:p w14:paraId="130A022A"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0201D30A"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1B09C894"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"relatedPartyRole": [</w:t>
            </w:r>
          </w:p>
          <w:p w14:paraId="6160941B"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511EC572"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"role":"Technical Contact",</w:t>
            </w:r>
          </w:p>
          <w:p w14:paraId="24898700"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"relatedParty": {</w:t>
            </w:r>
          </w:p>
          <w:p w14:paraId="4B0CC3A5"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"name": "Jean Pontus",</w:t>
            </w:r>
          </w:p>
          <w:p w14:paraId="43BA7712"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"number": "689741456",</w:t>
            </w:r>
          </w:p>
          <w:p w14:paraId="6376B71E"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"numberExtension": "401",</w:t>
            </w:r>
          </w:p>
          <w:p w14:paraId="5C5BE1F9"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"emailAddress": "jean@orange.com",</w:t>
            </w:r>
          </w:p>
          <w:p w14:paraId="4BF8F2C2"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"@referredType": "individual"</w:t>
            </w:r>
          </w:p>
          <w:p w14:paraId="2885EC7F"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ab/>
            </w:r>
            <w:r w:rsidRPr="005D3B28">
              <w:rPr>
                <w:rFonts w:ascii="Courier New" w:hAnsi="Courier New" w:cs="Courier New"/>
                <w:sz w:val="20"/>
              </w:rPr>
              <w:tab/>
              <w:t>}</w:t>
            </w:r>
          </w:p>
          <w:p w14:paraId="34CE8CD1"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ab/>
              <w:t>},</w:t>
            </w:r>
            <w:r w:rsidRPr="005D3B28">
              <w:rPr>
                <w:rFonts w:ascii="Courier New" w:hAnsi="Courier New" w:cs="Courier New"/>
                <w:sz w:val="20"/>
              </w:rPr>
              <w:tab/>
            </w:r>
          </w:p>
          <w:p w14:paraId="72FD0F1B"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71396F33"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"role":"Implementation Contact",</w:t>
            </w:r>
          </w:p>
          <w:p w14:paraId="436BE30D"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"relatedParty": {</w:t>
            </w:r>
          </w:p>
          <w:p w14:paraId="1CF23660"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"name": "Jean Pontus",</w:t>
            </w:r>
          </w:p>
          <w:p w14:paraId="131CD3C0"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"number": "689741456",</w:t>
            </w:r>
          </w:p>
          <w:p w14:paraId="53F41C2E"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"numberExtension": "401",</w:t>
            </w:r>
          </w:p>
          <w:p w14:paraId="56E9E9BA"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"emailAddress": "jean@orange.com",</w:t>
            </w:r>
          </w:p>
          <w:p w14:paraId="66B85651"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"@referredType": "individual"</w:t>
            </w:r>
          </w:p>
          <w:p w14:paraId="48D441C9"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ab/>
            </w:r>
            <w:r w:rsidRPr="005D3B28">
              <w:rPr>
                <w:rFonts w:ascii="Courier New" w:hAnsi="Courier New" w:cs="Courier New"/>
                <w:sz w:val="20"/>
              </w:rPr>
              <w:tab/>
              <w:t>}</w:t>
            </w:r>
          </w:p>
          <w:p w14:paraId="11EC8620"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ab/>
              <w:t>},</w:t>
            </w:r>
          </w:p>
          <w:p w14:paraId="39E245C1"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389AC592"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lastRenderedPageBreak/>
              <w:t xml:space="preserve">      "role":"Site Contact",</w:t>
            </w:r>
          </w:p>
          <w:p w14:paraId="249A3E51"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"relatedParty": {</w:t>
            </w:r>
          </w:p>
          <w:p w14:paraId="4C557FD1"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"name": "Jean Pontus",</w:t>
            </w:r>
          </w:p>
          <w:p w14:paraId="07155F54"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"number": "689741456",</w:t>
            </w:r>
          </w:p>
          <w:p w14:paraId="59F6CA4B"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"numberExtension": "401",</w:t>
            </w:r>
          </w:p>
          <w:p w14:paraId="6BBB8299"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"emailAddress": "jean@orange.com",</w:t>
            </w:r>
          </w:p>
          <w:p w14:paraId="138E223E"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"@referredType": "individual"</w:t>
            </w:r>
          </w:p>
          <w:p w14:paraId="4EC46556"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ab/>
            </w:r>
            <w:r w:rsidRPr="005D3B28">
              <w:rPr>
                <w:rFonts w:ascii="Courier New" w:hAnsi="Courier New" w:cs="Courier New"/>
                <w:sz w:val="20"/>
              </w:rPr>
              <w:tab/>
              <w:t>}</w:t>
            </w:r>
          </w:p>
          <w:p w14:paraId="5F7072A6"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ab/>
              <w:t>}</w:t>
            </w:r>
            <w:r w:rsidRPr="005D3B28">
              <w:rPr>
                <w:rFonts w:ascii="Courier New" w:hAnsi="Courier New" w:cs="Courier New"/>
                <w:sz w:val="20"/>
              </w:rPr>
              <w:tab/>
            </w:r>
            <w:r w:rsidRPr="005D3B28">
              <w:rPr>
                <w:rFonts w:ascii="Courier New" w:hAnsi="Courier New" w:cs="Courier New"/>
                <w:sz w:val="20"/>
              </w:rPr>
              <w:tab/>
            </w:r>
          </w:p>
          <w:p w14:paraId="77EB4569"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17D2B7B2"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"productOrderItem":[</w:t>
            </w:r>
          </w:p>
          <w:p w14:paraId="09DDE662"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20DBF25A"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"id":"1236-tred-ty56-78uu",</w:t>
            </w:r>
          </w:p>
          <w:p w14:paraId="30ED3BBD"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"href":"</w:t>
            </w:r>
            <w:r w:rsidRPr="00041BA9">
              <w:rPr>
                <w:rFonts w:ascii="Courier New" w:hAnsi="Courier New" w:cs="Courier New"/>
                <w:sz w:val="16"/>
              </w:rPr>
              <w:t>https:/serverRoot/productOrder/v1/productOrder/1236-tred-ty56-78uu</w:t>
            </w:r>
            <w:r w:rsidRPr="005D3B28">
              <w:rPr>
                <w:rFonts w:ascii="Courier New" w:hAnsi="Courier New" w:cs="Courier New"/>
                <w:sz w:val="20"/>
              </w:rPr>
              <w:t>",</w:t>
            </w:r>
          </w:p>
          <w:p w14:paraId="1819A1B9"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"productOrderItem":"1"</w:t>
            </w:r>
          </w:p>
          <w:p w14:paraId="2A5DE470"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6F11794C"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0C6745EF"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"id":"1aaz6-gfff-sd56-sf22",</w:t>
            </w:r>
          </w:p>
          <w:p w14:paraId="70F295E6"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"href":"</w:t>
            </w:r>
            <w:r w:rsidRPr="00041BA9">
              <w:rPr>
                <w:rFonts w:ascii="Courier New" w:hAnsi="Courier New" w:cs="Courier New"/>
                <w:sz w:val="16"/>
              </w:rPr>
              <w:t>https:/serverRoot/productOrder/v1/productOrder/1aaz6-gfff-sd56-sf22</w:t>
            </w:r>
            <w:r w:rsidRPr="005D3B28">
              <w:rPr>
                <w:rFonts w:ascii="Courier New" w:hAnsi="Courier New" w:cs="Courier New"/>
                <w:sz w:val="20"/>
              </w:rPr>
              <w:t>",</w:t>
            </w:r>
          </w:p>
          <w:p w14:paraId="256D7B9D"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"productOrderItem":"3"</w:t>
            </w:r>
          </w:p>
          <w:p w14:paraId="742BEE74"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5467CFBA"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w:t>
            </w:r>
          </w:p>
          <w:p w14:paraId="2D98E884" w14:textId="77777777" w:rsidR="005D3B28" w:rsidRPr="005D3B28" w:rsidRDefault="005D3B28" w:rsidP="005D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5D3B28">
              <w:rPr>
                <w:rFonts w:ascii="Courier New" w:hAnsi="Courier New" w:cs="Courier New"/>
                <w:sz w:val="20"/>
              </w:rPr>
              <w:t xml:space="preserve">   "@type":"MEFproduct"</w:t>
            </w:r>
          </w:p>
          <w:p w14:paraId="067BD9DF" w14:textId="5E1CD08A" w:rsidR="00FE1231" w:rsidRPr="00A828A5" w:rsidRDefault="005D3B28" w:rsidP="005D3B28">
            <w:pPr>
              <w:spacing w:before="0"/>
              <w:rPr>
                <w:rFonts w:ascii="Calibri" w:hAnsi="Calibri"/>
                <w:sz w:val="20"/>
              </w:rPr>
            </w:pPr>
            <w:r w:rsidRPr="005D3B28">
              <w:rPr>
                <w:rFonts w:ascii="Courier New" w:hAnsi="Courier New" w:cs="Courier New"/>
                <w:sz w:val="20"/>
              </w:rPr>
              <w:t>}</w:t>
            </w:r>
          </w:p>
        </w:tc>
      </w:tr>
    </w:tbl>
    <w:p w14:paraId="4205E5BA" w14:textId="1DECE4F5" w:rsidR="00844C59" w:rsidRDefault="00844C59" w:rsidP="00FE1231"/>
    <w:p w14:paraId="2418588F" w14:textId="77777777" w:rsidR="00844C59" w:rsidRDefault="00844C59">
      <w:pPr>
        <w:spacing w:before="0"/>
      </w:pPr>
      <w:r>
        <w:br w:type="page"/>
      </w:r>
    </w:p>
    <w:p w14:paraId="7834D56E" w14:textId="77777777" w:rsidR="00FE1231" w:rsidRPr="00AD419F" w:rsidRDefault="00FE1231" w:rsidP="00FE1231"/>
    <w:p w14:paraId="252B5753" w14:textId="467E1981" w:rsidR="00FE1231" w:rsidRDefault="000079B7" w:rsidP="00BF4DC2">
      <w:pPr>
        <w:pStyle w:val="Heading1"/>
      </w:pPr>
      <w:bookmarkStart w:id="30" w:name="_Toc507146204"/>
      <w:r w:rsidRPr="000079B7">
        <w:t>API Operations</w:t>
      </w:r>
      <w:bookmarkEnd w:id="30"/>
    </w:p>
    <w:p w14:paraId="3B33E5E6" w14:textId="25DFE222" w:rsidR="004C63DE" w:rsidRDefault="004C63DE" w:rsidP="004C63DE">
      <w:pPr>
        <w:pStyle w:val="Body"/>
        <w:rPr>
          <w:lang w:eastAsia="it-IT"/>
        </w:rPr>
      </w:pPr>
      <w:r>
        <w:rPr>
          <w:lang w:eastAsia="it-IT"/>
        </w:rPr>
        <w:t xml:space="preserve">In the following table, the use cases and operations defined in </w:t>
      </w:r>
      <w:r w:rsidR="00055471">
        <w:rPr>
          <w:lang w:eastAsia="it-IT"/>
        </w:rPr>
        <w:t>the</w:t>
      </w:r>
      <w:r>
        <w:rPr>
          <w:lang w:eastAsia="it-IT"/>
        </w:rPr>
        <w:t xml:space="preserve"> </w:t>
      </w:r>
      <w:r w:rsidR="00507AAF">
        <w:rPr>
          <w:lang w:eastAsia="it-IT"/>
        </w:rPr>
        <w:t>TS</w:t>
      </w:r>
      <w:r>
        <w:rPr>
          <w:lang w:eastAsia="it-IT"/>
        </w:rPr>
        <w:t xml:space="preserve"> are mapped to the API operations:</w:t>
      </w:r>
    </w:p>
    <w:p w14:paraId="51077222" w14:textId="77777777" w:rsidR="004C63DE" w:rsidRPr="00511736" w:rsidRDefault="004C63DE" w:rsidP="004C63DE">
      <w:pPr>
        <w:pStyle w:val="Body"/>
        <w:rPr>
          <w:lang w:eastAsia="it-IT"/>
        </w:rPr>
      </w:pPr>
      <w:r>
        <w:rPr>
          <w:lang w:eastAsia="it-IT"/>
        </w:rPr>
        <w:t>(Only white filled lines will be documented in this document version)</w:t>
      </w:r>
    </w:p>
    <w:tbl>
      <w:tblPr>
        <w:tblStyle w:val="Table-Tiny"/>
        <w:tblW w:w="9325" w:type="dxa"/>
        <w:tblLook w:val="04A0" w:firstRow="1" w:lastRow="0" w:firstColumn="1" w:lastColumn="0" w:noHBand="0" w:noVBand="1"/>
      </w:tblPr>
      <w:tblGrid>
        <w:gridCol w:w="3072"/>
        <w:gridCol w:w="1292"/>
        <w:gridCol w:w="2282"/>
        <w:gridCol w:w="2679"/>
      </w:tblGrid>
      <w:tr w:rsidR="004C63DE" w:rsidRPr="00201DB6" w14:paraId="4C0921CF" w14:textId="77777777" w:rsidTr="00DB4336">
        <w:trPr>
          <w:cnfStyle w:val="100000000000" w:firstRow="1" w:lastRow="0" w:firstColumn="0" w:lastColumn="0" w:oddVBand="0" w:evenVBand="0" w:oddHBand="0" w:evenHBand="0" w:firstRowFirstColumn="0" w:firstRowLastColumn="0" w:lastRowFirstColumn="0" w:lastRowLastColumn="0"/>
        </w:trPr>
        <w:tc>
          <w:tcPr>
            <w:tcW w:w="3072" w:type="dxa"/>
          </w:tcPr>
          <w:p w14:paraId="25B26A6E" w14:textId="77777777" w:rsidR="004C63DE" w:rsidRDefault="004C63DE" w:rsidP="008B33F8">
            <w:pPr>
              <w:pStyle w:val="TableHeader"/>
              <w:rPr>
                <w:lang w:eastAsia="it-IT"/>
              </w:rPr>
            </w:pPr>
            <w:r>
              <w:rPr>
                <w:lang w:eastAsia="it-IT"/>
              </w:rPr>
              <w:t>Use Case</w:t>
            </w:r>
          </w:p>
        </w:tc>
        <w:tc>
          <w:tcPr>
            <w:tcW w:w="1292" w:type="dxa"/>
          </w:tcPr>
          <w:p w14:paraId="48A9BCE7" w14:textId="77777777" w:rsidR="004C63DE" w:rsidRPr="00201DB6" w:rsidRDefault="004C63DE" w:rsidP="008B33F8">
            <w:pPr>
              <w:pStyle w:val="TableHeader"/>
              <w:rPr>
                <w:lang w:eastAsia="it-IT"/>
              </w:rPr>
            </w:pPr>
            <w:r>
              <w:rPr>
                <w:lang w:eastAsia="it-IT"/>
              </w:rPr>
              <w:t xml:space="preserve">Operation </w:t>
            </w:r>
          </w:p>
        </w:tc>
        <w:tc>
          <w:tcPr>
            <w:tcW w:w="2282" w:type="dxa"/>
          </w:tcPr>
          <w:p w14:paraId="32C0B393" w14:textId="77777777" w:rsidR="004C63DE" w:rsidRPr="00201DB6" w:rsidRDefault="004C63DE" w:rsidP="008B33F8">
            <w:pPr>
              <w:pStyle w:val="TableHeader"/>
              <w:rPr>
                <w:lang w:eastAsia="it-IT"/>
              </w:rPr>
            </w:pPr>
            <w:r w:rsidRPr="00201DB6">
              <w:rPr>
                <w:lang w:eastAsia="it-IT"/>
              </w:rPr>
              <w:t>Uniform API Operation</w:t>
            </w:r>
          </w:p>
        </w:tc>
        <w:tc>
          <w:tcPr>
            <w:tcW w:w="2679" w:type="dxa"/>
          </w:tcPr>
          <w:p w14:paraId="25B5D716" w14:textId="77777777" w:rsidR="004C63DE" w:rsidRPr="00201DB6" w:rsidRDefault="004C63DE" w:rsidP="008B33F8">
            <w:pPr>
              <w:pStyle w:val="TableHeader"/>
              <w:rPr>
                <w:lang w:eastAsia="it-IT"/>
              </w:rPr>
            </w:pPr>
            <w:r w:rsidRPr="00201DB6">
              <w:rPr>
                <w:lang w:eastAsia="it-IT"/>
              </w:rPr>
              <w:t>Description</w:t>
            </w:r>
          </w:p>
        </w:tc>
      </w:tr>
      <w:tr w:rsidR="004C63DE" w:rsidRPr="00201DB6" w14:paraId="15DA93B7" w14:textId="77777777" w:rsidTr="00DB4336">
        <w:tc>
          <w:tcPr>
            <w:tcW w:w="3072" w:type="dxa"/>
          </w:tcPr>
          <w:p w14:paraId="10017661" w14:textId="4238F8F1" w:rsidR="004C63DE" w:rsidRPr="00511736" w:rsidRDefault="0082491F" w:rsidP="00507AAF">
            <w:pPr>
              <w:pStyle w:val="TableText"/>
            </w:pPr>
            <w:hyperlink w:anchor="UC_SONATA_ORDER_0002" w:history="1">
              <w:r w:rsidR="00507AAF">
                <w:t>#1</w:t>
              </w:r>
            </w:hyperlink>
            <w:r w:rsidR="00507AAF">
              <w:t xml:space="preserve"> - </w:t>
            </w:r>
            <w:r w:rsidR="00507AAF" w:rsidRPr="00507AAF">
              <w:t>Retrieve Product Inventory List</w:t>
            </w:r>
          </w:p>
        </w:tc>
        <w:tc>
          <w:tcPr>
            <w:tcW w:w="1292" w:type="dxa"/>
          </w:tcPr>
          <w:p w14:paraId="31FBA4D4" w14:textId="35ED422D" w:rsidR="004C63DE" w:rsidRPr="00511736" w:rsidRDefault="004C63DE" w:rsidP="008B33F8">
            <w:pPr>
              <w:pStyle w:val="TableText"/>
            </w:pPr>
            <w:proofErr w:type="spellStart"/>
            <w:r>
              <w:t>productFind</w:t>
            </w:r>
            <w:proofErr w:type="spellEnd"/>
          </w:p>
        </w:tc>
        <w:tc>
          <w:tcPr>
            <w:tcW w:w="2282" w:type="dxa"/>
          </w:tcPr>
          <w:p w14:paraId="1DEF32EF" w14:textId="26A2279D" w:rsidR="004C63DE" w:rsidRPr="00511736" w:rsidRDefault="004C63DE" w:rsidP="004C63DE">
            <w:pPr>
              <w:pStyle w:val="TableText"/>
            </w:pPr>
            <w:r w:rsidRPr="00511736">
              <w:t xml:space="preserve">GET </w:t>
            </w:r>
            <w:r>
              <w:t xml:space="preserve">operation with filtering </w:t>
            </w:r>
            <w:r w:rsidR="002D1CFA">
              <w:t>criteria</w:t>
            </w:r>
            <w:r>
              <w:t xml:space="preserve"> provided</w:t>
            </w:r>
          </w:p>
        </w:tc>
        <w:tc>
          <w:tcPr>
            <w:tcW w:w="2679" w:type="dxa"/>
          </w:tcPr>
          <w:p w14:paraId="7C81AD19" w14:textId="77777777" w:rsidR="004C63DE" w:rsidRPr="00511736" w:rsidRDefault="004C63DE" w:rsidP="008B33F8">
            <w:pPr>
              <w:pStyle w:val="TableText"/>
            </w:pPr>
            <w:r w:rsidRPr="00511736">
              <w:t>GET must be used to retrieve a representation of a resource.</w:t>
            </w:r>
          </w:p>
        </w:tc>
      </w:tr>
      <w:tr w:rsidR="004C63DE" w:rsidRPr="00201DB6" w14:paraId="6AD09B4B" w14:textId="77777777" w:rsidTr="00DB4336">
        <w:trPr>
          <w:trHeight w:val="25"/>
        </w:trPr>
        <w:tc>
          <w:tcPr>
            <w:tcW w:w="3072" w:type="dxa"/>
          </w:tcPr>
          <w:p w14:paraId="7D61A214" w14:textId="0F9E9A4B" w:rsidR="004C63DE" w:rsidRPr="00511736" w:rsidRDefault="0082491F" w:rsidP="00507AAF">
            <w:pPr>
              <w:pStyle w:val="TableText"/>
            </w:pPr>
            <w:hyperlink w:anchor="UC_SONATA_ORDER_0001" w:history="1">
              <w:hyperlink w:anchor="UC_SONATA_ORDER_0002" w:history="1">
                <w:r w:rsidR="00507AAF">
                  <w:t>#</w:t>
                </w:r>
                <w:r w:rsidR="004C63DE">
                  <w:t>2</w:t>
                </w:r>
              </w:hyperlink>
            </w:hyperlink>
            <w:r w:rsidR="00507AAF">
              <w:t xml:space="preserve"> - </w:t>
            </w:r>
            <w:r w:rsidR="00507AAF" w:rsidRPr="00507AAF">
              <w:t>Retrieve Product Inventory by Id</w:t>
            </w:r>
          </w:p>
        </w:tc>
        <w:tc>
          <w:tcPr>
            <w:tcW w:w="1292" w:type="dxa"/>
          </w:tcPr>
          <w:p w14:paraId="2593C7DD" w14:textId="7090F8D8" w:rsidR="004C63DE" w:rsidRPr="00511736" w:rsidRDefault="004C63DE" w:rsidP="008B33F8">
            <w:pPr>
              <w:pStyle w:val="TableText"/>
            </w:pPr>
            <w:proofErr w:type="spellStart"/>
            <w:r>
              <w:t>productGet</w:t>
            </w:r>
            <w:proofErr w:type="spellEnd"/>
          </w:p>
        </w:tc>
        <w:tc>
          <w:tcPr>
            <w:tcW w:w="2282" w:type="dxa"/>
          </w:tcPr>
          <w:p w14:paraId="316720A9" w14:textId="3B122B87" w:rsidR="004C63DE" w:rsidRPr="00511736" w:rsidRDefault="004C63DE" w:rsidP="008B33F8">
            <w:pPr>
              <w:pStyle w:val="TableText"/>
            </w:pPr>
            <w:r>
              <w:t>GET operation with id provided</w:t>
            </w:r>
          </w:p>
        </w:tc>
        <w:tc>
          <w:tcPr>
            <w:tcW w:w="2679" w:type="dxa"/>
          </w:tcPr>
          <w:p w14:paraId="5C5CAFC9" w14:textId="77777777" w:rsidR="004C63DE" w:rsidRPr="00511736" w:rsidRDefault="004C63DE" w:rsidP="008B33F8">
            <w:pPr>
              <w:pStyle w:val="TableText"/>
            </w:pPr>
            <w:r w:rsidRPr="00511736">
              <w:t>POST must be used to create a new resource</w:t>
            </w:r>
          </w:p>
        </w:tc>
      </w:tr>
    </w:tbl>
    <w:p w14:paraId="3E13900D" w14:textId="18439F9A" w:rsidR="001126C9" w:rsidRDefault="001126C9" w:rsidP="001126C9">
      <w:pPr>
        <w:pStyle w:val="TableCaption"/>
      </w:pPr>
      <w:bookmarkStart w:id="31" w:name="_Toc507146229"/>
      <w:r>
        <w:t xml:space="preserve">Table </w:t>
      </w:r>
      <w:fldSimple w:instr=" SEQ Table \* ARABIC ">
        <w:r w:rsidR="00AA15CE">
          <w:rPr>
            <w:noProof/>
          </w:rPr>
          <w:t>3</w:t>
        </w:r>
      </w:fldSimple>
      <w:r>
        <w:t xml:space="preserve"> – </w:t>
      </w:r>
      <w:r w:rsidR="00524486">
        <w:t xml:space="preserve">mapping </w:t>
      </w:r>
      <w:r>
        <w:t xml:space="preserve">UC </w:t>
      </w:r>
      <w:r w:rsidR="00524486">
        <w:t>–</w:t>
      </w:r>
      <w:r>
        <w:t xml:space="preserve"> </w:t>
      </w:r>
      <w:r w:rsidR="00524486">
        <w:t>API operation</w:t>
      </w:r>
      <w:bookmarkEnd w:id="31"/>
    </w:p>
    <w:p w14:paraId="4C5993B3" w14:textId="77777777" w:rsidR="00DB4336" w:rsidRDefault="00DB4336" w:rsidP="001126C9">
      <w:pPr>
        <w:pStyle w:val="TableCaption"/>
      </w:pPr>
    </w:p>
    <w:p w14:paraId="13060017" w14:textId="77777777" w:rsidR="00DB4336" w:rsidRDefault="00DB4336" w:rsidP="00DB4336">
      <w:pPr>
        <w:pStyle w:val="TableCaption"/>
        <w:jc w:val="left"/>
        <w:rPr>
          <w:i w:val="0"/>
        </w:rPr>
      </w:pPr>
    </w:p>
    <w:p w14:paraId="51032609" w14:textId="77777777" w:rsidR="00FE6C22" w:rsidRDefault="00FE6C22">
      <w:pPr>
        <w:spacing w:before="0"/>
        <w:rPr>
          <w:rFonts w:eastAsia="SimSun"/>
          <w:bCs/>
        </w:rPr>
      </w:pPr>
      <w:r>
        <w:rPr>
          <w:i/>
        </w:rPr>
        <w:br w:type="page"/>
      </w:r>
    </w:p>
    <w:p w14:paraId="19C5BD6F" w14:textId="0FA1E60C" w:rsidR="00DB4336" w:rsidRDefault="00DB4336" w:rsidP="00DB4336">
      <w:pPr>
        <w:pStyle w:val="TableCaption"/>
        <w:jc w:val="left"/>
        <w:rPr>
          <w:i w:val="0"/>
        </w:rPr>
      </w:pPr>
      <w:r>
        <w:rPr>
          <w:i w:val="0"/>
        </w:rPr>
        <w:lastRenderedPageBreak/>
        <w:t>The product interaction model is described below:</w:t>
      </w:r>
    </w:p>
    <w:p w14:paraId="0C34D2D0" w14:textId="648C6E3D" w:rsidR="00FE6C22" w:rsidRDefault="00FE6C22" w:rsidP="00DB4336">
      <w:pPr>
        <w:pStyle w:val="TableCaption"/>
        <w:jc w:val="left"/>
        <w:rPr>
          <w:i w:val="0"/>
        </w:rPr>
      </w:pPr>
    </w:p>
    <w:p w14:paraId="7A6E0335" w14:textId="51FBA198" w:rsidR="00FE6C22" w:rsidRDefault="00FE6C22" w:rsidP="00DB4336">
      <w:pPr>
        <w:pStyle w:val="TableCaption"/>
        <w:jc w:val="left"/>
        <w:rPr>
          <w:i w:val="0"/>
        </w:rPr>
      </w:pPr>
      <w:r w:rsidRPr="00FE6C22">
        <w:rPr>
          <w:i w:val="0"/>
          <w:noProof/>
        </w:rPr>
        <w:drawing>
          <wp:inline distT="0" distB="0" distL="0" distR="0" wp14:anchorId="3D732374" wp14:editId="2B047483">
            <wp:extent cx="5943600" cy="526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66055"/>
                    </a:xfrm>
                    <a:prstGeom prst="rect">
                      <a:avLst/>
                    </a:prstGeom>
                  </pic:spPr>
                </pic:pic>
              </a:graphicData>
            </a:graphic>
          </wp:inline>
        </w:drawing>
      </w:r>
    </w:p>
    <w:p w14:paraId="3FD7C3DA" w14:textId="77777777" w:rsidR="00DB4336" w:rsidRDefault="00DB4336" w:rsidP="00DB4336">
      <w:pPr>
        <w:pStyle w:val="TableCaption"/>
        <w:jc w:val="left"/>
        <w:rPr>
          <w:i w:val="0"/>
        </w:rPr>
      </w:pPr>
    </w:p>
    <w:p w14:paraId="724E7791" w14:textId="7C7DE339" w:rsidR="00DB4336" w:rsidRDefault="00DB4336" w:rsidP="00DB4336">
      <w:pPr>
        <w:pStyle w:val="TableCaption"/>
      </w:pPr>
      <w:bookmarkStart w:id="32" w:name="_Toc507146230"/>
      <w:r>
        <w:t xml:space="preserve">Table </w:t>
      </w:r>
      <w:fldSimple w:instr=" SEQ Table \* ARABIC ">
        <w:r w:rsidR="0001701A">
          <w:rPr>
            <w:noProof/>
          </w:rPr>
          <w:t>3</w:t>
        </w:r>
      </w:fldSimple>
      <w:r>
        <w:t xml:space="preserve"> – product API interaction model</w:t>
      </w:r>
      <w:bookmarkEnd w:id="32"/>
    </w:p>
    <w:p w14:paraId="3C0DE806" w14:textId="77777777" w:rsidR="00DB4336" w:rsidRPr="00DB4336" w:rsidRDefault="00DB4336" w:rsidP="00DB4336">
      <w:pPr>
        <w:pStyle w:val="TableCaption"/>
        <w:jc w:val="left"/>
        <w:rPr>
          <w:i w:val="0"/>
        </w:rPr>
      </w:pPr>
    </w:p>
    <w:p w14:paraId="72AF6835" w14:textId="63355BE8" w:rsidR="004C63DE" w:rsidRDefault="002D1CFA" w:rsidP="0011261C">
      <w:pPr>
        <w:pStyle w:val="Heading2"/>
      </w:pPr>
      <w:bookmarkStart w:id="33" w:name="_Toc507146205"/>
      <w:proofErr w:type="spellStart"/>
      <w:proofErr w:type="gramStart"/>
      <w:r>
        <w:t>productFind</w:t>
      </w:r>
      <w:bookmarkEnd w:id="33"/>
      <w:proofErr w:type="spellEnd"/>
      <w:proofErr w:type="gramEnd"/>
    </w:p>
    <w:p w14:paraId="2911CB1C" w14:textId="77777777" w:rsidR="001126C9" w:rsidRDefault="001126C9" w:rsidP="004C63DE"/>
    <w:p w14:paraId="68BA60EF" w14:textId="613299A0" w:rsidR="0011261C" w:rsidRPr="009D7BF9" w:rsidRDefault="0011261C" w:rsidP="009D7BF9">
      <w:pPr>
        <w:pStyle w:val="NoSpacing"/>
        <w:rPr>
          <w:sz w:val="28"/>
        </w:rPr>
      </w:pPr>
      <w:r w:rsidRPr="009D7BF9">
        <w:rPr>
          <w:sz w:val="28"/>
        </w:rPr>
        <w:t>GET /product</w:t>
      </w:r>
      <w:proofErr w:type="gramStart"/>
      <w:r w:rsidRPr="009D7BF9">
        <w:rPr>
          <w:sz w:val="28"/>
        </w:rPr>
        <w:t>?{</w:t>
      </w:r>
      <w:proofErr w:type="gramEnd"/>
      <w:r w:rsidRPr="009D7BF9">
        <w:rPr>
          <w:sz w:val="28"/>
        </w:rPr>
        <w:t>filtering}</w:t>
      </w:r>
    </w:p>
    <w:p w14:paraId="5125B1ED" w14:textId="77777777" w:rsidR="0011261C" w:rsidRPr="00201DB6" w:rsidRDefault="0011261C" w:rsidP="0011261C">
      <w:pPr>
        <w:pStyle w:val="BodyBold"/>
      </w:pPr>
      <w:r w:rsidRPr="00D73127">
        <w:t>Description</w:t>
      </w:r>
    </w:p>
    <w:p w14:paraId="2E27A9AA" w14:textId="0E937339" w:rsidR="0011261C" w:rsidRDefault="0011261C" w:rsidP="0011261C">
      <w:pPr>
        <w:pStyle w:val="Body"/>
      </w:pPr>
      <w:r w:rsidRPr="00201DB6">
        <w:t>This operation is</w:t>
      </w:r>
      <w:r>
        <w:t xml:space="preserve"> used to retrieve product (s) corresponding to search criteria(s)</w:t>
      </w:r>
    </w:p>
    <w:p w14:paraId="42A4AD0F" w14:textId="6EA73424" w:rsidR="0011261C" w:rsidRDefault="0011261C" w:rsidP="0011261C">
      <w:pPr>
        <w:pStyle w:val="Body"/>
      </w:pPr>
      <w:r>
        <w:t>The response will be a product summary.</w:t>
      </w:r>
    </w:p>
    <w:p w14:paraId="428FEB2C" w14:textId="77777777" w:rsidR="0011261C" w:rsidRDefault="0011261C" w:rsidP="0011261C">
      <w:pPr>
        <w:pStyle w:val="Body"/>
      </w:pPr>
      <w:r>
        <w:lastRenderedPageBreak/>
        <w:t>Only following attributes could be used as search criteria</w:t>
      </w:r>
    </w:p>
    <w:p w14:paraId="4CB48003" w14:textId="210E60C5" w:rsidR="008677EF" w:rsidRPr="008677EF" w:rsidRDefault="00F74EFE" w:rsidP="0052653B">
      <w:pPr>
        <w:pStyle w:val="ListParagraph"/>
        <w:numPr>
          <w:ilvl w:val="0"/>
          <w:numId w:val="15"/>
        </w:numPr>
        <w:rPr>
          <w:rFonts w:eastAsia="SimSun"/>
        </w:rPr>
      </w:pPr>
      <w:r>
        <w:t>status</w:t>
      </w:r>
    </w:p>
    <w:p w14:paraId="0707383C" w14:textId="420A6130" w:rsidR="00507AAF" w:rsidRPr="00507AAF" w:rsidRDefault="00F74EFE" w:rsidP="00507AAF">
      <w:pPr>
        <w:pStyle w:val="ListParagraph"/>
        <w:numPr>
          <w:ilvl w:val="0"/>
          <w:numId w:val="15"/>
        </w:numPr>
        <w:rPr>
          <w:rFonts w:eastAsia="SimSun"/>
        </w:rPr>
      </w:pPr>
      <w:r>
        <w:t>productSpecification.id</w:t>
      </w:r>
    </w:p>
    <w:p w14:paraId="67F93A77" w14:textId="4AAE2107" w:rsidR="008677EF" w:rsidRPr="008677EF" w:rsidRDefault="00F74EFE" w:rsidP="0052653B">
      <w:pPr>
        <w:pStyle w:val="ListParagraph"/>
        <w:numPr>
          <w:ilvl w:val="0"/>
          <w:numId w:val="15"/>
        </w:numPr>
        <w:rPr>
          <w:rFonts w:eastAsia="SimSun"/>
        </w:rPr>
      </w:pPr>
      <w:r>
        <w:t>productOffering.id</w:t>
      </w:r>
    </w:p>
    <w:p w14:paraId="45EF8D95" w14:textId="66A1620C" w:rsidR="008677EF" w:rsidRPr="008677EF" w:rsidRDefault="00507AAF" w:rsidP="0052653B">
      <w:pPr>
        <w:pStyle w:val="ListParagraph"/>
        <w:numPr>
          <w:ilvl w:val="0"/>
          <w:numId w:val="15"/>
        </w:numPr>
        <w:rPr>
          <w:rFonts w:eastAsia="SimSun"/>
        </w:rPr>
      </w:pPr>
      <w:proofErr w:type="spellStart"/>
      <w:r>
        <w:t>relatedPartyId</w:t>
      </w:r>
      <w:proofErr w:type="spellEnd"/>
      <w:r>
        <w:t xml:space="preserve"> Role (role + </w:t>
      </w:r>
      <w:proofErr w:type="spellStart"/>
      <w:r>
        <w:t>relatedPartyId</w:t>
      </w:r>
      <w:proofErr w:type="spellEnd"/>
      <w:r>
        <w:t>)</w:t>
      </w:r>
    </w:p>
    <w:p w14:paraId="4AC456E6" w14:textId="12AB8731" w:rsidR="008677EF" w:rsidRPr="00C84529" w:rsidRDefault="008677EF" w:rsidP="0052653B">
      <w:pPr>
        <w:pStyle w:val="ListParagraph"/>
        <w:numPr>
          <w:ilvl w:val="0"/>
          <w:numId w:val="15"/>
        </w:numPr>
        <w:rPr>
          <w:rFonts w:eastAsia="SimSun"/>
        </w:rPr>
      </w:pPr>
      <w:proofErr w:type="spellStart"/>
      <w:r w:rsidRPr="008677EF">
        <w:t>relatedPartyRole</w:t>
      </w:r>
      <w:r w:rsidR="00507AAF">
        <w:t>Id</w:t>
      </w:r>
      <w:bookmarkStart w:id="34" w:name="_GoBack"/>
      <w:bookmarkEnd w:id="34"/>
      <w:proofErr w:type="spellEnd"/>
    </w:p>
    <w:p w14:paraId="5F5AC8DA" w14:textId="38D82FCF" w:rsidR="00C84529" w:rsidRPr="008677EF" w:rsidRDefault="00C84529" w:rsidP="0052653B">
      <w:pPr>
        <w:pStyle w:val="ListParagraph"/>
        <w:numPr>
          <w:ilvl w:val="0"/>
          <w:numId w:val="15"/>
        </w:numPr>
        <w:rPr>
          <w:rFonts w:eastAsia="SimSun"/>
        </w:rPr>
      </w:pPr>
      <w:proofErr w:type="spellStart"/>
      <w:r>
        <w:t>buyerProductId</w:t>
      </w:r>
      <w:proofErr w:type="spellEnd"/>
    </w:p>
    <w:p w14:paraId="4025528C" w14:textId="75C1432F" w:rsidR="008677EF" w:rsidRPr="00507AAF" w:rsidRDefault="00507AAF" w:rsidP="0052653B">
      <w:pPr>
        <w:pStyle w:val="ListParagraph"/>
        <w:numPr>
          <w:ilvl w:val="0"/>
          <w:numId w:val="15"/>
        </w:numPr>
        <w:rPr>
          <w:rFonts w:eastAsia="SimSun"/>
        </w:rPr>
      </w:pPr>
      <w:proofErr w:type="spellStart"/>
      <w:r>
        <w:t>placeId</w:t>
      </w:r>
      <w:proofErr w:type="spellEnd"/>
      <w:r w:rsidR="008677EF">
        <w:t xml:space="preserve"> +</w:t>
      </w:r>
      <w:proofErr w:type="spellStart"/>
      <w:r w:rsidR="008677EF" w:rsidRPr="008677EF">
        <w:t>placeType</w:t>
      </w:r>
      <w:proofErr w:type="spellEnd"/>
    </w:p>
    <w:p w14:paraId="123B69D9" w14:textId="37BE4378" w:rsidR="00507AAF" w:rsidRPr="00507AAF" w:rsidRDefault="00507AAF" w:rsidP="0052653B">
      <w:pPr>
        <w:pStyle w:val="ListParagraph"/>
        <w:numPr>
          <w:ilvl w:val="0"/>
          <w:numId w:val="15"/>
        </w:numPr>
        <w:rPr>
          <w:rFonts w:eastAsia="SimSun"/>
        </w:rPr>
      </w:pPr>
      <w:proofErr w:type="spellStart"/>
      <w:r>
        <w:t>buyerProductId</w:t>
      </w:r>
      <w:proofErr w:type="spellEnd"/>
    </w:p>
    <w:p w14:paraId="35C3E894" w14:textId="257BC3EF" w:rsidR="00507AAF" w:rsidRPr="00507AAF" w:rsidRDefault="00507AAF" w:rsidP="0052653B">
      <w:pPr>
        <w:pStyle w:val="ListParagraph"/>
        <w:numPr>
          <w:ilvl w:val="0"/>
          <w:numId w:val="15"/>
        </w:numPr>
        <w:rPr>
          <w:rFonts w:eastAsia="SimSun"/>
        </w:rPr>
      </w:pPr>
      <w:r>
        <w:t>offset (r</w:t>
      </w:r>
      <w:r>
        <w:t>equested index for start of resources to be provided in response requested by client</w:t>
      </w:r>
      <w:r>
        <w:t>)</w:t>
      </w:r>
    </w:p>
    <w:p w14:paraId="5720D658" w14:textId="1631B562" w:rsidR="00507AAF" w:rsidRPr="008677EF" w:rsidRDefault="00507AAF" w:rsidP="0052653B">
      <w:pPr>
        <w:pStyle w:val="ListParagraph"/>
        <w:numPr>
          <w:ilvl w:val="0"/>
          <w:numId w:val="15"/>
        </w:numPr>
        <w:rPr>
          <w:rFonts w:eastAsia="SimSun"/>
        </w:rPr>
      </w:pPr>
      <w:r>
        <w:t>limit (</w:t>
      </w:r>
      <w:r>
        <w:t>Requested number of resources to be provided in response requested by client</w:t>
      </w:r>
      <w:r>
        <w:t>)</w:t>
      </w:r>
    </w:p>
    <w:p w14:paraId="5FB2B7C8" w14:textId="77777777" w:rsidR="0011261C" w:rsidRDefault="0011261C" w:rsidP="0011261C">
      <w:pPr>
        <w:pStyle w:val="Body"/>
      </w:pPr>
      <w:r>
        <w:t>Only following attributes will be retrieved in summary view:</w:t>
      </w:r>
    </w:p>
    <w:p w14:paraId="66414E2B" w14:textId="77777777" w:rsidR="0011261C" w:rsidRDefault="0011261C" w:rsidP="0052653B">
      <w:pPr>
        <w:pStyle w:val="ListParagraph"/>
        <w:numPr>
          <w:ilvl w:val="0"/>
          <w:numId w:val="11"/>
        </w:numPr>
      </w:pPr>
      <w:r>
        <w:t>id</w:t>
      </w:r>
    </w:p>
    <w:p w14:paraId="7260B1A4" w14:textId="7893988C" w:rsidR="0011261C" w:rsidRDefault="008B33F8" w:rsidP="0052653B">
      <w:pPr>
        <w:pStyle w:val="ListParagraph"/>
        <w:numPr>
          <w:ilvl w:val="0"/>
          <w:numId w:val="11"/>
        </w:numPr>
      </w:pPr>
      <w:r>
        <w:t>href</w:t>
      </w:r>
    </w:p>
    <w:p w14:paraId="028BE19C" w14:textId="004BD7E9" w:rsidR="0011261C" w:rsidRDefault="008B33F8" w:rsidP="0052653B">
      <w:pPr>
        <w:pStyle w:val="ListParagraph"/>
        <w:numPr>
          <w:ilvl w:val="0"/>
          <w:numId w:val="11"/>
        </w:numPr>
      </w:pPr>
      <w:r>
        <w:t>status</w:t>
      </w:r>
    </w:p>
    <w:p w14:paraId="4B5AC8E8" w14:textId="29EAF056" w:rsidR="0011261C" w:rsidRDefault="008B33F8" w:rsidP="0052653B">
      <w:pPr>
        <w:pStyle w:val="ListParagraph"/>
        <w:numPr>
          <w:ilvl w:val="0"/>
          <w:numId w:val="11"/>
        </w:numPr>
      </w:pPr>
      <w:r>
        <w:t>startDate</w:t>
      </w:r>
    </w:p>
    <w:p w14:paraId="74DA3EB4" w14:textId="2CC18EE0" w:rsidR="0011261C" w:rsidRDefault="008B33F8" w:rsidP="0052653B">
      <w:pPr>
        <w:pStyle w:val="ListParagraph"/>
        <w:numPr>
          <w:ilvl w:val="0"/>
          <w:numId w:val="11"/>
        </w:numPr>
      </w:pPr>
      <w:r>
        <w:t>productOffering.id</w:t>
      </w:r>
    </w:p>
    <w:p w14:paraId="73A468BD" w14:textId="2B5D294B" w:rsidR="0011261C" w:rsidRDefault="008B33F8" w:rsidP="0052653B">
      <w:pPr>
        <w:pStyle w:val="ListParagraph"/>
        <w:numPr>
          <w:ilvl w:val="0"/>
          <w:numId w:val="11"/>
        </w:numPr>
      </w:pPr>
      <w:r>
        <w:t>productspecification.id</w:t>
      </w:r>
    </w:p>
    <w:p w14:paraId="0601BE07" w14:textId="0BE3BB28" w:rsidR="00C84529" w:rsidRDefault="00C84529" w:rsidP="0052653B">
      <w:pPr>
        <w:pStyle w:val="ListParagraph"/>
        <w:numPr>
          <w:ilvl w:val="0"/>
          <w:numId w:val="11"/>
        </w:numPr>
      </w:pPr>
      <w:proofErr w:type="spellStart"/>
      <w:r>
        <w:t>buyerProductId</w:t>
      </w:r>
      <w:proofErr w:type="spellEnd"/>
    </w:p>
    <w:p w14:paraId="05530357" w14:textId="77777777" w:rsidR="0011261C" w:rsidRPr="0058535D" w:rsidRDefault="0011261C" w:rsidP="0011261C">
      <w:pPr>
        <w:pStyle w:val="BodyBold"/>
      </w:pPr>
      <w:r w:rsidRPr="0058535D">
        <w:t>Behavior</w:t>
      </w:r>
    </w:p>
    <w:p w14:paraId="5CB3CAA4" w14:textId="77777777" w:rsidR="0011261C" w:rsidRDefault="0011261C" w:rsidP="0052653B">
      <w:pPr>
        <w:pStyle w:val="ListParagraph"/>
        <w:numPr>
          <w:ilvl w:val="0"/>
          <w:numId w:val="12"/>
        </w:numPr>
      </w:pPr>
      <w:r w:rsidRPr="0058535D">
        <w:t>Returns HTTP/1.1 status code 200 if the request was successful</w:t>
      </w:r>
    </w:p>
    <w:p w14:paraId="1EED9038" w14:textId="715DF256" w:rsidR="00DB4336" w:rsidRDefault="00DB4336" w:rsidP="0052653B">
      <w:pPr>
        <w:pStyle w:val="ListParagraph"/>
        <w:numPr>
          <w:ilvl w:val="0"/>
          <w:numId w:val="12"/>
        </w:numPr>
      </w:pPr>
      <w:r>
        <w:t>To be noted that if not product match the request criteria, an empty list is retrieved (no error code)</w:t>
      </w:r>
    </w:p>
    <w:p w14:paraId="7871CB98" w14:textId="77777777" w:rsidR="0011261C" w:rsidRDefault="0011261C" w:rsidP="0011261C">
      <w:pPr>
        <w:pStyle w:val="Body"/>
      </w:pPr>
      <w:r>
        <w:t>Otherwise:</w:t>
      </w:r>
    </w:p>
    <w:tbl>
      <w:tblPr>
        <w:tblStyle w:val="TableGrid10"/>
        <w:tblW w:w="0" w:type="auto"/>
        <w:tblLook w:val="04A0" w:firstRow="1" w:lastRow="0" w:firstColumn="1" w:lastColumn="0" w:noHBand="0" w:noVBand="1"/>
      </w:tblPr>
      <w:tblGrid>
        <w:gridCol w:w="675"/>
        <w:gridCol w:w="851"/>
        <w:gridCol w:w="6804"/>
      </w:tblGrid>
      <w:tr w:rsidR="0011261C" w14:paraId="6B71C638" w14:textId="77777777" w:rsidTr="00507AAF">
        <w:tc>
          <w:tcPr>
            <w:tcW w:w="675" w:type="dxa"/>
          </w:tcPr>
          <w:p w14:paraId="409C7424" w14:textId="77777777" w:rsidR="0011261C" w:rsidRPr="00524486" w:rsidRDefault="0011261C" w:rsidP="008B33F8">
            <w:pPr>
              <w:pStyle w:val="TableText"/>
              <w:rPr>
                <w:sz w:val="24"/>
                <w:szCs w:val="24"/>
              </w:rPr>
            </w:pPr>
            <w:r w:rsidRPr="00524486">
              <w:rPr>
                <w:sz w:val="24"/>
                <w:szCs w:val="24"/>
              </w:rPr>
              <w:t>400</w:t>
            </w:r>
          </w:p>
        </w:tc>
        <w:tc>
          <w:tcPr>
            <w:tcW w:w="7655" w:type="dxa"/>
            <w:gridSpan w:val="2"/>
          </w:tcPr>
          <w:p w14:paraId="4D204E89" w14:textId="77777777" w:rsidR="0011261C" w:rsidRPr="00524486" w:rsidRDefault="0011261C" w:rsidP="008B33F8">
            <w:pPr>
              <w:pStyle w:val="TableText"/>
              <w:rPr>
                <w:sz w:val="24"/>
                <w:szCs w:val="24"/>
              </w:rPr>
            </w:pPr>
            <w:r w:rsidRPr="00524486">
              <w:rPr>
                <w:sz w:val="24"/>
                <w:szCs w:val="24"/>
              </w:rPr>
              <w:t xml:space="preserve">Bad </w:t>
            </w:r>
            <w:proofErr w:type="spellStart"/>
            <w:r w:rsidRPr="00524486">
              <w:rPr>
                <w:sz w:val="24"/>
                <w:szCs w:val="24"/>
              </w:rPr>
              <w:t>Request</w:t>
            </w:r>
            <w:proofErr w:type="spellEnd"/>
          </w:p>
        </w:tc>
      </w:tr>
      <w:tr w:rsidR="0011261C" w14:paraId="6F8FA90E" w14:textId="77777777" w:rsidTr="00507AAF">
        <w:tc>
          <w:tcPr>
            <w:tcW w:w="675" w:type="dxa"/>
          </w:tcPr>
          <w:p w14:paraId="06CE3421" w14:textId="77777777" w:rsidR="0011261C" w:rsidRPr="00524486" w:rsidRDefault="0011261C" w:rsidP="008B33F8">
            <w:pPr>
              <w:pStyle w:val="TableText"/>
              <w:rPr>
                <w:sz w:val="24"/>
                <w:szCs w:val="24"/>
              </w:rPr>
            </w:pPr>
            <w:r w:rsidRPr="00524486">
              <w:rPr>
                <w:sz w:val="24"/>
                <w:szCs w:val="24"/>
              </w:rPr>
              <w:t>401</w:t>
            </w:r>
          </w:p>
        </w:tc>
        <w:tc>
          <w:tcPr>
            <w:tcW w:w="7655" w:type="dxa"/>
            <w:gridSpan w:val="2"/>
          </w:tcPr>
          <w:p w14:paraId="2FB28B1D" w14:textId="77777777" w:rsidR="0011261C" w:rsidRPr="00524486" w:rsidRDefault="0011261C" w:rsidP="008B33F8">
            <w:pPr>
              <w:pStyle w:val="TableText"/>
              <w:rPr>
                <w:sz w:val="24"/>
                <w:szCs w:val="24"/>
              </w:rPr>
            </w:pPr>
            <w:proofErr w:type="spellStart"/>
            <w:r w:rsidRPr="00524486">
              <w:rPr>
                <w:sz w:val="24"/>
                <w:szCs w:val="24"/>
              </w:rPr>
              <w:t>Unauthorized</w:t>
            </w:r>
            <w:proofErr w:type="spellEnd"/>
          </w:p>
        </w:tc>
      </w:tr>
      <w:tr w:rsidR="0011261C" w14:paraId="0A9ACBEB" w14:textId="77777777" w:rsidTr="00507AAF">
        <w:trPr>
          <w:trHeight w:val="251"/>
        </w:trPr>
        <w:tc>
          <w:tcPr>
            <w:tcW w:w="675" w:type="dxa"/>
          </w:tcPr>
          <w:p w14:paraId="75556FE6" w14:textId="77777777" w:rsidR="0011261C" w:rsidRPr="00524486" w:rsidRDefault="0011261C" w:rsidP="008B33F8">
            <w:pPr>
              <w:pStyle w:val="TableText"/>
              <w:rPr>
                <w:sz w:val="24"/>
                <w:szCs w:val="24"/>
              </w:rPr>
            </w:pPr>
            <w:r w:rsidRPr="00524486">
              <w:rPr>
                <w:sz w:val="24"/>
                <w:szCs w:val="24"/>
              </w:rPr>
              <w:t>403</w:t>
            </w:r>
          </w:p>
        </w:tc>
        <w:tc>
          <w:tcPr>
            <w:tcW w:w="7655" w:type="dxa"/>
            <w:gridSpan w:val="2"/>
          </w:tcPr>
          <w:p w14:paraId="69B2C775" w14:textId="77777777" w:rsidR="0011261C" w:rsidRPr="00524486" w:rsidRDefault="0011261C" w:rsidP="008B33F8">
            <w:pPr>
              <w:pStyle w:val="TableText"/>
              <w:rPr>
                <w:sz w:val="24"/>
                <w:szCs w:val="24"/>
              </w:rPr>
            </w:pPr>
            <w:proofErr w:type="spellStart"/>
            <w:r w:rsidRPr="00524486">
              <w:rPr>
                <w:sz w:val="24"/>
                <w:szCs w:val="24"/>
              </w:rPr>
              <w:t>Forbidden</w:t>
            </w:r>
            <w:proofErr w:type="spellEnd"/>
          </w:p>
        </w:tc>
      </w:tr>
      <w:tr w:rsidR="0011261C" w14:paraId="60BBDAC4" w14:textId="77777777" w:rsidTr="00507AAF">
        <w:tc>
          <w:tcPr>
            <w:tcW w:w="675" w:type="dxa"/>
          </w:tcPr>
          <w:p w14:paraId="5FBAFD9E" w14:textId="77777777" w:rsidR="0011261C" w:rsidRPr="00524486" w:rsidRDefault="0011261C" w:rsidP="008B33F8">
            <w:pPr>
              <w:pStyle w:val="TableText"/>
              <w:rPr>
                <w:sz w:val="24"/>
                <w:szCs w:val="24"/>
              </w:rPr>
            </w:pPr>
            <w:r w:rsidRPr="00524486">
              <w:rPr>
                <w:sz w:val="24"/>
                <w:szCs w:val="24"/>
              </w:rPr>
              <w:t>422</w:t>
            </w:r>
          </w:p>
        </w:tc>
        <w:tc>
          <w:tcPr>
            <w:tcW w:w="7655" w:type="dxa"/>
            <w:gridSpan w:val="2"/>
          </w:tcPr>
          <w:p w14:paraId="23A08931" w14:textId="47D2CBF3" w:rsidR="0011261C" w:rsidRPr="00524486" w:rsidRDefault="00524486" w:rsidP="008B33F8">
            <w:pPr>
              <w:pStyle w:val="TableText"/>
              <w:rPr>
                <w:sz w:val="24"/>
                <w:szCs w:val="24"/>
              </w:rPr>
            </w:pPr>
            <w:proofErr w:type="spellStart"/>
            <w:r w:rsidRPr="00524486">
              <w:rPr>
                <w:sz w:val="24"/>
                <w:szCs w:val="24"/>
              </w:rPr>
              <w:t>Unprocessable</w:t>
            </w:r>
            <w:proofErr w:type="spellEnd"/>
            <w:r w:rsidRPr="00524486">
              <w:rPr>
                <w:sz w:val="24"/>
                <w:szCs w:val="24"/>
              </w:rPr>
              <w:t xml:space="preserve"> </w:t>
            </w:r>
            <w:proofErr w:type="spellStart"/>
            <w:r w:rsidRPr="00524486">
              <w:rPr>
                <w:sz w:val="24"/>
                <w:szCs w:val="24"/>
              </w:rPr>
              <w:t>entity</w:t>
            </w:r>
            <w:proofErr w:type="spellEnd"/>
            <w:r w:rsidRPr="00524486">
              <w:rPr>
                <w:sz w:val="24"/>
                <w:szCs w:val="24"/>
              </w:rPr>
              <w:t xml:space="preserve"> </w:t>
            </w:r>
          </w:p>
        </w:tc>
      </w:tr>
      <w:tr w:rsidR="00507AAF" w14:paraId="336372C9" w14:textId="77777777" w:rsidTr="00507AAF">
        <w:tc>
          <w:tcPr>
            <w:tcW w:w="675" w:type="dxa"/>
          </w:tcPr>
          <w:p w14:paraId="11524894" w14:textId="77777777" w:rsidR="00507AAF" w:rsidRPr="00524486" w:rsidRDefault="00507AAF" w:rsidP="008B33F8">
            <w:pPr>
              <w:pStyle w:val="TableText"/>
              <w:rPr>
                <w:sz w:val="24"/>
                <w:szCs w:val="24"/>
              </w:rPr>
            </w:pPr>
          </w:p>
        </w:tc>
        <w:tc>
          <w:tcPr>
            <w:tcW w:w="851" w:type="dxa"/>
          </w:tcPr>
          <w:p w14:paraId="5D7A3406" w14:textId="342AAFC9" w:rsidR="00507AAF" w:rsidRPr="00524486" w:rsidRDefault="00507AAF" w:rsidP="008B33F8">
            <w:pPr>
              <w:pStyle w:val="TableText"/>
              <w:rPr>
                <w:sz w:val="24"/>
                <w:szCs w:val="24"/>
              </w:rPr>
            </w:pPr>
            <w:r>
              <w:rPr>
                <w:sz w:val="24"/>
                <w:szCs w:val="24"/>
              </w:rPr>
              <w:t>100</w:t>
            </w:r>
          </w:p>
        </w:tc>
        <w:tc>
          <w:tcPr>
            <w:tcW w:w="6804" w:type="dxa"/>
          </w:tcPr>
          <w:p w14:paraId="1CB6FF0E" w14:textId="3BC8EB0C" w:rsidR="00507AAF" w:rsidRPr="00507AAF" w:rsidRDefault="00507AAF" w:rsidP="008B33F8">
            <w:pPr>
              <w:pStyle w:val="TableText"/>
              <w:rPr>
                <w:sz w:val="24"/>
                <w:szCs w:val="24"/>
                <w:lang w:val="en-US"/>
              </w:rPr>
            </w:pPr>
            <w:r w:rsidRPr="00507AAF">
              <w:rPr>
                <w:sz w:val="24"/>
                <w:szCs w:val="24"/>
                <w:lang w:val="en-US"/>
              </w:rPr>
              <w:t>Too many records retrieved - please restrict requested parameter value(s)</w:t>
            </w:r>
          </w:p>
        </w:tc>
      </w:tr>
      <w:tr w:rsidR="00507AAF" w14:paraId="222D199E" w14:textId="77777777" w:rsidTr="00507AAF">
        <w:tc>
          <w:tcPr>
            <w:tcW w:w="675" w:type="dxa"/>
          </w:tcPr>
          <w:p w14:paraId="6AE64EB6" w14:textId="77777777" w:rsidR="00507AAF" w:rsidRPr="00507AAF" w:rsidRDefault="00507AAF" w:rsidP="008B33F8">
            <w:pPr>
              <w:pStyle w:val="TableText"/>
              <w:rPr>
                <w:sz w:val="24"/>
                <w:szCs w:val="24"/>
                <w:lang w:val="en-US"/>
              </w:rPr>
            </w:pPr>
          </w:p>
        </w:tc>
        <w:tc>
          <w:tcPr>
            <w:tcW w:w="851" w:type="dxa"/>
          </w:tcPr>
          <w:p w14:paraId="206681F2" w14:textId="390CA8DC" w:rsidR="00507AAF" w:rsidRDefault="00507AAF" w:rsidP="008B33F8">
            <w:pPr>
              <w:pStyle w:val="TableText"/>
              <w:rPr>
                <w:sz w:val="24"/>
                <w:szCs w:val="24"/>
              </w:rPr>
            </w:pPr>
            <w:r>
              <w:rPr>
                <w:sz w:val="24"/>
                <w:szCs w:val="24"/>
              </w:rPr>
              <w:t>101</w:t>
            </w:r>
          </w:p>
        </w:tc>
        <w:tc>
          <w:tcPr>
            <w:tcW w:w="6804" w:type="dxa"/>
          </w:tcPr>
          <w:p w14:paraId="1793F510" w14:textId="6D629CC7" w:rsidR="00507AAF" w:rsidRPr="00507AAF" w:rsidRDefault="00507AAF" w:rsidP="008B33F8">
            <w:pPr>
              <w:pStyle w:val="TableText"/>
              <w:rPr>
                <w:sz w:val="24"/>
                <w:szCs w:val="24"/>
                <w:lang w:val="en-US"/>
              </w:rPr>
            </w:pPr>
            <w:r w:rsidRPr="00507AAF">
              <w:rPr>
                <w:sz w:val="24"/>
                <w:szCs w:val="24"/>
                <w:lang w:val="en-US"/>
              </w:rPr>
              <w:t xml:space="preserve">Incomplete request - if </w:t>
            </w:r>
            <w:proofErr w:type="spellStart"/>
            <w:r w:rsidRPr="00507AAF">
              <w:rPr>
                <w:sz w:val="24"/>
                <w:szCs w:val="24"/>
                <w:lang w:val="en-US"/>
              </w:rPr>
              <w:t>relatedPartyId</w:t>
            </w:r>
            <w:proofErr w:type="spellEnd"/>
            <w:r w:rsidRPr="00507AAF">
              <w:rPr>
                <w:sz w:val="24"/>
                <w:szCs w:val="24"/>
                <w:lang w:val="en-US"/>
              </w:rPr>
              <w:t xml:space="preserve"> id filled, role must be filled</w:t>
            </w:r>
          </w:p>
        </w:tc>
      </w:tr>
      <w:tr w:rsidR="00507AAF" w14:paraId="6E33172A" w14:textId="77777777" w:rsidTr="00507AAF">
        <w:tc>
          <w:tcPr>
            <w:tcW w:w="675" w:type="dxa"/>
          </w:tcPr>
          <w:p w14:paraId="4F52F8CA" w14:textId="77777777" w:rsidR="00507AAF" w:rsidRPr="00507AAF" w:rsidRDefault="00507AAF" w:rsidP="008B33F8">
            <w:pPr>
              <w:pStyle w:val="TableText"/>
              <w:rPr>
                <w:sz w:val="24"/>
                <w:szCs w:val="24"/>
                <w:lang w:val="en-US"/>
              </w:rPr>
            </w:pPr>
          </w:p>
        </w:tc>
        <w:tc>
          <w:tcPr>
            <w:tcW w:w="851" w:type="dxa"/>
          </w:tcPr>
          <w:p w14:paraId="3D1F495B" w14:textId="35B6CA7A" w:rsidR="00507AAF" w:rsidRDefault="00507AAF" w:rsidP="008B33F8">
            <w:pPr>
              <w:pStyle w:val="TableText"/>
              <w:rPr>
                <w:sz w:val="24"/>
                <w:szCs w:val="24"/>
              </w:rPr>
            </w:pPr>
            <w:r>
              <w:rPr>
                <w:sz w:val="24"/>
                <w:szCs w:val="24"/>
              </w:rPr>
              <w:t>102</w:t>
            </w:r>
          </w:p>
        </w:tc>
        <w:tc>
          <w:tcPr>
            <w:tcW w:w="6804" w:type="dxa"/>
          </w:tcPr>
          <w:p w14:paraId="744DF814" w14:textId="3260E1E8" w:rsidR="00507AAF" w:rsidRPr="00AB6191" w:rsidRDefault="00AB6191" w:rsidP="008B33F8">
            <w:pPr>
              <w:pStyle w:val="TableText"/>
              <w:rPr>
                <w:sz w:val="24"/>
                <w:szCs w:val="24"/>
                <w:lang w:val="en-US"/>
              </w:rPr>
            </w:pPr>
            <w:r w:rsidRPr="00AB6191">
              <w:rPr>
                <w:sz w:val="24"/>
                <w:szCs w:val="24"/>
                <w:lang w:val="en-US"/>
              </w:rPr>
              <w:t xml:space="preserve">Incomplete request - if role id filled, </w:t>
            </w:r>
            <w:proofErr w:type="spellStart"/>
            <w:r w:rsidRPr="00AB6191">
              <w:rPr>
                <w:sz w:val="24"/>
                <w:szCs w:val="24"/>
                <w:lang w:val="en-US"/>
              </w:rPr>
              <w:t>relatedPartyRole</w:t>
            </w:r>
            <w:proofErr w:type="spellEnd"/>
            <w:r w:rsidRPr="00AB6191">
              <w:rPr>
                <w:sz w:val="24"/>
                <w:szCs w:val="24"/>
                <w:lang w:val="en-US"/>
              </w:rPr>
              <w:t xml:space="preserve"> must be filled</w:t>
            </w:r>
          </w:p>
        </w:tc>
      </w:tr>
      <w:tr w:rsidR="008B33F8" w14:paraId="6FE5D93F" w14:textId="77777777" w:rsidTr="00507AAF">
        <w:tc>
          <w:tcPr>
            <w:tcW w:w="675" w:type="dxa"/>
          </w:tcPr>
          <w:p w14:paraId="28B24CED" w14:textId="6F3513D0" w:rsidR="008B33F8" w:rsidRPr="00524486" w:rsidRDefault="008B33F8" w:rsidP="008B33F8">
            <w:pPr>
              <w:pStyle w:val="TableText"/>
              <w:rPr>
                <w:sz w:val="24"/>
                <w:szCs w:val="24"/>
              </w:rPr>
            </w:pPr>
            <w:r w:rsidRPr="00524486">
              <w:rPr>
                <w:sz w:val="24"/>
                <w:szCs w:val="24"/>
              </w:rPr>
              <w:t>503</w:t>
            </w:r>
          </w:p>
        </w:tc>
        <w:tc>
          <w:tcPr>
            <w:tcW w:w="7655" w:type="dxa"/>
            <w:gridSpan w:val="2"/>
          </w:tcPr>
          <w:p w14:paraId="5B3DE0CC" w14:textId="2E896803" w:rsidR="008B33F8" w:rsidRPr="00524486" w:rsidRDefault="008B33F8" w:rsidP="008B33F8">
            <w:pPr>
              <w:pStyle w:val="TableText"/>
              <w:rPr>
                <w:sz w:val="24"/>
                <w:szCs w:val="24"/>
              </w:rPr>
            </w:pPr>
            <w:r w:rsidRPr="00524486">
              <w:rPr>
                <w:sz w:val="24"/>
                <w:szCs w:val="24"/>
              </w:rPr>
              <w:t xml:space="preserve">Service </w:t>
            </w:r>
            <w:proofErr w:type="spellStart"/>
            <w:r w:rsidRPr="00524486">
              <w:rPr>
                <w:sz w:val="24"/>
                <w:szCs w:val="24"/>
              </w:rPr>
              <w:t>Unavailable</w:t>
            </w:r>
            <w:proofErr w:type="spellEnd"/>
          </w:p>
        </w:tc>
      </w:tr>
    </w:tbl>
    <w:p w14:paraId="21C4735D" w14:textId="77777777" w:rsidR="0011261C" w:rsidRPr="0058535D" w:rsidRDefault="0011261C" w:rsidP="0011261C">
      <w:pPr>
        <w:pStyle w:val="BodyBold"/>
      </w:pPr>
      <w:r>
        <w:t>Usage Samples</w:t>
      </w:r>
    </w:p>
    <w:p w14:paraId="088A6851" w14:textId="77777777" w:rsidR="0011261C" w:rsidRPr="007375FC" w:rsidRDefault="0011261C" w:rsidP="0011261C">
      <w:pPr>
        <w:pStyle w:val="BodyBold"/>
      </w:pPr>
      <w:r w:rsidRPr="007375FC">
        <w:t>Request</w:t>
      </w:r>
    </w:p>
    <w:tbl>
      <w:tblPr>
        <w:tblW w:w="0" w:type="auto"/>
        <w:tblLook w:val="04A0" w:firstRow="1" w:lastRow="0" w:firstColumn="1" w:lastColumn="0" w:noHBand="0" w:noVBand="1"/>
      </w:tblPr>
      <w:tblGrid>
        <w:gridCol w:w="9576"/>
      </w:tblGrid>
      <w:tr w:rsidR="0011261C" w:rsidRPr="009D7BF9" w14:paraId="1ECBB153" w14:textId="77777777" w:rsidTr="008B33F8">
        <w:tc>
          <w:tcPr>
            <w:tcW w:w="10205" w:type="dxa"/>
            <w:shd w:val="clear" w:color="auto" w:fill="F2F2F2" w:themeFill="background1" w:themeFillShade="F2"/>
          </w:tcPr>
          <w:p w14:paraId="40D0A160" w14:textId="49C73CD9" w:rsidR="0011261C" w:rsidRPr="009D7BF9" w:rsidRDefault="009D7BF9" w:rsidP="009D7BF9">
            <w:pPr>
              <w:pStyle w:val="Code"/>
              <w:rPr>
                <w:sz w:val="20"/>
              </w:rPr>
            </w:pPr>
            <w:r w:rsidRPr="009D7BF9">
              <w:rPr>
                <w:sz w:val="20"/>
              </w:rPr>
              <w:lastRenderedPageBreak/>
              <w:t>GET /productInventory/product</w:t>
            </w:r>
            <w:r w:rsidR="0011261C" w:rsidRPr="009D7BF9">
              <w:rPr>
                <w:sz w:val="20"/>
              </w:rPr>
              <w:t>?</w:t>
            </w:r>
            <w:r w:rsidRPr="009D7BF9">
              <w:rPr>
                <w:sz w:val="20"/>
              </w:rPr>
              <w:t>status</w:t>
            </w:r>
            <w:r w:rsidR="0011261C" w:rsidRPr="009D7BF9">
              <w:rPr>
                <w:sz w:val="20"/>
              </w:rPr>
              <w:t>=</w:t>
            </w:r>
            <w:r w:rsidRPr="009D7BF9">
              <w:rPr>
                <w:sz w:val="20"/>
              </w:rPr>
              <w:t>ACTIVE</w:t>
            </w:r>
            <w:r w:rsidR="0011261C" w:rsidRPr="009D7BF9">
              <w:rPr>
                <w:sz w:val="20"/>
              </w:rPr>
              <w:br/>
              <w:t>Accept: application/json</w:t>
            </w:r>
          </w:p>
        </w:tc>
      </w:tr>
    </w:tbl>
    <w:p w14:paraId="075E81A4" w14:textId="77777777" w:rsidR="0011261C" w:rsidRPr="002D3D60" w:rsidRDefault="0011261C" w:rsidP="0011261C">
      <w:pPr>
        <w:pStyle w:val="BodyBold"/>
      </w:pPr>
      <w:r>
        <w:t>Response</w:t>
      </w:r>
    </w:p>
    <w:tbl>
      <w:tblPr>
        <w:tblW w:w="0" w:type="auto"/>
        <w:tblLook w:val="04A0" w:firstRow="1" w:lastRow="0" w:firstColumn="1" w:lastColumn="0" w:noHBand="0" w:noVBand="1"/>
      </w:tblPr>
      <w:tblGrid>
        <w:gridCol w:w="9576"/>
      </w:tblGrid>
      <w:tr w:rsidR="0011261C" w:rsidRPr="00201DB6" w14:paraId="33A3B0C5" w14:textId="77777777" w:rsidTr="008B33F8">
        <w:tc>
          <w:tcPr>
            <w:tcW w:w="10205" w:type="dxa"/>
            <w:shd w:val="clear" w:color="auto" w:fill="F2F2F2" w:themeFill="background1" w:themeFillShade="F2"/>
          </w:tcPr>
          <w:p w14:paraId="6329D7FF" w14:textId="0171A816" w:rsidR="009D7BF9" w:rsidRPr="009D7BF9" w:rsidRDefault="009D7BF9" w:rsidP="009D7BF9">
            <w:pPr>
              <w:pStyle w:val="Code"/>
              <w:rPr>
                <w:sz w:val="20"/>
              </w:rPr>
            </w:pPr>
            <w:r w:rsidRPr="009D7BF9">
              <w:rPr>
                <w:sz w:val="20"/>
              </w:rPr>
              <w:t>200</w:t>
            </w:r>
          </w:p>
          <w:p w14:paraId="41D703E9" w14:textId="77777777" w:rsidR="009D7BF9" w:rsidRPr="009D7BF9" w:rsidRDefault="009D7BF9" w:rsidP="009D7BF9">
            <w:pPr>
              <w:pStyle w:val="Code"/>
              <w:rPr>
                <w:sz w:val="20"/>
              </w:rPr>
            </w:pPr>
          </w:p>
          <w:p w14:paraId="19953C93" w14:textId="77777777" w:rsidR="009D7BF9" w:rsidRPr="009D7BF9" w:rsidRDefault="009D7BF9" w:rsidP="009D7BF9">
            <w:pPr>
              <w:pStyle w:val="Code"/>
              <w:rPr>
                <w:sz w:val="20"/>
              </w:rPr>
            </w:pPr>
            <w:r w:rsidRPr="009D7BF9">
              <w:rPr>
                <w:sz w:val="20"/>
              </w:rPr>
              <w:t>[</w:t>
            </w:r>
          </w:p>
          <w:p w14:paraId="0D417FC3" w14:textId="77777777" w:rsidR="009D7BF9" w:rsidRPr="009D7BF9" w:rsidRDefault="009D7BF9" w:rsidP="009D7BF9">
            <w:pPr>
              <w:pStyle w:val="Code"/>
              <w:rPr>
                <w:sz w:val="20"/>
              </w:rPr>
            </w:pPr>
            <w:r w:rsidRPr="009D7BF9">
              <w:rPr>
                <w:sz w:val="20"/>
              </w:rPr>
              <w:t xml:space="preserve">  {</w:t>
            </w:r>
          </w:p>
          <w:p w14:paraId="24CF23B3" w14:textId="3D238357" w:rsidR="009D7BF9" w:rsidRPr="009D7BF9" w:rsidRDefault="009D7BF9" w:rsidP="009D7BF9">
            <w:pPr>
              <w:pStyle w:val="Code"/>
              <w:rPr>
                <w:sz w:val="20"/>
              </w:rPr>
            </w:pPr>
            <w:r w:rsidRPr="009D7BF9">
              <w:rPr>
                <w:sz w:val="20"/>
              </w:rPr>
              <w:t xml:space="preserve">    "id": "</w:t>
            </w:r>
            <w:r w:rsidR="00524486">
              <w:rPr>
                <w:rFonts w:cs="Courier New"/>
                <w:sz w:val="20"/>
              </w:rPr>
              <w:t>1546-45f6-7sqs-45</w:t>
            </w:r>
            <w:r w:rsidR="00524486" w:rsidRPr="00AD419F">
              <w:rPr>
                <w:rFonts w:cs="Courier New"/>
                <w:sz w:val="20"/>
              </w:rPr>
              <w:t>th</w:t>
            </w:r>
            <w:r w:rsidRPr="009D7BF9">
              <w:rPr>
                <w:sz w:val="20"/>
              </w:rPr>
              <w:t>",</w:t>
            </w:r>
          </w:p>
          <w:p w14:paraId="47F5E2BB" w14:textId="77777777" w:rsidR="009D7BF9" w:rsidRPr="009D7BF9" w:rsidRDefault="009D7BF9" w:rsidP="009D7BF9">
            <w:pPr>
              <w:pStyle w:val="Code"/>
              <w:rPr>
                <w:sz w:val="20"/>
              </w:rPr>
            </w:pPr>
            <w:r w:rsidRPr="009D7BF9">
              <w:rPr>
                <w:sz w:val="20"/>
              </w:rPr>
              <w:t xml:space="preserve">    "status": "ACTIVE",</w:t>
            </w:r>
          </w:p>
          <w:p w14:paraId="3F080756" w14:textId="77777777" w:rsidR="009D7BF9" w:rsidRDefault="009D7BF9" w:rsidP="009D7BF9">
            <w:pPr>
              <w:pStyle w:val="Code"/>
              <w:rPr>
                <w:sz w:val="20"/>
              </w:rPr>
            </w:pPr>
            <w:r w:rsidRPr="009D7BF9">
              <w:rPr>
                <w:sz w:val="20"/>
              </w:rPr>
              <w:t xml:space="preserve">    "startDate": "2018-02-02T16:09:36.032Z",</w:t>
            </w:r>
          </w:p>
          <w:p w14:paraId="4726FAB2" w14:textId="0C1C7922" w:rsidR="0080667F" w:rsidRPr="009D7BF9" w:rsidRDefault="0080667F" w:rsidP="009D7BF9">
            <w:pPr>
              <w:pStyle w:val="Code"/>
              <w:rPr>
                <w:sz w:val="20"/>
              </w:rPr>
            </w:pPr>
            <w:r w:rsidRPr="009D7BF9">
              <w:rPr>
                <w:sz w:val="20"/>
              </w:rPr>
              <w:t xml:space="preserve">    "</w:t>
            </w:r>
            <w:r>
              <w:rPr>
                <w:sz w:val="20"/>
              </w:rPr>
              <w:t>href</w:t>
            </w:r>
            <w:r w:rsidRPr="009D7BF9">
              <w:rPr>
                <w:sz w:val="20"/>
              </w:rPr>
              <w:t>": "</w:t>
            </w:r>
            <w:r>
              <w:rPr>
                <w:rFonts w:cs="Courier New"/>
                <w:sz w:val="20"/>
              </w:rPr>
              <w:t>…/productInventory/product/1546-45f6-7sqs-45</w:t>
            </w:r>
            <w:r w:rsidRPr="00AD419F">
              <w:rPr>
                <w:rFonts w:cs="Courier New"/>
                <w:sz w:val="20"/>
              </w:rPr>
              <w:t>th</w:t>
            </w:r>
            <w:r>
              <w:rPr>
                <w:sz w:val="20"/>
              </w:rPr>
              <w:t>",</w:t>
            </w:r>
          </w:p>
          <w:p w14:paraId="320E3B32" w14:textId="77777777" w:rsidR="009D7BF9" w:rsidRPr="009D7BF9" w:rsidRDefault="009D7BF9" w:rsidP="009D7BF9">
            <w:pPr>
              <w:pStyle w:val="Code"/>
              <w:rPr>
                <w:sz w:val="20"/>
              </w:rPr>
            </w:pPr>
            <w:r w:rsidRPr="009D7BF9">
              <w:rPr>
                <w:sz w:val="20"/>
              </w:rPr>
              <w:t xml:space="preserve">    "productOffering": {</w:t>
            </w:r>
          </w:p>
          <w:p w14:paraId="6701B58B" w14:textId="0EAC95DA" w:rsidR="009D7BF9" w:rsidRPr="009D7BF9" w:rsidRDefault="009D7BF9" w:rsidP="009D7BF9">
            <w:pPr>
              <w:pStyle w:val="Code"/>
              <w:rPr>
                <w:sz w:val="20"/>
              </w:rPr>
            </w:pPr>
            <w:r w:rsidRPr="009D7BF9">
              <w:rPr>
                <w:sz w:val="20"/>
              </w:rPr>
              <w:t xml:space="preserve">      "id": "</w:t>
            </w:r>
            <w:r w:rsidRPr="00AD419F">
              <w:rPr>
                <w:rFonts w:cs="Courier New"/>
                <w:sz w:val="20"/>
              </w:rPr>
              <w:t>OrangeUNI</w:t>
            </w:r>
            <w:r w:rsidRPr="009D7BF9">
              <w:rPr>
                <w:sz w:val="20"/>
              </w:rPr>
              <w:t>"</w:t>
            </w:r>
          </w:p>
          <w:p w14:paraId="479E812B" w14:textId="77777777" w:rsidR="009D7BF9" w:rsidRPr="009D7BF9" w:rsidRDefault="009D7BF9" w:rsidP="009D7BF9">
            <w:pPr>
              <w:pStyle w:val="Code"/>
              <w:rPr>
                <w:sz w:val="20"/>
              </w:rPr>
            </w:pPr>
            <w:r w:rsidRPr="009D7BF9">
              <w:rPr>
                <w:sz w:val="20"/>
              </w:rPr>
              <w:t xml:space="preserve">    },</w:t>
            </w:r>
          </w:p>
          <w:p w14:paraId="26CE2923" w14:textId="77777777" w:rsidR="009D7BF9" w:rsidRPr="009D7BF9" w:rsidRDefault="009D7BF9" w:rsidP="009D7BF9">
            <w:pPr>
              <w:pStyle w:val="Code"/>
              <w:rPr>
                <w:sz w:val="20"/>
              </w:rPr>
            </w:pPr>
            <w:r w:rsidRPr="009D7BF9">
              <w:rPr>
                <w:sz w:val="20"/>
              </w:rPr>
              <w:t xml:space="preserve">    "productSpecification": {</w:t>
            </w:r>
          </w:p>
          <w:p w14:paraId="4E0CE760" w14:textId="192DDB45" w:rsidR="009D7BF9" w:rsidRPr="009D7BF9" w:rsidRDefault="009D7BF9" w:rsidP="009D7BF9">
            <w:pPr>
              <w:pStyle w:val="Code"/>
              <w:rPr>
                <w:sz w:val="20"/>
              </w:rPr>
            </w:pPr>
            <w:r w:rsidRPr="009D7BF9">
              <w:rPr>
                <w:sz w:val="20"/>
              </w:rPr>
              <w:t xml:space="preserve">      "id": "</w:t>
            </w:r>
            <w:r w:rsidRPr="00AD419F">
              <w:rPr>
                <w:rFonts w:cs="Courier New"/>
                <w:sz w:val="20"/>
              </w:rPr>
              <w:t>UNISpec</w:t>
            </w:r>
            <w:r w:rsidRPr="009D7BF9">
              <w:rPr>
                <w:sz w:val="20"/>
              </w:rPr>
              <w:t>"</w:t>
            </w:r>
          </w:p>
          <w:p w14:paraId="60152889" w14:textId="73FAFF46" w:rsidR="009D7BF9" w:rsidRDefault="009D7BF9" w:rsidP="009D7BF9">
            <w:pPr>
              <w:pStyle w:val="Code"/>
              <w:rPr>
                <w:sz w:val="20"/>
              </w:rPr>
            </w:pPr>
            <w:r w:rsidRPr="009D7BF9">
              <w:rPr>
                <w:sz w:val="20"/>
              </w:rPr>
              <w:t xml:space="preserve">    }</w:t>
            </w:r>
            <w:r w:rsidR="00C84529">
              <w:rPr>
                <w:sz w:val="20"/>
              </w:rPr>
              <w:t>,</w:t>
            </w:r>
          </w:p>
          <w:p w14:paraId="3A8FB23E" w14:textId="5FDEC1A4" w:rsidR="00C84529" w:rsidRPr="009D7BF9" w:rsidRDefault="00C84529" w:rsidP="00C84529">
            <w:pPr>
              <w:pStyle w:val="Code"/>
              <w:spacing w:before="0" w:beforeAutospacing="0"/>
              <w:rPr>
                <w:sz w:val="20"/>
              </w:rPr>
            </w:pPr>
            <w:r>
              <w:rPr>
                <w:sz w:val="20"/>
              </w:rPr>
              <w:t xml:space="preserve">   </w:t>
            </w:r>
            <w:r w:rsidRPr="009D7BF9">
              <w:rPr>
                <w:sz w:val="20"/>
              </w:rPr>
              <w:t>"</w:t>
            </w:r>
            <w:r w:rsidRPr="00C84529">
              <w:rPr>
                <w:sz w:val="20"/>
              </w:rPr>
              <w:t>buyerProductId</w:t>
            </w:r>
            <w:r w:rsidRPr="009D7BF9">
              <w:rPr>
                <w:sz w:val="20"/>
              </w:rPr>
              <w:t>"</w:t>
            </w:r>
            <w:r>
              <w:rPr>
                <w:sz w:val="20"/>
              </w:rPr>
              <w:t>:”012jk364</w:t>
            </w:r>
            <w:r w:rsidRPr="009D7BF9">
              <w:rPr>
                <w:sz w:val="20"/>
              </w:rPr>
              <w:t>"</w:t>
            </w:r>
          </w:p>
          <w:p w14:paraId="26C107BB" w14:textId="77777777" w:rsidR="009D7BF9" w:rsidRDefault="009D7BF9" w:rsidP="009D7BF9">
            <w:pPr>
              <w:pStyle w:val="Code"/>
              <w:rPr>
                <w:sz w:val="20"/>
              </w:rPr>
            </w:pPr>
            <w:r w:rsidRPr="009D7BF9">
              <w:rPr>
                <w:sz w:val="20"/>
              </w:rPr>
              <w:t xml:space="preserve">  }</w:t>
            </w:r>
            <w:r>
              <w:rPr>
                <w:sz w:val="20"/>
              </w:rPr>
              <w:t>,</w:t>
            </w:r>
          </w:p>
          <w:p w14:paraId="48D11B73" w14:textId="115A508F" w:rsidR="009D7BF9" w:rsidRPr="009D7BF9" w:rsidRDefault="009D7BF9" w:rsidP="009D7BF9">
            <w:pPr>
              <w:pStyle w:val="Code"/>
              <w:rPr>
                <w:sz w:val="20"/>
              </w:rPr>
            </w:pPr>
            <w:r>
              <w:rPr>
                <w:sz w:val="20"/>
              </w:rPr>
              <w:t xml:space="preserve">  </w:t>
            </w:r>
            <w:r w:rsidRPr="009D7BF9">
              <w:rPr>
                <w:sz w:val="20"/>
              </w:rPr>
              <w:t>{</w:t>
            </w:r>
          </w:p>
          <w:p w14:paraId="1916F04F" w14:textId="24EF354F" w:rsidR="009D7BF9" w:rsidRPr="009D7BF9" w:rsidRDefault="009D7BF9" w:rsidP="009D7BF9">
            <w:pPr>
              <w:pStyle w:val="Code"/>
              <w:rPr>
                <w:sz w:val="20"/>
              </w:rPr>
            </w:pPr>
            <w:r w:rsidRPr="009D7BF9">
              <w:rPr>
                <w:sz w:val="20"/>
              </w:rPr>
              <w:t xml:space="preserve">    "id": "</w:t>
            </w:r>
            <w:r>
              <w:rPr>
                <w:sz w:val="20"/>
              </w:rPr>
              <w:t>sd22</w:t>
            </w:r>
            <w:r w:rsidRPr="009D7BF9">
              <w:rPr>
                <w:sz w:val="20"/>
              </w:rPr>
              <w:t>-</w:t>
            </w:r>
            <w:r>
              <w:rPr>
                <w:sz w:val="20"/>
              </w:rPr>
              <w:t>aa45</w:t>
            </w:r>
            <w:r w:rsidRPr="009D7BF9">
              <w:rPr>
                <w:sz w:val="20"/>
              </w:rPr>
              <w:t>-</w:t>
            </w:r>
            <w:r>
              <w:rPr>
                <w:sz w:val="20"/>
              </w:rPr>
              <w:t>98ty</w:t>
            </w:r>
            <w:r w:rsidRPr="009D7BF9">
              <w:rPr>
                <w:sz w:val="20"/>
              </w:rPr>
              <w:t>-</w:t>
            </w:r>
            <w:r>
              <w:rPr>
                <w:sz w:val="20"/>
              </w:rPr>
              <w:t>2236</w:t>
            </w:r>
            <w:r w:rsidRPr="009D7BF9">
              <w:rPr>
                <w:sz w:val="20"/>
              </w:rPr>
              <w:t>",</w:t>
            </w:r>
          </w:p>
          <w:p w14:paraId="200DBEE6" w14:textId="77777777" w:rsidR="009D7BF9" w:rsidRPr="009D7BF9" w:rsidRDefault="009D7BF9" w:rsidP="009D7BF9">
            <w:pPr>
              <w:pStyle w:val="Code"/>
              <w:rPr>
                <w:sz w:val="20"/>
              </w:rPr>
            </w:pPr>
            <w:r w:rsidRPr="009D7BF9">
              <w:rPr>
                <w:sz w:val="20"/>
              </w:rPr>
              <w:t xml:space="preserve">    "status": "ACTIVE",</w:t>
            </w:r>
          </w:p>
          <w:p w14:paraId="4A6139DF" w14:textId="213BB49C" w:rsidR="009D7BF9" w:rsidRPr="009D7BF9" w:rsidRDefault="009D7BF9" w:rsidP="009D7BF9">
            <w:pPr>
              <w:pStyle w:val="Code"/>
              <w:rPr>
                <w:sz w:val="20"/>
              </w:rPr>
            </w:pPr>
            <w:r w:rsidRPr="009D7BF9">
              <w:rPr>
                <w:sz w:val="20"/>
              </w:rPr>
              <w:t xml:space="preserve">    "startDate": "2018-02-02T16:09:3</w:t>
            </w:r>
            <w:r>
              <w:rPr>
                <w:sz w:val="20"/>
              </w:rPr>
              <w:t>7</w:t>
            </w:r>
            <w:r w:rsidRPr="009D7BF9">
              <w:rPr>
                <w:sz w:val="20"/>
              </w:rPr>
              <w:t>.0</w:t>
            </w:r>
            <w:r>
              <w:rPr>
                <w:sz w:val="20"/>
              </w:rPr>
              <w:t>89</w:t>
            </w:r>
            <w:r w:rsidRPr="009D7BF9">
              <w:rPr>
                <w:sz w:val="20"/>
              </w:rPr>
              <w:t>Z",</w:t>
            </w:r>
          </w:p>
          <w:p w14:paraId="394FEC59" w14:textId="302BD7D1" w:rsidR="0080667F" w:rsidRPr="009D7BF9" w:rsidRDefault="0080667F" w:rsidP="0080667F">
            <w:pPr>
              <w:pStyle w:val="Code"/>
              <w:rPr>
                <w:sz w:val="20"/>
              </w:rPr>
            </w:pPr>
            <w:r w:rsidRPr="009D7BF9">
              <w:rPr>
                <w:sz w:val="20"/>
              </w:rPr>
              <w:t xml:space="preserve">    "</w:t>
            </w:r>
            <w:r>
              <w:rPr>
                <w:sz w:val="20"/>
              </w:rPr>
              <w:t>href</w:t>
            </w:r>
            <w:r w:rsidRPr="009D7BF9">
              <w:rPr>
                <w:sz w:val="20"/>
              </w:rPr>
              <w:t>": "</w:t>
            </w:r>
            <w:r>
              <w:rPr>
                <w:rFonts w:cs="Courier New"/>
                <w:sz w:val="20"/>
              </w:rPr>
              <w:t>…/productInventory/product/</w:t>
            </w:r>
            <w:r>
              <w:rPr>
                <w:sz w:val="20"/>
              </w:rPr>
              <w:t>sd22</w:t>
            </w:r>
            <w:r w:rsidRPr="009D7BF9">
              <w:rPr>
                <w:sz w:val="20"/>
              </w:rPr>
              <w:t>-</w:t>
            </w:r>
            <w:r>
              <w:rPr>
                <w:sz w:val="20"/>
              </w:rPr>
              <w:t>aa45</w:t>
            </w:r>
            <w:r w:rsidRPr="009D7BF9">
              <w:rPr>
                <w:sz w:val="20"/>
              </w:rPr>
              <w:t>-</w:t>
            </w:r>
            <w:r>
              <w:rPr>
                <w:sz w:val="20"/>
              </w:rPr>
              <w:t>98ty</w:t>
            </w:r>
            <w:r w:rsidRPr="009D7BF9">
              <w:rPr>
                <w:sz w:val="20"/>
              </w:rPr>
              <w:t>-</w:t>
            </w:r>
            <w:r>
              <w:rPr>
                <w:sz w:val="20"/>
              </w:rPr>
              <w:t>2236",</w:t>
            </w:r>
          </w:p>
          <w:p w14:paraId="0EF60252" w14:textId="77777777" w:rsidR="009D7BF9" w:rsidRPr="009D7BF9" w:rsidRDefault="009D7BF9" w:rsidP="009D7BF9">
            <w:pPr>
              <w:pStyle w:val="Code"/>
              <w:rPr>
                <w:sz w:val="20"/>
              </w:rPr>
            </w:pPr>
            <w:r w:rsidRPr="009D7BF9">
              <w:rPr>
                <w:sz w:val="20"/>
              </w:rPr>
              <w:t xml:space="preserve">    "productOffering": {</w:t>
            </w:r>
          </w:p>
          <w:p w14:paraId="0EC3C342" w14:textId="5C88682D" w:rsidR="009D7BF9" w:rsidRPr="009D7BF9" w:rsidRDefault="009D7BF9" w:rsidP="009D7BF9">
            <w:pPr>
              <w:pStyle w:val="Code"/>
              <w:rPr>
                <w:sz w:val="20"/>
              </w:rPr>
            </w:pPr>
            <w:r w:rsidRPr="009D7BF9">
              <w:rPr>
                <w:sz w:val="20"/>
              </w:rPr>
              <w:t xml:space="preserve">      "id": "</w:t>
            </w:r>
            <w:r w:rsidRPr="00AD419F">
              <w:rPr>
                <w:rFonts w:cs="Courier New"/>
                <w:sz w:val="20"/>
              </w:rPr>
              <w:t>Orange</w:t>
            </w:r>
            <w:r>
              <w:rPr>
                <w:rFonts w:cs="Courier New"/>
                <w:sz w:val="20"/>
              </w:rPr>
              <w:t>ELine</w:t>
            </w:r>
            <w:r w:rsidRPr="009D7BF9">
              <w:rPr>
                <w:sz w:val="20"/>
              </w:rPr>
              <w:t>"</w:t>
            </w:r>
          </w:p>
          <w:p w14:paraId="072668B0" w14:textId="77777777" w:rsidR="009D7BF9" w:rsidRPr="009D7BF9" w:rsidRDefault="009D7BF9" w:rsidP="009D7BF9">
            <w:pPr>
              <w:pStyle w:val="Code"/>
              <w:rPr>
                <w:sz w:val="20"/>
              </w:rPr>
            </w:pPr>
            <w:r w:rsidRPr="009D7BF9">
              <w:rPr>
                <w:sz w:val="20"/>
              </w:rPr>
              <w:t xml:space="preserve">    },</w:t>
            </w:r>
          </w:p>
          <w:p w14:paraId="678AD3C5" w14:textId="77777777" w:rsidR="009D7BF9" w:rsidRPr="009D7BF9" w:rsidRDefault="009D7BF9" w:rsidP="009D7BF9">
            <w:pPr>
              <w:pStyle w:val="Code"/>
              <w:rPr>
                <w:sz w:val="20"/>
              </w:rPr>
            </w:pPr>
            <w:r w:rsidRPr="009D7BF9">
              <w:rPr>
                <w:sz w:val="20"/>
              </w:rPr>
              <w:t xml:space="preserve">    "productSpecification": {</w:t>
            </w:r>
          </w:p>
          <w:p w14:paraId="53EB105F" w14:textId="0F8A6665" w:rsidR="009D7BF9" w:rsidRPr="009D7BF9" w:rsidRDefault="009D7BF9" w:rsidP="009D7BF9">
            <w:pPr>
              <w:pStyle w:val="Code"/>
              <w:rPr>
                <w:sz w:val="20"/>
              </w:rPr>
            </w:pPr>
            <w:r w:rsidRPr="009D7BF9">
              <w:rPr>
                <w:sz w:val="20"/>
              </w:rPr>
              <w:t xml:space="preserve">      "id": "</w:t>
            </w:r>
            <w:r w:rsidRPr="009D7BF9">
              <w:rPr>
                <w:rFonts w:cs="Courier New"/>
                <w:sz w:val="20"/>
              </w:rPr>
              <w:t>eLineSpec</w:t>
            </w:r>
            <w:r w:rsidRPr="009D7BF9">
              <w:rPr>
                <w:sz w:val="20"/>
              </w:rPr>
              <w:t>"</w:t>
            </w:r>
          </w:p>
          <w:p w14:paraId="7BDFE440" w14:textId="77777777" w:rsidR="009D7BF9" w:rsidRPr="009D7BF9" w:rsidRDefault="009D7BF9" w:rsidP="009D7BF9">
            <w:pPr>
              <w:pStyle w:val="Code"/>
              <w:rPr>
                <w:sz w:val="20"/>
              </w:rPr>
            </w:pPr>
            <w:r w:rsidRPr="009D7BF9">
              <w:rPr>
                <w:sz w:val="20"/>
              </w:rPr>
              <w:t xml:space="preserve">    }</w:t>
            </w:r>
          </w:p>
          <w:p w14:paraId="6A18A652" w14:textId="57445FFD" w:rsidR="009D7BF9" w:rsidRDefault="009D7BF9" w:rsidP="009D7BF9">
            <w:pPr>
              <w:pStyle w:val="Code"/>
              <w:rPr>
                <w:sz w:val="20"/>
              </w:rPr>
            </w:pPr>
            <w:r w:rsidRPr="009D7BF9">
              <w:rPr>
                <w:sz w:val="20"/>
              </w:rPr>
              <w:t xml:space="preserve">  }</w:t>
            </w:r>
            <w:r>
              <w:rPr>
                <w:sz w:val="20"/>
              </w:rPr>
              <w:t>,</w:t>
            </w:r>
          </w:p>
          <w:p w14:paraId="7B763A2E" w14:textId="7FB78C10" w:rsidR="00AB6191" w:rsidRDefault="00AB6191" w:rsidP="009D7BF9">
            <w:pPr>
              <w:pStyle w:val="Code"/>
              <w:rPr>
                <w:sz w:val="20"/>
              </w:rPr>
            </w:pPr>
            <w:r>
              <w:rPr>
                <w:sz w:val="20"/>
              </w:rPr>
              <w:t xml:space="preserve">    </w:t>
            </w:r>
            <w:r w:rsidRPr="009D7BF9">
              <w:rPr>
                <w:sz w:val="20"/>
              </w:rPr>
              <w:t>"</w:t>
            </w:r>
            <w:r w:rsidRPr="00C84529">
              <w:rPr>
                <w:sz w:val="20"/>
              </w:rPr>
              <w:t>buyerProductId</w:t>
            </w:r>
            <w:r w:rsidRPr="009D7BF9">
              <w:rPr>
                <w:sz w:val="20"/>
              </w:rPr>
              <w:t>"</w:t>
            </w:r>
            <w:r>
              <w:rPr>
                <w:sz w:val="20"/>
              </w:rPr>
              <w:t>:”</w:t>
            </w:r>
            <w:r>
              <w:rPr>
                <w:sz w:val="20"/>
              </w:rPr>
              <w:t>435GHy’(</w:t>
            </w:r>
            <w:r w:rsidRPr="009D7BF9">
              <w:rPr>
                <w:sz w:val="20"/>
              </w:rPr>
              <w:t>"</w:t>
            </w:r>
            <w:r>
              <w:rPr>
                <w:sz w:val="20"/>
              </w:rPr>
              <w:t>,</w:t>
            </w:r>
          </w:p>
          <w:p w14:paraId="3CDCE608" w14:textId="414DB21E" w:rsidR="009D7BF9" w:rsidRPr="009D7BF9" w:rsidRDefault="009D7BF9" w:rsidP="009D7BF9">
            <w:pPr>
              <w:pStyle w:val="Code"/>
              <w:rPr>
                <w:sz w:val="20"/>
              </w:rPr>
            </w:pPr>
            <w:r>
              <w:rPr>
                <w:sz w:val="20"/>
              </w:rPr>
              <w:t>…</w:t>
            </w:r>
          </w:p>
          <w:p w14:paraId="321390B8" w14:textId="5652635B" w:rsidR="0011261C" w:rsidRPr="00201DB6" w:rsidRDefault="009D7BF9" w:rsidP="009D7BF9">
            <w:pPr>
              <w:pStyle w:val="Code"/>
            </w:pPr>
            <w:r w:rsidRPr="009D7BF9">
              <w:rPr>
                <w:sz w:val="20"/>
              </w:rPr>
              <w:t>]</w:t>
            </w:r>
          </w:p>
        </w:tc>
      </w:tr>
      <w:tr w:rsidR="00AB6191" w:rsidRPr="00201DB6" w14:paraId="6CE273A7" w14:textId="77777777" w:rsidTr="008B33F8">
        <w:tc>
          <w:tcPr>
            <w:tcW w:w="10205" w:type="dxa"/>
            <w:shd w:val="clear" w:color="auto" w:fill="F2F2F2" w:themeFill="background1" w:themeFillShade="F2"/>
          </w:tcPr>
          <w:p w14:paraId="2DB3FC4A" w14:textId="77777777" w:rsidR="00AB6191" w:rsidRPr="009D7BF9" w:rsidRDefault="00AB6191" w:rsidP="009D7BF9">
            <w:pPr>
              <w:pStyle w:val="Code"/>
              <w:rPr>
                <w:sz w:val="20"/>
              </w:rPr>
            </w:pPr>
          </w:p>
        </w:tc>
      </w:tr>
    </w:tbl>
    <w:p w14:paraId="26CD8752" w14:textId="77777777" w:rsidR="0011261C" w:rsidRDefault="0011261C" w:rsidP="004C63DE"/>
    <w:p w14:paraId="224B2C7D" w14:textId="13113AF3" w:rsidR="009D7BF9" w:rsidRDefault="002D1CFA" w:rsidP="009D7BF9">
      <w:pPr>
        <w:pStyle w:val="Heading2"/>
      </w:pPr>
      <w:bookmarkStart w:id="35" w:name="_Toc507146206"/>
      <w:proofErr w:type="spellStart"/>
      <w:proofErr w:type="gramStart"/>
      <w:r>
        <w:t>productGet</w:t>
      </w:r>
      <w:bookmarkEnd w:id="35"/>
      <w:proofErr w:type="spellEnd"/>
      <w:proofErr w:type="gramEnd"/>
    </w:p>
    <w:p w14:paraId="2D2D1255" w14:textId="77777777" w:rsidR="009D7BF9" w:rsidRDefault="009D7BF9" w:rsidP="004C63DE"/>
    <w:p w14:paraId="5591382D" w14:textId="5B77CFEA" w:rsidR="009D7BF9" w:rsidRPr="009D7BF9" w:rsidRDefault="009D7BF9" w:rsidP="009D7BF9">
      <w:pPr>
        <w:pStyle w:val="NoSpacing"/>
        <w:rPr>
          <w:sz w:val="28"/>
        </w:rPr>
      </w:pPr>
      <w:r>
        <w:rPr>
          <w:sz w:val="28"/>
        </w:rPr>
        <w:t>GET /product</w:t>
      </w:r>
      <w:proofErr w:type="gramStart"/>
      <w:r>
        <w:rPr>
          <w:sz w:val="28"/>
        </w:rPr>
        <w:t>/</w:t>
      </w:r>
      <w:r w:rsidRPr="009D7BF9">
        <w:rPr>
          <w:sz w:val="28"/>
        </w:rPr>
        <w:t>{</w:t>
      </w:r>
      <w:proofErr w:type="spellStart"/>
      <w:proofErr w:type="gramEnd"/>
      <w:r>
        <w:rPr>
          <w:sz w:val="28"/>
        </w:rPr>
        <w:t>productId</w:t>
      </w:r>
      <w:proofErr w:type="spellEnd"/>
      <w:r w:rsidRPr="009D7BF9">
        <w:rPr>
          <w:sz w:val="28"/>
        </w:rPr>
        <w:t>}</w:t>
      </w:r>
    </w:p>
    <w:p w14:paraId="3F24F1FC" w14:textId="77777777" w:rsidR="009D7BF9" w:rsidRPr="00201DB6" w:rsidRDefault="009D7BF9" w:rsidP="009D7BF9">
      <w:pPr>
        <w:pStyle w:val="BodyBold"/>
      </w:pPr>
      <w:r w:rsidRPr="00D73127">
        <w:t>Description</w:t>
      </w:r>
    </w:p>
    <w:p w14:paraId="07643002" w14:textId="47F38CC0" w:rsidR="009D7BF9" w:rsidRDefault="009D7BF9" w:rsidP="009D7BF9">
      <w:pPr>
        <w:pStyle w:val="Body"/>
      </w:pPr>
      <w:r w:rsidRPr="00201DB6">
        <w:t>This operation is</w:t>
      </w:r>
      <w:r>
        <w:t xml:space="preserve"> used to retrieve one product representation</w:t>
      </w:r>
    </w:p>
    <w:p w14:paraId="29927FF0" w14:textId="62AB83D8" w:rsidR="009D7BF9" w:rsidRDefault="009D7BF9" w:rsidP="009D7BF9">
      <w:pPr>
        <w:pStyle w:val="Body"/>
      </w:pPr>
      <w:r>
        <w:t>The response will be product resource representations with all attributes</w:t>
      </w:r>
    </w:p>
    <w:p w14:paraId="064B3AE1" w14:textId="77777777" w:rsidR="009D7BF9" w:rsidRPr="0058535D" w:rsidRDefault="009D7BF9" w:rsidP="009D7BF9">
      <w:pPr>
        <w:pStyle w:val="BodyBold"/>
      </w:pPr>
      <w:r w:rsidRPr="0058535D">
        <w:t>Behavior</w:t>
      </w:r>
    </w:p>
    <w:p w14:paraId="0F1E8516" w14:textId="77777777" w:rsidR="009D7BF9" w:rsidRDefault="009D7BF9" w:rsidP="0052653B">
      <w:pPr>
        <w:pStyle w:val="ListParagraph"/>
        <w:numPr>
          <w:ilvl w:val="0"/>
          <w:numId w:val="12"/>
        </w:numPr>
      </w:pPr>
      <w:r w:rsidRPr="0058535D">
        <w:lastRenderedPageBreak/>
        <w:t>Returns HTTP/1.1 status code 200 if the request was successful</w:t>
      </w:r>
      <w:r>
        <w:t xml:space="preserve"> </w:t>
      </w:r>
    </w:p>
    <w:p w14:paraId="20E44B13" w14:textId="77777777" w:rsidR="009D7BF9" w:rsidRDefault="009D7BF9" w:rsidP="009D7BF9">
      <w:pPr>
        <w:pStyle w:val="Body"/>
      </w:pPr>
      <w:r>
        <w:t>Otherwise:</w:t>
      </w:r>
    </w:p>
    <w:tbl>
      <w:tblPr>
        <w:tblStyle w:val="TableGrid10"/>
        <w:tblW w:w="0" w:type="auto"/>
        <w:tblLook w:val="04A0" w:firstRow="1" w:lastRow="0" w:firstColumn="1" w:lastColumn="0" w:noHBand="0" w:noVBand="1"/>
      </w:tblPr>
      <w:tblGrid>
        <w:gridCol w:w="1395"/>
        <w:gridCol w:w="4536"/>
      </w:tblGrid>
      <w:tr w:rsidR="009D7BF9" w:rsidRPr="00524486" w14:paraId="5EF1FF6B" w14:textId="77777777" w:rsidTr="00395FC1">
        <w:tc>
          <w:tcPr>
            <w:tcW w:w="1395" w:type="dxa"/>
          </w:tcPr>
          <w:p w14:paraId="7120E693" w14:textId="77777777" w:rsidR="009D7BF9" w:rsidRPr="00524486" w:rsidRDefault="009D7BF9" w:rsidP="00395FC1">
            <w:pPr>
              <w:pStyle w:val="TableText"/>
              <w:rPr>
                <w:sz w:val="24"/>
                <w:szCs w:val="24"/>
              </w:rPr>
            </w:pPr>
            <w:r w:rsidRPr="00524486">
              <w:rPr>
                <w:sz w:val="24"/>
                <w:szCs w:val="24"/>
              </w:rPr>
              <w:t>400</w:t>
            </w:r>
          </w:p>
        </w:tc>
        <w:tc>
          <w:tcPr>
            <w:tcW w:w="4536" w:type="dxa"/>
          </w:tcPr>
          <w:p w14:paraId="163A8AF8" w14:textId="77777777" w:rsidR="009D7BF9" w:rsidRPr="00524486" w:rsidRDefault="009D7BF9" w:rsidP="00395FC1">
            <w:pPr>
              <w:pStyle w:val="TableText"/>
              <w:rPr>
                <w:sz w:val="24"/>
                <w:szCs w:val="24"/>
              </w:rPr>
            </w:pPr>
            <w:r w:rsidRPr="00524486">
              <w:rPr>
                <w:sz w:val="24"/>
                <w:szCs w:val="24"/>
              </w:rPr>
              <w:t xml:space="preserve">Bad </w:t>
            </w:r>
            <w:proofErr w:type="spellStart"/>
            <w:r w:rsidRPr="00524486">
              <w:rPr>
                <w:sz w:val="24"/>
                <w:szCs w:val="24"/>
              </w:rPr>
              <w:t>Request</w:t>
            </w:r>
            <w:proofErr w:type="spellEnd"/>
          </w:p>
        </w:tc>
      </w:tr>
      <w:tr w:rsidR="009D7BF9" w:rsidRPr="00524486" w14:paraId="374EA90C" w14:textId="77777777" w:rsidTr="00395FC1">
        <w:tc>
          <w:tcPr>
            <w:tcW w:w="1395" w:type="dxa"/>
          </w:tcPr>
          <w:p w14:paraId="04E095F9" w14:textId="77777777" w:rsidR="009D7BF9" w:rsidRPr="00524486" w:rsidRDefault="009D7BF9" w:rsidP="00395FC1">
            <w:pPr>
              <w:pStyle w:val="TableText"/>
              <w:rPr>
                <w:sz w:val="24"/>
                <w:szCs w:val="24"/>
              </w:rPr>
            </w:pPr>
            <w:r w:rsidRPr="00524486">
              <w:rPr>
                <w:sz w:val="24"/>
                <w:szCs w:val="24"/>
              </w:rPr>
              <w:t>401</w:t>
            </w:r>
          </w:p>
        </w:tc>
        <w:tc>
          <w:tcPr>
            <w:tcW w:w="4536" w:type="dxa"/>
          </w:tcPr>
          <w:p w14:paraId="36E62CBA" w14:textId="77777777" w:rsidR="009D7BF9" w:rsidRPr="00524486" w:rsidRDefault="009D7BF9" w:rsidP="00395FC1">
            <w:pPr>
              <w:pStyle w:val="TableText"/>
              <w:rPr>
                <w:sz w:val="24"/>
                <w:szCs w:val="24"/>
              </w:rPr>
            </w:pPr>
            <w:proofErr w:type="spellStart"/>
            <w:r w:rsidRPr="00524486">
              <w:rPr>
                <w:sz w:val="24"/>
                <w:szCs w:val="24"/>
              </w:rPr>
              <w:t>Unauthorized</w:t>
            </w:r>
            <w:proofErr w:type="spellEnd"/>
          </w:p>
        </w:tc>
      </w:tr>
      <w:tr w:rsidR="009D7BF9" w:rsidRPr="00524486" w14:paraId="39CC1D32" w14:textId="77777777" w:rsidTr="00395FC1">
        <w:tc>
          <w:tcPr>
            <w:tcW w:w="1395" w:type="dxa"/>
          </w:tcPr>
          <w:p w14:paraId="5FB80427" w14:textId="77777777" w:rsidR="009D7BF9" w:rsidRPr="00524486" w:rsidRDefault="009D7BF9" w:rsidP="00395FC1">
            <w:pPr>
              <w:pStyle w:val="TableText"/>
              <w:rPr>
                <w:sz w:val="24"/>
                <w:szCs w:val="24"/>
              </w:rPr>
            </w:pPr>
            <w:r w:rsidRPr="00524486">
              <w:rPr>
                <w:sz w:val="24"/>
                <w:szCs w:val="24"/>
              </w:rPr>
              <w:t>403</w:t>
            </w:r>
          </w:p>
        </w:tc>
        <w:tc>
          <w:tcPr>
            <w:tcW w:w="4536" w:type="dxa"/>
          </w:tcPr>
          <w:p w14:paraId="3184415B" w14:textId="77777777" w:rsidR="009D7BF9" w:rsidRPr="00524486" w:rsidRDefault="009D7BF9" w:rsidP="00395FC1">
            <w:pPr>
              <w:pStyle w:val="TableText"/>
              <w:rPr>
                <w:sz w:val="24"/>
                <w:szCs w:val="24"/>
              </w:rPr>
            </w:pPr>
            <w:proofErr w:type="spellStart"/>
            <w:r w:rsidRPr="00524486">
              <w:rPr>
                <w:sz w:val="24"/>
                <w:szCs w:val="24"/>
              </w:rPr>
              <w:t>Forbidden</w:t>
            </w:r>
            <w:proofErr w:type="spellEnd"/>
          </w:p>
        </w:tc>
      </w:tr>
      <w:tr w:rsidR="009D7BF9" w:rsidRPr="00524486" w14:paraId="1D153604" w14:textId="77777777" w:rsidTr="00395FC1">
        <w:tc>
          <w:tcPr>
            <w:tcW w:w="1395" w:type="dxa"/>
          </w:tcPr>
          <w:p w14:paraId="6688D889" w14:textId="77777777" w:rsidR="009D7BF9" w:rsidRPr="00524486" w:rsidRDefault="009D7BF9" w:rsidP="00395FC1">
            <w:pPr>
              <w:pStyle w:val="TableText"/>
              <w:rPr>
                <w:b/>
                <w:sz w:val="24"/>
                <w:szCs w:val="24"/>
              </w:rPr>
            </w:pPr>
            <w:r w:rsidRPr="00524486">
              <w:rPr>
                <w:b/>
                <w:sz w:val="24"/>
                <w:szCs w:val="24"/>
              </w:rPr>
              <w:t>404</w:t>
            </w:r>
          </w:p>
        </w:tc>
        <w:tc>
          <w:tcPr>
            <w:tcW w:w="4536" w:type="dxa"/>
          </w:tcPr>
          <w:p w14:paraId="2AE7E3A7" w14:textId="5B533715" w:rsidR="009D7BF9" w:rsidRPr="00524486" w:rsidRDefault="009D7BF9" w:rsidP="00395FC1">
            <w:pPr>
              <w:pStyle w:val="TableText"/>
              <w:rPr>
                <w:b/>
                <w:sz w:val="24"/>
                <w:szCs w:val="24"/>
              </w:rPr>
            </w:pPr>
            <w:r w:rsidRPr="00524486">
              <w:rPr>
                <w:b/>
                <w:sz w:val="24"/>
                <w:szCs w:val="24"/>
              </w:rPr>
              <w:t xml:space="preserve">Not </w:t>
            </w:r>
            <w:proofErr w:type="spellStart"/>
            <w:r w:rsidRPr="00524486">
              <w:rPr>
                <w:b/>
                <w:sz w:val="24"/>
                <w:szCs w:val="24"/>
              </w:rPr>
              <w:t>Found</w:t>
            </w:r>
            <w:proofErr w:type="spellEnd"/>
            <w:r w:rsidR="00DB4336">
              <w:rPr>
                <w:b/>
                <w:sz w:val="24"/>
                <w:szCs w:val="24"/>
              </w:rPr>
              <w:t xml:space="preserve"> </w:t>
            </w:r>
          </w:p>
        </w:tc>
      </w:tr>
      <w:tr w:rsidR="009D7BF9" w:rsidRPr="00524486" w14:paraId="273F75E6" w14:textId="77777777" w:rsidTr="00395FC1">
        <w:tc>
          <w:tcPr>
            <w:tcW w:w="1395" w:type="dxa"/>
          </w:tcPr>
          <w:p w14:paraId="3F047164" w14:textId="1980CDDC" w:rsidR="009D7BF9" w:rsidRPr="00524486" w:rsidRDefault="009D7BF9" w:rsidP="00395FC1">
            <w:pPr>
              <w:pStyle w:val="TableText"/>
              <w:rPr>
                <w:sz w:val="24"/>
                <w:szCs w:val="24"/>
              </w:rPr>
            </w:pPr>
            <w:r w:rsidRPr="00524486">
              <w:rPr>
                <w:sz w:val="24"/>
                <w:szCs w:val="24"/>
              </w:rPr>
              <w:t>503</w:t>
            </w:r>
          </w:p>
        </w:tc>
        <w:tc>
          <w:tcPr>
            <w:tcW w:w="4536" w:type="dxa"/>
          </w:tcPr>
          <w:p w14:paraId="287EE5B7" w14:textId="1A8DB608" w:rsidR="009D7BF9" w:rsidRPr="00524486" w:rsidRDefault="009D7BF9" w:rsidP="00395FC1">
            <w:pPr>
              <w:pStyle w:val="TableText"/>
              <w:rPr>
                <w:sz w:val="24"/>
                <w:szCs w:val="24"/>
              </w:rPr>
            </w:pPr>
            <w:r w:rsidRPr="00524486">
              <w:rPr>
                <w:sz w:val="24"/>
                <w:szCs w:val="24"/>
              </w:rPr>
              <w:t xml:space="preserve">Service </w:t>
            </w:r>
            <w:proofErr w:type="spellStart"/>
            <w:r w:rsidRPr="00524486">
              <w:rPr>
                <w:sz w:val="24"/>
                <w:szCs w:val="24"/>
              </w:rPr>
              <w:t>Unavailable</w:t>
            </w:r>
            <w:proofErr w:type="spellEnd"/>
          </w:p>
        </w:tc>
      </w:tr>
    </w:tbl>
    <w:p w14:paraId="6B42954D" w14:textId="77777777" w:rsidR="009D7BF9" w:rsidRPr="0058535D" w:rsidRDefault="009D7BF9" w:rsidP="009D7BF9">
      <w:pPr>
        <w:pStyle w:val="BodyBold"/>
      </w:pPr>
      <w:r>
        <w:t>Usage Samples</w:t>
      </w:r>
    </w:p>
    <w:p w14:paraId="73B93EA9" w14:textId="77777777" w:rsidR="009D7BF9" w:rsidRPr="007375FC" w:rsidRDefault="009D7BF9" w:rsidP="009D7BF9">
      <w:pPr>
        <w:pStyle w:val="BodyBold"/>
      </w:pPr>
      <w:r w:rsidRPr="007375FC">
        <w:t>Request</w:t>
      </w:r>
    </w:p>
    <w:tbl>
      <w:tblPr>
        <w:tblW w:w="0" w:type="auto"/>
        <w:tblLook w:val="04A0" w:firstRow="1" w:lastRow="0" w:firstColumn="1" w:lastColumn="0" w:noHBand="0" w:noVBand="1"/>
      </w:tblPr>
      <w:tblGrid>
        <w:gridCol w:w="9576"/>
      </w:tblGrid>
      <w:tr w:rsidR="009D7BF9" w:rsidRPr="00201DB6" w14:paraId="0920D9C4" w14:textId="77777777" w:rsidTr="00395FC1">
        <w:tc>
          <w:tcPr>
            <w:tcW w:w="10205" w:type="dxa"/>
            <w:shd w:val="clear" w:color="auto" w:fill="F2F2F2" w:themeFill="background1" w:themeFillShade="F2"/>
          </w:tcPr>
          <w:p w14:paraId="24A5D674" w14:textId="78ACD0B3" w:rsidR="009D7BF9" w:rsidRPr="00201DB6" w:rsidRDefault="009D7BF9" w:rsidP="00395FC1">
            <w:pPr>
              <w:pStyle w:val="Code"/>
            </w:pPr>
            <w:r w:rsidRPr="009D7BF9">
              <w:rPr>
                <w:sz w:val="20"/>
              </w:rPr>
              <w:t>GET /productInventory/product</w:t>
            </w:r>
            <w:r w:rsidR="00524486">
              <w:rPr>
                <w:sz w:val="20"/>
              </w:rPr>
              <w:t>/</w:t>
            </w:r>
            <w:r w:rsidR="00524486">
              <w:rPr>
                <w:rFonts w:cs="Courier New"/>
                <w:sz w:val="20"/>
              </w:rPr>
              <w:t>1546-45f6-7sqs-45</w:t>
            </w:r>
            <w:r w:rsidR="00524486" w:rsidRPr="00AD419F">
              <w:rPr>
                <w:rFonts w:cs="Courier New"/>
                <w:sz w:val="20"/>
              </w:rPr>
              <w:t>th</w:t>
            </w:r>
            <w:r w:rsidRPr="009D7BF9">
              <w:rPr>
                <w:sz w:val="20"/>
              </w:rPr>
              <w:br/>
              <w:t>Accept: application/json</w:t>
            </w:r>
          </w:p>
        </w:tc>
      </w:tr>
    </w:tbl>
    <w:p w14:paraId="4C4EDB77" w14:textId="77777777" w:rsidR="009D7BF9" w:rsidRPr="002D3D60" w:rsidRDefault="009D7BF9" w:rsidP="009D7BF9">
      <w:pPr>
        <w:pStyle w:val="BodyBold"/>
      </w:pPr>
      <w:r>
        <w:t>Response</w:t>
      </w:r>
    </w:p>
    <w:tbl>
      <w:tblPr>
        <w:tblW w:w="9292" w:type="dxa"/>
        <w:tblLook w:val="04A0" w:firstRow="1" w:lastRow="0" w:firstColumn="1" w:lastColumn="0" w:noHBand="0" w:noVBand="1"/>
      </w:tblPr>
      <w:tblGrid>
        <w:gridCol w:w="9576"/>
      </w:tblGrid>
      <w:tr w:rsidR="009D7BF9" w:rsidRPr="00201DB6" w14:paraId="5AF21EF4" w14:textId="77777777" w:rsidTr="00395FC1">
        <w:tc>
          <w:tcPr>
            <w:tcW w:w="9292" w:type="dxa"/>
            <w:shd w:val="clear" w:color="auto" w:fill="F2F2F2" w:themeFill="background1" w:themeFillShade="F2"/>
          </w:tcPr>
          <w:p w14:paraId="3F8D646D" w14:textId="2C9AC79B"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Pr>
                <w:rFonts w:ascii="Courier New" w:hAnsi="Courier New" w:cs="Courier New"/>
                <w:sz w:val="20"/>
              </w:rPr>
              <w:t>200</w:t>
            </w:r>
          </w:p>
          <w:p w14:paraId="2E52768D" w14:textId="77777777"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2202D59A"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w:t>
            </w:r>
          </w:p>
          <w:p w14:paraId="61C94C89"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"id":"1546-45f6-7sqs-45th",</w:t>
            </w:r>
          </w:p>
          <w:p w14:paraId="028A0A93"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status":"ACTIVE</w:t>
            </w:r>
            <w:proofErr w:type="spellEnd"/>
            <w:r w:rsidRPr="00F74EFE">
              <w:rPr>
                <w:rFonts w:ascii="Courier New" w:hAnsi="Courier New" w:cs="Courier New"/>
                <w:sz w:val="20"/>
              </w:rPr>
              <w:t>",</w:t>
            </w:r>
          </w:p>
          <w:p w14:paraId="04C464F9"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"startDate":"2018-02-02T08:52:15.705Z",</w:t>
            </w:r>
          </w:p>
          <w:p w14:paraId="7D626771"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"href": "…/productInventory/product/1546-45f6-7sqs-45th",</w:t>
            </w:r>
          </w:p>
          <w:p w14:paraId="432759B9"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"buyerProductId":”buyProd012jk364",</w:t>
            </w:r>
          </w:p>
          <w:p w14:paraId="57A9F42F"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"place":[</w:t>
            </w:r>
          </w:p>
          <w:p w14:paraId="2E099115"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400F9C95"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"id":"12df-zz56-hjy5-rr56",</w:t>
            </w:r>
          </w:p>
          <w:p w14:paraId="31F6E4AF"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fr-FR"/>
              </w:rPr>
            </w:pPr>
            <w:r w:rsidRPr="00F74EFE">
              <w:rPr>
                <w:rFonts w:ascii="Courier New" w:hAnsi="Courier New" w:cs="Courier New"/>
                <w:sz w:val="20"/>
              </w:rPr>
              <w:t xml:space="preserve">         </w:t>
            </w:r>
            <w:r w:rsidRPr="00F74EFE">
              <w:rPr>
                <w:rFonts w:ascii="Courier New" w:hAnsi="Courier New" w:cs="Courier New"/>
                <w:sz w:val="20"/>
                <w:lang w:val="fr-FR"/>
              </w:rPr>
              <w:t>"</w:t>
            </w:r>
            <w:proofErr w:type="spellStart"/>
            <w:r w:rsidRPr="00F74EFE">
              <w:rPr>
                <w:rFonts w:ascii="Courier New" w:hAnsi="Courier New" w:cs="Courier New"/>
                <w:sz w:val="20"/>
                <w:lang w:val="fr-FR"/>
              </w:rPr>
              <w:t>role</w:t>
            </w:r>
            <w:proofErr w:type="spellEnd"/>
            <w:r w:rsidRPr="00F74EFE">
              <w:rPr>
                <w:rFonts w:ascii="Courier New" w:hAnsi="Courier New" w:cs="Courier New"/>
                <w:sz w:val="20"/>
                <w:lang w:val="fr-FR"/>
              </w:rPr>
              <w:t>":"UNI Site",</w:t>
            </w:r>
          </w:p>
          <w:p w14:paraId="67AFDE45"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fr-FR"/>
              </w:rPr>
            </w:pPr>
            <w:r w:rsidRPr="00F74EFE">
              <w:rPr>
                <w:rFonts w:ascii="Courier New" w:hAnsi="Courier New" w:cs="Courier New"/>
                <w:sz w:val="20"/>
                <w:lang w:val="fr-FR"/>
              </w:rPr>
              <w:t xml:space="preserve">         "@</w:t>
            </w:r>
            <w:proofErr w:type="spellStart"/>
            <w:r w:rsidRPr="00F74EFE">
              <w:rPr>
                <w:rFonts w:ascii="Courier New" w:hAnsi="Courier New" w:cs="Courier New"/>
                <w:sz w:val="20"/>
                <w:lang w:val="fr-FR"/>
              </w:rPr>
              <w:t>referredType</w:t>
            </w:r>
            <w:proofErr w:type="spellEnd"/>
            <w:r w:rsidRPr="00F74EFE">
              <w:rPr>
                <w:rFonts w:ascii="Courier New" w:hAnsi="Courier New" w:cs="Courier New"/>
                <w:sz w:val="20"/>
                <w:lang w:val="fr-FR"/>
              </w:rPr>
              <w:t>":"site"</w:t>
            </w:r>
          </w:p>
          <w:p w14:paraId="60EEEEF5"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lang w:val="fr-FR"/>
              </w:rPr>
              <w:t xml:space="preserve">      </w:t>
            </w:r>
            <w:r w:rsidRPr="00F74EFE">
              <w:rPr>
                <w:rFonts w:ascii="Courier New" w:hAnsi="Courier New" w:cs="Courier New"/>
                <w:sz w:val="20"/>
              </w:rPr>
              <w:t>}</w:t>
            </w:r>
          </w:p>
          <w:p w14:paraId="49520A70"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6B6757EE"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"productOffering":{</w:t>
            </w:r>
          </w:p>
          <w:p w14:paraId="76A53F37"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"id":"</w:t>
            </w:r>
            <w:proofErr w:type="spellStart"/>
            <w:r w:rsidRPr="00F74EFE">
              <w:rPr>
                <w:rFonts w:ascii="Courier New" w:hAnsi="Courier New" w:cs="Courier New"/>
                <w:sz w:val="20"/>
              </w:rPr>
              <w:t>OrangeUNI</w:t>
            </w:r>
            <w:proofErr w:type="spellEnd"/>
            <w:r w:rsidRPr="00F74EFE">
              <w:rPr>
                <w:rFonts w:ascii="Courier New" w:hAnsi="Courier New" w:cs="Courier New"/>
                <w:sz w:val="20"/>
              </w:rPr>
              <w:t>"</w:t>
            </w:r>
          </w:p>
          <w:p w14:paraId="3C7727A1"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42380EB3"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"productSpecification":{</w:t>
            </w:r>
          </w:p>
          <w:p w14:paraId="7B98C03E"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"id":"</w:t>
            </w:r>
            <w:proofErr w:type="spellStart"/>
            <w:r w:rsidRPr="00F74EFE">
              <w:rPr>
                <w:rFonts w:ascii="Courier New" w:hAnsi="Courier New" w:cs="Courier New"/>
                <w:sz w:val="20"/>
              </w:rPr>
              <w:t>UNISpec</w:t>
            </w:r>
            <w:proofErr w:type="spellEnd"/>
            <w:r w:rsidRPr="00F74EFE">
              <w:rPr>
                <w:rFonts w:ascii="Courier New" w:hAnsi="Courier New" w:cs="Courier New"/>
                <w:sz w:val="20"/>
              </w:rPr>
              <w:t>",</w:t>
            </w:r>
          </w:p>
          <w:p w14:paraId="2E13F4D9"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"describing":{</w:t>
            </w:r>
          </w:p>
          <w:p w14:paraId="4EA4F914"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"@type":"</w:t>
            </w:r>
            <w:proofErr w:type="spellStart"/>
            <w:r w:rsidRPr="00F74EFE">
              <w:rPr>
                <w:rFonts w:ascii="Courier New" w:hAnsi="Courier New" w:cs="Courier New"/>
                <w:sz w:val="20"/>
              </w:rPr>
              <w:t>UNIspec</w:t>
            </w:r>
            <w:proofErr w:type="spellEnd"/>
            <w:r w:rsidRPr="00F74EFE">
              <w:rPr>
                <w:rFonts w:ascii="Courier New" w:hAnsi="Courier New" w:cs="Courier New"/>
                <w:sz w:val="20"/>
              </w:rPr>
              <w:t>",</w:t>
            </w:r>
          </w:p>
          <w:p w14:paraId="29F462B6"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"@schemaLocation":"https://github.com/MEF-GIT/MEF-LSO-Sonata-SDK/blob/master/experimental/api/ProductSpecDescription/Ordering/UNISpec.json"</w:t>
            </w:r>
          </w:p>
          <w:p w14:paraId="1F7BAFEB"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67188F01"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343301E4"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&lt;&lt; This is where </w:t>
            </w:r>
            <w:proofErr w:type="spellStart"/>
            <w:r w:rsidRPr="00F74EFE">
              <w:rPr>
                <w:rFonts w:ascii="Courier New" w:hAnsi="Courier New" w:cs="Courier New"/>
                <w:sz w:val="20"/>
              </w:rPr>
              <w:t>productspec</w:t>
            </w:r>
            <w:proofErr w:type="spellEnd"/>
            <w:r w:rsidRPr="00F74EFE">
              <w:rPr>
                <w:rFonts w:ascii="Courier New" w:hAnsi="Courier New" w:cs="Courier New"/>
                <w:sz w:val="20"/>
              </w:rPr>
              <w:t xml:space="preserve"> characteristics would be given value&gt;&gt;</w:t>
            </w:r>
          </w:p>
          <w:p w14:paraId="23DC4A37"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5517F745"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billingAccount</w:t>
            </w:r>
            <w:proofErr w:type="spellEnd"/>
            <w:r w:rsidRPr="00F74EFE">
              <w:rPr>
                <w:rFonts w:ascii="Courier New" w:hAnsi="Courier New" w:cs="Courier New"/>
                <w:sz w:val="20"/>
              </w:rPr>
              <w:t>":[</w:t>
            </w:r>
          </w:p>
          <w:p w14:paraId="1376035C"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316BAC7A"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"id":"7891-23654-dfre-ty55"</w:t>
            </w:r>
          </w:p>
          <w:p w14:paraId="0AC485D0"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304E2699"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412B919A"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lastRenderedPageBreak/>
              <w:t xml:space="preserve">     "</w:t>
            </w:r>
            <w:proofErr w:type="spellStart"/>
            <w:r w:rsidRPr="00F74EFE">
              <w:rPr>
                <w:rFonts w:ascii="Courier New" w:hAnsi="Courier New" w:cs="Courier New"/>
                <w:sz w:val="20"/>
              </w:rPr>
              <w:t>relatedPartyRole</w:t>
            </w:r>
            <w:proofErr w:type="spellEnd"/>
            <w:r w:rsidRPr="00F74EFE">
              <w:rPr>
                <w:rFonts w:ascii="Courier New" w:hAnsi="Courier New" w:cs="Courier New"/>
                <w:sz w:val="20"/>
              </w:rPr>
              <w:t>": [</w:t>
            </w:r>
          </w:p>
          <w:p w14:paraId="3F7D8881"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4DEA823F"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role":"Technical</w:t>
            </w:r>
            <w:proofErr w:type="spellEnd"/>
            <w:r w:rsidRPr="00F74EFE">
              <w:rPr>
                <w:rFonts w:ascii="Courier New" w:hAnsi="Courier New" w:cs="Courier New"/>
                <w:sz w:val="20"/>
              </w:rPr>
              <w:t xml:space="preserve"> Contact",</w:t>
            </w:r>
          </w:p>
          <w:p w14:paraId="38938C5F"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"relatedParty": {</w:t>
            </w:r>
          </w:p>
          <w:p w14:paraId="0F7CD80E"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"name": "Jean Pontus",</w:t>
            </w:r>
          </w:p>
          <w:p w14:paraId="437945C3"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"number": "689741456",</w:t>
            </w:r>
          </w:p>
          <w:p w14:paraId="1E7617EB"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numberExtension</w:t>
            </w:r>
            <w:proofErr w:type="spellEnd"/>
            <w:r w:rsidRPr="00F74EFE">
              <w:rPr>
                <w:rFonts w:ascii="Courier New" w:hAnsi="Courier New" w:cs="Courier New"/>
                <w:sz w:val="20"/>
              </w:rPr>
              <w:t>": "401",</w:t>
            </w:r>
          </w:p>
          <w:p w14:paraId="33805030"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"emailAddress": "jean@orange.com",</w:t>
            </w:r>
          </w:p>
          <w:p w14:paraId="5C9115A8"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referredType</w:t>
            </w:r>
            <w:proofErr w:type="spellEnd"/>
            <w:r w:rsidRPr="00F74EFE">
              <w:rPr>
                <w:rFonts w:ascii="Courier New" w:hAnsi="Courier New" w:cs="Courier New"/>
                <w:sz w:val="20"/>
              </w:rPr>
              <w:t>": "individual"</w:t>
            </w:r>
          </w:p>
          <w:p w14:paraId="44F8AE2A"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ab/>
            </w:r>
            <w:r w:rsidRPr="00F74EFE">
              <w:rPr>
                <w:rFonts w:ascii="Courier New" w:hAnsi="Courier New" w:cs="Courier New"/>
                <w:sz w:val="20"/>
              </w:rPr>
              <w:tab/>
              <w:t>}</w:t>
            </w:r>
          </w:p>
          <w:p w14:paraId="133E5CD3"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ab/>
              <w:t>},</w:t>
            </w:r>
            <w:r w:rsidRPr="00F74EFE">
              <w:rPr>
                <w:rFonts w:ascii="Courier New" w:hAnsi="Courier New" w:cs="Courier New"/>
                <w:sz w:val="20"/>
              </w:rPr>
              <w:tab/>
            </w:r>
          </w:p>
          <w:p w14:paraId="5A7BBCC7"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58060BFD"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role":"Implementation</w:t>
            </w:r>
            <w:proofErr w:type="spellEnd"/>
            <w:r w:rsidRPr="00F74EFE">
              <w:rPr>
                <w:rFonts w:ascii="Courier New" w:hAnsi="Courier New" w:cs="Courier New"/>
                <w:sz w:val="20"/>
              </w:rPr>
              <w:t xml:space="preserve"> Contact",</w:t>
            </w:r>
          </w:p>
          <w:p w14:paraId="7B06BFC0"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"relatedParty": {</w:t>
            </w:r>
          </w:p>
          <w:p w14:paraId="4CF71698"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"name": "Jean Pontus",</w:t>
            </w:r>
          </w:p>
          <w:p w14:paraId="3E2AA9FF"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"number": "689741456",</w:t>
            </w:r>
          </w:p>
          <w:p w14:paraId="05C8813E"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numberExtension</w:t>
            </w:r>
            <w:proofErr w:type="spellEnd"/>
            <w:r w:rsidRPr="00F74EFE">
              <w:rPr>
                <w:rFonts w:ascii="Courier New" w:hAnsi="Courier New" w:cs="Courier New"/>
                <w:sz w:val="20"/>
              </w:rPr>
              <w:t>": "401",</w:t>
            </w:r>
          </w:p>
          <w:p w14:paraId="7812E6AF"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"emailAddress": "jean@orange.com",</w:t>
            </w:r>
          </w:p>
          <w:p w14:paraId="0828CC80"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referredType</w:t>
            </w:r>
            <w:proofErr w:type="spellEnd"/>
            <w:r w:rsidRPr="00F74EFE">
              <w:rPr>
                <w:rFonts w:ascii="Courier New" w:hAnsi="Courier New" w:cs="Courier New"/>
                <w:sz w:val="20"/>
              </w:rPr>
              <w:t>": "individual"</w:t>
            </w:r>
          </w:p>
          <w:p w14:paraId="203A06D2"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ab/>
            </w:r>
            <w:r w:rsidRPr="00F74EFE">
              <w:rPr>
                <w:rFonts w:ascii="Courier New" w:hAnsi="Courier New" w:cs="Courier New"/>
                <w:sz w:val="20"/>
              </w:rPr>
              <w:tab/>
              <w:t>}</w:t>
            </w:r>
          </w:p>
          <w:p w14:paraId="6D24623B"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ab/>
              <w:t>},</w:t>
            </w:r>
          </w:p>
          <w:p w14:paraId="27D95743"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57F5797C"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role":"Site</w:t>
            </w:r>
            <w:proofErr w:type="spellEnd"/>
            <w:r w:rsidRPr="00F74EFE">
              <w:rPr>
                <w:rFonts w:ascii="Courier New" w:hAnsi="Courier New" w:cs="Courier New"/>
                <w:sz w:val="20"/>
              </w:rPr>
              <w:t xml:space="preserve"> Contact",</w:t>
            </w:r>
          </w:p>
          <w:p w14:paraId="7F426335"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"relatedParty": {</w:t>
            </w:r>
          </w:p>
          <w:p w14:paraId="30E4EE4D"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"name": "Jean Pontus",</w:t>
            </w:r>
          </w:p>
          <w:p w14:paraId="5996D829"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"number": "689741456",</w:t>
            </w:r>
          </w:p>
          <w:p w14:paraId="0AEF9515"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numberExtension</w:t>
            </w:r>
            <w:proofErr w:type="spellEnd"/>
            <w:r w:rsidRPr="00F74EFE">
              <w:rPr>
                <w:rFonts w:ascii="Courier New" w:hAnsi="Courier New" w:cs="Courier New"/>
                <w:sz w:val="20"/>
              </w:rPr>
              <w:t>": "401",</w:t>
            </w:r>
          </w:p>
          <w:p w14:paraId="24370798"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"emailAddress": "jean@orange.com",</w:t>
            </w:r>
          </w:p>
          <w:p w14:paraId="6E2B1833"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roofErr w:type="spellStart"/>
            <w:r w:rsidRPr="00F74EFE">
              <w:rPr>
                <w:rFonts w:ascii="Courier New" w:hAnsi="Courier New" w:cs="Courier New"/>
                <w:sz w:val="20"/>
              </w:rPr>
              <w:t>referredType</w:t>
            </w:r>
            <w:proofErr w:type="spellEnd"/>
            <w:r w:rsidRPr="00F74EFE">
              <w:rPr>
                <w:rFonts w:ascii="Courier New" w:hAnsi="Courier New" w:cs="Courier New"/>
                <w:sz w:val="20"/>
              </w:rPr>
              <w:t>": "individual"</w:t>
            </w:r>
          </w:p>
          <w:p w14:paraId="064C4F65"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ab/>
            </w:r>
            <w:r w:rsidRPr="00F74EFE">
              <w:rPr>
                <w:rFonts w:ascii="Courier New" w:hAnsi="Courier New" w:cs="Courier New"/>
                <w:sz w:val="20"/>
              </w:rPr>
              <w:tab/>
              <w:t>}</w:t>
            </w:r>
          </w:p>
          <w:p w14:paraId="388E9AB3"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ab/>
              <w:t>}</w:t>
            </w:r>
            <w:r w:rsidRPr="00F74EFE">
              <w:rPr>
                <w:rFonts w:ascii="Courier New" w:hAnsi="Courier New" w:cs="Courier New"/>
                <w:sz w:val="20"/>
              </w:rPr>
              <w:tab/>
            </w:r>
            <w:r w:rsidRPr="00F74EFE">
              <w:rPr>
                <w:rFonts w:ascii="Courier New" w:hAnsi="Courier New" w:cs="Courier New"/>
                <w:sz w:val="20"/>
              </w:rPr>
              <w:tab/>
            </w:r>
          </w:p>
          <w:p w14:paraId="51D1AA08"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7374C90C"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"productOrderItem":[</w:t>
            </w:r>
          </w:p>
          <w:p w14:paraId="6251D0E3"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77C77425"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"id":"1236-tred-ty56-78uu",</w:t>
            </w:r>
          </w:p>
          <w:p w14:paraId="39BFADEC"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"href":"https:/serverRoot/productOrder/v1/productOrder/1236-tred-ty56-78uu",</w:t>
            </w:r>
          </w:p>
          <w:p w14:paraId="09800197"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"productOrderItem":"1"</w:t>
            </w:r>
          </w:p>
          <w:p w14:paraId="0EC9C2F1"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6D485D28"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0C2ABDEC"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"id":"1aaz6-gfff-sd56-sf22",</w:t>
            </w:r>
          </w:p>
          <w:p w14:paraId="5EC4B9E9"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"href":"https:/serverRoot/productOrder/v1/productOrder/1aaz6-gfff-sd56-sf22",</w:t>
            </w:r>
          </w:p>
          <w:p w14:paraId="3C1CFBCF"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"productOrderItem":"3"</w:t>
            </w:r>
          </w:p>
          <w:p w14:paraId="3EF4F7B6"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56CFCDD8"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w:t>
            </w:r>
          </w:p>
          <w:p w14:paraId="7D18B14E" w14:textId="77777777" w:rsidR="00F74EFE" w:rsidRPr="00F74EFE"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 xml:space="preserve">   "@type":"</w:t>
            </w:r>
            <w:proofErr w:type="spellStart"/>
            <w:r w:rsidRPr="00F74EFE">
              <w:rPr>
                <w:rFonts w:ascii="Courier New" w:hAnsi="Courier New" w:cs="Courier New"/>
                <w:sz w:val="20"/>
              </w:rPr>
              <w:t>MEFproduct</w:t>
            </w:r>
            <w:proofErr w:type="spellEnd"/>
            <w:r w:rsidRPr="00F74EFE">
              <w:rPr>
                <w:rFonts w:ascii="Courier New" w:hAnsi="Courier New" w:cs="Courier New"/>
                <w:sz w:val="20"/>
              </w:rPr>
              <w:t>"</w:t>
            </w:r>
          </w:p>
          <w:p w14:paraId="4BE9947B" w14:textId="3756F55F" w:rsidR="009D7BF9" w:rsidRPr="00524486" w:rsidRDefault="00F74EFE" w:rsidP="00F7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F74EFE">
              <w:rPr>
                <w:rFonts w:ascii="Courier New" w:hAnsi="Courier New" w:cs="Courier New"/>
                <w:sz w:val="20"/>
              </w:rPr>
              <w:t>}</w:t>
            </w:r>
          </w:p>
        </w:tc>
      </w:tr>
    </w:tbl>
    <w:p w14:paraId="76779792" w14:textId="77777777" w:rsidR="009D7BF9" w:rsidRPr="004C63DE" w:rsidRDefault="009D7BF9" w:rsidP="004C63DE"/>
    <w:p w14:paraId="6EA53E3B" w14:textId="77777777" w:rsidR="00FE1231" w:rsidRDefault="00FE1231">
      <w:pPr>
        <w:spacing w:before="0"/>
        <w:rPr>
          <w:rFonts w:ascii="Arial" w:hAnsi="Arial" w:cs="Arial"/>
          <w:b/>
          <w:kern w:val="32"/>
          <w:sz w:val="22"/>
          <w:szCs w:val="24"/>
        </w:rPr>
      </w:pPr>
      <w:r>
        <w:br w:type="page"/>
      </w:r>
    </w:p>
    <w:p w14:paraId="0AF41575" w14:textId="02BC0CF0" w:rsidR="00FE1231" w:rsidRDefault="00FE1231" w:rsidP="00FE1231">
      <w:pPr>
        <w:pStyle w:val="Heading1"/>
        <w:keepNext w:val="0"/>
        <w:pageBreakBefore/>
        <w:widowControl/>
        <w:tabs>
          <w:tab w:val="clear" w:pos="864"/>
          <w:tab w:val="num" w:pos="432"/>
        </w:tabs>
        <w:spacing w:before="480"/>
        <w:ind w:left="357" w:hanging="357"/>
      </w:pPr>
      <w:bookmarkStart w:id="36" w:name="_Toc503178925"/>
      <w:bookmarkStart w:id="37" w:name="_Toc507146207"/>
      <w:r>
        <w:lastRenderedPageBreak/>
        <w:t xml:space="preserve">Appendix </w:t>
      </w:r>
      <w:proofErr w:type="gramStart"/>
      <w:r w:rsidR="0099282C">
        <w:t>A</w:t>
      </w:r>
      <w:proofErr w:type="gramEnd"/>
      <w:r>
        <w:t xml:space="preserve"> - Relationship to Product Ordering API</w:t>
      </w:r>
      <w:bookmarkEnd w:id="36"/>
      <w:bookmarkEnd w:id="37"/>
    </w:p>
    <w:p w14:paraId="50E7EB84" w14:textId="77777777" w:rsidR="00FE1231" w:rsidRDefault="00FE1231" w:rsidP="003F1B62">
      <w:pPr>
        <w:pStyle w:val="Heading2"/>
      </w:pPr>
      <w:bookmarkStart w:id="38" w:name="_Toc503178926"/>
      <w:bookmarkStart w:id="39" w:name="_Toc507146208"/>
      <w:r>
        <w:t>Product Order(s) &amp; Product Inventory sync</w:t>
      </w:r>
      <w:bookmarkEnd w:id="38"/>
      <w:bookmarkEnd w:id="39"/>
    </w:p>
    <w:p w14:paraId="6C4301C4" w14:textId="77777777" w:rsidR="00FE1231" w:rsidRDefault="00FE1231" w:rsidP="00FE1231">
      <w:r>
        <w:t xml:space="preserve">One golden rule: </w:t>
      </w:r>
      <w:r w:rsidRPr="00285A03">
        <w:t xml:space="preserve">The </w:t>
      </w:r>
      <w:r>
        <w:t>product inventory is built and updated only through productOrder processing. Updated covers product characteristics change but also suspension, reactivation or termination.</w:t>
      </w:r>
    </w:p>
    <w:p w14:paraId="61A79BBC" w14:textId="77777777" w:rsidR="00FE1231" w:rsidRDefault="00FE1231" w:rsidP="00FE1231">
      <w:r>
        <w:t xml:space="preserve">This means that a product is the result of a succession of order/order item that have created it and then modified it. </w:t>
      </w:r>
    </w:p>
    <w:p w14:paraId="760E6BE9" w14:textId="77777777" w:rsidR="00FE1231" w:rsidRDefault="00FE1231" w:rsidP="0052653B">
      <w:pPr>
        <w:pStyle w:val="ListParagraph"/>
        <w:numPr>
          <w:ilvl w:val="0"/>
          <w:numId w:val="14"/>
        </w:numPr>
        <w:spacing w:before="120" w:after="0" w:afterAutospacing="0"/>
      </w:pPr>
      <w:r>
        <w:t xml:space="preserve">A productOrder is a transaction that describes actions on product(s).  An order Item describes one action on one product (or future one for ‘INSTALL’ order item action). Once fulfilled a productOrder has not any impact on the product. </w:t>
      </w:r>
    </w:p>
    <w:p w14:paraId="224ECA13" w14:textId="77777777" w:rsidR="00FE1231" w:rsidRDefault="00FE1231" w:rsidP="0052653B">
      <w:pPr>
        <w:pStyle w:val="ListParagraph"/>
        <w:numPr>
          <w:ilvl w:val="0"/>
          <w:numId w:val="14"/>
        </w:numPr>
        <w:spacing w:before="120" w:after="0" w:afterAutospacing="0"/>
      </w:pPr>
      <w:r>
        <w:t>A product is a persistent object in SP seller database.</w:t>
      </w:r>
    </w:p>
    <w:p w14:paraId="43AAFB44" w14:textId="77777777" w:rsidR="00FE1231" w:rsidRDefault="00FE1231" w:rsidP="0052653B">
      <w:pPr>
        <w:pStyle w:val="ListParagraph"/>
        <w:numPr>
          <w:ilvl w:val="0"/>
          <w:numId w:val="14"/>
        </w:numPr>
        <w:spacing w:before="120" w:after="0" w:afterAutospacing="0"/>
      </w:pPr>
      <w:r>
        <w:t>Buyer must be able to retrieve ‘his’ product in seller database to use them in productOrder to describe expected modification</w:t>
      </w:r>
    </w:p>
    <w:p w14:paraId="7FB57939" w14:textId="77777777" w:rsidR="00FE1231" w:rsidRDefault="00FE1231" w:rsidP="00FE1231">
      <w:r>
        <w:t>Remark: only for admin reason (coming from seller) the product inventory could be directly updated. These specific UC as inventory correction – are not part of this document (this is internal seller processes).</w:t>
      </w:r>
    </w:p>
    <w:p w14:paraId="6FF88E5E" w14:textId="77777777" w:rsidR="00FE1231" w:rsidRDefault="00FE1231" w:rsidP="00FE1231"/>
    <w:p w14:paraId="2D7AA65C" w14:textId="77777777" w:rsidR="00FE1231" w:rsidRDefault="00FE1231" w:rsidP="00FE1231">
      <w:r>
        <w:t>The following table provides an example to clarify this synchronization:</w:t>
      </w:r>
    </w:p>
    <w:p w14:paraId="554CD4CA" w14:textId="77777777" w:rsidR="00FE1231" w:rsidRDefault="00FE1231" w:rsidP="00FE1231"/>
    <w:tbl>
      <w:tblPr>
        <w:tblW w:w="0" w:type="auto"/>
        <w:tblCellMar>
          <w:left w:w="0" w:type="dxa"/>
          <w:right w:w="0" w:type="dxa"/>
        </w:tblCellMar>
        <w:tblLook w:val="04A0" w:firstRow="1" w:lastRow="0" w:firstColumn="1" w:lastColumn="0" w:noHBand="0" w:noVBand="1"/>
      </w:tblPr>
      <w:tblGrid>
        <w:gridCol w:w="1310"/>
        <w:gridCol w:w="2501"/>
        <w:gridCol w:w="2815"/>
        <w:gridCol w:w="2714"/>
      </w:tblGrid>
      <w:tr w:rsidR="00FE1231" w14:paraId="4BC99D7A" w14:textId="77777777" w:rsidTr="003F1B62">
        <w:tc>
          <w:tcPr>
            <w:tcW w:w="1310"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14:paraId="7F8C1A27" w14:textId="77777777" w:rsidR="00FE1231" w:rsidRPr="00F3466C" w:rsidRDefault="00FE1231" w:rsidP="00B61BDD">
            <w:pPr>
              <w:rPr>
                <w:rFonts w:eastAsiaTheme="minorHAnsi"/>
                <w:b/>
                <w:bCs/>
                <w:color w:val="FFFFFF"/>
                <w:szCs w:val="24"/>
              </w:rPr>
            </w:pPr>
            <w:r w:rsidRPr="00F3466C">
              <w:rPr>
                <w:b/>
                <w:bCs/>
                <w:color w:val="FFFFFF"/>
                <w:szCs w:val="24"/>
              </w:rPr>
              <w:t>Date</w:t>
            </w:r>
          </w:p>
        </w:tc>
        <w:tc>
          <w:tcPr>
            <w:tcW w:w="2501"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3CD44307" w14:textId="77777777" w:rsidR="00FE1231" w:rsidRPr="00F3466C" w:rsidRDefault="00FE1231" w:rsidP="00B61BDD">
            <w:pPr>
              <w:rPr>
                <w:rFonts w:eastAsiaTheme="minorHAnsi"/>
                <w:b/>
                <w:bCs/>
                <w:color w:val="FFFFFF"/>
                <w:szCs w:val="24"/>
              </w:rPr>
            </w:pPr>
            <w:r w:rsidRPr="00F3466C">
              <w:rPr>
                <w:b/>
                <w:bCs/>
                <w:color w:val="FFFFFF"/>
                <w:szCs w:val="24"/>
              </w:rPr>
              <w:t>Event</w:t>
            </w:r>
          </w:p>
        </w:tc>
        <w:tc>
          <w:tcPr>
            <w:tcW w:w="2815"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361C3CEF" w14:textId="77777777" w:rsidR="00FE1231" w:rsidRPr="00F3466C" w:rsidRDefault="00FE1231" w:rsidP="00B61BDD">
            <w:pPr>
              <w:rPr>
                <w:rFonts w:eastAsiaTheme="minorHAnsi"/>
                <w:b/>
                <w:bCs/>
                <w:color w:val="FFFFFF"/>
                <w:szCs w:val="24"/>
              </w:rPr>
            </w:pPr>
            <w:r w:rsidRPr="00F3466C">
              <w:rPr>
                <w:b/>
                <w:bCs/>
                <w:color w:val="FFFFFF"/>
                <w:szCs w:val="24"/>
              </w:rPr>
              <w:t>ProductOrder</w:t>
            </w:r>
          </w:p>
        </w:tc>
        <w:tc>
          <w:tcPr>
            <w:tcW w:w="2714"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745A6B0C" w14:textId="77777777" w:rsidR="00FE1231" w:rsidRPr="00F3466C" w:rsidRDefault="00FE1231" w:rsidP="00B61BDD">
            <w:pPr>
              <w:rPr>
                <w:rFonts w:eastAsiaTheme="minorHAnsi"/>
                <w:b/>
                <w:bCs/>
                <w:color w:val="FFFFFF"/>
                <w:szCs w:val="24"/>
              </w:rPr>
            </w:pPr>
            <w:r w:rsidRPr="00F3466C">
              <w:rPr>
                <w:b/>
                <w:bCs/>
                <w:color w:val="FFFFFF"/>
                <w:szCs w:val="24"/>
              </w:rPr>
              <w:t>ProductInventory</w:t>
            </w:r>
          </w:p>
        </w:tc>
      </w:tr>
      <w:tr w:rsidR="00FE1231" w14:paraId="00FE89D6" w14:textId="77777777" w:rsidTr="003F1B62">
        <w:tc>
          <w:tcPr>
            <w:tcW w:w="1310" w:type="dxa"/>
            <w:tcBorders>
              <w:top w:val="nil"/>
              <w:left w:val="single" w:sz="8" w:space="0" w:color="auto"/>
              <w:bottom w:val="single" w:sz="8" w:space="0" w:color="auto"/>
              <w:right w:val="single" w:sz="8" w:space="0" w:color="auto"/>
            </w:tcBorders>
            <w:shd w:val="clear" w:color="auto" w:fill="FDE9D9"/>
            <w:tcMar>
              <w:top w:w="0" w:type="dxa"/>
              <w:left w:w="108" w:type="dxa"/>
              <w:bottom w:w="0" w:type="dxa"/>
              <w:right w:w="108" w:type="dxa"/>
            </w:tcMar>
            <w:hideMark/>
          </w:tcPr>
          <w:p w14:paraId="10AB1D60" w14:textId="77777777" w:rsidR="00FE1231" w:rsidRPr="00F3466C" w:rsidRDefault="00FE1231" w:rsidP="00B61BDD">
            <w:pPr>
              <w:rPr>
                <w:rFonts w:eastAsiaTheme="minorHAnsi"/>
                <w:color w:val="000000"/>
                <w:szCs w:val="24"/>
              </w:rPr>
            </w:pPr>
            <w:r w:rsidRPr="00F3466C">
              <w:rPr>
                <w:color w:val="000000"/>
                <w:szCs w:val="24"/>
              </w:rPr>
              <w:t>Before</w:t>
            </w:r>
          </w:p>
        </w:tc>
        <w:tc>
          <w:tcPr>
            <w:tcW w:w="2501"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F92AD5E"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9119930"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32E7619" w14:textId="77777777" w:rsidR="00FE1231" w:rsidRPr="00F3466C" w:rsidRDefault="00FE1231" w:rsidP="00B61BDD">
            <w:pPr>
              <w:rPr>
                <w:rFonts w:eastAsiaTheme="minorHAnsi"/>
                <w:color w:val="000000"/>
                <w:szCs w:val="24"/>
              </w:rPr>
            </w:pPr>
            <w:r>
              <w:rPr>
                <w:color w:val="000000"/>
              </w:rPr>
              <w:t>An UNI</w:t>
            </w:r>
            <w:r w:rsidRPr="00F3466C">
              <w:rPr>
                <w:color w:val="000000"/>
                <w:szCs w:val="24"/>
              </w:rPr>
              <w:t xml:space="preserve"> is existing (Id: 14789)– status Active</w:t>
            </w:r>
          </w:p>
          <w:p w14:paraId="28753E47" w14:textId="77777777" w:rsidR="00FE1231" w:rsidRPr="00F3466C" w:rsidRDefault="00FE1231" w:rsidP="00B61BDD">
            <w:pPr>
              <w:rPr>
                <w:color w:val="000000"/>
                <w:szCs w:val="24"/>
              </w:rPr>
            </w:pPr>
          </w:p>
          <w:p w14:paraId="34E2EF2E" w14:textId="77777777" w:rsidR="00FE1231" w:rsidRPr="00F3466C" w:rsidRDefault="00FE1231" w:rsidP="00B61BDD">
            <w:pPr>
              <w:rPr>
                <w:rFonts w:eastAsiaTheme="minorHAnsi"/>
                <w:color w:val="000000"/>
                <w:szCs w:val="24"/>
              </w:rPr>
            </w:pPr>
            <w:r w:rsidRPr="00F3466C">
              <w:rPr>
                <w:color w:val="000000"/>
                <w:szCs w:val="24"/>
              </w:rPr>
              <w:t>An ENNI is existing (id: 9963) – status active</w:t>
            </w:r>
          </w:p>
        </w:tc>
      </w:tr>
      <w:tr w:rsidR="00FE1231" w14:paraId="3DB29E86"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14:paraId="3FFA8D37" w14:textId="77777777" w:rsidR="00FE1231" w:rsidRPr="00F3466C" w:rsidRDefault="00FE1231" w:rsidP="00B61BDD">
            <w:pPr>
              <w:rPr>
                <w:rFonts w:eastAsiaTheme="minorHAnsi"/>
                <w:color w:val="000000"/>
                <w:szCs w:val="24"/>
              </w:rPr>
            </w:pPr>
            <w:r w:rsidRPr="00F3466C">
              <w:rPr>
                <w:color w:val="000000"/>
                <w:szCs w:val="24"/>
              </w:rPr>
              <w:t>09/07/2017</w:t>
            </w: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A0852D9" w14:textId="77777777" w:rsidR="00FE1231" w:rsidRPr="00F3466C" w:rsidRDefault="00FE1231" w:rsidP="00B61BDD">
            <w:pPr>
              <w:rPr>
                <w:rFonts w:eastAsiaTheme="minorHAnsi"/>
                <w:color w:val="000000"/>
                <w:szCs w:val="24"/>
              </w:rPr>
            </w:pPr>
            <w:r w:rsidRPr="00F3466C">
              <w:rPr>
                <w:color w:val="000000"/>
                <w:szCs w:val="24"/>
              </w:rPr>
              <w:t>SP1 wants a new E-Line between UNI1 and ENNI</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C5F01EE"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3DA0304" w14:textId="77777777" w:rsidR="00FE1231" w:rsidRPr="00F3466C" w:rsidRDefault="00FE1231" w:rsidP="00B61BDD">
            <w:pPr>
              <w:rPr>
                <w:rFonts w:eastAsiaTheme="minorHAnsi"/>
                <w:color w:val="000000"/>
                <w:szCs w:val="24"/>
              </w:rPr>
            </w:pPr>
            <w:r w:rsidRPr="00F3466C">
              <w:rPr>
                <w:color w:val="000000"/>
                <w:szCs w:val="24"/>
              </w:rPr>
              <w:t>He uses GET product to retrieving product Id</w:t>
            </w:r>
          </w:p>
        </w:tc>
      </w:tr>
      <w:tr w:rsidR="00FE1231" w14:paraId="2F792EBD"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8784E01"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A552F3E"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1021DD1" w14:textId="77777777" w:rsidR="00FE1231" w:rsidRPr="00F3466C" w:rsidRDefault="00FE1231" w:rsidP="00B61BDD">
            <w:pPr>
              <w:rPr>
                <w:rFonts w:eastAsiaTheme="minorHAnsi"/>
                <w:color w:val="000000"/>
                <w:szCs w:val="24"/>
              </w:rPr>
            </w:pPr>
            <w:r w:rsidRPr="00F3466C">
              <w:rPr>
                <w:color w:val="000000"/>
                <w:szCs w:val="24"/>
              </w:rPr>
              <w:t xml:space="preserve">SP1 post an order for this </w:t>
            </w:r>
            <w:r>
              <w:rPr>
                <w:color w:val="000000"/>
              </w:rPr>
              <w:t xml:space="preserve">E-Line </w:t>
            </w:r>
            <w:r w:rsidRPr="00F3466C">
              <w:rPr>
                <w:color w:val="000000"/>
                <w:szCs w:val="24"/>
              </w:rPr>
              <w:t>between UNI14789 and ENNI9963</w:t>
            </w:r>
          </w:p>
          <w:p w14:paraId="493E888F"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F09A12D" w14:textId="77777777" w:rsidR="00FE1231" w:rsidRPr="00F3466C" w:rsidRDefault="00FE1231" w:rsidP="00B61BDD">
            <w:pPr>
              <w:rPr>
                <w:rFonts w:eastAsiaTheme="minorHAnsi"/>
                <w:color w:val="000000"/>
                <w:szCs w:val="24"/>
              </w:rPr>
            </w:pPr>
          </w:p>
        </w:tc>
      </w:tr>
      <w:tr w:rsidR="00FE1231" w14:paraId="604A111F"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702D80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325AC4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74EFAAE" w14:textId="77777777" w:rsidR="00FE1231" w:rsidRPr="00F3466C" w:rsidRDefault="00FE1231" w:rsidP="00B61BDD">
            <w:pPr>
              <w:rPr>
                <w:rFonts w:eastAsiaTheme="minorHAnsi"/>
                <w:color w:val="000000"/>
                <w:szCs w:val="24"/>
              </w:rPr>
            </w:pPr>
            <w:r w:rsidRPr="00F3466C">
              <w:rPr>
                <w:color w:val="000000"/>
                <w:szCs w:val="24"/>
              </w:rPr>
              <w:t>SP2 receives the order. This is the order #1</w:t>
            </w:r>
          </w:p>
          <w:p w14:paraId="2BF3CBB7" w14:textId="77777777" w:rsidR="00FE1231" w:rsidRPr="00F3466C" w:rsidRDefault="00FE1231" w:rsidP="00B61BDD">
            <w:pPr>
              <w:rPr>
                <w:color w:val="000000"/>
                <w:szCs w:val="24"/>
              </w:rPr>
            </w:pPr>
          </w:p>
          <w:p w14:paraId="42DAF18A" w14:textId="77777777" w:rsidR="00FE1231" w:rsidRPr="00F3466C" w:rsidRDefault="00FE1231" w:rsidP="00B61BDD">
            <w:pPr>
              <w:rPr>
                <w:rFonts w:eastAsiaTheme="minorHAnsi"/>
                <w:color w:val="000000"/>
                <w:szCs w:val="24"/>
              </w:rPr>
            </w:pPr>
            <w:r w:rsidRPr="00F3466C">
              <w:rPr>
                <w:color w:val="000000"/>
                <w:szCs w:val="24"/>
              </w:rPr>
              <w:t xml:space="preserve">Order #1 in </w:t>
            </w:r>
            <w:r w:rsidRPr="00F3466C">
              <w:rPr>
                <w:color w:val="000000"/>
                <w:szCs w:val="24"/>
              </w:rPr>
              <w:lastRenderedPageBreak/>
              <w:t>Acknowledged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4710E9A" w14:textId="77777777" w:rsidR="00FE1231" w:rsidRPr="00F3466C" w:rsidRDefault="00FE1231" w:rsidP="00B61BDD">
            <w:pPr>
              <w:rPr>
                <w:rFonts w:eastAsiaTheme="minorHAnsi"/>
                <w:color w:val="000000"/>
                <w:szCs w:val="24"/>
              </w:rPr>
            </w:pPr>
          </w:p>
        </w:tc>
      </w:tr>
      <w:tr w:rsidR="00FE1231" w14:paraId="00DD74F3"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147FB0AD"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1A98B3B"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04F1A9E" w14:textId="77777777" w:rsidR="00FE1231" w:rsidRPr="00F3466C" w:rsidRDefault="00FE1231" w:rsidP="00B61BDD">
            <w:pPr>
              <w:rPr>
                <w:rFonts w:eastAsiaTheme="minorHAnsi"/>
                <w:color w:val="000000"/>
                <w:szCs w:val="24"/>
              </w:rPr>
            </w:pPr>
            <w:r w:rsidRPr="00F3466C">
              <w:rPr>
                <w:color w:val="000000"/>
                <w:szCs w:val="24"/>
              </w:rPr>
              <w:t>SP2 begin delivery</w:t>
            </w:r>
          </w:p>
          <w:p w14:paraId="55BD047A" w14:textId="77777777" w:rsidR="00FE1231" w:rsidRPr="00F3466C" w:rsidRDefault="00FE1231" w:rsidP="00B61BDD">
            <w:pPr>
              <w:rPr>
                <w:color w:val="000000"/>
                <w:szCs w:val="24"/>
              </w:rPr>
            </w:pPr>
          </w:p>
          <w:p w14:paraId="4F61A2E6" w14:textId="77777777" w:rsidR="00FE1231" w:rsidRPr="00F3466C" w:rsidRDefault="00FE1231" w:rsidP="00B61BDD">
            <w:pPr>
              <w:rPr>
                <w:rFonts w:eastAsiaTheme="minorHAnsi"/>
                <w:color w:val="000000"/>
                <w:szCs w:val="24"/>
              </w:rPr>
            </w:pPr>
            <w:r w:rsidRPr="00F3466C">
              <w:rPr>
                <w:color w:val="000000"/>
                <w:szCs w:val="24"/>
              </w:rPr>
              <w:t>Order #1 in ‘InProgress’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FB31E94" w14:textId="77777777" w:rsidR="00FE1231" w:rsidRPr="00F3466C" w:rsidRDefault="00FE1231" w:rsidP="00B61BDD">
            <w:pPr>
              <w:rPr>
                <w:rFonts w:eastAsiaTheme="minorHAnsi"/>
                <w:color w:val="000000"/>
                <w:szCs w:val="24"/>
              </w:rPr>
            </w:pPr>
            <w:proofErr w:type="gramStart"/>
            <w:r w:rsidRPr="00F3466C">
              <w:rPr>
                <w:color w:val="000000"/>
                <w:szCs w:val="24"/>
              </w:rPr>
              <w:t>A</w:t>
            </w:r>
            <w:proofErr w:type="gramEnd"/>
            <w:r w:rsidRPr="00F3466C">
              <w:rPr>
                <w:color w:val="000000"/>
                <w:szCs w:val="24"/>
              </w:rPr>
              <w:t xml:space="preserve"> </w:t>
            </w:r>
            <w:r>
              <w:rPr>
                <w:color w:val="000000"/>
              </w:rPr>
              <w:t xml:space="preserve">E-Line </w:t>
            </w:r>
            <w:r w:rsidRPr="00F3466C">
              <w:rPr>
                <w:color w:val="000000"/>
                <w:szCs w:val="24"/>
              </w:rPr>
              <w:t xml:space="preserve">product is created in the inventory in status </w:t>
            </w:r>
            <w:proofErr w:type="spellStart"/>
            <w:r w:rsidRPr="00F3466C">
              <w:rPr>
                <w:color w:val="000000"/>
                <w:szCs w:val="24"/>
              </w:rPr>
              <w:t>pendingActive</w:t>
            </w:r>
            <w:proofErr w:type="spellEnd"/>
            <w:r w:rsidRPr="00F3466C">
              <w:rPr>
                <w:color w:val="000000"/>
                <w:szCs w:val="24"/>
              </w:rPr>
              <w:t>.</w:t>
            </w:r>
          </w:p>
          <w:p w14:paraId="45A9097A" w14:textId="77777777" w:rsidR="00FE1231" w:rsidRPr="00F3466C" w:rsidRDefault="00FE1231" w:rsidP="00B61BDD">
            <w:pPr>
              <w:rPr>
                <w:rFonts w:eastAsiaTheme="minorHAnsi"/>
                <w:color w:val="000000"/>
                <w:szCs w:val="24"/>
              </w:rPr>
            </w:pPr>
            <w:r>
              <w:rPr>
                <w:color w:val="000000"/>
              </w:rPr>
              <w:t>E-L</w:t>
            </w:r>
            <w:r w:rsidRPr="00F3466C">
              <w:rPr>
                <w:color w:val="000000"/>
                <w:szCs w:val="24"/>
              </w:rPr>
              <w:t>ine</w:t>
            </w:r>
            <w:r>
              <w:rPr>
                <w:color w:val="000000"/>
              </w:rPr>
              <w:t xml:space="preserve"> </w:t>
            </w:r>
            <w:r w:rsidRPr="00F3466C">
              <w:rPr>
                <w:color w:val="000000"/>
                <w:szCs w:val="24"/>
              </w:rPr>
              <w:t>Product has the id 55664</w:t>
            </w:r>
          </w:p>
        </w:tc>
      </w:tr>
      <w:tr w:rsidR="00FE1231" w14:paraId="3A89FFA8"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4ADC49C5"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006ECF4" w14:textId="77777777" w:rsidR="00FE1231" w:rsidRPr="00F3466C" w:rsidRDefault="00FE1231" w:rsidP="00B61BDD">
            <w:pPr>
              <w:rPr>
                <w:rFonts w:eastAsiaTheme="minorHAnsi"/>
                <w:color w:val="000000"/>
                <w:szCs w:val="24"/>
              </w:rPr>
            </w:pPr>
            <w:r w:rsidRPr="00F3466C">
              <w:rPr>
                <w:color w:val="000000"/>
                <w:szCs w:val="24"/>
              </w:rPr>
              <w:t xml:space="preserve">E-Line is </w:t>
            </w:r>
            <w:r w:rsidRPr="00835A65">
              <w:rPr>
                <w:color w:val="000000"/>
              </w:rPr>
              <w:t>build!</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24BCF82D" w14:textId="77777777" w:rsidR="00FE1231" w:rsidRPr="00F3466C" w:rsidRDefault="00FE1231" w:rsidP="00B61BDD">
            <w:pPr>
              <w:rPr>
                <w:rFonts w:eastAsiaTheme="minorHAnsi"/>
                <w:color w:val="000000"/>
                <w:szCs w:val="24"/>
              </w:rPr>
            </w:pPr>
            <w:r w:rsidRPr="00F3466C">
              <w:rPr>
                <w:color w:val="000000"/>
                <w:szCs w:val="24"/>
              </w:rPr>
              <w:t>Order #1 in ‘Completed’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0899E49"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 xml:space="preserve">product 55664 is active status </w:t>
            </w:r>
          </w:p>
        </w:tc>
      </w:tr>
      <w:tr w:rsidR="00FE1231" w14:paraId="6A4C5803"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219F28" w14:textId="77777777" w:rsidR="00FE1231" w:rsidRPr="00F3466C" w:rsidRDefault="00FE1231" w:rsidP="00B61BDD">
            <w:pPr>
              <w:rPr>
                <w:rFonts w:eastAsiaTheme="minorHAnsi"/>
                <w:color w:val="000000"/>
                <w:szCs w:val="24"/>
              </w:rPr>
            </w:pPr>
            <w:r w:rsidRPr="00F3466C">
              <w:rPr>
                <w:color w:val="000000"/>
                <w:szCs w:val="24"/>
              </w:rPr>
              <w:t>11/8/2017</w:t>
            </w: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33E39FA4" w14:textId="77777777" w:rsidR="00FE1231" w:rsidRPr="00F3466C" w:rsidRDefault="00FE1231" w:rsidP="00B61BDD">
            <w:pPr>
              <w:rPr>
                <w:rFonts w:eastAsiaTheme="minorHAnsi"/>
                <w:color w:val="000000"/>
                <w:szCs w:val="24"/>
              </w:rPr>
            </w:pPr>
            <w:r w:rsidRPr="00F3466C">
              <w:rPr>
                <w:color w:val="000000"/>
                <w:szCs w:val="24"/>
              </w:rPr>
              <w:t>SP1 want to change E-Line bandwidth speed</w:t>
            </w: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3E7035D0"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71CD413B"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(55664)</w:t>
            </w:r>
          </w:p>
        </w:tc>
      </w:tr>
      <w:tr w:rsidR="00FE1231" w14:paraId="139EA52B"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D9545E"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586557D"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6D8A9737" w14:textId="77777777" w:rsidR="00FE1231" w:rsidRPr="00F3466C" w:rsidRDefault="00FE1231" w:rsidP="00B61BDD">
            <w:pPr>
              <w:rPr>
                <w:rFonts w:eastAsiaTheme="minorHAnsi"/>
                <w:color w:val="000000"/>
                <w:szCs w:val="24"/>
              </w:rPr>
            </w:pPr>
            <w:r w:rsidRPr="00F3466C">
              <w:rPr>
                <w:color w:val="000000"/>
                <w:szCs w:val="24"/>
              </w:rPr>
              <w:t xml:space="preserve">SP1 post an order to modify </w:t>
            </w:r>
            <w:r>
              <w:rPr>
                <w:color w:val="000000"/>
              </w:rPr>
              <w:t xml:space="preserve">E-Line </w:t>
            </w:r>
            <w:r w:rsidRPr="00F3466C">
              <w:rPr>
                <w:color w:val="000000"/>
                <w:szCs w:val="24"/>
              </w:rPr>
              <w:t>55664</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78D80E04" w14:textId="77777777" w:rsidR="00FE1231" w:rsidRPr="00F3466C" w:rsidRDefault="00FE1231" w:rsidP="00B61BDD">
            <w:pPr>
              <w:rPr>
                <w:rFonts w:eastAsiaTheme="minorHAnsi"/>
                <w:color w:val="000000"/>
                <w:szCs w:val="24"/>
              </w:rPr>
            </w:pPr>
          </w:p>
        </w:tc>
      </w:tr>
      <w:tr w:rsidR="00FE1231" w14:paraId="0A3E5734"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3323E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CF476F5"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9847762" w14:textId="77777777" w:rsidR="00FE1231" w:rsidRPr="00F3466C" w:rsidRDefault="00FE1231" w:rsidP="00B61BDD">
            <w:pPr>
              <w:rPr>
                <w:rFonts w:eastAsiaTheme="minorHAnsi"/>
                <w:color w:val="000000"/>
                <w:szCs w:val="24"/>
              </w:rPr>
            </w:pPr>
            <w:r w:rsidRPr="00F3466C">
              <w:rPr>
                <w:color w:val="000000"/>
                <w:szCs w:val="24"/>
              </w:rPr>
              <w:t>SP2 receives the order. This is the order #9</w:t>
            </w:r>
          </w:p>
          <w:p w14:paraId="69E4D778" w14:textId="77777777" w:rsidR="00FE1231" w:rsidRPr="00F3466C" w:rsidRDefault="00FE1231" w:rsidP="00B61BDD">
            <w:pPr>
              <w:rPr>
                <w:color w:val="000000"/>
                <w:szCs w:val="24"/>
              </w:rPr>
            </w:pPr>
            <w:r w:rsidRPr="00F3466C">
              <w:rPr>
                <w:color w:val="000000"/>
                <w:szCs w:val="24"/>
              </w:rPr>
              <w:t>Order #9 in Acknowledged status</w:t>
            </w:r>
          </w:p>
          <w:p w14:paraId="0B2B13F4" w14:textId="77777777" w:rsidR="00FE1231" w:rsidRPr="00F3466C" w:rsidRDefault="00FE1231" w:rsidP="00B61BDD">
            <w:pPr>
              <w:rPr>
                <w:rFonts w:eastAsiaTheme="minorHAnsi"/>
                <w:b/>
                <w:bCs/>
                <w:color w:val="000000"/>
                <w:szCs w:val="24"/>
              </w:rPr>
            </w:pPr>
            <w:r w:rsidRPr="00F3466C">
              <w:rPr>
                <w:b/>
                <w:bCs/>
                <w:color w:val="000000"/>
                <w:szCs w:val="24"/>
              </w:rPr>
              <w:t>Note that order #9 has not any link with order #</w:t>
            </w:r>
            <w:proofErr w:type="gramStart"/>
            <w:r w:rsidRPr="00F3466C">
              <w:rPr>
                <w:b/>
                <w:bCs/>
                <w:color w:val="000000"/>
                <w:szCs w:val="24"/>
              </w:rPr>
              <w:t>1 !!</w:t>
            </w:r>
            <w:proofErr w:type="gramEnd"/>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0EA926B3" w14:textId="77777777" w:rsidR="00FE1231" w:rsidRPr="00F3466C" w:rsidRDefault="00FE1231" w:rsidP="00B61BDD">
            <w:pPr>
              <w:rPr>
                <w:rFonts w:eastAsiaTheme="minorHAnsi"/>
                <w:color w:val="000000"/>
                <w:szCs w:val="24"/>
              </w:rPr>
            </w:pPr>
          </w:p>
        </w:tc>
      </w:tr>
      <w:tr w:rsidR="00FE1231" w14:paraId="6376F225"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A425E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784E073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6477F16B" w14:textId="77777777" w:rsidR="00FE1231" w:rsidRPr="00F3466C" w:rsidRDefault="00FE1231" w:rsidP="00B61BDD">
            <w:pPr>
              <w:rPr>
                <w:rFonts w:eastAsiaTheme="minorHAnsi"/>
                <w:color w:val="000000"/>
                <w:szCs w:val="24"/>
              </w:rPr>
            </w:pPr>
            <w:r w:rsidRPr="00F3466C">
              <w:rPr>
                <w:color w:val="000000"/>
                <w:szCs w:val="24"/>
              </w:rPr>
              <w:t>SP2 begin delivery</w:t>
            </w:r>
          </w:p>
          <w:p w14:paraId="68757C4C" w14:textId="77777777" w:rsidR="00FE1231" w:rsidRPr="00F3466C" w:rsidRDefault="00FE1231" w:rsidP="00B61BDD">
            <w:pPr>
              <w:rPr>
                <w:color w:val="000000"/>
                <w:szCs w:val="24"/>
              </w:rPr>
            </w:pPr>
          </w:p>
          <w:p w14:paraId="7E2E550F" w14:textId="77777777" w:rsidR="00FE1231" w:rsidRPr="00F3466C" w:rsidRDefault="00FE1231" w:rsidP="00B61BDD">
            <w:pPr>
              <w:rPr>
                <w:rFonts w:eastAsiaTheme="minorHAnsi"/>
                <w:color w:val="000000"/>
                <w:szCs w:val="24"/>
              </w:rPr>
            </w:pPr>
            <w:r w:rsidRPr="00F3466C">
              <w:rPr>
                <w:color w:val="000000"/>
                <w:szCs w:val="24"/>
              </w:rPr>
              <w:t>Order #9 in ‘InProgress’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2821E67"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in the inventory stays in Active</w:t>
            </w:r>
          </w:p>
          <w:p w14:paraId="64D53C4B" w14:textId="77777777" w:rsidR="00FE1231" w:rsidRPr="00F3466C" w:rsidRDefault="00FE1231" w:rsidP="00B61BDD">
            <w:pPr>
              <w:rPr>
                <w:rFonts w:eastAsiaTheme="minorHAnsi"/>
                <w:color w:val="000000"/>
                <w:szCs w:val="24"/>
              </w:rPr>
            </w:pPr>
            <w:r w:rsidRPr="00F3466C">
              <w:rPr>
                <w:color w:val="000000"/>
                <w:szCs w:val="24"/>
              </w:rPr>
              <w:t>(</w:t>
            </w:r>
            <w:r w:rsidRPr="00F3466C">
              <w:rPr>
                <w:i/>
                <w:iCs/>
                <w:color w:val="000000"/>
                <w:szCs w:val="24"/>
              </w:rPr>
              <w:t xml:space="preserve">Sometime we use a </w:t>
            </w:r>
            <w:proofErr w:type="spellStart"/>
            <w:r w:rsidRPr="00F3466C">
              <w:rPr>
                <w:i/>
                <w:iCs/>
                <w:color w:val="000000"/>
                <w:szCs w:val="24"/>
              </w:rPr>
              <w:t>pendingModification</w:t>
            </w:r>
            <w:proofErr w:type="spellEnd"/>
            <w:r w:rsidRPr="00F3466C">
              <w:rPr>
                <w:i/>
                <w:iCs/>
                <w:color w:val="000000"/>
                <w:szCs w:val="24"/>
              </w:rPr>
              <w:t xml:space="preserve"> status – not in TMF state engine</w:t>
            </w:r>
            <w:r w:rsidRPr="00F3466C">
              <w:rPr>
                <w:color w:val="000000"/>
                <w:szCs w:val="24"/>
              </w:rPr>
              <w:t xml:space="preserve">) </w:t>
            </w:r>
          </w:p>
        </w:tc>
      </w:tr>
      <w:tr w:rsidR="00FE1231" w14:paraId="086EE092"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5345AAB"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24873B2C" w14:textId="77777777" w:rsidR="00FE1231" w:rsidRPr="00F3466C" w:rsidRDefault="00FE1231" w:rsidP="00B61BDD">
            <w:pPr>
              <w:rPr>
                <w:rFonts w:eastAsiaTheme="minorHAnsi"/>
                <w:color w:val="000000"/>
                <w:szCs w:val="24"/>
              </w:rPr>
            </w:pPr>
            <w:r w:rsidRPr="00F3466C">
              <w:rPr>
                <w:color w:val="000000"/>
                <w:szCs w:val="24"/>
              </w:rPr>
              <w:t>E-Line speed is modified</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2F5D3C8" w14:textId="77777777" w:rsidR="00FE1231" w:rsidRPr="00F3466C" w:rsidRDefault="00FE1231" w:rsidP="00B61BDD">
            <w:pPr>
              <w:rPr>
                <w:rFonts w:eastAsiaTheme="minorHAnsi"/>
                <w:color w:val="000000"/>
                <w:szCs w:val="24"/>
              </w:rPr>
            </w:pPr>
            <w:r w:rsidRPr="00F3466C">
              <w:rPr>
                <w:color w:val="000000"/>
                <w:szCs w:val="24"/>
              </w:rPr>
              <w:t>Order #9 in ‘Completed’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BCAA6D3"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active status with new attribute updated</w:t>
            </w:r>
          </w:p>
        </w:tc>
      </w:tr>
      <w:tr w:rsidR="00FE1231" w14:paraId="58553318"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14:paraId="20A9F471" w14:textId="77777777" w:rsidR="00FE1231" w:rsidRPr="00F3466C" w:rsidRDefault="00FE1231" w:rsidP="00B61BDD">
            <w:pPr>
              <w:rPr>
                <w:rFonts w:eastAsiaTheme="minorHAnsi"/>
                <w:color w:val="000000"/>
                <w:szCs w:val="24"/>
              </w:rPr>
            </w:pPr>
            <w:r w:rsidRPr="00F3466C">
              <w:rPr>
                <w:color w:val="000000"/>
                <w:szCs w:val="24"/>
              </w:rPr>
              <w:t>5/7/2018</w:t>
            </w: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33135DC1" w14:textId="77777777" w:rsidR="00FE1231" w:rsidRPr="00F3466C" w:rsidRDefault="00FE1231" w:rsidP="00B61BDD">
            <w:pPr>
              <w:rPr>
                <w:rFonts w:eastAsiaTheme="minorHAnsi"/>
                <w:color w:val="000000"/>
                <w:szCs w:val="24"/>
              </w:rPr>
            </w:pPr>
            <w:r w:rsidRPr="00F3466C">
              <w:rPr>
                <w:color w:val="000000"/>
                <w:szCs w:val="24"/>
              </w:rPr>
              <w:t>SP1 wants to suspend his E</w:t>
            </w:r>
            <w:r>
              <w:rPr>
                <w:color w:val="000000"/>
              </w:rPr>
              <w:t>-</w:t>
            </w:r>
            <w:r w:rsidRPr="00F3466C">
              <w:rPr>
                <w:color w:val="000000"/>
                <w:szCs w:val="24"/>
              </w:rPr>
              <w:t>Line</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90092A1"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605D1F9"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(ß 55664)</w:t>
            </w:r>
          </w:p>
        </w:tc>
      </w:tr>
      <w:tr w:rsidR="00FE1231" w14:paraId="3C5AFB64"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7960073"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309C28B9"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1D31F17" w14:textId="77777777" w:rsidR="00FE1231" w:rsidRPr="00F3466C" w:rsidRDefault="00FE1231" w:rsidP="00B61BDD">
            <w:pPr>
              <w:rPr>
                <w:rFonts w:eastAsiaTheme="minorHAnsi"/>
                <w:color w:val="000000"/>
                <w:szCs w:val="24"/>
              </w:rPr>
            </w:pPr>
            <w:r w:rsidRPr="00F3466C">
              <w:rPr>
                <w:color w:val="000000"/>
                <w:szCs w:val="24"/>
              </w:rPr>
              <w:t xml:space="preserve">SP1 post an order to suspend </w:t>
            </w:r>
            <w:r>
              <w:rPr>
                <w:color w:val="000000"/>
              </w:rPr>
              <w:t>E-Line</w:t>
            </w:r>
            <w:r w:rsidRPr="00F3466C">
              <w:rPr>
                <w:color w:val="000000"/>
                <w:szCs w:val="24"/>
              </w:rPr>
              <w:t>55664</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4B5CA60C" w14:textId="77777777" w:rsidR="00FE1231" w:rsidRPr="00F3466C" w:rsidRDefault="00FE1231" w:rsidP="00B61BDD">
            <w:pPr>
              <w:rPr>
                <w:rFonts w:eastAsiaTheme="minorHAnsi"/>
                <w:color w:val="000000"/>
                <w:szCs w:val="24"/>
              </w:rPr>
            </w:pPr>
          </w:p>
        </w:tc>
      </w:tr>
      <w:tr w:rsidR="00FE1231" w14:paraId="37693519"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96B0DCA"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AFCA56B"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962EC0F" w14:textId="77777777" w:rsidR="00FE1231" w:rsidRPr="00F3466C" w:rsidRDefault="00FE1231" w:rsidP="00B61BDD">
            <w:pPr>
              <w:rPr>
                <w:rFonts w:eastAsiaTheme="minorHAnsi"/>
                <w:color w:val="000000"/>
                <w:szCs w:val="24"/>
              </w:rPr>
            </w:pPr>
            <w:r w:rsidRPr="00F3466C">
              <w:rPr>
                <w:color w:val="000000"/>
                <w:szCs w:val="24"/>
              </w:rPr>
              <w:t>SP2 receives the order. This is the order #48</w:t>
            </w:r>
          </w:p>
          <w:p w14:paraId="6306F4C2" w14:textId="77777777" w:rsidR="00FE1231" w:rsidRPr="00F3466C" w:rsidRDefault="00FE1231" w:rsidP="00B61BDD">
            <w:pPr>
              <w:rPr>
                <w:color w:val="000000"/>
                <w:szCs w:val="24"/>
              </w:rPr>
            </w:pPr>
            <w:r w:rsidRPr="00F3466C">
              <w:rPr>
                <w:color w:val="000000"/>
                <w:szCs w:val="24"/>
              </w:rPr>
              <w:t xml:space="preserve">Order #48 in </w:t>
            </w:r>
            <w:r w:rsidRPr="00F3466C">
              <w:rPr>
                <w:color w:val="000000"/>
                <w:szCs w:val="24"/>
              </w:rPr>
              <w:lastRenderedPageBreak/>
              <w:t>Acknowledged status</w:t>
            </w:r>
          </w:p>
          <w:p w14:paraId="1CE89351" w14:textId="77777777" w:rsidR="00FE1231" w:rsidRPr="00F3466C" w:rsidRDefault="00FE1231" w:rsidP="00B61BDD">
            <w:pPr>
              <w:rPr>
                <w:rFonts w:eastAsiaTheme="minorHAnsi"/>
                <w:color w:val="000000"/>
                <w:szCs w:val="24"/>
              </w:rPr>
            </w:pPr>
            <w:r w:rsidRPr="00F3466C">
              <w:rPr>
                <w:color w:val="000000"/>
                <w:szCs w:val="24"/>
              </w:rPr>
              <w:t>Note that order #48 has not any link with orders  #1 or #9</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1683FED" w14:textId="77777777" w:rsidR="00FE1231" w:rsidRPr="00F3466C" w:rsidRDefault="00FE1231" w:rsidP="00B61BDD">
            <w:pPr>
              <w:rPr>
                <w:rFonts w:eastAsiaTheme="minorHAnsi"/>
                <w:color w:val="000000"/>
                <w:szCs w:val="24"/>
              </w:rPr>
            </w:pPr>
          </w:p>
        </w:tc>
      </w:tr>
      <w:tr w:rsidR="00FE1231" w14:paraId="3021474E"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A26DD4B"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0045E97"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2AD8040" w14:textId="77777777" w:rsidR="00FE1231" w:rsidRPr="00F3466C" w:rsidRDefault="00FE1231" w:rsidP="00B61BDD">
            <w:pPr>
              <w:rPr>
                <w:rFonts w:eastAsiaTheme="minorHAnsi"/>
                <w:color w:val="000000"/>
                <w:szCs w:val="24"/>
              </w:rPr>
            </w:pPr>
            <w:r w:rsidRPr="00F3466C">
              <w:rPr>
                <w:color w:val="000000"/>
                <w:szCs w:val="24"/>
              </w:rPr>
              <w:t>SP2 begin delivery</w:t>
            </w:r>
          </w:p>
          <w:p w14:paraId="351DF656" w14:textId="77777777" w:rsidR="00FE1231" w:rsidRPr="00F3466C" w:rsidRDefault="00FE1231" w:rsidP="00B61BDD">
            <w:pPr>
              <w:rPr>
                <w:color w:val="000000"/>
                <w:szCs w:val="24"/>
              </w:rPr>
            </w:pPr>
          </w:p>
          <w:p w14:paraId="598007F9" w14:textId="77777777" w:rsidR="00FE1231" w:rsidRPr="00F3466C" w:rsidRDefault="00FE1231" w:rsidP="00B61BDD">
            <w:pPr>
              <w:rPr>
                <w:rFonts w:eastAsiaTheme="minorHAnsi"/>
                <w:color w:val="000000"/>
                <w:szCs w:val="24"/>
              </w:rPr>
            </w:pPr>
            <w:r w:rsidRPr="00F3466C">
              <w:rPr>
                <w:color w:val="000000"/>
                <w:szCs w:val="24"/>
              </w:rPr>
              <w:t>Order #48 in ‘InProgress’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1FBEC748" w14:textId="77777777" w:rsidR="00FE1231" w:rsidRPr="00F3466C" w:rsidRDefault="00FE1231" w:rsidP="00B61BDD">
            <w:pPr>
              <w:rPr>
                <w:rFonts w:eastAsiaTheme="minorHAnsi"/>
                <w:color w:val="000000"/>
                <w:szCs w:val="24"/>
              </w:rPr>
            </w:pPr>
            <w:r w:rsidRPr="00F3466C">
              <w:rPr>
                <w:color w:val="000000"/>
                <w:szCs w:val="24"/>
              </w:rPr>
              <w:t>The  </w:t>
            </w:r>
            <w:r>
              <w:rPr>
                <w:color w:val="000000"/>
              </w:rPr>
              <w:t xml:space="preserve">E-Line </w:t>
            </w:r>
            <w:r w:rsidRPr="00F3466C">
              <w:rPr>
                <w:color w:val="000000"/>
                <w:szCs w:val="24"/>
              </w:rPr>
              <w:t>product #55664  in the inventory stays in Active</w:t>
            </w:r>
          </w:p>
          <w:p w14:paraId="74EFD73D" w14:textId="77777777" w:rsidR="00FE1231" w:rsidRPr="00F3466C" w:rsidRDefault="00FE1231" w:rsidP="00B61BDD">
            <w:pPr>
              <w:rPr>
                <w:rFonts w:eastAsiaTheme="minorHAnsi"/>
                <w:color w:val="000000"/>
                <w:szCs w:val="24"/>
              </w:rPr>
            </w:pPr>
            <w:r w:rsidRPr="00F3466C">
              <w:rPr>
                <w:color w:val="000000"/>
                <w:szCs w:val="24"/>
              </w:rPr>
              <w:t>(</w:t>
            </w:r>
            <w:r w:rsidRPr="00F3466C">
              <w:rPr>
                <w:i/>
                <w:iCs/>
                <w:color w:val="000000"/>
                <w:szCs w:val="24"/>
              </w:rPr>
              <w:t xml:space="preserve">Sometime we use a </w:t>
            </w:r>
            <w:proofErr w:type="spellStart"/>
            <w:r w:rsidRPr="00F3466C">
              <w:rPr>
                <w:i/>
                <w:iCs/>
                <w:color w:val="000000"/>
                <w:szCs w:val="24"/>
              </w:rPr>
              <w:t>pendingsuspension</w:t>
            </w:r>
            <w:proofErr w:type="spellEnd"/>
            <w:r w:rsidRPr="00F3466C">
              <w:rPr>
                <w:i/>
                <w:iCs/>
                <w:color w:val="000000"/>
                <w:szCs w:val="24"/>
              </w:rPr>
              <w:t xml:space="preserve"> status – not in TMF state engine</w:t>
            </w:r>
            <w:r w:rsidRPr="00F3466C">
              <w:rPr>
                <w:color w:val="000000"/>
                <w:szCs w:val="24"/>
              </w:rPr>
              <w:t xml:space="preserve">) </w:t>
            </w:r>
          </w:p>
        </w:tc>
      </w:tr>
      <w:tr w:rsidR="00FE1231" w14:paraId="05DD556E"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7B956D4"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C44AE2C" w14:textId="77777777" w:rsidR="00FE1231" w:rsidRPr="00F3466C" w:rsidRDefault="00FE1231" w:rsidP="00B61BDD">
            <w:pPr>
              <w:rPr>
                <w:rFonts w:eastAsiaTheme="minorHAnsi"/>
                <w:color w:val="000000"/>
                <w:szCs w:val="24"/>
              </w:rPr>
            </w:pPr>
            <w:r w:rsidRPr="00F3466C">
              <w:rPr>
                <w:color w:val="000000"/>
                <w:szCs w:val="24"/>
              </w:rPr>
              <w:t>E-Line is suspended</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21DABFCD" w14:textId="77777777" w:rsidR="00FE1231" w:rsidRPr="00F3466C" w:rsidRDefault="00FE1231" w:rsidP="00B61BDD">
            <w:pPr>
              <w:rPr>
                <w:rFonts w:eastAsiaTheme="minorHAnsi"/>
                <w:color w:val="000000"/>
                <w:szCs w:val="24"/>
              </w:rPr>
            </w:pPr>
            <w:r w:rsidRPr="00F3466C">
              <w:rPr>
                <w:color w:val="000000"/>
                <w:szCs w:val="24"/>
              </w:rPr>
              <w:t>Order #48 in ‘Completed’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5FFCF203"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in suspended status</w:t>
            </w:r>
          </w:p>
        </w:tc>
      </w:tr>
      <w:tr w:rsidR="00FE1231" w14:paraId="1DD6F66A"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230580" w14:textId="77777777" w:rsidR="00FE1231" w:rsidRPr="00F3466C" w:rsidRDefault="00FE1231" w:rsidP="00B61BDD">
            <w:pPr>
              <w:rPr>
                <w:rFonts w:eastAsiaTheme="minorHAnsi"/>
                <w:color w:val="000000"/>
                <w:szCs w:val="24"/>
              </w:rPr>
            </w:pPr>
            <w:r w:rsidRPr="00F3466C">
              <w:rPr>
                <w:color w:val="000000"/>
                <w:szCs w:val="24"/>
              </w:rPr>
              <w:t>5/13/2018</w:t>
            </w: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3596BD3E" w14:textId="77777777" w:rsidR="00FE1231" w:rsidRPr="00F3466C" w:rsidRDefault="00FE1231" w:rsidP="00B61BDD">
            <w:pPr>
              <w:rPr>
                <w:rFonts w:eastAsiaTheme="minorHAnsi"/>
                <w:color w:val="000000"/>
                <w:szCs w:val="24"/>
              </w:rPr>
            </w:pPr>
            <w:r>
              <w:rPr>
                <w:color w:val="000000"/>
              </w:rPr>
              <w:t>SP1 wants to reactivate his E-</w:t>
            </w:r>
            <w:r w:rsidRPr="00F3466C">
              <w:rPr>
                <w:color w:val="000000"/>
                <w:szCs w:val="24"/>
              </w:rPr>
              <w:t>Line</w:t>
            </w: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72E6C0C6"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197E5030"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(ß 55664)</w:t>
            </w:r>
          </w:p>
        </w:tc>
      </w:tr>
      <w:tr w:rsidR="00FE1231" w14:paraId="6241C3D7"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B80418"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081E069"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18B1839" w14:textId="77777777" w:rsidR="00FE1231" w:rsidRPr="00F3466C" w:rsidRDefault="00FE1231" w:rsidP="00B61BDD">
            <w:pPr>
              <w:rPr>
                <w:rFonts w:eastAsiaTheme="minorHAnsi"/>
                <w:color w:val="000000"/>
                <w:szCs w:val="24"/>
              </w:rPr>
            </w:pPr>
            <w:r w:rsidRPr="00F3466C">
              <w:rPr>
                <w:color w:val="000000"/>
                <w:szCs w:val="24"/>
              </w:rPr>
              <w:t xml:space="preserve">SP1 post an order to reactivate </w:t>
            </w:r>
            <w:r>
              <w:rPr>
                <w:color w:val="000000"/>
              </w:rPr>
              <w:t xml:space="preserve">E-Line </w:t>
            </w:r>
            <w:r w:rsidRPr="00F3466C">
              <w:rPr>
                <w:color w:val="000000"/>
                <w:szCs w:val="24"/>
              </w:rPr>
              <w:t>55664</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002D3B1F" w14:textId="77777777" w:rsidR="00FE1231" w:rsidRPr="00F3466C" w:rsidRDefault="00FE1231" w:rsidP="00B61BDD">
            <w:pPr>
              <w:rPr>
                <w:rFonts w:eastAsiaTheme="minorHAnsi"/>
                <w:color w:val="000000"/>
                <w:szCs w:val="24"/>
              </w:rPr>
            </w:pPr>
          </w:p>
        </w:tc>
      </w:tr>
      <w:tr w:rsidR="00FE1231" w14:paraId="55425AD6"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002F610"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5CA67557"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78F066EA" w14:textId="77777777" w:rsidR="00FE1231" w:rsidRPr="00F3466C" w:rsidRDefault="00FE1231" w:rsidP="00B61BDD">
            <w:pPr>
              <w:rPr>
                <w:rFonts w:eastAsiaTheme="minorHAnsi"/>
                <w:color w:val="000000"/>
                <w:szCs w:val="24"/>
              </w:rPr>
            </w:pPr>
            <w:r w:rsidRPr="00F3466C">
              <w:rPr>
                <w:color w:val="000000"/>
                <w:szCs w:val="24"/>
              </w:rPr>
              <w:t>SP2 receives the order. This is the order #52</w:t>
            </w:r>
          </w:p>
          <w:p w14:paraId="39A916D2" w14:textId="77777777" w:rsidR="00FE1231" w:rsidRPr="00F3466C" w:rsidRDefault="00FE1231" w:rsidP="00B61BDD">
            <w:pPr>
              <w:rPr>
                <w:color w:val="000000"/>
                <w:szCs w:val="24"/>
              </w:rPr>
            </w:pPr>
            <w:r w:rsidRPr="00F3466C">
              <w:rPr>
                <w:color w:val="000000"/>
                <w:szCs w:val="24"/>
              </w:rPr>
              <w:t>Order #52 in Acknowledged status</w:t>
            </w:r>
          </w:p>
          <w:p w14:paraId="26DD3ADA"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10277864" w14:textId="77777777" w:rsidR="00FE1231" w:rsidRPr="00F3466C" w:rsidRDefault="00FE1231" w:rsidP="00B61BDD">
            <w:pPr>
              <w:rPr>
                <w:rFonts w:eastAsiaTheme="minorHAnsi"/>
                <w:color w:val="000000"/>
                <w:szCs w:val="24"/>
              </w:rPr>
            </w:pPr>
          </w:p>
        </w:tc>
      </w:tr>
      <w:tr w:rsidR="00FE1231" w14:paraId="31B70D25"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A39AA8"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387113D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65132633" w14:textId="77777777" w:rsidR="00FE1231" w:rsidRPr="00F3466C" w:rsidRDefault="00FE1231" w:rsidP="00B61BDD">
            <w:pPr>
              <w:rPr>
                <w:rFonts w:eastAsiaTheme="minorHAnsi"/>
                <w:color w:val="000000"/>
                <w:szCs w:val="24"/>
              </w:rPr>
            </w:pPr>
            <w:r w:rsidRPr="00F3466C">
              <w:rPr>
                <w:color w:val="000000"/>
                <w:szCs w:val="24"/>
              </w:rPr>
              <w:t>SP2 begin delivery</w:t>
            </w:r>
          </w:p>
          <w:p w14:paraId="2AAD5F7A" w14:textId="77777777" w:rsidR="00FE1231" w:rsidRPr="00F3466C" w:rsidRDefault="00FE1231" w:rsidP="00B61BDD">
            <w:pPr>
              <w:rPr>
                <w:color w:val="000000"/>
                <w:szCs w:val="24"/>
              </w:rPr>
            </w:pPr>
          </w:p>
          <w:p w14:paraId="583482D7" w14:textId="77777777" w:rsidR="00FE1231" w:rsidRPr="00F3466C" w:rsidRDefault="00FE1231" w:rsidP="00B61BDD">
            <w:pPr>
              <w:rPr>
                <w:rFonts w:eastAsiaTheme="minorHAnsi"/>
                <w:color w:val="000000"/>
                <w:szCs w:val="24"/>
              </w:rPr>
            </w:pPr>
            <w:r w:rsidRPr="00F3466C">
              <w:rPr>
                <w:color w:val="000000"/>
                <w:szCs w:val="24"/>
              </w:rPr>
              <w:t>Order #52 in ‘InProgress’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718C62CB" w14:textId="77777777" w:rsidR="00FE1231" w:rsidRPr="00F3466C" w:rsidRDefault="00FE1231" w:rsidP="00B61BDD">
            <w:pPr>
              <w:rPr>
                <w:rFonts w:eastAsiaTheme="minorHAnsi"/>
                <w:color w:val="000000"/>
                <w:szCs w:val="24"/>
              </w:rPr>
            </w:pPr>
            <w:r w:rsidRPr="00F3466C">
              <w:rPr>
                <w:color w:val="000000"/>
                <w:szCs w:val="24"/>
              </w:rPr>
              <w:t>The  </w:t>
            </w:r>
            <w:r>
              <w:rPr>
                <w:color w:val="000000"/>
              </w:rPr>
              <w:t xml:space="preserve">E-Line </w:t>
            </w:r>
            <w:r w:rsidRPr="00F3466C">
              <w:rPr>
                <w:color w:val="000000"/>
                <w:szCs w:val="24"/>
              </w:rPr>
              <w:t>product #55664  in the inventory stays in suspended status</w:t>
            </w:r>
          </w:p>
        </w:tc>
      </w:tr>
      <w:tr w:rsidR="00FE1231" w14:paraId="374ED95C"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680009C"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07A4350B" w14:textId="77777777" w:rsidR="00FE1231" w:rsidRPr="00F3466C" w:rsidRDefault="00FE1231" w:rsidP="00B61BDD">
            <w:pPr>
              <w:rPr>
                <w:rFonts w:eastAsiaTheme="minorHAnsi"/>
                <w:color w:val="000000"/>
                <w:szCs w:val="24"/>
              </w:rPr>
            </w:pPr>
            <w:r w:rsidRPr="00F3466C">
              <w:rPr>
                <w:color w:val="000000"/>
                <w:szCs w:val="24"/>
              </w:rPr>
              <w:t>E-Line is active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4193AEB4" w14:textId="77777777" w:rsidR="00FE1231" w:rsidRPr="00F3466C" w:rsidRDefault="00FE1231" w:rsidP="00B61BDD">
            <w:pPr>
              <w:rPr>
                <w:rFonts w:eastAsiaTheme="minorHAnsi"/>
                <w:color w:val="000000"/>
                <w:szCs w:val="24"/>
              </w:rPr>
            </w:pPr>
            <w:r w:rsidRPr="00F3466C">
              <w:rPr>
                <w:color w:val="000000"/>
                <w:szCs w:val="24"/>
              </w:rPr>
              <w:t>Order #52 in ‘Completed’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9A202B6"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in active status</w:t>
            </w:r>
          </w:p>
        </w:tc>
      </w:tr>
      <w:tr w:rsidR="00FE1231" w14:paraId="0FBF9193"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F55EB5" w14:textId="77777777" w:rsidR="00FE1231" w:rsidRPr="00F3466C" w:rsidRDefault="00FE1231" w:rsidP="00B61BDD">
            <w:pPr>
              <w:rPr>
                <w:rFonts w:eastAsiaTheme="minorHAnsi"/>
                <w:color w:val="000000"/>
                <w:szCs w:val="24"/>
              </w:rPr>
            </w:pPr>
            <w:r w:rsidRPr="00F3466C">
              <w:rPr>
                <w:color w:val="000000"/>
                <w:szCs w:val="24"/>
              </w:rPr>
              <w:t>…..</w:t>
            </w: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E3F401C"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0B8B63C4"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7D7F17C3" w14:textId="77777777" w:rsidR="00FE1231" w:rsidRPr="00F3466C" w:rsidRDefault="00FE1231" w:rsidP="00B61BDD">
            <w:pPr>
              <w:rPr>
                <w:rFonts w:eastAsiaTheme="minorHAnsi"/>
                <w:color w:val="000000"/>
                <w:szCs w:val="24"/>
              </w:rPr>
            </w:pPr>
          </w:p>
        </w:tc>
      </w:tr>
    </w:tbl>
    <w:p w14:paraId="1D714A73" w14:textId="20FF87B1" w:rsidR="003F1B62" w:rsidRDefault="003F1B62" w:rsidP="003F1B62">
      <w:pPr>
        <w:pStyle w:val="TableCaption"/>
      </w:pPr>
      <w:bookmarkStart w:id="40" w:name="_Toc507146231"/>
      <w:r>
        <w:t xml:space="preserve">Table </w:t>
      </w:r>
      <w:fldSimple w:instr=" SEQ Table \* ARABIC ">
        <w:r w:rsidR="0099282C">
          <w:rPr>
            <w:noProof/>
          </w:rPr>
          <w:t>3</w:t>
        </w:r>
      </w:fldSimple>
      <w:r>
        <w:t xml:space="preserve"> – Product Order Example</w:t>
      </w:r>
      <w:bookmarkEnd w:id="40"/>
    </w:p>
    <w:p w14:paraId="17B301DD" w14:textId="6A4B6A24" w:rsidR="00FE1231" w:rsidRPr="00152C68" w:rsidRDefault="003F1B62" w:rsidP="003F1B62">
      <w:pPr>
        <w:pStyle w:val="Heading2"/>
      </w:pPr>
      <w:bookmarkStart w:id="41" w:name="_Toc507146209"/>
      <w:r>
        <w:t xml:space="preserve">Relationship </w:t>
      </w:r>
      <w:r w:rsidR="00F74EFE">
        <w:t>between</w:t>
      </w:r>
      <w:r>
        <w:t xml:space="preserve"> Order Item Status and Product Status</w:t>
      </w:r>
      <w:bookmarkEnd w:id="41"/>
    </w:p>
    <w:p w14:paraId="3C59AEE9" w14:textId="77777777" w:rsidR="003F1B62" w:rsidRDefault="003F1B62" w:rsidP="00FE1231"/>
    <w:p w14:paraId="4B0975E8" w14:textId="14E1FAA8" w:rsidR="00FE1231" w:rsidRDefault="00FE1231" w:rsidP="00FE1231">
      <w:r>
        <w:t>There is a relationship between the “OrderItem” status and the “Product” status when the “</w:t>
      </w:r>
      <w:proofErr w:type="spellStart"/>
      <w:r>
        <w:t>orderItemAction</w:t>
      </w:r>
      <w:proofErr w:type="spellEnd"/>
      <w:r>
        <w:t>” on a product order is “</w:t>
      </w:r>
      <w:proofErr w:type="gramStart"/>
      <w:r>
        <w:t>INSTALL</w:t>
      </w:r>
      <w:proofErr w:type="gramEnd"/>
      <w:r>
        <w:t xml:space="preserve">”, as described in the table below: </w:t>
      </w:r>
    </w:p>
    <w:p w14:paraId="44FD2604"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07AD95F5" w14:textId="77777777" w:rsidTr="00B61BDD">
        <w:tc>
          <w:tcPr>
            <w:tcW w:w="2965" w:type="dxa"/>
            <w:shd w:val="clear" w:color="auto" w:fill="C6D9F1" w:themeFill="text2" w:themeFillTint="33"/>
          </w:tcPr>
          <w:p w14:paraId="3EA82E09" w14:textId="77777777" w:rsidR="00FE1231" w:rsidRDefault="00FE1231" w:rsidP="00B61BDD">
            <w:r>
              <w:lastRenderedPageBreak/>
              <w:t>Order Item Status</w:t>
            </w:r>
          </w:p>
        </w:tc>
        <w:tc>
          <w:tcPr>
            <w:tcW w:w="2880" w:type="dxa"/>
            <w:shd w:val="clear" w:color="auto" w:fill="C6D9F1" w:themeFill="text2" w:themeFillTint="33"/>
          </w:tcPr>
          <w:p w14:paraId="54FAED27" w14:textId="77777777" w:rsidR="00FE1231" w:rsidRDefault="00FE1231" w:rsidP="00B61BDD">
            <w:r>
              <w:t>Product Status</w:t>
            </w:r>
          </w:p>
        </w:tc>
        <w:tc>
          <w:tcPr>
            <w:tcW w:w="2880" w:type="dxa"/>
            <w:shd w:val="clear" w:color="auto" w:fill="C6D9F1" w:themeFill="text2" w:themeFillTint="33"/>
          </w:tcPr>
          <w:p w14:paraId="3968E1DC" w14:textId="77777777" w:rsidR="00FE1231" w:rsidRDefault="00FE1231" w:rsidP="00B61BDD">
            <w:r>
              <w:t>Comment</w:t>
            </w:r>
          </w:p>
        </w:tc>
      </w:tr>
      <w:tr w:rsidR="00FE1231" w14:paraId="37A71452" w14:textId="77777777" w:rsidTr="00B61BDD">
        <w:tc>
          <w:tcPr>
            <w:tcW w:w="2965" w:type="dxa"/>
          </w:tcPr>
          <w:p w14:paraId="295E9419" w14:textId="77777777" w:rsidR="00FE1231" w:rsidRDefault="00FE1231" w:rsidP="00B61BDD">
            <w:r>
              <w:t>Acknowledged</w:t>
            </w:r>
          </w:p>
        </w:tc>
        <w:tc>
          <w:tcPr>
            <w:tcW w:w="2880" w:type="dxa"/>
          </w:tcPr>
          <w:p w14:paraId="2C64507C" w14:textId="77777777" w:rsidR="00FE1231" w:rsidRDefault="00FE1231" w:rsidP="00B61BDD">
            <w:r>
              <w:t>NA</w:t>
            </w:r>
          </w:p>
        </w:tc>
        <w:tc>
          <w:tcPr>
            <w:tcW w:w="2880" w:type="dxa"/>
          </w:tcPr>
          <w:p w14:paraId="1F7070E0" w14:textId="77777777" w:rsidR="00FE1231" w:rsidRDefault="00FE1231" w:rsidP="00B61BDD">
            <w:r>
              <w:t>No product available through the API</w:t>
            </w:r>
          </w:p>
        </w:tc>
      </w:tr>
      <w:tr w:rsidR="00FE1231" w14:paraId="144741A8" w14:textId="77777777" w:rsidTr="00B61BDD">
        <w:tc>
          <w:tcPr>
            <w:tcW w:w="2965" w:type="dxa"/>
          </w:tcPr>
          <w:p w14:paraId="1FC36A8D" w14:textId="77777777" w:rsidR="00FE1231" w:rsidRDefault="00FE1231" w:rsidP="00B61BDD">
            <w:r>
              <w:t>Rejected</w:t>
            </w:r>
          </w:p>
        </w:tc>
        <w:tc>
          <w:tcPr>
            <w:tcW w:w="2880" w:type="dxa"/>
          </w:tcPr>
          <w:p w14:paraId="26DB781E" w14:textId="77777777" w:rsidR="00FE1231" w:rsidRDefault="00FE1231" w:rsidP="00B61BDD">
            <w:r>
              <w:t>NA</w:t>
            </w:r>
          </w:p>
        </w:tc>
        <w:tc>
          <w:tcPr>
            <w:tcW w:w="2880" w:type="dxa"/>
          </w:tcPr>
          <w:p w14:paraId="4C9BE905" w14:textId="77777777" w:rsidR="00FE1231" w:rsidRDefault="00FE1231" w:rsidP="00B61BDD">
            <w:r>
              <w:t>No product available through the API</w:t>
            </w:r>
          </w:p>
        </w:tc>
      </w:tr>
      <w:tr w:rsidR="00FE1231" w14:paraId="4AD5B49D" w14:textId="77777777" w:rsidTr="00B61BDD">
        <w:tc>
          <w:tcPr>
            <w:tcW w:w="2965" w:type="dxa"/>
          </w:tcPr>
          <w:p w14:paraId="0CAE7F89" w14:textId="77777777" w:rsidR="00FE1231" w:rsidRDefault="00FE1231" w:rsidP="00B61BDD">
            <w:r>
              <w:t>Pending</w:t>
            </w:r>
          </w:p>
        </w:tc>
        <w:tc>
          <w:tcPr>
            <w:tcW w:w="2880" w:type="dxa"/>
          </w:tcPr>
          <w:p w14:paraId="1D5F5269" w14:textId="77777777" w:rsidR="00FE1231" w:rsidRDefault="00FE1231" w:rsidP="00B61BDD">
            <w:r>
              <w:t>NA</w:t>
            </w:r>
          </w:p>
        </w:tc>
        <w:tc>
          <w:tcPr>
            <w:tcW w:w="2880" w:type="dxa"/>
          </w:tcPr>
          <w:p w14:paraId="6CE93CFD" w14:textId="77777777" w:rsidR="00FE1231" w:rsidRDefault="00FE1231" w:rsidP="00B61BDD">
            <w:r>
              <w:t>No product available through the API</w:t>
            </w:r>
          </w:p>
        </w:tc>
      </w:tr>
      <w:tr w:rsidR="00FE1231" w14:paraId="3DEF2432" w14:textId="77777777" w:rsidTr="00B61BDD">
        <w:tc>
          <w:tcPr>
            <w:tcW w:w="2965" w:type="dxa"/>
          </w:tcPr>
          <w:p w14:paraId="037ECADF" w14:textId="77777777" w:rsidR="00FE1231" w:rsidRDefault="00FE1231" w:rsidP="00B61BDD">
            <w:r>
              <w:t>AssessingCancellation</w:t>
            </w:r>
          </w:p>
        </w:tc>
        <w:tc>
          <w:tcPr>
            <w:tcW w:w="2880" w:type="dxa"/>
          </w:tcPr>
          <w:p w14:paraId="32398CB4" w14:textId="77777777" w:rsidR="00FE1231" w:rsidRDefault="00FE1231" w:rsidP="00B61BDD">
            <w:r>
              <w:t>NA</w:t>
            </w:r>
          </w:p>
        </w:tc>
        <w:tc>
          <w:tcPr>
            <w:tcW w:w="2880" w:type="dxa"/>
          </w:tcPr>
          <w:p w14:paraId="64D79800" w14:textId="77777777" w:rsidR="00FE1231" w:rsidRDefault="00FE1231" w:rsidP="00B61BDD">
            <w:r>
              <w:t>No product available through the API</w:t>
            </w:r>
          </w:p>
        </w:tc>
      </w:tr>
      <w:tr w:rsidR="00FE1231" w14:paraId="06FD7DA3" w14:textId="77777777" w:rsidTr="00B61BDD">
        <w:tc>
          <w:tcPr>
            <w:tcW w:w="2965" w:type="dxa"/>
          </w:tcPr>
          <w:p w14:paraId="1A4C7718" w14:textId="77777777" w:rsidR="00FE1231" w:rsidRDefault="00FE1231" w:rsidP="00B61BDD">
            <w:r>
              <w:t>PendingCancellation</w:t>
            </w:r>
          </w:p>
        </w:tc>
        <w:tc>
          <w:tcPr>
            <w:tcW w:w="2880" w:type="dxa"/>
          </w:tcPr>
          <w:p w14:paraId="0281A0E6" w14:textId="77777777" w:rsidR="00FE1231" w:rsidRDefault="00FE1231" w:rsidP="00B61BDD">
            <w:r>
              <w:t>NA</w:t>
            </w:r>
          </w:p>
        </w:tc>
        <w:tc>
          <w:tcPr>
            <w:tcW w:w="2880" w:type="dxa"/>
          </w:tcPr>
          <w:p w14:paraId="42064E7A" w14:textId="77777777" w:rsidR="00FE1231" w:rsidRDefault="00FE1231" w:rsidP="00B61BDD">
            <w:r>
              <w:t>No product available through the API</w:t>
            </w:r>
          </w:p>
        </w:tc>
      </w:tr>
      <w:tr w:rsidR="00FE1231" w14:paraId="1A9D7F5C" w14:textId="77777777" w:rsidTr="00B61BDD">
        <w:tc>
          <w:tcPr>
            <w:tcW w:w="2965" w:type="dxa"/>
          </w:tcPr>
          <w:p w14:paraId="45C97C21" w14:textId="77777777" w:rsidR="00FE1231" w:rsidRDefault="00FE1231" w:rsidP="00B61BDD">
            <w:r>
              <w:t>Cancelled</w:t>
            </w:r>
          </w:p>
        </w:tc>
        <w:tc>
          <w:tcPr>
            <w:tcW w:w="2880" w:type="dxa"/>
          </w:tcPr>
          <w:p w14:paraId="5DABD461" w14:textId="77777777" w:rsidR="00FE1231" w:rsidRDefault="00FE1231" w:rsidP="00B61BDD">
            <w:r>
              <w:t>NA</w:t>
            </w:r>
          </w:p>
        </w:tc>
        <w:tc>
          <w:tcPr>
            <w:tcW w:w="2880" w:type="dxa"/>
          </w:tcPr>
          <w:p w14:paraId="23FF77A3" w14:textId="77777777" w:rsidR="00FE1231" w:rsidRDefault="00FE1231" w:rsidP="00B61BDD">
            <w:r>
              <w:t>No product available through the API</w:t>
            </w:r>
          </w:p>
        </w:tc>
      </w:tr>
      <w:tr w:rsidR="00FE1231" w14:paraId="6460D4D7" w14:textId="77777777" w:rsidTr="00B61BDD">
        <w:tc>
          <w:tcPr>
            <w:tcW w:w="2965" w:type="dxa"/>
          </w:tcPr>
          <w:p w14:paraId="272BA96A" w14:textId="77777777" w:rsidR="00FE1231" w:rsidRDefault="00FE1231" w:rsidP="00B61BDD">
            <w:r>
              <w:t>InProgress</w:t>
            </w:r>
          </w:p>
        </w:tc>
        <w:tc>
          <w:tcPr>
            <w:tcW w:w="2880" w:type="dxa"/>
          </w:tcPr>
          <w:p w14:paraId="510F1BCD" w14:textId="77777777" w:rsidR="00FE1231" w:rsidRDefault="00FE1231" w:rsidP="00B61BDD">
            <w:r>
              <w:t>NA</w:t>
            </w:r>
          </w:p>
        </w:tc>
        <w:tc>
          <w:tcPr>
            <w:tcW w:w="2880" w:type="dxa"/>
          </w:tcPr>
          <w:p w14:paraId="4BAA6E93" w14:textId="77777777" w:rsidR="00FE1231" w:rsidRDefault="00FE1231" w:rsidP="00B61BDD">
            <w:r>
              <w:t>No product available through the API</w:t>
            </w:r>
          </w:p>
        </w:tc>
      </w:tr>
      <w:tr w:rsidR="00FE1231" w14:paraId="0CA5EE62" w14:textId="77777777" w:rsidTr="00B61BDD">
        <w:tc>
          <w:tcPr>
            <w:tcW w:w="2965" w:type="dxa"/>
          </w:tcPr>
          <w:p w14:paraId="71D23B55" w14:textId="77777777" w:rsidR="00FE1231" w:rsidRDefault="00FE1231" w:rsidP="00B61BDD">
            <w:r>
              <w:t>Configured</w:t>
            </w:r>
          </w:p>
        </w:tc>
        <w:tc>
          <w:tcPr>
            <w:tcW w:w="2880" w:type="dxa"/>
          </w:tcPr>
          <w:p w14:paraId="293B160E" w14:textId="77777777" w:rsidR="00FE1231" w:rsidRDefault="00FE1231" w:rsidP="00B61BDD">
            <w:r>
              <w:t>NA</w:t>
            </w:r>
          </w:p>
        </w:tc>
        <w:tc>
          <w:tcPr>
            <w:tcW w:w="2880" w:type="dxa"/>
          </w:tcPr>
          <w:p w14:paraId="5AC9D965" w14:textId="77777777" w:rsidR="00FE1231" w:rsidRDefault="00FE1231" w:rsidP="00B61BDD">
            <w:r>
              <w:t>No product available through the API</w:t>
            </w:r>
          </w:p>
        </w:tc>
      </w:tr>
      <w:tr w:rsidR="00FE1231" w14:paraId="57E5FBCB" w14:textId="77777777" w:rsidTr="00B61BDD">
        <w:tc>
          <w:tcPr>
            <w:tcW w:w="2965" w:type="dxa"/>
          </w:tcPr>
          <w:p w14:paraId="54B6CE49" w14:textId="77777777" w:rsidR="00FE1231" w:rsidRDefault="00FE1231" w:rsidP="00B61BDD">
            <w:r>
              <w:t>Held</w:t>
            </w:r>
          </w:p>
        </w:tc>
        <w:tc>
          <w:tcPr>
            <w:tcW w:w="2880" w:type="dxa"/>
          </w:tcPr>
          <w:p w14:paraId="0414B890" w14:textId="77777777" w:rsidR="00FE1231" w:rsidRDefault="00FE1231" w:rsidP="00B61BDD">
            <w:r>
              <w:t>NA</w:t>
            </w:r>
          </w:p>
        </w:tc>
        <w:tc>
          <w:tcPr>
            <w:tcW w:w="2880" w:type="dxa"/>
          </w:tcPr>
          <w:p w14:paraId="29F93153" w14:textId="77777777" w:rsidR="00FE1231" w:rsidRDefault="00FE1231" w:rsidP="00B61BDD">
            <w:r>
              <w:t>No product available through the API</w:t>
            </w:r>
          </w:p>
        </w:tc>
      </w:tr>
      <w:tr w:rsidR="00FE1231" w14:paraId="3F1BE332" w14:textId="77777777" w:rsidTr="00B61BDD">
        <w:tc>
          <w:tcPr>
            <w:tcW w:w="2965" w:type="dxa"/>
          </w:tcPr>
          <w:p w14:paraId="2CF96EE4" w14:textId="77777777" w:rsidR="00FE1231" w:rsidRDefault="00FE1231" w:rsidP="00B61BDD">
            <w:r>
              <w:t>Failed</w:t>
            </w:r>
          </w:p>
        </w:tc>
        <w:tc>
          <w:tcPr>
            <w:tcW w:w="2880" w:type="dxa"/>
          </w:tcPr>
          <w:p w14:paraId="781FF9FD" w14:textId="77777777" w:rsidR="00FE1231" w:rsidRDefault="00FE1231" w:rsidP="00B61BDD">
            <w:r>
              <w:t>NA</w:t>
            </w:r>
          </w:p>
        </w:tc>
        <w:tc>
          <w:tcPr>
            <w:tcW w:w="2880" w:type="dxa"/>
          </w:tcPr>
          <w:p w14:paraId="7DC664F4" w14:textId="77777777" w:rsidR="00FE1231" w:rsidRDefault="00FE1231" w:rsidP="00B61BDD">
            <w:r>
              <w:t>No product available through the API</w:t>
            </w:r>
          </w:p>
        </w:tc>
      </w:tr>
      <w:tr w:rsidR="00FE1231" w14:paraId="17A6D934" w14:textId="77777777" w:rsidTr="00B61BDD">
        <w:tc>
          <w:tcPr>
            <w:tcW w:w="2965" w:type="dxa"/>
          </w:tcPr>
          <w:p w14:paraId="2BE7C710" w14:textId="77777777" w:rsidR="00FE1231" w:rsidRDefault="00FE1231" w:rsidP="00B61BDD">
            <w:r>
              <w:t>Completed</w:t>
            </w:r>
          </w:p>
        </w:tc>
        <w:tc>
          <w:tcPr>
            <w:tcW w:w="2880" w:type="dxa"/>
          </w:tcPr>
          <w:p w14:paraId="75CC78BE" w14:textId="77777777" w:rsidR="00FE1231" w:rsidRDefault="00FE1231" w:rsidP="00B61BDD">
            <w:r>
              <w:t>Active</w:t>
            </w:r>
          </w:p>
        </w:tc>
        <w:tc>
          <w:tcPr>
            <w:tcW w:w="2880" w:type="dxa"/>
          </w:tcPr>
          <w:p w14:paraId="4040F940" w14:textId="77777777" w:rsidR="00FE1231" w:rsidRDefault="00FE1231" w:rsidP="00B61BDD"/>
        </w:tc>
      </w:tr>
    </w:tbl>
    <w:p w14:paraId="57392C66" w14:textId="24F864F7" w:rsidR="003F1B62" w:rsidRDefault="003F1B62" w:rsidP="003F1B62">
      <w:pPr>
        <w:pStyle w:val="TableCaption"/>
      </w:pPr>
      <w:bookmarkStart w:id="42" w:name="_Toc507146232"/>
      <w:r>
        <w:t xml:space="preserve">Table </w:t>
      </w:r>
      <w:fldSimple w:instr=" SEQ Table \* ARABIC ">
        <w:r w:rsidR="0099282C">
          <w:rPr>
            <w:noProof/>
          </w:rPr>
          <w:t>4</w:t>
        </w:r>
      </w:fldSimple>
      <w:r>
        <w:t xml:space="preserve"> – Install Product Order Relationship</w:t>
      </w:r>
      <w:bookmarkEnd w:id="42"/>
    </w:p>
    <w:p w14:paraId="31E0CF40" w14:textId="77777777" w:rsidR="00FE1231" w:rsidRDefault="00FE1231" w:rsidP="00FE1231">
      <w:r>
        <w:t>The following table represents the relationship between the “OrderItem” status and the “Product” status when the “</w:t>
      </w:r>
      <w:proofErr w:type="spellStart"/>
      <w:r>
        <w:t>orderItemAction</w:t>
      </w:r>
      <w:proofErr w:type="spellEnd"/>
      <w:r>
        <w:t>” on a product order is “SUSPEND”. It is assumed the “Product” status is in an “Active” state when the order to suspend the product is received.</w:t>
      </w:r>
    </w:p>
    <w:p w14:paraId="187B94E2"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511FBE91" w14:textId="77777777" w:rsidTr="00B61BDD">
        <w:tc>
          <w:tcPr>
            <w:tcW w:w="2965" w:type="dxa"/>
            <w:shd w:val="clear" w:color="auto" w:fill="C6D9F1" w:themeFill="text2" w:themeFillTint="33"/>
          </w:tcPr>
          <w:p w14:paraId="580B5248" w14:textId="77777777" w:rsidR="00FE1231" w:rsidRDefault="00FE1231" w:rsidP="00B61BDD">
            <w:r>
              <w:t>Order Item Status</w:t>
            </w:r>
          </w:p>
        </w:tc>
        <w:tc>
          <w:tcPr>
            <w:tcW w:w="2880" w:type="dxa"/>
            <w:shd w:val="clear" w:color="auto" w:fill="C6D9F1" w:themeFill="text2" w:themeFillTint="33"/>
          </w:tcPr>
          <w:p w14:paraId="45606621" w14:textId="77777777" w:rsidR="00FE1231" w:rsidRDefault="00FE1231" w:rsidP="00B61BDD">
            <w:r>
              <w:t>Product Status</w:t>
            </w:r>
          </w:p>
        </w:tc>
        <w:tc>
          <w:tcPr>
            <w:tcW w:w="2880" w:type="dxa"/>
            <w:shd w:val="clear" w:color="auto" w:fill="C6D9F1" w:themeFill="text2" w:themeFillTint="33"/>
          </w:tcPr>
          <w:p w14:paraId="1E3ACEE4" w14:textId="77777777" w:rsidR="00FE1231" w:rsidRDefault="00FE1231" w:rsidP="00B61BDD">
            <w:r>
              <w:t>Comment</w:t>
            </w:r>
          </w:p>
        </w:tc>
      </w:tr>
      <w:tr w:rsidR="00FE1231" w14:paraId="29952602" w14:textId="77777777" w:rsidTr="00B61BDD">
        <w:tc>
          <w:tcPr>
            <w:tcW w:w="2965" w:type="dxa"/>
          </w:tcPr>
          <w:p w14:paraId="49DEB44A" w14:textId="77777777" w:rsidR="00FE1231" w:rsidRDefault="00FE1231" w:rsidP="00B61BDD">
            <w:r>
              <w:t>Acknowledged</w:t>
            </w:r>
          </w:p>
        </w:tc>
        <w:tc>
          <w:tcPr>
            <w:tcW w:w="2880" w:type="dxa"/>
          </w:tcPr>
          <w:p w14:paraId="7FB75F22" w14:textId="77777777" w:rsidR="00FE1231" w:rsidRDefault="00FE1231" w:rsidP="00B61BDD">
            <w:r>
              <w:t>Active</w:t>
            </w:r>
          </w:p>
        </w:tc>
        <w:tc>
          <w:tcPr>
            <w:tcW w:w="2880" w:type="dxa"/>
          </w:tcPr>
          <w:p w14:paraId="38C99CE7" w14:textId="77777777" w:rsidR="00FE1231" w:rsidRDefault="00FE1231" w:rsidP="00B61BDD">
            <w:r>
              <w:t>Product already active</w:t>
            </w:r>
          </w:p>
        </w:tc>
      </w:tr>
      <w:tr w:rsidR="00FE1231" w14:paraId="6492CB4C" w14:textId="77777777" w:rsidTr="00B61BDD">
        <w:tc>
          <w:tcPr>
            <w:tcW w:w="2965" w:type="dxa"/>
          </w:tcPr>
          <w:p w14:paraId="59DFD744" w14:textId="77777777" w:rsidR="00FE1231" w:rsidRDefault="00FE1231" w:rsidP="00B61BDD">
            <w:r>
              <w:t>Rejected</w:t>
            </w:r>
          </w:p>
        </w:tc>
        <w:tc>
          <w:tcPr>
            <w:tcW w:w="2880" w:type="dxa"/>
          </w:tcPr>
          <w:p w14:paraId="7B5242E9" w14:textId="77777777" w:rsidR="00FE1231" w:rsidRDefault="00FE1231" w:rsidP="00B61BDD">
            <w:r>
              <w:t>Active</w:t>
            </w:r>
          </w:p>
        </w:tc>
        <w:tc>
          <w:tcPr>
            <w:tcW w:w="2880" w:type="dxa"/>
          </w:tcPr>
          <w:p w14:paraId="1DDDE47A" w14:textId="77777777" w:rsidR="00FE1231" w:rsidRDefault="00FE1231" w:rsidP="00B61BDD">
            <w:r>
              <w:t>Rejection of product order item doesn’t change product status.</w:t>
            </w:r>
          </w:p>
        </w:tc>
      </w:tr>
      <w:tr w:rsidR="00FE1231" w14:paraId="3F9B6DFA" w14:textId="77777777" w:rsidTr="00B61BDD">
        <w:tc>
          <w:tcPr>
            <w:tcW w:w="2965" w:type="dxa"/>
          </w:tcPr>
          <w:p w14:paraId="6E8E1E8A" w14:textId="77777777" w:rsidR="00FE1231" w:rsidRDefault="00FE1231" w:rsidP="00B61BDD">
            <w:r>
              <w:t>Pending</w:t>
            </w:r>
          </w:p>
        </w:tc>
        <w:tc>
          <w:tcPr>
            <w:tcW w:w="2880" w:type="dxa"/>
          </w:tcPr>
          <w:p w14:paraId="5D367E9B" w14:textId="77777777" w:rsidR="00FE1231" w:rsidRDefault="00FE1231" w:rsidP="00B61BDD">
            <w:r>
              <w:t>Active</w:t>
            </w:r>
          </w:p>
        </w:tc>
        <w:tc>
          <w:tcPr>
            <w:tcW w:w="2880" w:type="dxa"/>
          </w:tcPr>
          <w:p w14:paraId="0EA3DE7F" w14:textId="77777777" w:rsidR="00FE1231" w:rsidRDefault="00FE1231" w:rsidP="00B61BDD">
            <w:r>
              <w:t xml:space="preserve"> </w:t>
            </w:r>
          </w:p>
        </w:tc>
      </w:tr>
      <w:tr w:rsidR="00FE1231" w14:paraId="123FFAD6" w14:textId="77777777" w:rsidTr="00B61BDD">
        <w:tc>
          <w:tcPr>
            <w:tcW w:w="2965" w:type="dxa"/>
          </w:tcPr>
          <w:p w14:paraId="48D6E05E" w14:textId="77777777" w:rsidR="00FE1231" w:rsidRDefault="00FE1231" w:rsidP="00B61BDD">
            <w:r>
              <w:t>AssessingCancellation</w:t>
            </w:r>
          </w:p>
        </w:tc>
        <w:tc>
          <w:tcPr>
            <w:tcW w:w="2880" w:type="dxa"/>
          </w:tcPr>
          <w:p w14:paraId="766A5A1A" w14:textId="77777777" w:rsidR="00FE1231" w:rsidRDefault="00FE1231" w:rsidP="00B61BDD">
            <w:r>
              <w:t>Active</w:t>
            </w:r>
          </w:p>
        </w:tc>
        <w:tc>
          <w:tcPr>
            <w:tcW w:w="2880" w:type="dxa"/>
          </w:tcPr>
          <w:p w14:paraId="690F7D1F" w14:textId="77777777" w:rsidR="00FE1231" w:rsidDel="00DD706F" w:rsidRDefault="00FE1231" w:rsidP="00B61BDD"/>
        </w:tc>
      </w:tr>
      <w:tr w:rsidR="00FE1231" w14:paraId="3635942D" w14:textId="77777777" w:rsidTr="00B61BDD">
        <w:tc>
          <w:tcPr>
            <w:tcW w:w="2965" w:type="dxa"/>
          </w:tcPr>
          <w:p w14:paraId="3B869EC9" w14:textId="77777777" w:rsidR="00FE1231" w:rsidRDefault="00FE1231" w:rsidP="00B61BDD">
            <w:r>
              <w:t>PendingCancellation</w:t>
            </w:r>
          </w:p>
        </w:tc>
        <w:tc>
          <w:tcPr>
            <w:tcW w:w="2880" w:type="dxa"/>
          </w:tcPr>
          <w:p w14:paraId="368663F4" w14:textId="77777777" w:rsidR="00FE1231" w:rsidRDefault="00FE1231" w:rsidP="00B61BDD">
            <w:r>
              <w:t>Active</w:t>
            </w:r>
          </w:p>
        </w:tc>
        <w:tc>
          <w:tcPr>
            <w:tcW w:w="2880" w:type="dxa"/>
          </w:tcPr>
          <w:p w14:paraId="5CB566CC" w14:textId="77777777" w:rsidR="00FE1231" w:rsidDel="00DD706F" w:rsidRDefault="00FE1231" w:rsidP="00B61BDD"/>
        </w:tc>
      </w:tr>
      <w:tr w:rsidR="00FE1231" w14:paraId="75D4163B" w14:textId="77777777" w:rsidTr="00B61BDD">
        <w:tc>
          <w:tcPr>
            <w:tcW w:w="2965" w:type="dxa"/>
          </w:tcPr>
          <w:p w14:paraId="408243AF" w14:textId="77777777" w:rsidR="00FE1231" w:rsidRDefault="00FE1231" w:rsidP="00B61BDD">
            <w:r>
              <w:t>Cancelled</w:t>
            </w:r>
          </w:p>
        </w:tc>
        <w:tc>
          <w:tcPr>
            <w:tcW w:w="2880" w:type="dxa"/>
          </w:tcPr>
          <w:p w14:paraId="606B7966" w14:textId="77777777" w:rsidR="00FE1231" w:rsidRDefault="00FE1231" w:rsidP="00B61BDD">
            <w:r>
              <w:t>Active</w:t>
            </w:r>
          </w:p>
        </w:tc>
        <w:tc>
          <w:tcPr>
            <w:tcW w:w="2880" w:type="dxa"/>
          </w:tcPr>
          <w:p w14:paraId="161D1C51" w14:textId="77777777" w:rsidR="00FE1231" w:rsidRDefault="00FE1231" w:rsidP="00B61BDD"/>
        </w:tc>
      </w:tr>
      <w:tr w:rsidR="00FE1231" w14:paraId="460EAB7D" w14:textId="77777777" w:rsidTr="00B61BDD">
        <w:tc>
          <w:tcPr>
            <w:tcW w:w="2965" w:type="dxa"/>
          </w:tcPr>
          <w:p w14:paraId="6465C839" w14:textId="77777777" w:rsidR="00FE1231" w:rsidRDefault="00FE1231" w:rsidP="00B61BDD">
            <w:r>
              <w:lastRenderedPageBreak/>
              <w:t>InProgress</w:t>
            </w:r>
          </w:p>
        </w:tc>
        <w:tc>
          <w:tcPr>
            <w:tcW w:w="2880" w:type="dxa"/>
          </w:tcPr>
          <w:p w14:paraId="2FBF170A" w14:textId="77777777" w:rsidR="00FE1231" w:rsidRDefault="00FE1231" w:rsidP="00B61BDD">
            <w:r>
              <w:t>Active</w:t>
            </w:r>
          </w:p>
        </w:tc>
        <w:tc>
          <w:tcPr>
            <w:tcW w:w="2880" w:type="dxa"/>
          </w:tcPr>
          <w:p w14:paraId="50E3966D" w14:textId="77777777" w:rsidR="00FE1231" w:rsidRDefault="00FE1231" w:rsidP="00B61BDD"/>
        </w:tc>
      </w:tr>
      <w:tr w:rsidR="00FE1231" w14:paraId="73C2178A" w14:textId="77777777" w:rsidTr="00B61BDD">
        <w:tc>
          <w:tcPr>
            <w:tcW w:w="2965" w:type="dxa"/>
          </w:tcPr>
          <w:p w14:paraId="3BD5B6B9" w14:textId="77777777" w:rsidR="00FE1231" w:rsidRDefault="00FE1231" w:rsidP="00B61BDD">
            <w:r>
              <w:t>Configured</w:t>
            </w:r>
          </w:p>
        </w:tc>
        <w:tc>
          <w:tcPr>
            <w:tcW w:w="2880" w:type="dxa"/>
          </w:tcPr>
          <w:p w14:paraId="10CFA8A8" w14:textId="77777777" w:rsidR="00FE1231" w:rsidRDefault="00FE1231" w:rsidP="00B61BDD">
            <w:r>
              <w:t>Active</w:t>
            </w:r>
          </w:p>
        </w:tc>
        <w:tc>
          <w:tcPr>
            <w:tcW w:w="2880" w:type="dxa"/>
          </w:tcPr>
          <w:p w14:paraId="0985F985" w14:textId="77777777" w:rsidR="00FE1231" w:rsidRDefault="00FE1231" w:rsidP="00B61BDD"/>
        </w:tc>
      </w:tr>
      <w:tr w:rsidR="00FE1231" w14:paraId="421FE0FD" w14:textId="77777777" w:rsidTr="00B61BDD">
        <w:tc>
          <w:tcPr>
            <w:tcW w:w="2965" w:type="dxa"/>
          </w:tcPr>
          <w:p w14:paraId="780DFA1F" w14:textId="77777777" w:rsidR="00FE1231" w:rsidRDefault="00FE1231" w:rsidP="00B61BDD">
            <w:r>
              <w:t>Held</w:t>
            </w:r>
          </w:p>
        </w:tc>
        <w:tc>
          <w:tcPr>
            <w:tcW w:w="2880" w:type="dxa"/>
          </w:tcPr>
          <w:p w14:paraId="4B41742B" w14:textId="77777777" w:rsidR="00FE1231" w:rsidRDefault="00FE1231" w:rsidP="00B61BDD">
            <w:r>
              <w:t>Active</w:t>
            </w:r>
          </w:p>
        </w:tc>
        <w:tc>
          <w:tcPr>
            <w:tcW w:w="2880" w:type="dxa"/>
          </w:tcPr>
          <w:p w14:paraId="291267AB" w14:textId="77777777" w:rsidR="00FE1231" w:rsidRDefault="00FE1231" w:rsidP="00B61BDD"/>
        </w:tc>
      </w:tr>
      <w:tr w:rsidR="00FE1231" w14:paraId="3BF09EFA" w14:textId="77777777" w:rsidTr="00B61BDD">
        <w:tc>
          <w:tcPr>
            <w:tcW w:w="2965" w:type="dxa"/>
          </w:tcPr>
          <w:p w14:paraId="5C0729E4" w14:textId="77777777" w:rsidR="00FE1231" w:rsidRDefault="00FE1231" w:rsidP="00B61BDD">
            <w:r>
              <w:t>Failed</w:t>
            </w:r>
          </w:p>
        </w:tc>
        <w:tc>
          <w:tcPr>
            <w:tcW w:w="2880" w:type="dxa"/>
          </w:tcPr>
          <w:p w14:paraId="19DF03D2" w14:textId="77777777" w:rsidR="00FE1231" w:rsidRDefault="00FE1231" w:rsidP="00B61BDD">
            <w:r>
              <w:t>Active</w:t>
            </w:r>
          </w:p>
        </w:tc>
        <w:tc>
          <w:tcPr>
            <w:tcW w:w="2880" w:type="dxa"/>
          </w:tcPr>
          <w:p w14:paraId="1BA249A9" w14:textId="77777777" w:rsidR="00FE1231" w:rsidRDefault="00FE1231" w:rsidP="00B61BDD">
            <w:r>
              <w:t>The product order has failed so the product remains in an active status.</w:t>
            </w:r>
          </w:p>
        </w:tc>
      </w:tr>
      <w:tr w:rsidR="00FE1231" w14:paraId="4593BFDA" w14:textId="77777777" w:rsidTr="00B61BDD">
        <w:tc>
          <w:tcPr>
            <w:tcW w:w="2965" w:type="dxa"/>
          </w:tcPr>
          <w:p w14:paraId="190FBAB5" w14:textId="77777777" w:rsidR="00FE1231" w:rsidRDefault="00FE1231" w:rsidP="00B61BDD">
            <w:r>
              <w:t>Completed</w:t>
            </w:r>
          </w:p>
        </w:tc>
        <w:tc>
          <w:tcPr>
            <w:tcW w:w="2880" w:type="dxa"/>
          </w:tcPr>
          <w:p w14:paraId="0B7A7C16" w14:textId="77777777" w:rsidR="00FE1231" w:rsidRDefault="00FE1231" w:rsidP="00B61BDD">
            <w:r>
              <w:t>Suspended</w:t>
            </w:r>
          </w:p>
        </w:tc>
        <w:tc>
          <w:tcPr>
            <w:tcW w:w="2880" w:type="dxa"/>
          </w:tcPr>
          <w:p w14:paraId="74F712A8" w14:textId="77777777" w:rsidR="00FE1231" w:rsidRDefault="00FE1231" w:rsidP="00B61BDD">
            <w:r>
              <w:t>Product is successfully suspended.</w:t>
            </w:r>
          </w:p>
        </w:tc>
      </w:tr>
    </w:tbl>
    <w:p w14:paraId="52353236" w14:textId="78469354" w:rsidR="003F1B62" w:rsidRDefault="003F1B62" w:rsidP="003F1B62">
      <w:pPr>
        <w:pStyle w:val="TableCaption"/>
      </w:pPr>
      <w:bookmarkStart w:id="43" w:name="_Toc507146233"/>
      <w:r>
        <w:t xml:space="preserve">Table </w:t>
      </w:r>
      <w:fldSimple w:instr=" SEQ Table \* ARABIC ">
        <w:r w:rsidR="0099282C">
          <w:rPr>
            <w:noProof/>
          </w:rPr>
          <w:t>5</w:t>
        </w:r>
      </w:fldSimple>
      <w:r>
        <w:t xml:space="preserve"> – Suspend Product Order Relationship</w:t>
      </w:r>
      <w:bookmarkEnd w:id="43"/>
    </w:p>
    <w:p w14:paraId="70820826" w14:textId="77777777" w:rsidR="00FE1231" w:rsidRDefault="00FE1231" w:rsidP="00FE1231">
      <w:r>
        <w:t>The following table represents the relationship between the “OrderItem” status and the “Product” status when the “</w:t>
      </w:r>
      <w:proofErr w:type="spellStart"/>
      <w:r>
        <w:t>orderItemAction</w:t>
      </w:r>
      <w:proofErr w:type="spellEnd"/>
      <w:r>
        <w:t>” on a product order is “REACTIVATE”. It is assumed the “Product” status is in a “Suspended” state when the order to suspend the product is received.</w:t>
      </w:r>
    </w:p>
    <w:p w14:paraId="477F8ADF"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101A4F01" w14:textId="77777777" w:rsidTr="00B61BDD">
        <w:tc>
          <w:tcPr>
            <w:tcW w:w="2965" w:type="dxa"/>
            <w:shd w:val="clear" w:color="auto" w:fill="C6D9F1" w:themeFill="text2" w:themeFillTint="33"/>
          </w:tcPr>
          <w:p w14:paraId="02FF6A9A" w14:textId="77777777" w:rsidR="00FE1231" w:rsidRDefault="00FE1231" w:rsidP="00B61BDD">
            <w:r>
              <w:t>Order Item Status</w:t>
            </w:r>
          </w:p>
        </w:tc>
        <w:tc>
          <w:tcPr>
            <w:tcW w:w="2880" w:type="dxa"/>
            <w:shd w:val="clear" w:color="auto" w:fill="C6D9F1" w:themeFill="text2" w:themeFillTint="33"/>
          </w:tcPr>
          <w:p w14:paraId="1BA94467" w14:textId="77777777" w:rsidR="00FE1231" w:rsidRDefault="00FE1231" w:rsidP="00B61BDD">
            <w:r>
              <w:t>Product Status</w:t>
            </w:r>
          </w:p>
        </w:tc>
        <w:tc>
          <w:tcPr>
            <w:tcW w:w="2880" w:type="dxa"/>
            <w:shd w:val="clear" w:color="auto" w:fill="C6D9F1" w:themeFill="text2" w:themeFillTint="33"/>
          </w:tcPr>
          <w:p w14:paraId="47B1EE93" w14:textId="77777777" w:rsidR="00FE1231" w:rsidRDefault="00FE1231" w:rsidP="00B61BDD">
            <w:r>
              <w:t>Comment</w:t>
            </w:r>
          </w:p>
        </w:tc>
      </w:tr>
      <w:tr w:rsidR="00FE1231" w14:paraId="5C92EFB9" w14:textId="77777777" w:rsidTr="00B61BDD">
        <w:tc>
          <w:tcPr>
            <w:tcW w:w="2965" w:type="dxa"/>
          </w:tcPr>
          <w:p w14:paraId="5C55856B" w14:textId="77777777" w:rsidR="00FE1231" w:rsidRDefault="00FE1231" w:rsidP="00B61BDD">
            <w:r>
              <w:t>Acknowledged</w:t>
            </w:r>
          </w:p>
        </w:tc>
        <w:tc>
          <w:tcPr>
            <w:tcW w:w="2880" w:type="dxa"/>
          </w:tcPr>
          <w:p w14:paraId="57EC5294" w14:textId="77777777" w:rsidR="00FE1231" w:rsidRDefault="00FE1231" w:rsidP="00B61BDD">
            <w:r>
              <w:t>Suspended</w:t>
            </w:r>
          </w:p>
        </w:tc>
        <w:tc>
          <w:tcPr>
            <w:tcW w:w="2880" w:type="dxa"/>
          </w:tcPr>
          <w:p w14:paraId="2028E982" w14:textId="77777777" w:rsidR="00FE1231" w:rsidRDefault="00FE1231" w:rsidP="00B61BDD">
            <w:r>
              <w:t>Product already suspended</w:t>
            </w:r>
          </w:p>
        </w:tc>
      </w:tr>
      <w:tr w:rsidR="00FE1231" w14:paraId="26DB34CF" w14:textId="77777777" w:rsidTr="00B61BDD">
        <w:tc>
          <w:tcPr>
            <w:tcW w:w="2965" w:type="dxa"/>
          </w:tcPr>
          <w:p w14:paraId="0C0381B3" w14:textId="77777777" w:rsidR="00FE1231" w:rsidRDefault="00FE1231" w:rsidP="00B61BDD">
            <w:r>
              <w:t>Rejected</w:t>
            </w:r>
          </w:p>
        </w:tc>
        <w:tc>
          <w:tcPr>
            <w:tcW w:w="2880" w:type="dxa"/>
          </w:tcPr>
          <w:p w14:paraId="7D935C4E" w14:textId="77777777" w:rsidR="00FE1231" w:rsidRDefault="00FE1231" w:rsidP="00B61BDD">
            <w:r>
              <w:t>Suspended</w:t>
            </w:r>
          </w:p>
        </w:tc>
        <w:tc>
          <w:tcPr>
            <w:tcW w:w="2880" w:type="dxa"/>
          </w:tcPr>
          <w:p w14:paraId="194929F4" w14:textId="77777777" w:rsidR="00FE1231" w:rsidRDefault="00FE1231" w:rsidP="00B61BDD">
            <w:r>
              <w:t>Rejection of product order item doesn’t change product status.</w:t>
            </w:r>
          </w:p>
        </w:tc>
      </w:tr>
      <w:tr w:rsidR="00FE1231" w14:paraId="138F2FC2" w14:textId="77777777" w:rsidTr="00B61BDD">
        <w:tc>
          <w:tcPr>
            <w:tcW w:w="2965" w:type="dxa"/>
          </w:tcPr>
          <w:p w14:paraId="4285A165" w14:textId="77777777" w:rsidR="00FE1231" w:rsidRDefault="00FE1231" w:rsidP="00B61BDD">
            <w:r>
              <w:t>Pending</w:t>
            </w:r>
          </w:p>
        </w:tc>
        <w:tc>
          <w:tcPr>
            <w:tcW w:w="2880" w:type="dxa"/>
          </w:tcPr>
          <w:p w14:paraId="1B8D8260" w14:textId="77777777" w:rsidR="00FE1231" w:rsidRDefault="00FE1231" w:rsidP="00B61BDD">
            <w:r>
              <w:t>Suspended</w:t>
            </w:r>
          </w:p>
        </w:tc>
        <w:tc>
          <w:tcPr>
            <w:tcW w:w="2880" w:type="dxa"/>
          </w:tcPr>
          <w:p w14:paraId="1ECF58D2" w14:textId="77777777" w:rsidR="00FE1231" w:rsidRDefault="00FE1231" w:rsidP="00B61BDD">
            <w:r>
              <w:t xml:space="preserve">  </w:t>
            </w:r>
          </w:p>
        </w:tc>
      </w:tr>
      <w:tr w:rsidR="00FE1231" w14:paraId="0E9DD8A0" w14:textId="77777777" w:rsidTr="00B61BDD">
        <w:tc>
          <w:tcPr>
            <w:tcW w:w="2965" w:type="dxa"/>
          </w:tcPr>
          <w:p w14:paraId="7727D32E" w14:textId="77777777" w:rsidR="00FE1231" w:rsidRDefault="00FE1231" w:rsidP="00B61BDD">
            <w:r>
              <w:t>AssessingCancellation</w:t>
            </w:r>
          </w:p>
        </w:tc>
        <w:tc>
          <w:tcPr>
            <w:tcW w:w="2880" w:type="dxa"/>
          </w:tcPr>
          <w:p w14:paraId="4DDD8445" w14:textId="77777777" w:rsidR="00FE1231" w:rsidRDefault="00FE1231" w:rsidP="00B61BDD">
            <w:r>
              <w:t>Suspended</w:t>
            </w:r>
          </w:p>
        </w:tc>
        <w:tc>
          <w:tcPr>
            <w:tcW w:w="2880" w:type="dxa"/>
          </w:tcPr>
          <w:p w14:paraId="46282EF2" w14:textId="77777777" w:rsidR="00FE1231" w:rsidDel="000E326D" w:rsidRDefault="00FE1231" w:rsidP="00B61BDD"/>
        </w:tc>
      </w:tr>
      <w:tr w:rsidR="00FE1231" w14:paraId="2ED78540" w14:textId="77777777" w:rsidTr="00B61BDD">
        <w:tc>
          <w:tcPr>
            <w:tcW w:w="2965" w:type="dxa"/>
          </w:tcPr>
          <w:p w14:paraId="588C3C61" w14:textId="77777777" w:rsidR="00FE1231" w:rsidRDefault="00FE1231" w:rsidP="00B61BDD">
            <w:r>
              <w:t>PendingCancellation</w:t>
            </w:r>
          </w:p>
        </w:tc>
        <w:tc>
          <w:tcPr>
            <w:tcW w:w="2880" w:type="dxa"/>
          </w:tcPr>
          <w:p w14:paraId="16F52F4E" w14:textId="77777777" w:rsidR="00FE1231" w:rsidRDefault="00FE1231" w:rsidP="00B61BDD">
            <w:r>
              <w:t>Suspended</w:t>
            </w:r>
          </w:p>
        </w:tc>
        <w:tc>
          <w:tcPr>
            <w:tcW w:w="2880" w:type="dxa"/>
          </w:tcPr>
          <w:p w14:paraId="5724838C" w14:textId="77777777" w:rsidR="00FE1231" w:rsidDel="000E326D" w:rsidRDefault="00FE1231" w:rsidP="00B61BDD"/>
        </w:tc>
      </w:tr>
      <w:tr w:rsidR="00FE1231" w14:paraId="76A721A9" w14:textId="77777777" w:rsidTr="00B61BDD">
        <w:tc>
          <w:tcPr>
            <w:tcW w:w="2965" w:type="dxa"/>
          </w:tcPr>
          <w:p w14:paraId="1D1FB79A" w14:textId="77777777" w:rsidR="00FE1231" w:rsidRDefault="00FE1231" w:rsidP="00B61BDD">
            <w:r>
              <w:t>Cancelled</w:t>
            </w:r>
          </w:p>
        </w:tc>
        <w:tc>
          <w:tcPr>
            <w:tcW w:w="2880" w:type="dxa"/>
          </w:tcPr>
          <w:p w14:paraId="64D35022" w14:textId="77777777" w:rsidR="00FE1231" w:rsidRDefault="00FE1231" w:rsidP="00B61BDD">
            <w:r>
              <w:t>Suspended</w:t>
            </w:r>
          </w:p>
        </w:tc>
        <w:tc>
          <w:tcPr>
            <w:tcW w:w="2880" w:type="dxa"/>
          </w:tcPr>
          <w:p w14:paraId="19B6033E" w14:textId="77777777" w:rsidR="00FE1231" w:rsidRDefault="00FE1231" w:rsidP="00B61BDD"/>
        </w:tc>
      </w:tr>
      <w:tr w:rsidR="00FE1231" w14:paraId="26A40AF3" w14:textId="77777777" w:rsidTr="00B61BDD">
        <w:tc>
          <w:tcPr>
            <w:tcW w:w="2965" w:type="dxa"/>
          </w:tcPr>
          <w:p w14:paraId="04C33CD2" w14:textId="77777777" w:rsidR="00FE1231" w:rsidRDefault="00FE1231" w:rsidP="00B61BDD">
            <w:r>
              <w:t>InProgress</w:t>
            </w:r>
          </w:p>
        </w:tc>
        <w:tc>
          <w:tcPr>
            <w:tcW w:w="2880" w:type="dxa"/>
          </w:tcPr>
          <w:p w14:paraId="5100F178" w14:textId="77777777" w:rsidR="00FE1231" w:rsidRDefault="00FE1231" w:rsidP="00B61BDD">
            <w:r>
              <w:t>Suspended</w:t>
            </w:r>
          </w:p>
        </w:tc>
        <w:tc>
          <w:tcPr>
            <w:tcW w:w="2880" w:type="dxa"/>
          </w:tcPr>
          <w:p w14:paraId="2C3C76BD" w14:textId="77777777" w:rsidR="00FE1231" w:rsidRDefault="00FE1231" w:rsidP="00B61BDD"/>
        </w:tc>
      </w:tr>
      <w:tr w:rsidR="00FE1231" w14:paraId="64424D48" w14:textId="77777777" w:rsidTr="00B61BDD">
        <w:tc>
          <w:tcPr>
            <w:tcW w:w="2965" w:type="dxa"/>
          </w:tcPr>
          <w:p w14:paraId="7E44E164" w14:textId="77777777" w:rsidR="00FE1231" w:rsidRDefault="00FE1231" w:rsidP="00B61BDD">
            <w:r>
              <w:t>Configured</w:t>
            </w:r>
          </w:p>
        </w:tc>
        <w:tc>
          <w:tcPr>
            <w:tcW w:w="2880" w:type="dxa"/>
          </w:tcPr>
          <w:p w14:paraId="3387C6B8" w14:textId="77777777" w:rsidR="00FE1231" w:rsidRDefault="00FE1231" w:rsidP="00B61BDD">
            <w:r>
              <w:t>Suspended</w:t>
            </w:r>
          </w:p>
        </w:tc>
        <w:tc>
          <w:tcPr>
            <w:tcW w:w="2880" w:type="dxa"/>
          </w:tcPr>
          <w:p w14:paraId="7ADF5163" w14:textId="77777777" w:rsidR="00FE1231" w:rsidRDefault="00FE1231" w:rsidP="00B61BDD"/>
        </w:tc>
      </w:tr>
      <w:tr w:rsidR="00FE1231" w14:paraId="2BBDA506" w14:textId="77777777" w:rsidTr="00B61BDD">
        <w:tc>
          <w:tcPr>
            <w:tcW w:w="2965" w:type="dxa"/>
          </w:tcPr>
          <w:p w14:paraId="5E9BA8FB" w14:textId="77777777" w:rsidR="00FE1231" w:rsidRDefault="00FE1231" w:rsidP="00B61BDD">
            <w:r>
              <w:t>Held</w:t>
            </w:r>
          </w:p>
        </w:tc>
        <w:tc>
          <w:tcPr>
            <w:tcW w:w="2880" w:type="dxa"/>
          </w:tcPr>
          <w:p w14:paraId="14AE9F9F" w14:textId="77777777" w:rsidR="00FE1231" w:rsidRDefault="00FE1231" w:rsidP="00B61BDD">
            <w:r>
              <w:t>Suspended</w:t>
            </w:r>
          </w:p>
        </w:tc>
        <w:tc>
          <w:tcPr>
            <w:tcW w:w="2880" w:type="dxa"/>
          </w:tcPr>
          <w:p w14:paraId="0A2E4299" w14:textId="77777777" w:rsidR="00FE1231" w:rsidRDefault="00FE1231" w:rsidP="00B61BDD"/>
        </w:tc>
      </w:tr>
      <w:tr w:rsidR="00FE1231" w14:paraId="6272D318" w14:textId="77777777" w:rsidTr="00B61BDD">
        <w:tc>
          <w:tcPr>
            <w:tcW w:w="2965" w:type="dxa"/>
          </w:tcPr>
          <w:p w14:paraId="2570AEEC" w14:textId="77777777" w:rsidR="00FE1231" w:rsidRDefault="00FE1231" w:rsidP="00B61BDD">
            <w:r>
              <w:t>Failed</w:t>
            </w:r>
          </w:p>
        </w:tc>
        <w:tc>
          <w:tcPr>
            <w:tcW w:w="2880" w:type="dxa"/>
          </w:tcPr>
          <w:p w14:paraId="6EF3621B" w14:textId="77777777" w:rsidR="00FE1231" w:rsidRDefault="00FE1231" w:rsidP="00B61BDD">
            <w:r>
              <w:t>Suspended</w:t>
            </w:r>
          </w:p>
        </w:tc>
        <w:tc>
          <w:tcPr>
            <w:tcW w:w="2880" w:type="dxa"/>
          </w:tcPr>
          <w:p w14:paraId="0A07A5DD" w14:textId="77777777" w:rsidR="00FE1231" w:rsidRDefault="00FE1231" w:rsidP="00B61BDD">
            <w:r>
              <w:t>The product order item has failed so the product remains in Suspended status.</w:t>
            </w:r>
          </w:p>
        </w:tc>
      </w:tr>
      <w:tr w:rsidR="00FE1231" w14:paraId="53392B56" w14:textId="77777777" w:rsidTr="00B61BDD">
        <w:tc>
          <w:tcPr>
            <w:tcW w:w="2965" w:type="dxa"/>
          </w:tcPr>
          <w:p w14:paraId="6A192851" w14:textId="77777777" w:rsidR="00FE1231" w:rsidRDefault="00FE1231" w:rsidP="00B61BDD">
            <w:r>
              <w:t>Completed</w:t>
            </w:r>
          </w:p>
        </w:tc>
        <w:tc>
          <w:tcPr>
            <w:tcW w:w="2880" w:type="dxa"/>
          </w:tcPr>
          <w:p w14:paraId="622C9B24" w14:textId="77777777" w:rsidR="00FE1231" w:rsidRDefault="00FE1231" w:rsidP="00B61BDD">
            <w:r>
              <w:t>Active</w:t>
            </w:r>
          </w:p>
        </w:tc>
        <w:tc>
          <w:tcPr>
            <w:tcW w:w="2880" w:type="dxa"/>
          </w:tcPr>
          <w:p w14:paraId="6448AD9C" w14:textId="77777777" w:rsidR="00FE1231" w:rsidRDefault="00FE1231" w:rsidP="00B61BDD">
            <w:r>
              <w:t xml:space="preserve">Request to reactivate a previously suspended product is successful. </w:t>
            </w:r>
          </w:p>
        </w:tc>
      </w:tr>
    </w:tbl>
    <w:p w14:paraId="4F64F0FE" w14:textId="0ABA8CBC" w:rsidR="003F1B62" w:rsidRDefault="003F1B62" w:rsidP="003F1B62">
      <w:pPr>
        <w:pStyle w:val="TableCaption"/>
      </w:pPr>
      <w:bookmarkStart w:id="44" w:name="_Toc507146234"/>
      <w:r>
        <w:t xml:space="preserve">Table </w:t>
      </w:r>
      <w:fldSimple w:instr=" SEQ Table \* ARABIC ">
        <w:r w:rsidR="0099282C">
          <w:rPr>
            <w:noProof/>
          </w:rPr>
          <w:t>6</w:t>
        </w:r>
      </w:fldSimple>
      <w:r>
        <w:t xml:space="preserve"> – Reactivate Product Order Relationship</w:t>
      </w:r>
      <w:bookmarkEnd w:id="44"/>
    </w:p>
    <w:p w14:paraId="1E84F201" w14:textId="77777777" w:rsidR="003F1B62" w:rsidRDefault="003F1B62" w:rsidP="00FE1231"/>
    <w:p w14:paraId="508C3D72" w14:textId="77777777" w:rsidR="003F1B62" w:rsidRDefault="003F1B62" w:rsidP="00FE1231"/>
    <w:p w14:paraId="53407123" w14:textId="7D76C5B9" w:rsidR="00FE1231" w:rsidRDefault="00FE1231" w:rsidP="00FE1231">
      <w:r>
        <w:lastRenderedPageBreak/>
        <w:t>The following table represents the relationship between the “OrderItem” status and the “Product” status when the “</w:t>
      </w:r>
      <w:proofErr w:type="spellStart"/>
      <w:r>
        <w:t>orderItemAction</w:t>
      </w:r>
      <w:proofErr w:type="spellEnd"/>
      <w:r>
        <w:t>” is “DISCONNECT”. It is assumed the “Product” status is in an “Active” state when the order to disconnect the product is received.</w:t>
      </w:r>
    </w:p>
    <w:p w14:paraId="6A411EF5"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17161129" w14:textId="77777777" w:rsidTr="00B61BDD">
        <w:tc>
          <w:tcPr>
            <w:tcW w:w="2965" w:type="dxa"/>
            <w:shd w:val="clear" w:color="auto" w:fill="C6D9F1" w:themeFill="text2" w:themeFillTint="33"/>
          </w:tcPr>
          <w:p w14:paraId="5F4D95A3" w14:textId="77777777" w:rsidR="00FE1231" w:rsidRDefault="00FE1231" w:rsidP="00B61BDD">
            <w:r>
              <w:t>Order Item Status</w:t>
            </w:r>
          </w:p>
        </w:tc>
        <w:tc>
          <w:tcPr>
            <w:tcW w:w="2880" w:type="dxa"/>
            <w:shd w:val="clear" w:color="auto" w:fill="C6D9F1" w:themeFill="text2" w:themeFillTint="33"/>
          </w:tcPr>
          <w:p w14:paraId="3E7278FD" w14:textId="77777777" w:rsidR="00FE1231" w:rsidRDefault="00FE1231" w:rsidP="00B61BDD">
            <w:r>
              <w:t>Product Status</w:t>
            </w:r>
          </w:p>
        </w:tc>
        <w:tc>
          <w:tcPr>
            <w:tcW w:w="2880" w:type="dxa"/>
            <w:shd w:val="clear" w:color="auto" w:fill="C6D9F1" w:themeFill="text2" w:themeFillTint="33"/>
          </w:tcPr>
          <w:p w14:paraId="48985588" w14:textId="77777777" w:rsidR="00FE1231" w:rsidRDefault="00FE1231" w:rsidP="00B61BDD">
            <w:r>
              <w:t>Comment</w:t>
            </w:r>
          </w:p>
        </w:tc>
      </w:tr>
      <w:tr w:rsidR="00FE1231" w14:paraId="19223486" w14:textId="77777777" w:rsidTr="00B61BDD">
        <w:tc>
          <w:tcPr>
            <w:tcW w:w="2965" w:type="dxa"/>
          </w:tcPr>
          <w:p w14:paraId="449D01B3" w14:textId="77777777" w:rsidR="00FE1231" w:rsidRDefault="00FE1231" w:rsidP="00B61BDD">
            <w:r>
              <w:t>Acknowledged</w:t>
            </w:r>
          </w:p>
        </w:tc>
        <w:tc>
          <w:tcPr>
            <w:tcW w:w="2880" w:type="dxa"/>
          </w:tcPr>
          <w:p w14:paraId="56570585" w14:textId="77777777" w:rsidR="00FE1231" w:rsidRDefault="00FE1231" w:rsidP="00B61BDD">
            <w:r>
              <w:t>Active</w:t>
            </w:r>
          </w:p>
        </w:tc>
        <w:tc>
          <w:tcPr>
            <w:tcW w:w="2880" w:type="dxa"/>
          </w:tcPr>
          <w:p w14:paraId="637BA2D2" w14:textId="77777777" w:rsidR="00FE1231" w:rsidRDefault="00FE1231" w:rsidP="00B61BDD">
            <w:r>
              <w:t>Product already active</w:t>
            </w:r>
          </w:p>
        </w:tc>
      </w:tr>
      <w:tr w:rsidR="00FE1231" w14:paraId="77F9D5F7" w14:textId="77777777" w:rsidTr="00B61BDD">
        <w:tc>
          <w:tcPr>
            <w:tcW w:w="2965" w:type="dxa"/>
          </w:tcPr>
          <w:p w14:paraId="5045B12D" w14:textId="77777777" w:rsidR="00FE1231" w:rsidRDefault="00FE1231" w:rsidP="00B61BDD">
            <w:r>
              <w:t>Rejected</w:t>
            </w:r>
          </w:p>
        </w:tc>
        <w:tc>
          <w:tcPr>
            <w:tcW w:w="2880" w:type="dxa"/>
          </w:tcPr>
          <w:p w14:paraId="1CAAE38A" w14:textId="77777777" w:rsidR="00FE1231" w:rsidRDefault="00FE1231" w:rsidP="00B61BDD">
            <w:r>
              <w:t>Active</w:t>
            </w:r>
          </w:p>
        </w:tc>
        <w:tc>
          <w:tcPr>
            <w:tcW w:w="2880" w:type="dxa"/>
          </w:tcPr>
          <w:p w14:paraId="62E7F6F4" w14:textId="77777777" w:rsidR="00FE1231" w:rsidRDefault="00FE1231" w:rsidP="00B61BDD">
            <w:r>
              <w:t>Rejection of product order item doesn’t change product status.</w:t>
            </w:r>
          </w:p>
        </w:tc>
      </w:tr>
      <w:tr w:rsidR="00FE1231" w14:paraId="6D6EBA77" w14:textId="77777777" w:rsidTr="00B61BDD">
        <w:tc>
          <w:tcPr>
            <w:tcW w:w="2965" w:type="dxa"/>
          </w:tcPr>
          <w:p w14:paraId="46925114" w14:textId="77777777" w:rsidR="00FE1231" w:rsidRDefault="00FE1231" w:rsidP="00B61BDD">
            <w:r>
              <w:t>Pending</w:t>
            </w:r>
          </w:p>
        </w:tc>
        <w:tc>
          <w:tcPr>
            <w:tcW w:w="2880" w:type="dxa"/>
          </w:tcPr>
          <w:p w14:paraId="763D38EA" w14:textId="77777777" w:rsidR="00FE1231" w:rsidRDefault="00FE1231" w:rsidP="00B61BDD">
            <w:proofErr w:type="spellStart"/>
            <w:r>
              <w:t>PendingTerminate</w:t>
            </w:r>
            <w:proofErr w:type="spellEnd"/>
          </w:p>
        </w:tc>
        <w:tc>
          <w:tcPr>
            <w:tcW w:w="2880" w:type="dxa"/>
          </w:tcPr>
          <w:p w14:paraId="25BD623E" w14:textId="77777777" w:rsidR="00FE1231" w:rsidRDefault="00FE1231" w:rsidP="00B61BDD">
            <w:r>
              <w:t xml:space="preserve"> </w:t>
            </w:r>
          </w:p>
        </w:tc>
      </w:tr>
      <w:tr w:rsidR="00FE1231" w14:paraId="3C56385E" w14:textId="77777777" w:rsidTr="00B61BDD">
        <w:tc>
          <w:tcPr>
            <w:tcW w:w="2965" w:type="dxa"/>
          </w:tcPr>
          <w:p w14:paraId="4BF44E2E" w14:textId="77777777" w:rsidR="00FE1231" w:rsidRDefault="00FE1231" w:rsidP="00B61BDD">
            <w:r>
              <w:t>AssessingCancellation</w:t>
            </w:r>
          </w:p>
        </w:tc>
        <w:tc>
          <w:tcPr>
            <w:tcW w:w="2880" w:type="dxa"/>
          </w:tcPr>
          <w:p w14:paraId="76682ABA" w14:textId="77777777" w:rsidR="00FE1231" w:rsidRDefault="00FE1231" w:rsidP="00B61BDD">
            <w:proofErr w:type="spellStart"/>
            <w:r>
              <w:t>PendingTerminate</w:t>
            </w:r>
            <w:proofErr w:type="spellEnd"/>
          </w:p>
        </w:tc>
        <w:tc>
          <w:tcPr>
            <w:tcW w:w="2880" w:type="dxa"/>
          </w:tcPr>
          <w:p w14:paraId="153C109E" w14:textId="77777777" w:rsidR="00FE1231" w:rsidRDefault="00FE1231" w:rsidP="00B61BDD"/>
        </w:tc>
      </w:tr>
      <w:tr w:rsidR="00FE1231" w14:paraId="33307679" w14:textId="77777777" w:rsidTr="00B61BDD">
        <w:tc>
          <w:tcPr>
            <w:tcW w:w="2965" w:type="dxa"/>
          </w:tcPr>
          <w:p w14:paraId="52BD461D" w14:textId="77777777" w:rsidR="00FE1231" w:rsidRDefault="00FE1231" w:rsidP="00B61BDD">
            <w:r>
              <w:t>PendingCancellation</w:t>
            </w:r>
          </w:p>
        </w:tc>
        <w:tc>
          <w:tcPr>
            <w:tcW w:w="2880" w:type="dxa"/>
          </w:tcPr>
          <w:p w14:paraId="4237A9D1" w14:textId="77777777" w:rsidR="00FE1231" w:rsidRDefault="00FE1231" w:rsidP="00B61BDD">
            <w:proofErr w:type="spellStart"/>
            <w:r>
              <w:t>PendingTerminate</w:t>
            </w:r>
            <w:proofErr w:type="spellEnd"/>
          </w:p>
        </w:tc>
        <w:tc>
          <w:tcPr>
            <w:tcW w:w="2880" w:type="dxa"/>
          </w:tcPr>
          <w:p w14:paraId="6C7A8440" w14:textId="77777777" w:rsidR="00FE1231" w:rsidRDefault="00FE1231" w:rsidP="00B61BDD"/>
        </w:tc>
      </w:tr>
      <w:tr w:rsidR="00FE1231" w14:paraId="3EF29549" w14:textId="77777777" w:rsidTr="00B61BDD">
        <w:tc>
          <w:tcPr>
            <w:tcW w:w="2965" w:type="dxa"/>
          </w:tcPr>
          <w:p w14:paraId="653DD719" w14:textId="77777777" w:rsidR="00FE1231" w:rsidRDefault="00FE1231" w:rsidP="00B61BDD">
            <w:r>
              <w:t>Cancelled</w:t>
            </w:r>
          </w:p>
        </w:tc>
        <w:tc>
          <w:tcPr>
            <w:tcW w:w="2880" w:type="dxa"/>
          </w:tcPr>
          <w:p w14:paraId="1071BD71" w14:textId="77777777" w:rsidR="00FE1231" w:rsidRDefault="00FE1231" w:rsidP="00B61BDD">
            <w:r>
              <w:t>Active</w:t>
            </w:r>
          </w:p>
        </w:tc>
        <w:tc>
          <w:tcPr>
            <w:tcW w:w="2880" w:type="dxa"/>
          </w:tcPr>
          <w:p w14:paraId="767D45FB" w14:textId="77777777" w:rsidR="00FE1231" w:rsidRDefault="00FE1231" w:rsidP="00B61BDD"/>
        </w:tc>
      </w:tr>
      <w:tr w:rsidR="00FE1231" w14:paraId="420A6DA6" w14:textId="77777777" w:rsidTr="00B61BDD">
        <w:tc>
          <w:tcPr>
            <w:tcW w:w="2965" w:type="dxa"/>
          </w:tcPr>
          <w:p w14:paraId="7B55E8F5" w14:textId="77777777" w:rsidR="00FE1231" w:rsidRDefault="00FE1231" w:rsidP="00B61BDD">
            <w:r>
              <w:t>InProgress</w:t>
            </w:r>
          </w:p>
        </w:tc>
        <w:tc>
          <w:tcPr>
            <w:tcW w:w="2880" w:type="dxa"/>
          </w:tcPr>
          <w:p w14:paraId="29D6FE3C" w14:textId="77777777" w:rsidR="00FE1231" w:rsidRDefault="00FE1231" w:rsidP="00B61BDD">
            <w:proofErr w:type="spellStart"/>
            <w:r>
              <w:t>PendingTerminate</w:t>
            </w:r>
            <w:proofErr w:type="spellEnd"/>
          </w:p>
        </w:tc>
        <w:tc>
          <w:tcPr>
            <w:tcW w:w="2880" w:type="dxa"/>
          </w:tcPr>
          <w:p w14:paraId="37E407C2" w14:textId="77777777" w:rsidR="00FE1231" w:rsidRDefault="00FE1231" w:rsidP="00B61BDD"/>
        </w:tc>
      </w:tr>
      <w:tr w:rsidR="00FE1231" w14:paraId="1474C84E" w14:textId="77777777" w:rsidTr="00B61BDD">
        <w:tc>
          <w:tcPr>
            <w:tcW w:w="2965" w:type="dxa"/>
          </w:tcPr>
          <w:p w14:paraId="251D60C8" w14:textId="77777777" w:rsidR="00FE1231" w:rsidRDefault="00FE1231" w:rsidP="00B61BDD">
            <w:r>
              <w:t>Configured</w:t>
            </w:r>
          </w:p>
        </w:tc>
        <w:tc>
          <w:tcPr>
            <w:tcW w:w="2880" w:type="dxa"/>
          </w:tcPr>
          <w:p w14:paraId="7316AC93" w14:textId="77777777" w:rsidR="00FE1231" w:rsidRDefault="00FE1231" w:rsidP="00B61BDD">
            <w:proofErr w:type="spellStart"/>
            <w:r>
              <w:t>PendingTerminate</w:t>
            </w:r>
            <w:proofErr w:type="spellEnd"/>
          </w:p>
        </w:tc>
        <w:tc>
          <w:tcPr>
            <w:tcW w:w="2880" w:type="dxa"/>
          </w:tcPr>
          <w:p w14:paraId="47E76E06" w14:textId="77777777" w:rsidR="00FE1231" w:rsidRDefault="00FE1231" w:rsidP="00B61BDD"/>
        </w:tc>
      </w:tr>
      <w:tr w:rsidR="00FE1231" w14:paraId="554631D0" w14:textId="77777777" w:rsidTr="00B61BDD">
        <w:tc>
          <w:tcPr>
            <w:tcW w:w="2965" w:type="dxa"/>
          </w:tcPr>
          <w:p w14:paraId="5F350FEE" w14:textId="77777777" w:rsidR="00FE1231" w:rsidRDefault="00FE1231" w:rsidP="00B61BDD">
            <w:r>
              <w:t>Held</w:t>
            </w:r>
          </w:p>
        </w:tc>
        <w:tc>
          <w:tcPr>
            <w:tcW w:w="2880" w:type="dxa"/>
          </w:tcPr>
          <w:p w14:paraId="11B11520" w14:textId="77777777" w:rsidR="00FE1231" w:rsidRDefault="00FE1231" w:rsidP="00B61BDD">
            <w:proofErr w:type="spellStart"/>
            <w:r>
              <w:t>PendingTerminate</w:t>
            </w:r>
            <w:proofErr w:type="spellEnd"/>
          </w:p>
        </w:tc>
        <w:tc>
          <w:tcPr>
            <w:tcW w:w="2880" w:type="dxa"/>
          </w:tcPr>
          <w:p w14:paraId="5184232C" w14:textId="77777777" w:rsidR="00FE1231" w:rsidRDefault="00FE1231" w:rsidP="00B61BDD"/>
        </w:tc>
      </w:tr>
      <w:tr w:rsidR="00FE1231" w14:paraId="604D87B4" w14:textId="77777777" w:rsidTr="00B61BDD">
        <w:tc>
          <w:tcPr>
            <w:tcW w:w="2965" w:type="dxa"/>
          </w:tcPr>
          <w:p w14:paraId="00F1E8CF" w14:textId="77777777" w:rsidR="00FE1231" w:rsidRDefault="00FE1231" w:rsidP="00B61BDD">
            <w:r>
              <w:t>Failed</w:t>
            </w:r>
          </w:p>
        </w:tc>
        <w:tc>
          <w:tcPr>
            <w:tcW w:w="2880" w:type="dxa"/>
          </w:tcPr>
          <w:p w14:paraId="5B7D046C" w14:textId="77777777" w:rsidR="00FE1231" w:rsidRDefault="00FE1231" w:rsidP="00B61BDD">
            <w:r>
              <w:t>Active</w:t>
            </w:r>
          </w:p>
        </w:tc>
        <w:tc>
          <w:tcPr>
            <w:tcW w:w="2880" w:type="dxa"/>
          </w:tcPr>
          <w:p w14:paraId="661F780D" w14:textId="77777777" w:rsidR="00FE1231" w:rsidRDefault="00FE1231" w:rsidP="00B61BDD">
            <w:r>
              <w:t>As the disconnect has failed, the product status remains Active</w:t>
            </w:r>
          </w:p>
        </w:tc>
      </w:tr>
      <w:tr w:rsidR="00FE1231" w14:paraId="61A3E864" w14:textId="77777777" w:rsidTr="00B61BDD">
        <w:tc>
          <w:tcPr>
            <w:tcW w:w="2965" w:type="dxa"/>
          </w:tcPr>
          <w:p w14:paraId="195BDD55" w14:textId="77777777" w:rsidR="00FE1231" w:rsidRDefault="00FE1231" w:rsidP="00B61BDD">
            <w:r>
              <w:t>Completed</w:t>
            </w:r>
          </w:p>
        </w:tc>
        <w:tc>
          <w:tcPr>
            <w:tcW w:w="2880" w:type="dxa"/>
          </w:tcPr>
          <w:p w14:paraId="7446D0A8" w14:textId="77777777" w:rsidR="00FE1231" w:rsidRDefault="00FE1231" w:rsidP="00B61BDD">
            <w:r>
              <w:t>Terminated</w:t>
            </w:r>
          </w:p>
        </w:tc>
        <w:tc>
          <w:tcPr>
            <w:tcW w:w="2880" w:type="dxa"/>
          </w:tcPr>
          <w:p w14:paraId="5BBFA182" w14:textId="77777777" w:rsidR="00FE1231" w:rsidRDefault="00FE1231" w:rsidP="00B61BDD">
            <w:r>
              <w:t>Disconnect is successful.</w:t>
            </w:r>
          </w:p>
        </w:tc>
      </w:tr>
    </w:tbl>
    <w:p w14:paraId="09E5B069" w14:textId="2CCD5B1B" w:rsidR="003F1B62" w:rsidRDefault="003F1B62" w:rsidP="003F1B62">
      <w:pPr>
        <w:pStyle w:val="TableCaption"/>
      </w:pPr>
      <w:bookmarkStart w:id="45" w:name="_Toc507146235"/>
      <w:r>
        <w:t xml:space="preserve">Table </w:t>
      </w:r>
      <w:fldSimple w:instr=" SEQ Table \* ARABIC ">
        <w:r w:rsidR="0099282C">
          <w:rPr>
            <w:noProof/>
          </w:rPr>
          <w:t>7</w:t>
        </w:r>
      </w:fldSimple>
      <w:r>
        <w:t xml:space="preserve"> – Disconnect Product Order Relationship</w:t>
      </w:r>
      <w:bookmarkEnd w:id="45"/>
    </w:p>
    <w:p w14:paraId="5F314CA3" w14:textId="77777777" w:rsidR="00FE1231" w:rsidRDefault="00FE1231" w:rsidP="00FE1231">
      <w:r>
        <w:t>The following table represents the relationship between the “OrderItem” status and the “Product” status when the “</w:t>
      </w:r>
      <w:proofErr w:type="spellStart"/>
      <w:r>
        <w:t>orderItemAction</w:t>
      </w:r>
      <w:proofErr w:type="spellEnd"/>
      <w:r>
        <w:t>” is “CHANGE”. It is assumed the “Product” status is in an “Active” state when the order to change the product is received.</w:t>
      </w:r>
    </w:p>
    <w:p w14:paraId="0155FA5C"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0DAABF1A" w14:textId="77777777" w:rsidTr="00B61BDD">
        <w:tc>
          <w:tcPr>
            <w:tcW w:w="2965" w:type="dxa"/>
            <w:shd w:val="clear" w:color="auto" w:fill="C6D9F1" w:themeFill="text2" w:themeFillTint="33"/>
          </w:tcPr>
          <w:p w14:paraId="5A725989" w14:textId="77777777" w:rsidR="00FE1231" w:rsidRDefault="00FE1231" w:rsidP="00B61BDD">
            <w:r>
              <w:t>Order Item Status</w:t>
            </w:r>
          </w:p>
        </w:tc>
        <w:tc>
          <w:tcPr>
            <w:tcW w:w="2880" w:type="dxa"/>
            <w:shd w:val="clear" w:color="auto" w:fill="C6D9F1" w:themeFill="text2" w:themeFillTint="33"/>
          </w:tcPr>
          <w:p w14:paraId="6FE1CCDC" w14:textId="77777777" w:rsidR="00FE1231" w:rsidRDefault="00FE1231" w:rsidP="00B61BDD">
            <w:r>
              <w:t>Product Status</w:t>
            </w:r>
          </w:p>
        </w:tc>
        <w:tc>
          <w:tcPr>
            <w:tcW w:w="2880" w:type="dxa"/>
            <w:shd w:val="clear" w:color="auto" w:fill="C6D9F1" w:themeFill="text2" w:themeFillTint="33"/>
          </w:tcPr>
          <w:p w14:paraId="447D1566" w14:textId="77777777" w:rsidR="00FE1231" w:rsidRDefault="00FE1231" w:rsidP="00B61BDD">
            <w:r>
              <w:t>Comment</w:t>
            </w:r>
          </w:p>
        </w:tc>
      </w:tr>
      <w:tr w:rsidR="00FE1231" w14:paraId="3C79880A" w14:textId="77777777" w:rsidTr="00B61BDD">
        <w:tc>
          <w:tcPr>
            <w:tcW w:w="2965" w:type="dxa"/>
          </w:tcPr>
          <w:p w14:paraId="6A720223" w14:textId="77777777" w:rsidR="00FE1231" w:rsidRDefault="00FE1231" w:rsidP="00B61BDD">
            <w:r>
              <w:t>Acknowledged</w:t>
            </w:r>
          </w:p>
        </w:tc>
        <w:tc>
          <w:tcPr>
            <w:tcW w:w="2880" w:type="dxa"/>
          </w:tcPr>
          <w:p w14:paraId="32C8F3AC" w14:textId="77777777" w:rsidR="00FE1231" w:rsidRDefault="00FE1231" w:rsidP="00B61BDD">
            <w:r>
              <w:t>Active</w:t>
            </w:r>
          </w:p>
        </w:tc>
        <w:tc>
          <w:tcPr>
            <w:tcW w:w="2880" w:type="dxa"/>
          </w:tcPr>
          <w:p w14:paraId="6238EA18" w14:textId="77777777" w:rsidR="00FE1231" w:rsidRDefault="00FE1231" w:rsidP="00B61BDD">
            <w:r>
              <w:t>Product already active</w:t>
            </w:r>
          </w:p>
        </w:tc>
      </w:tr>
      <w:tr w:rsidR="00FE1231" w14:paraId="5A1CBC62" w14:textId="77777777" w:rsidTr="00B61BDD">
        <w:tc>
          <w:tcPr>
            <w:tcW w:w="2965" w:type="dxa"/>
          </w:tcPr>
          <w:p w14:paraId="1D64C200" w14:textId="77777777" w:rsidR="00FE1231" w:rsidRDefault="00FE1231" w:rsidP="00B61BDD">
            <w:r>
              <w:t>Rejected</w:t>
            </w:r>
          </w:p>
        </w:tc>
        <w:tc>
          <w:tcPr>
            <w:tcW w:w="2880" w:type="dxa"/>
          </w:tcPr>
          <w:p w14:paraId="3D732FB9" w14:textId="77777777" w:rsidR="00FE1231" w:rsidRDefault="00FE1231" w:rsidP="00B61BDD">
            <w:r>
              <w:t>Active</w:t>
            </w:r>
          </w:p>
        </w:tc>
        <w:tc>
          <w:tcPr>
            <w:tcW w:w="2880" w:type="dxa"/>
          </w:tcPr>
          <w:p w14:paraId="06FAAF1E" w14:textId="77777777" w:rsidR="00FE1231" w:rsidRDefault="00FE1231" w:rsidP="00B61BDD">
            <w:r>
              <w:t>Rejection of product order item doesn’t change product status.</w:t>
            </w:r>
          </w:p>
        </w:tc>
      </w:tr>
      <w:tr w:rsidR="00FE1231" w14:paraId="05D61DCC" w14:textId="77777777" w:rsidTr="00B61BDD">
        <w:tc>
          <w:tcPr>
            <w:tcW w:w="2965" w:type="dxa"/>
          </w:tcPr>
          <w:p w14:paraId="1B73D512" w14:textId="77777777" w:rsidR="00FE1231" w:rsidRDefault="00FE1231" w:rsidP="00B61BDD">
            <w:r>
              <w:t>Pending</w:t>
            </w:r>
          </w:p>
        </w:tc>
        <w:tc>
          <w:tcPr>
            <w:tcW w:w="2880" w:type="dxa"/>
          </w:tcPr>
          <w:p w14:paraId="45C1C25F" w14:textId="77777777" w:rsidR="00FE1231" w:rsidRDefault="00FE1231" w:rsidP="00B61BDD">
            <w:proofErr w:type="spellStart"/>
            <w:r>
              <w:t>PendingChange</w:t>
            </w:r>
            <w:proofErr w:type="spellEnd"/>
            <w:r>
              <w:t xml:space="preserve">  </w:t>
            </w:r>
          </w:p>
        </w:tc>
        <w:tc>
          <w:tcPr>
            <w:tcW w:w="2880" w:type="dxa"/>
          </w:tcPr>
          <w:p w14:paraId="354A7E25" w14:textId="77777777" w:rsidR="00FE1231" w:rsidRDefault="00FE1231" w:rsidP="00B61BDD"/>
        </w:tc>
      </w:tr>
      <w:tr w:rsidR="00FE1231" w14:paraId="33804510" w14:textId="77777777" w:rsidTr="00B61BDD">
        <w:tc>
          <w:tcPr>
            <w:tcW w:w="2965" w:type="dxa"/>
          </w:tcPr>
          <w:p w14:paraId="0241D21C" w14:textId="77777777" w:rsidR="00FE1231" w:rsidRDefault="00FE1231" w:rsidP="00B61BDD">
            <w:r>
              <w:t>AssessingCancellation</w:t>
            </w:r>
          </w:p>
        </w:tc>
        <w:tc>
          <w:tcPr>
            <w:tcW w:w="2880" w:type="dxa"/>
          </w:tcPr>
          <w:p w14:paraId="32263C16" w14:textId="77777777" w:rsidR="00FE1231" w:rsidRDefault="00FE1231" w:rsidP="00B61BDD">
            <w:proofErr w:type="spellStart"/>
            <w:r>
              <w:t>PendingChange</w:t>
            </w:r>
            <w:proofErr w:type="spellEnd"/>
          </w:p>
        </w:tc>
        <w:tc>
          <w:tcPr>
            <w:tcW w:w="2880" w:type="dxa"/>
          </w:tcPr>
          <w:p w14:paraId="7FDBEF82" w14:textId="77777777" w:rsidR="00FE1231" w:rsidRDefault="00FE1231" w:rsidP="00B61BDD"/>
        </w:tc>
      </w:tr>
      <w:tr w:rsidR="00FE1231" w14:paraId="6A720FC8" w14:textId="77777777" w:rsidTr="00B61BDD">
        <w:tc>
          <w:tcPr>
            <w:tcW w:w="2965" w:type="dxa"/>
          </w:tcPr>
          <w:p w14:paraId="5AE653F2" w14:textId="77777777" w:rsidR="00FE1231" w:rsidRDefault="00FE1231" w:rsidP="00B61BDD">
            <w:r>
              <w:t>PendingCancellation</w:t>
            </w:r>
          </w:p>
        </w:tc>
        <w:tc>
          <w:tcPr>
            <w:tcW w:w="2880" w:type="dxa"/>
          </w:tcPr>
          <w:p w14:paraId="512F62A6" w14:textId="77777777" w:rsidR="00FE1231" w:rsidRDefault="00FE1231" w:rsidP="00B61BDD">
            <w:proofErr w:type="spellStart"/>
            <w:r>
              <w:t>PendingChange</w:t>
            </w:r>
            <w:proofErr w:type="spellEnd"/>
          </w:p>
        </w:tc>
        <w:tc>
          <w:tcPr>
            <w:tcW w:w="2880" w:type="dxa"/>
          </w:tcPr>
          <w:p w14:paraId="21E85E30" w14:textId="77777777" w:rsidR="00FE1231" w:rsidRDefault="00FE1231" w:rsidP="00B61BDD"/>
        </w:tc>
      </w:tr>
      <w:tr w:rsidR="00FE1231" w14:paraId="5AEA0CB8" w14:textId="77777777" w:rsidTr="00B61BDD">
        <w:tc>
          <w:tcPr>
            <w:tcW w:w="2965" w:type="dxa"/>
          </w:tcPr>
          <w:p w14:paraId="34D45C46" w14:textId="77777777" w:rsidR="00FE1231" w:rsidRDefault="00FE1231" w:rsidP="00B61BDD">
            <w:r>
              <w:t>Cancelled</w:t>
            </w:r>
          </w:p>
        </w:tc>
        <w:tc>
          <w:tcPr>
            <w:tcW w:w="2880" w:type="dxa"/>
          </w:tcPr>
          <w:p w14:paraId="51E4C37E" w14:textId="77777777" w:rsidR="00FE1231" w:rsidRDefault="00FE1231" w:rsidP="00B61BDD">
            <w:r>
              <w:t>Active</w:t>
            </w:r>
          </w:p>
        </w:tc>
        <w:tc>
          <w:tcPr>
            <w:tcW w:w="2880" w:type="dxa"/>
          </w:tcPr>
          <w:p w14:paraId="502C9F59" w14:textId="77777777" w:rsidR="00FE1231" w:rsidRDefault="00FE1231" w:rsidP="00B61BDD"/>
        </w:tc>
      </w:tr>
      <w:tr w:rsidR="00FE1231" w14:paraId="69E96A72" w14:textId="77777777" w:rsidTr="00B61BDD">
        <w:tc>
          <w:tcPr>
            <w:tcW w:w="2965" w:type="dxa"/>
          </w:tcPr>
          <w:p w14:paraId="5FF6E48E" w14:textId="77777777" w:rsidR="00FE1231" w:rsidRDefault="00FE1231" w:rsidP="00B61BDD">
            <w:r>
              <w:t>InProgress</w:t>
            </w:r>
          </w:p>
        </w:tc>
        <w:tc>
          <w:tcPr>
            <w:tcW w:w="2880" w:type="dxa"/>
          </w:tcPr>
          <w:p w14:paraId="1DAB0324" w14:textId="77777777" w:rsidR="00FE1231" w:rsidRDefault="00FE1231" w:rsidP="00B61BDD">
            <w:proofErr w:type="spellStart"/>
            <w:r>
              <w:t>PendingChange</w:t>
            </w:r>
            <w:proofErr w:type="spellEnd"/>
          </w:p>
        </w:tc>
        <w:tc>
          <w:tcPr>
            <w:tcW w:w="2880" w:type="dxa"/>
          </w:tcPr>
          <w:p w14:paraId="44A4309A" w14:textId="77777777" w:rsidR="00FE1231" w:rsidRDefault="00FE1231" w:rsidP="00B61BDD"/>
        </w:tc>
      </w:tr>
      <w:tr w:rsidR="00FE1231" w14:paraId="5263EC3B" w14:textId="77777777" w:rsidTr="00B61BDD">
        <w:tc>
          <w:tcPr>
            <w:tcW w:w="2965" w:type="dxa"/>
          </w:tcPr>
          <w:p w14:paraId="3AA583D6" w14:textId="77777777" w:rsidR="00FE1231" w:rsidRDefault="00FE1231" w:rsidP="00B61BDD">
            <w:r>
              <w:lastRenderedPageBreak/>
              <w:t>Configured</w:t>
            </w:r>
          </w:p>
        </w:tc>
        <w:tc>
          <w:tcPr>
            <w:tcW w:w="2880" w:type="dxa"/>
          </w:tcPr>
          <w:p w14:paraId="7ABF7C36" w14:textId="77777777" w:rsidR="00FE1231" w:rsidRDefault="00FE1231" w:rsidP="00B61BDD">
            <w:proofErr w:type="spellStart"/>
            <w:r>
              <w:t>PendingChange</w:t>
            </w:r>
            <w:proofErr w:type="spellEnd"/>
          </w:p>
        </w:tc>
        <w:tc>
          <w:tcPr>
            <w:tcW w:w="2880" w:type="dxa"/>
          </w:tcPr>
          <w:p w14:paraId="1F0D0ACC" w14:textId="77777777" w:rsidR="00FE1231" w:rsidRDefault="00FE1231" w:rsidP="00B61BDD"/>
        </w:tc>
      </w:tr>
      <w:tr w:rsidR="00FE1231" w14:paraId="7EC5E308" w14:textId="77777777" w:rsidTr="00B61BDD">
        <w:tc>
          <w:tcPr>
            <w:tcW w:w="2965" w:type="dxa"/>
          </w:tcPr>
          <w:p w14:paraId="5E6A6F25" w14:textId="77777777" w:rsidR="00FE1231" w:rsidRDefault="00FE1231" w:rsidP="00B61BDD">
            <w:r>
              <w:t>Held</w:t>
            </w:r>
          </w:p>
        </w:tc>
        <w:tc>
          <w:tcPr>
            <w:tcW w:w="2880" w:type="dxa"/>
          </w:tcPr>
          <w:p w14:paraId="3436C4DF" w14:textId="77777777" w:rsidR="00FE1231" w:rsidRDefault="00FE1231" w:rsidP="00B61BDD">
            <w:proofErr w:type="spellStart"/>
            <w:r>
              <w:t>PendingChange</w:t>
            </w:r>
            <w:proofErr w:type="spellEnd"/>
          </w:p>
        </w:tc>
        <w:tc>
          <w:tcPr>
            <w:tcW w:w="2880" w:type="dxa"/>
          </w:tcPr>
          <w:p w14:paraId="342B5E1A" w14:textId="77777777" w:rsidR="00FE1231" w:rsidRDefault="00FE1231" w:rsidP="00B61BDD"/>
        </w:tc>
      </w:tr>
      <w:tr w:rsidR="00FE1231" w14:paraId="1DEBA13A" w14:textId="77777777" w:rsidTr="00B61BDD">
        <w:tc>
          <w:tcPr>
            <w:tcW w:w="2965" w:type="dxa"/>
          </w:tcPr>
          <w:p w14:paraId="08A3B713" w14:textId="77777777" w:rsidR="00FE1231" w:rsidRDefault="00FE1231" w:rsidP="00B61BDD">
            <w:r>
              <w:t>Failed</w:t>
            </w:r>
          </w:p>
        </w:tc>
        <w:tc>
          <w:tcPr>
            <w:tcW w:w="2880" w:type="dxa"/>
          </w:tcPr>
          <w:p w14:paraId="0BB30F79" w14:textId="77777777" w:rsidR="00FE1231" w:rsidRDefault="00FE1231" w:rsidP="00B61BDD">
            <w:r>
              <w:t>Active</w:t>
            </w:r>
          </w:p>
        </w:tc>
        <w:tc>
          <w:tcPr>
            <w:tcW w:w="2880" w:type="dxa"/>
          </w:tcPr>
          <w:p w14:paraId="648EEEA3" w14:textId="77777777" w:rsidR="00FE1231" w:rsidRDefault="00FE1231" w:rsidP="00B61BDD">
            <w:r>
              <w:t xml:space="preserve">As the change has failed, the product status transitions from </w:t>
            </w:r>
            <w:proofErr w:type="spellStart"/>
            <w:r>
              <w:t>PendingChange</w:t>
            </w:r>
            <w:proofErr w:type="spellEnd"/>
            <w:r>
              <w:t xml:space="preserve"> to its previous status of Active and the change does not go into effect.</w:t>
            </w:r>
          </w:p>
          <w:p w14:paraId="6F6557F1" w14:textId="66D01A6D" w:rsidR="002D1CFA" w:rsidRDefault="002D1CFA" w:rsidP="00B61BDD">
            <w:r>
              <w:t>Note: because the order item failed, the buyer received a notification of failure</w:t>
            </w:r>
          </w:p>
        </w:tc>
      </w:tr>
      <w:tr w:rsidR="00FE1231" w14:paraId="57BFF19A" w14:textId="77777777" w:rsidTr="00B61BDD">
        <w:tc>
          <w:tcPr>
            <w:tcW w:w="2965" w:type="dxa"/>
          </w:tcPr>
          <w:p w14:paraId="7394FE77" w14:textId="77777777" w:rsidR="00FE1231" w:rsidRDefault="00FE1231" w:rsidP="00B61BDD">
            <w:r>
              <w:t>Completed</w:t>
            </w:r>
          </w:p>
        </w:tc>
        <w:tc>
          <w:tcPr>
            <w:tcW w:w="2880" w:type="dxa"/>
          </w:tcPr>
          <w:p w14:paraId="35F3179D" w14:textId="77777777" w:rsidR="00FE1231" w:rsidRDefault="00FE1231" w:rsidP="00B61BDD">
            <w:r>
              <w:t>Active</w:t>
            </w:r>
          </w:p>
        </w:tc>
        <w:tc>
          <w:tcPr>
            <w:tcW w:w="2880" w:type="dxa"/>
          </w:tcPr>
          <w:p w14:paraId="76932B61" w14:textId="77777777" w:rsidR="00FE1231" w:rsidRDefault="00FE1231" w:rsidP="00B61BDD">
            <w:r>
              <w:t xml:space="preserve">The product status transitions from </w:t>
            </w:r>
            <w:proofErr w:type="spellStart"/>
            <w:r>
              <w:t>PendingChange</w:t>
            </w:r>
            <w:proofErr w:type="spellEnd"/>
            <w:r>
              <w:t xml:space="preserve"> to Active and the change goes into effect.</w:t>
            </w:r>
          </w:p>
          <w:p w14:paraId="49DDA997" w14:textId="5BB7ECBD" w:rsidR="002D1CFA" w:rsidRDefault="002D1CFA" w:rsidP="002D1CFA">
            <w:r>
              <w:t>Note: because the order item was successful , the buyer received a notification of success</w:t>
            </w:r>
          </w:p>
        </w:tc>
      </w:tr>
    </w:tbl>
    <w:p w14:paraId="73EBC78B" w14:textId="07C36207" w:rsidR="003F1B62" w:rsidRDefault="003F1B62" w:rsidP="003F1B62">
      <w:pPr>
        <w:pStyle w:val="TableCaption"/>
      </w:pPr>
      <w:bookmarkStart w:id="46" w:name="_Toc507146236"/>
      <w:r>
        <w:t xml:space="preserve">Table </w:t>
      </w:r>
      <w:fldSimple w:instr=" SEQ Table \* ARABIC ">
        <w:r w:rsidR="0099282C">
          <w:rPr>
            <w:noProof/>
          </w:rPr>
          <w:t>8</w:t>
        </w:r>
      </w:fldSimple>
      <w:r>
        <w:t xml:space="preserve"> – Change Product Order Relationship</w:t>
      </w:r>
      <w:bookmarkEnd w:id="46"/>
    </w:p>
    <w:p w14:paraId="5BA7914D" w14:textId="77777777" w:rsidR="00C62613" w:rsidRPr="000079B7" w:rsidRDefault="00C62613" w:rsidP="00FE1231">
      <w:pPr>
        <w:pStyle w:val="Body"/>
      </w:pPr>
    </w:p>
    <w:sectPr w:rsidR="00C62613" w:rsidRPr="000079B7" w:rsidSect="00A412F0">
      <w:footerReference w:type="default" r:id="rId21"/>
      <w:pgSz w:w="12240" w:h="15840" w:code="1"/>
      <w:pgMar w:top="1440" w:right="1440" w:bottom="1440" w:left="144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4B109" w14:textId="77777777" w:rsidR="00216078" w:rsidRDefault="00216078">
      <w:r>
        <w:separator/>
      </w:r>
    </w:p>
  </w:endnote>
  <w:endnote w:type="continuationSeparator" w:id="0">
    <w:p w14:paraId="39310BA9" w14:textId="77777777" w:rsidR="00216078" w:rsidRDefault="0021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charset w:val="00"/>
    <w:family w:val="auto"/>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41584" w14:textId="77777777" w:rsidR="0082491F" w:rsidRDefault="0082491F" w:rsidP="009B43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CC867" w14:textId="77777777" w:rsidR="0082491F" w:rsidRDefault="0082491F" w:rsidP="00884A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tblBorders>
      <w:tblLook w:val="01E0" w:firstRow="1" w:lastRow="1" w:firstColumn="1" w:lastColumn="1" w:noHBand="0" w:noVBand="0"/>
    </w:tblPr>
    <w:tblGrid>
      <w:gridCol w:w="1127"/>
      <w:gridCol w:w="8341"/>
    </w:tblGrid>
    <w:tr w:rsidR="0082491F" w14:paraId="39B3425E" w14:textId="77777777" w:rsidTr="007C6A12">
      <w:trPr>
        <w:trHeight w:val="652"/>
      </w:trPr>
      <w:tc>
        <w:tcPr>
          <w:tcW w:w="1127" w:type="dxa"/>
          <w:tcBorders>
            <w:top w:val="single" w:sz="4" w:space="0" w:color="auto"/>
          </w:tcBorders>
          <w:vAlign w:val="center"/>
        </w:tcPr>
        <w:p w14:paraId="4DFBA37B" w14:textId="0FDC5D4D" w:rsidR="0082491F" w:rsidRPr="00EB6DF4" w:rsidRDefault="0082491F" w:rsidP="00BE24C7">
          <w:pPr>
            <w:pStyle w:val="Footer"/>
          </w:pPr>
          <w:r>
            <w:t xml:space="preserve"> </w:t>
          </w:r>
        </w:p>
      </w:tc>
      <w:tc>
        <w:tcPr>
          <w:tcW w:w="8341" w:type="dxa"/>
          <w:tcBorders>
            <w:top w:val="single" w:sz="4" w:space="0" w:color="auto"/>
          </w:tcBorders>
          <w:vAlign w:val="center"/>
        </w:tcPr>
        <w:p w14:paraId="49BB8392" w14:textId="0ABC89B7" w:rsidR="0082491F" w:rsidRPr="00BE24C7" w:rsidRDefault="0082491F" w:rsidP="00BE24C7">
          <w:pPr>
            <w:pStyle w:val="Footer"/>
          </w:pPr>
          <w:r w:rsidRPr="00BE24C7">
            <w:t>© MEF Forum 2018.  Any reproduction of this document, or any portion thereof, shall co</w:t>
          </w:r>
          <w:r>
            <w:t>ntain the following statement: “</w:t>
          </w:r>
          <w:r w:rsidRPr="00BE24C7">
            <w:t>Reproduced</w:t>
          </w:r>
          <w:r>
            <w:t xml:space="preserve"> with permission of MEF Forum.”</w:t>
          </w:r>
          <w:r w:rsidRPr="00BE24C7">
            <w:t xml:space="preserve"> No user of this document is authorized to modify any of the information contained herein.</w:t>
          </w:r>
        </w:p>
      </w:tc>
    </w:tr>
  </w:tbl>
  <w:p w14:paraId="77575C41" w14:textId="02A122F1" w:rsidR="0082491F" w:rsidRDefault="0082491F" w:rsidP="00BE24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C6F8B" w14:textId="02A67ABA" w:rsidR="0082491F" w:rsidRPr="0050530F" w:rsidRDefault="0082491F" w:rsidP="0050530F">
    <w:pPr>
      <w:pStyle w:val="Footer"/>
      <w:ind w:right="360"/>
    </w:pPr>
    <w:r>
      <w:rPr>
        <w:noProof/>
      </w:rPr>
      <mc:AlternateContent>
        <mc:Choice Requires="wps">
          <w:drawing>
            <wp:anchor distT="0" distB="0" distL="114300" distR="114300" simplePos="0" relativeHeight="251658752" behindDoc="0" locked="0" layoutInCell="1" allowOverlap="1" wp14:anchorId="21986CCC" wp14:editId="30DC031F">
              <wp:simplePos x="0" y="0"/>
              <wp:positionH relativeFrom="margin">
                <wp:posOffset>5121124</wp:posOffset>
              </wp:positionH>
              <wp:positionV relativeFrom="paragraph">
                <wp:posOffset>-180340</wp:posOffset>
              </wp:positionV>
              <wp:extent cx="914400" cy="3105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E11" w14:textId="3B6385C7" w:rsidR="0082491F" w:rsidRDefault="0082491F" w:rsidP="0050530F">
                          <w:pPr>
                            <w:pStyle w:val="Body"/>
                            <w:jc w:val="right"/>
                          </w:pPr>
                          <w:r>
                            <w:t xml:space="preserve"> </w:t>
                          </w:r>
                          <w:r>
                            <w:fldChar w:fldCharType="begin"/>
                          </w:r>
                          <w:r>
                            <w:instrText xml:space="preserve"> PAGE  \* MERGEFORMAT </w:instrText>
                          </w:r>
                          <w:r>
                            <w:fldChar w:fldCharType="separate"/>
                          </w:r>
                          <w:r w:rsidR="00F74EFE">
                            <w:rPr>
                              <w:noProof/>
                            </w:rPr>
                            <w:t>v</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403.25pt;margin-top:-14.2pt;width:1in;height:24.45pt;z-index:25165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" filled="f" stroked="f">
              <v:textbox>
                <w:txbxContent>
                  <w:p w14:paraId="56036E11" w14:textId="3B6385C7" w:rsidR="0082491F" w:rsidRDefault="0082491F" w:rsidP="0050530F">
                    <w:pPr>
                      <w:pStyle w:val="Body"/>
                      <w:jc w:val="right"/>
                    </w:pPr>
                    <w:r>
                      <w:t xml:space="preserve"> </w:t>
                    </w:r>
                    <w:r>
                      <w:fldChar w:fldCharType="begin"/>
                    </w:r>
                    <w:r>
                      <w:instrText xml:space="preserve"> PAGE  \* MERGEFORMAT </w:instrText>
                    </w:r>
                    <w:r>
                      <w:fldChar w:fldCharType="separate"/>
                    </w:r>
                    <w:r w:rsidR="00F74EFE">
                      <w:rPr>
                        <w:noProof/>
                      </w:rPr>
                      <w:t>v</w:t>
                    </w:r>
                    <w:r>
                      <w:fldChar w:fldCharType="end"/>
                    </w:r>
                  </w:p>
                </w:txbxContent>
              </v:textbox>
              <w10:wrap anchorx="margin"/>
            </v:shape>
          </w:pict>
        </mc:Fallback>
      </mc:AlternateContent>
    </w:r>
    <w:r>
      <w:rPr>
        <w:noProof/>
      </w:rPr>
      <mc:AlternateContent>
        <mc:Choice Requires="wps">
          <w:drawing>
            <wp:anchor distT="0" distB="0" distL="114300" distR="114300" simplePos="0" relativeHeight="251661824" behindDoc="0" locked="0" layoutInCell="1" allowOverlap="1" wp14:anchorId="31C1C5E7" wp14:editId="328D12DE">
              <wp:simplePos x="0" y="0"/>
              <wp:positionH relativeFrom="page">
                <wp:align>center</wp:align>
              </wp:positionH>
              <wp:positionV relativeFrom="bottomMargin">
                <wp:posOffset>8890</wp:posOffset>
              </wp:positionV>
              <wp:extent cx="5943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782E5B" id="Straight Connector 24" o:spid="_x0000_s1026" style="position:absolute;z-index:251661824;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" strokecolor="black [3213]">
              <w10:wrap anchorx="page" anchory="margin"/>
            </v:line>
          </w:pict>
        </mc:Fallback>
      </mc:AlternateContent>
    </w:r>
    <w:r>
      <w:rPr>
        <w:noProof/>
      </w:rPr>
      <mc:AlternateContent>
        <mc:Choice Requires="wps">
          <w:drawing>
            <wp:anchor distT="0" distB="0" distL="114300" distR="114300" simplePos="0" relativeHeight="251655680" behindDoc="0" locked="0" layoutInCell="1" allowOverlap="1" wp14:anchorId="658A463E" wp14:editId="04B5B821">
              <wp:simplePos x="0" y="0"/>
              <wp:positionH relativeFrom="margin">
                <wp:align>center</wp:align>
              </wp:positionH>
              <wp:positionV relativeFrom="page">
                <wp:posOffset>9124315</wp:posOffset>
              </wp:positionV>
              <wp:extent cx="4572000" cy="518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C3580" w14:textId="77777777" w:rsidR="0082491F" w:rsidRDefault="0082491F"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margin-left:0;margin-top:718.45pt;width:5in;height:40.8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" filled="f" stroked="f">
              <v:textbox>
                <w:txbxContent>
                  <w:p w14:paraId="5E9C3580" w14:textId="77777777" w:rsidR="0082491F" w:rsidRDefault="0082491F"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3" w:type="dxa"/>
      <w:tblBorders>
        <w:top w:val="single" w:sz="4" w:space="0" w:color="auto"/>
      </w:tblBorders>
      <w:tblLook w:val="01E0" w:firstRow="1" w:lastRow="1" w:firstColumn="1" w:lastColumn="1" w:noHBand="0" w:noVBand="0"/>
    </w:tblPr>
    <w:tblGrid>
      <w:gridCol w:w="1107"/>
      <w:gridCol w:w="8256"/>
    </w:tblGrid>
    <w:tr w:rsidR="0082491F" w14:paraId="34D6261F" w14:textId="77777777" w:rsidTr="007C6A12">
      <w:trPr>
        <w:trHeight w:val="324"/>
      </w:trPr>
      <w:tc>
        <w:tcPr>
          <w:tcW w:w="1107" w:type="dxa"/>
          <w:tcBorders>
            <w:top w:val="single" w:sz="4" w:space="0" w:color="auto"/>
          </w:tcBorders>
          <w:vAlign w:val="center"/>
        </w:tcPr>
        <w:p w14:paraId="53099582" w14:textId="77777777" w:rsidR="0082491F" w:rsidRPr="00EB6DF4" w:rsidRDefault="0082491F" w:rsidP="00BE24C7">
          <w:pPr>
            <w:pStyle w:val="Footer"/>
          </w:pPr>
        </w:p>
      </w:tc>
      <w:tc>
        <w:tcPr>
          <w:tcW w:w="8256" w:type="dxa"/>
          <w:tcBorders>
            <w:top w:val="single" w:sz="4" w:space="0" w:color="auto"/>
          </w:tcBorders>
          <w:vAlign w:val="center"/>
        </w:tcPr>
        <w:p w14:paraId="31B982A8" w14:textId="77777777" w:rsidR="0082491F" w:rsidRPr="00A65C8E" w:rsidRDefault="0082491F" w:rsidP="00BE24C7">
          <w:pPr>
            <w:pStyle w:val="Footer"/>
          </w:pPr>
          <w:r w:rsidRPr="00EB6DF4">
            <w:t>© M</w:t>
          </w:r>
          <w:r>
            <w:t xml:space="preserve">EF </w:t>
          </w:r>
          <w:r w:rsidRPr="00EB6DF4">
            <w:t>Forum 201</w:t>
          </w:r>
          <w:r>
            <w:t>8</w:t>
          </w:r>
          <w:r w:rsidRPr="00EB6DF4">
            <w:t>.  Any reproduction of this document, or any portion thereof, shall contain the following statement: "Reproduced with permission of M</w:t>
          </w:r>
          <w:r>
            <w:t xml:space="preserve">EF Forum." </w:t>
          </w:r>
          <w:r w:rsidRPr="00EB6DF4">
            <w:t>No user of this document is authorized to modify any of the information contained herein.</w:t>
          </w:r>
        </w:p>
      </w:tc>
    </w:tr>
  </w:tbl>
  <w:p w14:paraId="519A8875" w14:textId="416EB4F3" w:rsidR="0082491F" w:rsidRPr="007C6A12" w:rsidRDefault="0082491F" w:rsidP="00BE24C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76769" w14:textId="11F6FCEF" w:rsidR="0082491F" w:rsidRPr="007C6A12" w:rsidRDefault="0082491F" w:rsidP="00884AB9">
    <w:pPr>
      <w:pStyle w:val="Footer"/>
      <w:ind w:right="360"/>
    </w:pPr>
    <w:r>
      <w:rPr>
        <w:noProof/>
      </w:rPr>
      <mc:AlternateContent>
        <mc:Choice Requires="wps">
          <w:drawing>
            <wp:anchor distT="0" distB="0" distL="114300" distR="114300" simplePos="0" relativeHeight="251660288" behindDoc="0" locked="0" layoutInCell="1" allowOverlap="1" wp14:anchorId="7938127C" wp14:editId="25C659AB">
              <wp:simplePos x="0" y="0"/>
              <wp:positionH relativeFrom="page">
                <wp:align>center</wp:align>
              </wp:positionH>
              <wp:positionV relativeFrom="bottomMargin">
                <wp:posOffset>8890</wp:posOffset>
              </wp:positionV>
              <wp:extent cx="5943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B3095ED" id="Straight Connector 15"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" strokecolor="black [3213]">
              <w10:wrap anchorx="page" anchory="margin"/>
            </v:line>
          </w:pict>
        </mc:Fallback>
      </mc:AlternateContent>
    </w:r>
    <w:r>
      <w:rPr>
        <w:noProof/>
      </w:rPr>
      <mc:AlternateContent>
        <mc:Choice Requires="wps">
          <w:drawing>
            <wp:anchor distT="0" distB="0" distL="114300" distR="114300" simplePos="0" relativeHeight="251659264" behindDoc="0" locked="0" layoutInCell="1" allowOverlap="1" wp14:anchorId="1648357D" wp14:editId="4B520656">
              <wp:simplePos x="0" y="0"/>
              <wp:positionH relativeFrom="margin">
                <wp:posOffset>5121124</wp:posOffset>
              </wp:positionH>
              <wp:positionV relativeFrom="paragraph">
                <wp:posOffset>-178435</wp:posOffset>
              </wp:positionV>
              <wp:extent cx="914400" cy="3105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12BAC" w14:textId="1A577DEE" w:rsidR="0082491F" w:rsidRDefault="0082491F" w:rsidP="0067731C">
                          <w:pPr>
                            <w:pStyle w:val="Body"/>
                            <w:jc w:val="right"/>
                          </w:pPr>
                          <w:r>
                            <w:fldChar w:fldCharType="begin"/>
                          </w:r>
                          <w:r>
                            <w:instrText xml:space="preserve"> PAGE  \* MERGEFORMAT </w:instrText>
                          </w:r>
                          <w:r>
                            <w:fldChar w:fldCharType="separate"/>
                          </w:r>
                          <w:r w:rsidR="00F74EFE">
                            <w:rPr>
                              <w:noProof/>
                            </w:rPr>
                            <w:t>11</w:t>
                          </w:r>
                          <w:r>
                            <w:fldChar w:fldCharType="end"/>
                          </w:r>
                          <w:r>
                            <w:t xml:space="preserve"> of </w:t>
                          </w:r>
                          <w:fldSimple w:instr=" SECTIONPAGES  \* MERGEFORMAT ">
                            <w:r w:rsidR="00F74EFE">
                              <w:rPr>
                                <w:noProof/>
                              </w:rPr>
                              <w:t>18</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403.25pt;margin-top:-14.05pt;width:1in;height:24.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" filled="f" stroked="f">
              <v:textbox>
                <w:txbxContent>
                  <w:p w14:paraId="25B12BAC" w14:textId="1A577DEE" w:rsidR="0082491F" w:rsidRDefault="0082491F" w:rsidP="0067731C">
                    <w:pPr>
                      <w:pStyle w:val="Body"/>
                      <w:jc w:val="right"/>
                    </w:pPr>
                    <w:r>
                      <w:fldChar w:fldCharType="begin"/>
                    </w:r>
                    <w:r>
                      <w:instrText xml:space="preserve"> PAGE  \* MERGEFORMAT </w:instrText>
                    </w:r>
                    <w:r>
                      <w:fldChar w:fldCharType="separate"/>
                    </w:r>
                    <w:r w:rsidR="00F74EFE">
                      <w:rPr>
                        <w:noProof/>
                      </w:rPr>
                      <w:t>11</w:t>
                    </w:r>
                    <w:r>
                      <w:fldChar w:fldCharType="end"/>
                    </w:r>
                    <w:r>
                      <w:t xml:space="preserve"> of </w:t>
                    </w:r>
                    <w:fldSimple w:instr=" SECTIONPAGES  \* MERGEFORMAT ">
                      <w:r w:rsidR="00F74EFE">
                        <w:rPr>
                          <w:noProof/>
                        </w:rPr>
                        <w:t>18</w:t>
                      </w:r>
                    </w:fldSimple>
                  </w:p>
                </w:txbxContent>
              </v:textbox>
              <w10:wrap anchorx="margin"/>
            </v:shape>
          </w:pict>
        </mc:Fallback>
      </mc:AlternateContent>
    </w:r>
    <w:r>
      <w:rPr>
        <w:noProof/>
      </w:rPr>
      <mc:AlternateContent>
        <mc:Choice Requires="wps">
          <w:drawing>
            <wp:anchor distT="0" distB="0" distL="114300" distR="114300" simplePos="0" relativeHeight="251616256" behindDoc="0" locked="0" layoutInCell="1" allowOverlap="1" wp14:anchorId="40B96CF3" wp14:editId="1AB70AAA">
              <wp:simplePos x="0" y="0"/>
              <wp:positionH relativeFrom="margin">
                <wp:align>center</wp:align>
              </wp:positionH>
              <wp:positionV relativeFrom="page">
                <wp:posOffset>9124315</wp:posOffset>
              </wp:positionV>
              <wp:extent cx="4572000" cy="5187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2E33A" w14:textId="766A40A7" w:rsidR="0082491F" w:rsidRDefault="0082491F"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0B96CF3" id="Text Box 23" o:spid="_x0000_s1029" type="#_x0000_t202" style="position:absolute;margin-left:0;margin-top:718.45pt;width:5in;height:40.85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" filled="f" stroked="f">
              <v:textbox>
                <w:txbxContent>
                  <w:p w14:paraId="3FB2E33A" w14:textId="766A40A7" w:rsidR="00397730" w:rsidRDefault="00397730"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05092" w14:textId="77777777" w:rsidR="00216078" w:rsidRDefault="00216078">
      <w:r>
        <w:separator/>
      </w:r>
    </w:p>
  </w:footnote>
  <w:footnote w:type="continuationSeparator" w:id="0">
    <w:p w14:paraId="6F05EE66" w14:textId="77777777" w:rsidR="00216078" w:rsidRDefault="002160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2C908" w14:textId="339787A3" w:rsidR="0082491F" w:rsidRDefault="0082491F" w:rsidP="00F35CE2">
    <w:pPr>
      <w:pStyle w:val="Header"/>
      <w:pBdr>
        <w:bottom w:val="single" w:sz="4" w:space="1" w:color="auto"/>
      </w:pBdr>
      <w:tabs>
        <w:tab w:val="clear" w:pos="4153"/>
        <w:tab w:val="clear" w:pos="8306"/>
        <w:tab w:val="right" w:pos="9360"/>
      </w:tabs>
    </w:pPr>
    <w:r>
      <w:rPr>
        <w:noProof/>
      </w:rPr>
      <w:drawing>
        <wp:inline distT="0" distB="0" distL="0" distR="0" wp14:anchorId="4C3A8D4D" wp14:editId="7D4B9D1C">
          <wp:extent cx="431081" cy="25908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logo-2008july0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1081" cy="259080"/>
                  </a:xfrm>
                  <a:prstGeom prst="rect">
                    <a:avLst/>
                  </a:prstGeom>
                  <a:noFill/>
                  <a:ln>
                    <a:noFill/>
                  </a:ln>
                </pic:spPr>
              </pic:pic>
            </a:graphicData>
          </a:graphic>
        </wp:inline>
      </w:drawing>
    </w:r>
    <w:r>
      <w:t xml:space="preserve"> </w:t>
    </w:r>
    <w:r>
      <w:tab/>
      <w:t>API Guide – Product Inventory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A7CA9" w14:textId="7B0F7AD3" w:rsidR="0082491F" w:rsidRPr="007C6A12" w:rsidRDefault="0082491F" w:rsidP="007C6A12">
    <w:pPr>
      <w:pStyle w:val="Header"/>
      <w:tabs>
        <w:tab w:val="clear" w:pos="4153"/>
        <w:tab w:val="clear" w:pos="8306"/>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3">
    <w:nsid w:val="FFFFFFFE"/>
    <w:multiLevelType w:val="singleLevel"/>
    <w:tmpl w:val="396C750C"/>
    <w:lvl w:ilvl="0">
      <w:numFmt w:val="bullet"/>
      <w:pStyle w:val="StyleHeading3h3ODHeading312ptBlackAfter6pt"/>
      <w:lvlText w:val="*"/>
      <w:lvlJc w:val="left"/>
    </w:lvl>
  </w:abstractNum>
  <w:abstractNum w:abstractNumId="4">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32E41BC6"/>
    <w:multiLevelType w:val="hybridMultilevel"/>
    <w:tmpl w:val="735C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E3B80"/>
    <w:multiLevelType w:val="hybridMultilevel"/>
    <w:tmpl w:val="4E5C95D4"/>
    <w:lvl w:ilvl="0" w:tplc="15525744">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472610"/>
    <w:multiLevelType w:val="multilevel"/>
    <w:tmpl w:val="7C5A1D20"/>
    <w:lvl w:ilvl="0">
      <w:start w:val="1"/>
      <w:numFmt w:val="decimal"/>
      <w:pStyle w:val="Heading1"/>
      <w:lvlText w:val="%1."/>
      <w:lvlJc w:val="left"/>
      <w:pPr>
        <w:tabs>
          <w:tab w:val="num" w:pos="864"/>
        </w:tabs>
        <w:ind w:left="0" w:firstLine="0"/>
      </w:pPr>
      <w:rPr>
        <w:rFonts w:hint="default"/>
      </w:rPr>
    </w:lvl>
    <w:lvl w:ilvl="1">
      <w:start w:val="1"/>
      <w:numFmt w:val="decimal"/>
      <w:pStyle w:val="Heading2"/>
      <w:lvlText w:val="%1.%2"/>
      <w:lvlJc w:val="left"/>
      <w:pPr>
        <w:tabs>
          <w:tab w:val="num" w:pos="864"/>
        </w:tabs>
        <w:ind w:left="0" w:firstLine="0"/>
      </w:pPr>
      <w:rPr>
        <w:rFonts w:hint="default"/>
      </w:rPr>
    </w:lvl>
    <w:lvl w:ilvl="2">
      <w:start w:val="1"/>
      <w:numFmt w:val="decimal"/>
      <w:pStyle w:val="Heading3"/>
      <w:lvlText w:val="%1.%2.%3"/>
      <w:lvlJc w:val="left"/>
      <w:pPr>
        <w:tabs>
          <w:tab w:val="num" w:pos="1715"/>
        </w:tabs>
        <w:ind w:left="851"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3D7525E"/>
    <w:multiLevelType w:val="hybridMultilevel"/>
    <w:tmpl w:val="563C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72668"/>
    <w:multiLevelType w:val="hybridMultilevel"/>
    <w:tmpl w:val="D5223318"/>
    <w:lvl w:ilvl="0" w:tplc="4DCA8F1A">
      <w:start w:val="1"/>
      <w:numFmt w:val="lowerLetter"/>
      <w:pStyle w:val="bodytextromanlist"/>
      <w:lvlText w:val="%1)"/>
      <w:lvlJc w:val="right"/>
      <w:pPr>
        <w:tabs>
          <w:tab w:val="num" w:pos="720"/>
        </w:tabs>
        <w:ind w:left="720" w:hanging="360"/>
      </w:pPr>
      <w:rPr>
        <w:rFonts w:ascii="Arial" w:hAnsi="Arial" w:hint="default"/>
        <w:b w:val="0"/>
        <w:i w:val="0"/>
        <w:sz w:val="20"/>
      </w:rPr>
    </w:lvl>
    <w:lvl w:ilvl="1" w:tplc="5C2ECBE2">
      <w:start w:val="1"/>
      <w:numFmt w:val="lowerRoman"/>
      <w:pStyle w:val="bodytextromanlist"/>
      <w:lvlText w:val="%2."/>
      <w:lvlJc w:val="left"/>
      <w:pPr>
        <w:tabs>
          <w:tab w:val="num" w:pos="924"/>
        </w:tabs>
        <w:ind w:left="924" w:hanging="567"/>
      </w:pPr>
      <w:rPr>
        <w:rFonts w:ascii="Arial" w:hAnsi="Arial" w:hint="default"/>
        <w:b w:val="0"/>
        <w:i w:val="0"/>
        <w:sz w:val="20"/>
      </w:rPr>
    </w:lvl>
    <w:lvl w:ilvl="2" w:tplc="1D826D78" w:tentative="1">
      <w:start w:val="1"/>
      <w:numFmt w:val="lowerRoman"/>
      <w:lvlText w:val="%3."/>
      <w:lvlJc w:val="right"/>
      <w:pPr>
        <w:tabs>
          <w:tab w:val="num" w:pos="2160"/>
        </w:tabs>
        <w:ind w:left="2160" w:hanging="180"/>
      </w:pPr>
    </w:lvl>
    <w:lvl w:ilvl="3" w:tplc="35C8B014" w:tentative="1">
      <w:start w:val="1"/>
      <w:numFmt w:val="decimal"/>
      <w:lvlText w:val="%4."/>
      <w:lvlJc w:val="left"/>
      <w:pPr>
        <w:tabs>
          <w:tab w:val="num" w:pos="2880"/>
        </w:tabs>
        <w:ind w:left="2880" w:hanging="360"/>
      </w:pPr>
    </w:lvl>
    <w:lvl w:ilvl="4" w:tplc="9E0A9104" w:tentative="1">
      <w:start w:val="1"/>
      <w:numFmt w:val="lowerLetter"/>
      <w:lvlText w:val="%5."/>
      <w:lvlJc w:val="left"/>
      <w:pPr>
        <w:tabs>
          <w:tab w:val="num" w:pos="3600"/>
        </w:tabs>
        <w:ind w:left="3600" w:hanging="360"/>
      </w:pPr>
    </w:lvl>
    <w:lvl w:ilvl="5" w:tplc="AC90B122" w:tentative="1">
      <w:start w:val="1"/>
      <w:numFmt w:val="lowerRoman"/>
      <w:lvlText w:val="%6."/>
      <w:lvlJc w:val="right"/>
      <w:pPr>
        <w:tabs>
          <w:tab w:val="num" w:pos="4320"/>
        </w:tabs>
        <w:ind w:left="4320" w:hanging="180"/>
      </w:pPr>
    </w:lvl>
    <w:lvl w:ilvl="6" w:tplc="EF8460F4" w:tentative="1">
      <w:start w:val="1"/>
      <w:numFmt w:val="decimal"/>
      <w:lvlText w:val="%7."/>
      <w:lvlJc w:val="left"/>
      <w:pPr>
        <w:tabs>
          <w:tab w:val="num" w:pos="5040"/>
        </w:tabs>
        <w:ind w:left="5040" w:hanging="360"/>
      </w:pPr>
    </w:lvl>
    <w:lvl w:ilvl="7" w:tplc="D040D5EA" w:tentative="1">
      <w:start w:val="1"/>
      <w:numFmt w:val="lowerLetter"/>
      <w:lvlText w:val="%8."/>
      <w:lvlJc w:val="left"/>
      <w:pPr>
        <w:tabs>
          <w:tab w:val="num" w:pos="5760"/>
        </w:tabs>
        <w:ind w:left="5760" w:hanging="360"/>
      </w:pPr>
    </w:lvl>
    <w:lvl w:ilvl="8" w:tplc="0338BB4E" w:tentative="1">
      <w:start w:val="1"/>
      <w:numFmt w:val="lowerRoman"/>
      <w:lvlText w:val="%9."/>
      <w:lvlJc w:val="right"/>
      <w:pPr>
        <w:tabs>
          <w:tab w:val="num" w:pos="6480"/>
        </w:tabs>
        <w:ind w:left="6480" w:hanging="180"/>
      </w:pPr>
    </w:lvl>
  </w:abstractNum>
  <w:abstractNum w:abstractNumId="10">
    <w:nsid w:val="5E8B4AB9"/>
    <w:multiLevelType w:val="hybridMultilevel"/>
    <w:tmpl w:val="6B3E9B7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1">
    <w:nsid w:val="60933EBF"/>
    <w:multiLevelType w:val="hybridMultilevel"/>
    <w:tmpl w:val="C43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DF5E52"/>
    <w:multiLevelType w:val="hybridMultilevel"/>
    <w:tmpl w:val="C37AD2B6"/>
    <w:lvl w:ilvl="0" w:tplc="04090001">
      <w:start w:val="1"/>
      <w:numFmt w:val="bullet"/>
      <w:lvlText w:val=""/>
      <w:lvlJc w:val="left"/>
      <w:pPr>
        <w:ind w:left="720" w:hanging="360"/>
      </w:pPr>
      <w:rPr>
        <w:rFonts w:ascii="Symbol" w:hAnsi="Symbol" w:hint="default"/>
      </w:rPr>
    </w:lvl>
    <w:lvl w:ilvl="1" w:tplc="38CAF0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E5197"/>
    <w:multiLevelType w:val="hybridMultilevel"/>
    <w:tmpl w:val="467C6B36"/>
    <w:lvl w:ilvl="0" w:tplc="04090001">
      <w:start w:val="1"/>
      <w:numFmt w:val="bullet"/>
      <w:lvlText w:val=""/>
      <w:lvlJc w:val="left"/>
      <w:pPr>
        <w:ind w:left="720" w:hanging="360"/>
      </w:pPr>
      <w:rPr>
        <w:rFonts w:ascii="Symbol" w:hAnsi="Symbol" w:hint="default"/>
      </w:rPr>
    </w:lvl>
    <w:lvl w:ilvl="1" w:tplc="5008A08C">
      <w:numFmt w:val="bullet"/>
      <w:lvlText w:val="•"/>
      <w:lvlJc w:val="left"/>
      <w:pPr>
        <w:ind w:left="1800" w:hanging="720"/>
      </w:pPr>
      <w:rPr>
        <w:rFonts w:ascii="Courier New" w:eastAsia="SimSun"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631EEA"/>
    <w:multiLevelType w:val="hybridMultilevel"/>
    <w:tmpl w:val="13945B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6E1E4340"/>
    <w:multiLevelType w:val="hybridMultilevel"/>
    <w:tmpl w:val="7702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18">
    <w:nsid w:val="724C2C12"/>
    <w:multiLevelType w:val="hybridMultilevel"/>
    <w:tmpl w:val="F1D65B10"/>
    <w:lvl w:ilvl="0" w:tplc="E014DDB2">
      <w:start w:val="1"/>
      <w:numFmt w:val="decimal"/>
      <w:pStyle w:val="ListNumber"/>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9">
    <w:nsid w:val="742571CB"/>
    <w:multiLevelType w:val="singleLevel"/>
    <w:tmpl w:val="57E45806"/>
    <w:lvl w:ilvl="0">
      <w:numFmt w:val="decimal"/>
      <w:pStyle w:val="HeaderLeft"/>
      <w:lvlText w:val="*"/>
      <w:lvlJc w:val="left"/>
    </w:lvl>
  </w:abstractNum>
  <w:num w:numId="1">
    <w:abstractNumId w:val="7"/>
  </w:num>
  <w:num w:numId="2">
    <w:abstractNumId w:val="3"/>
    <w:lvlOverride w:ilvl="0">
      <w:lvl w:ilvl="0">
        <w:start w:val="1"/>
        <w:numFmt w:val="bullet"/>
        <w:pStyle w:val="StyleHeading3h3ODHeading312ptBlackAfter6pt"/>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9"/>
  </w:num>
  <w:num w:numId="4">
    <w:abstractNumId w:val="19"/>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17"/>
  </w:num>
  <w:num w:numId="6">
    <w:abstractNumId w:val="2"/>
  </w:num>
  <w:num w:numId="7">
    <w:abstractNumId w:val="1"/>
  </w:num>
  <w:num w:numId="8">
    <w:abstractNumId w:val="0"/>
  </w:num>
  <w:num w:numId="9">
    <w:abstractNumId w:val="15"/>
  </w:num>
  <w:num w:numId="10">
    <w:abstractNumId w:val="18"/>
  </w:num>
  <w:num w:numId="11">
    <w:abstractNumId w:val="12"/>
  </w:num>
  <w:num w:numId="12">
    <w:abstractNumId w:val="10"/>
  </w:num>
  <w:num w:numId="13">
    <w:abstractNumId w:val="14"/>
  </w:num>
  <w:num w:numId="14">
    <w:abstractNumId w:val="5"/>
  </w:num>
  <w:num w:numId="15">
    <w:abstractNumId w:val="8"/>
  </w:num>
  <w:num w:numId="16">
    <w:abstractNumId w:val="6"/>
  </w:num>
  <w:num w:numId="17">
    <w:abstractNumId w:val="13"/>
  </w:num>
  <w:num w:numId="18">
    <w:abstractNumId w:val="11"/>
  </w:num>
  <w:num w:numId="19">
    <w:abstractNumId w:val="6"/>
  </w:num>
  <w:num w:numId="20">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CF"/>
    <w:rsid w:val="00003C25"/>
    <w:rsid w:val="0000450F"/>
    <w:rsid w:val="00004BD8"/>
    <w:rsid w:val="00004D50"/>
    <w:rsid w:val="0000798F"/>
    <w:rsid w:val="000079B7"/>
    <w:rsid w:val="0001081A"/>
    <w:rsid w:val="00010C49"/>
    <w:rsid w:val="00011DD0"/>
    <w:rsid w:val="00014E78"/>
    <w:rsid w:val="00016720"/>
    <w:rsid w:val="00016981"/>
    <w:rsid w:val="0001701A"/>
    <w:rsid w:val="0002070C"/>
    <w:rsid w:val="00020796"/>
    <w:rsid w:val="00021139"/>
    <w:rsid w:val="0002122B"/>
    <w:rsid w:val="00021A0C"/>
    <w:rsid w:val="00022FCC"/>
    <w:rsid w:val="00024212"/>
    <w:rsid w:val="00024E57"/>
    <w:rsid w:val="000277E0"/>
    <w:rsid w:val="00030CEF"/>
    <w:rsid w:val="00035C81"/>
    <w:rsid w:val="00036CF0"/>
    <w:rsid w:val="00037587"/>
    <w:rsid w:val="000377CC"/>
    <w:rsid w:val="00041418"/>
    <w:rsid w:val="00041693"/>
    <w:rsid w:val="00041BA9"/>
    <w:rsid w:val="00041C17"/>
    <w:rsid w:val="00043283"/>
    <w:rsid w:val="00043DA9"/>
    <w:rsid w:val="00044637"/>
    <w:rsid w:val="00046C6A"/>
    <w:rsid w:val="00046DCA"/>
    <w:rsid w:val="00052B0F"/>
    <w:rsid w:val="000537F1"/>
    <w:rsid w:val="00053A75"/>
    <w:rsid w:val="00055471"/>
    <w:rsid w:val="00056B20"/>
    <w:rsid w:val="00057703"/>
    <w:rsid w:val="0006003F"/>
    <w:rsid w:val="000617CC"/>
    <w:rsid w:val="00062A05"/>
    <w:rsid w:val="000637A1"/>
    <w:rsid w:val="000663A1"/>
    <w:rsid w:val="0006778B"/>
    <w:rsid w:val="000730BF"/>
    <w:rsid w:val="00075FF7"/>
    <w:rsid w:val="00083F5D"/>
    <w:rsid w:val="00085B71"/>
    <w:rsid w:val="00086784"/>
    <w:rsid w:val="000868E2"/>
    <w:rsid w:val="00086932"/>
    <w:rsid w:val="00090BB5"/>
    <w:rsid w:val="00093242"/>
    <w:rsid w:val="000933AF"/>
    <w:rsid w:val="00094CE0"/>
    <w:rsid w:val="00095C4D"/>
    <w:rsid w:val="00095F66"/>
    <w:rsid w:val="000971BD"/>
    <w:rsid w:val="000A0C95"/>
    <w:rsid w:val="000A10AC"/>
    <w:rsid w:val="000A1A6B"/>
    <w:rsid w:val="000A6C5B"/>
    <w:rsid w:val="000B4828"/>
    <w:rsid w:val="000B7FC6"/>
    <w:rsid w:val="000C151F"/>
    <w:rsid w:val="000C3AA0"/>
    <w:rsid w:val="000C5BD6"/>
    <w:rsid w:val="000C76D7"/>
    <w:rsid w:val="000D21BE"/>
    <w:rsid w:val="000D4B31"/>
    <w:rsid w:val="000D56AA"/>
    <w:rsid w:val="000E1018"/>
    <w:rsid w:val="000E3039"/>
    <w:rsid w:val="000E3939"/>
    <w:rsid w:val="000E3CD4"/>
    <w:rsid w:val="000E4302"/>
    <w:rsid w:val="000E55F1"/>
    <w:rsid w:val="000E5AAC"/>
    <w:rsid w:val="000E5D4E"/>
    <w:rsid w:val="000F2379"/>
    <w:rsid w:val="000F2B71"/>
    <w:rsid w:val="000F4B6E"/>
    <w:rsid w:val="000F5927"/>
    <w:rsid w:val="0010039A"/>
    <w:rsid w:val="00102929"/>
    <w:rsid w:val="00102C67"/>
    <w:rsid w:val="00102DF0"/>
    <w:rsid w:val="00107C1B"/>
    <w:rsid w:val="00107C76"/>
    <w:rsid w:val="00110EAF"/>
    <w:rsid w:val="001111EF"/>
    <w:rsid w:val="0011261C"/>
    <w:rsid w:val="001126C9"/>
    <w:rsid w:val="00116741"/>
    <w:rsid w:val="001171B0"/>
    <w:rsid w:val="00122530"/>
    <w:rsid w:val="00123358"/>
    <w:rsid w:val="00125B9A"/>
    <w:rsid w:val="0012646B"/>
    <w:rsid w:val="001276AB"/>
    <w:rsid w:val="00130CD5"/>
    <w:rsid w:val="0013297A"/>
    <w:rsid w:val="001362E8"/>
    <w:rsid w:val="0013707B"/>
    <w:rsid w:val="00137738"/>
    <w:rsid w:val="00141823"/>
    <w:rsid w:val="00144C6F"/>
    <w:rsid w:val="00144E02"/>
    <w:rsid w:val="00144E78"/>
    <w:rsid w:val="00147B13"/>
    <w:rsid w:val="001516BF"/>
    <w:rsid w:val="00153E39"/>
    <w:rsid w:val="00153ED3"/>
    <w:rsid w:val="001540DF"/>
    <w:rsid w:val="001559B3"/>
    <w:rsid w:val="00155E9D"/>
    <w:rsid w:val="00167E86"/>
    <w:rsid w:val="00170B12"/>
    <w:rsid w:val="00173337"/>
    <w:rsid w:val="00173494"/>
    <w:rsid w:val="00174AD6"/>
    <w:rsid w:val="001756EB"/>
    <w:rsid w:val="00175DE5"/>
    <w:rsid w:val="00181AAC"/>
    <w:rsid w:val="00182A5E"/>
    <w:rsid w:val="00184AB2"/>
    <w:rsid w:val="00185D17"/>
    <w:rsid w:val="00186EEE"/>
    <w:rsid w:val="0019234A"/>
    <w:rsid w:val="001934BF"/>
    <w:rsid w:val="00194C56"/>
    <w:rsid w:val="001955D0"/>
    <w:rsid w:val="001957CF"/>
    <w:rsid w:val="001A0A13"/>
    <w:rsid w:val="001A0B1A"/>
    <w:rsid w:val="001A5295"/>
    <w:rsid w:val="001A5771"/>
    <w:rsid w:val="001A6CE3"/>
    <w:rsid w:val="001A7F4B"/>
    <w:rsid w:val="001B1CF0"/>
    <w:rsid w:val="001B792A"/>
    <w:rsid w:val="001C18A1"/>
    <w:rsid w:val="001C1B1D"/>
    <w:rsid w:val="001C1D58"/>
    <w:rsid w:val="001C2518"/>
    <w:rsid w:val="001C29F0"/>
    <w:rsid w:val="001C4706"/>
    <w:rsid w:val="001C74BC"/>
    <w:rsid w:val="001D38B0"/>
    <w:rsid w:val="001D5B9F"/>
    <w:rsid w:val="001D61BF"/>
    <w:rsid w:val="001D7546"/>
    <w:rsid w:val="001E1C07"/>
    <w:rsid w:val="001E3C81"/>
    <w:rsid w:val="001E54AC"/>
    <w:rsid w:val="001E5866"/>
    <w:rsid w:val="001E6DEF"/>
    <w:rsid w:val="001F098B"/>
    <w:rsid w:val="001F1051"/>
    <w:rsid w:val="001F267C"/>
    <w:rsid w:val="001F2C9D"/>
    <w:rsid w:val="001F672F"/>
    <w:rsid w:val="001F6B51"/>
    <w:rsid w:val="00202D76"/>
    <w:rsid w:val="002055CF"/>
    <w:rsid w:val="00205C35"/>
    <w:rsid w:val="0020722F"/>
    <w:rsid w:val="002079FA"/>
    <w:rsid w:val="0021142F"/>
    <w:rsid w:val="002157ED"/>
    <w:rsid w:val="00215808"/>
    <w:rsid w:val="002158D6"/>
    <w:rsid w:val="00216078"/>
    <w:rsid w:val="00221EF9"/>
    <w:rsid w:val="00225E46"/>
    <w:rsid w:val="002266B4"/>
    <w:rsid w:val="00227383"/>
    <w:rsid w:val="0022757F"/>
    <w:rsid w:val="00230671"/>
    <w:rsid w:val="00233975"/>
    <w:rsid w:val="00235F14"/>
    <w:rsid w:val="00237AD3"/>
    <w:rsid w:val="00240E2E"/>
    <w:rsid w:val="00243939"/>
    <w:rsid w:val="00245A0A"/>
    <w:rsid w:val="002511C2"/>
    <w:rsid w:val="002513CA"/>
    <w:rsid w:val="0025452A"/>
    <w:rsid w:val="0025515C"/>
    <w:rsid w:val="002569E7"/>
    <w:rsid w:val="002575FE"/>
    <w:rsid w:val="00261DDD"/>
    <w:rsid w:val="0026205D"/>
    <w:rsid w:val="002621B8"/>
    <w:rsid w:val="002645BB"/>
    <w:rsid w:val="002645CE"/>
    <w:rsid w:val="002705B6"/>
    <w:rsid w:val="00272EF7"/>
    <w:rsid w:val="00273D3B"/>
    <w:rsid w:val="002749D6"/>
    <w:rsid w:val="0028139A"/>
    <w:rsid w:val="00282039"/>
    <w:rsid w:val="00282081"/>
    <w:rsid w:val="00283517"/>
    <w:rsid w:val="00283545"/>
    <w:rsid w:val="002843EA"/>
    <w:rsid w:val="00286946"/>
    <w:rsid w:val="0028747B"/>
    <w:rsid w:val="00287E2D"/>
    <w:rsid w:val="0029012B"/>
    <w:rsid w:val="002901A3"/>
    <w:rsid w:val="00294541"/>
    <w:rsid w:val="00296223"/>
    <w:rsid w:val="0029742B"/>
    <w:rsid w:val="002A18AB"/>
    <w:rsid w:val="002A6AF3"/>
    <w:rsid w:val="002B10FE"/>
    <w:rsid w:val="002B2F73"/>
    <w:rsid w:val="002B42F2"/>
    <w:rsid w:val="002B51E3"/>
    <w:rsid w:val="002B7681"/>
    <w:rsid w:val="002C3821"/>
    <w:rsid w:val="002C453C"/>
    <w:rsid w:val="002C5389"/>
    <w:rsid w:val="002C57F3"/>
    <w:rsid w:val="002C6EB4"/>
    <w:rsid w:val="002D1CFA"/>
    <w:rsid w:val="002D1FD5"/>
    <w:rsid w:val="002D233E"/>
    <w:rsid w:val="002D2DBF"/>
    <w:rsid w:val="002D3487"/>
    <w:rsid w:val="002D3D60"/>
    <w:rsid w:val="002D3F28"/>
    <w:rsid w:val="002D5E6B"/>
    <w:rsid w:val="002D5E89"/>
    <w:rsid w:val="002D6CA2"/>
    <w:rsid w:val="002D7AFA"/>
    <w:rsid w:val="002E0B91"/>
    <w:rsid w:val="002E263D"/>
    <w:rsid w:val="002E5403"/>
    <w:rsid w:val="002E6B82"/>
    <w:rsid w:val="002F3109"/>
    <w:rsid w:val="002F31F9"/>
    <w:rsid w:val="002F3764"/>
    <w:rsid w:val="002F6321"/>
    <w:rsid w:val="003009CD"/>
    <w:rsid w:val="0030102A"/>
    <w:rsid w:val="00303603"/>
    <w:rsid w:val="00303BF3"/>
    <w:rsid w:val="003040D1"/>
    <w:rsid w:val="0030452B"/>
    <w:rsid w:val="00304A10"/>
    <w:rsid w:val="00305D01"/>
    <w:rsid w:val="00306EA1"/>
    <w:rsid w:val="00307D61"/>
    <w:rsid w:val="003103B4"/>
    <w:rsid w:val="003106E6"/>
    <w:rsid w:val="00311930"/>
    <w:rsid w:val="00313370"/>
    <w:rsid w:val="003135CF"/>
    <w:rsid w:val="00313B07"/>
    <w:rsid w:val="00317FCD"/>
    <w:rsid w:val="0032243A"/>
    <w:rsid w:val="003235CD"/>
    <w:rsid w:val="00323D57"/>
    <w:rsid w:val="003240EB"/>
    <w:rsid w:val="00324E68"/>
    <w:rsid w:val="0032668E"/>
    <w:rsid w:val="00326854"/>
    <w:rsid w:val="00326975"/>
    <w:rsid w:val="00327231"/>
    <w:rsid w:val="00327538"/>
    <w:rsid w:val="00330C2C"/>
    <w:rsid w:val="0033302D"/>
    <w:rsid w:val="0033601C"/>
    <w:rsid w:val="0033650C"/>
    <w:rsid w:val="00336DFE"/>
    <w:rsid w:val="0033709C"/>
    <w:rsid w:val="003411E2"/>
    <w:rsid w:val="00341C05"/>
    <w:rsid w:val="00341C74"/>
    <w:rsid w:val="00342FC5"/>
    <w:rsid w:val="00343BCB"/>
    <w:rsid w:val="00345E9D"/>
    <w:rsid w:val="00347239"/>
    <w:rsid w:val="00351C72"/>
    <w:rsid w:val="00352433"/>
    <w:rsid w:val="00352AD2"/>
    <w:rsid w:val="0035362C"/>
    <w:rsid w:val="003538F2"/>
    <w:rsid w:val="003542F6"/>
    <w:rsid w:val="0035451D"/>
    <w:rsid w:val="00354AC9"/>
    <w:rsid w:val="0035609B"/>
    <w:rsid w:val="00356C2E"/>
    <w:rsid w:val="00362AD9"/>
    <w:rsid w:val="0036317E"/>
    <w:rsid w:val="00364426"/>
    <w:rsid w:val="00364C62"/>
    <w:rsid w:val="00365898"/>
    <w:rsid w:val="00366048"/>
    <w:rsid w:val="003668F5"/>
    <w:rsid w:val="00367FEF"/>
    <w:rsid w:val="00370374"/>
    <w:rsid w:val="00373F01"/>
    <w:rsid w:val="003779CE"/>
    <w:rsid w:val="00380B10"/>
    <w:rsid w:val="00380E6B"/>
    <w:rsid w:val="00382568"/>
    <w:rsid w:val="00382EAA"/>
    <w:rsid w:val="00383972"/>
    <w:rsid w:val="00385490"/>
    <w:rsid w:val="00386FF1"/>
    <w:rsid w:val="00390A0A"/>
    <w:rsid w:val="00391505"/>
    <w:rsid w:val="00393EFC"/>
    <w:rsid w:val="00395FC1"/>
    <w:rsid w:val="0039652D"/>
    <w:rsid w:val="00397730"/>
    <w:rsid w:val="003A06BA"/>
    <w:rsid w:val="003A1A2D"/>
    <w:rsid w:val="003A1FA8"/>
    <w:rsid w:val="003A459B"/>
    <w:rsid w:val="003A4EF6"/>
    <w:rsid w:val="003A5136"/>
    <w:rsid w:val="003A53D9"/>
    <w:rsid w:val="003B1B2F"/>
    <w:rsid w:val="003B3DC2"/>
    <w:rsid w:val="003B48FD"/>
    <w:rsid w:val="003B5543"/>
    <w:rsid w:val="003B709D"/>
    <w:rsid w:val="003C1D6D"/>
    <w:rsid w:val="003C73E6"/>
    <w:rsid w:val="003D15FB"/>
    <w:rsid w:val="003D543E"/>
    <w:rsid w:val="003E4146"/>
    <w:rsid w:val="003E4A2F"/>
    <w:rsid w:val="003F13CF"/>
    <w:rsid w:val="003F1B62"/>
    <w:rsid w:val="003F28ED"/>
    <w:rsid w:val="003F46B5"/>
    <w:rsid w:val="003F5F30"/>
    <w:rsid w:val="0040126C"/>
    <w:rsid w:val="0040145A"/>
    <w:rsid w:val="0040299E"/>
    <w:rsid w:val="0040514E"/>
    <w:rsid w:val="00407A76"/>
    <w:rsid w:val="00410570"/>
    <w:rsid w:val="00411228"/>
    <w:rsid w:val="00412199"/>
    <w:rsid w:val="0041335C"/>
    <w:rsid w:val="004136F9"/>
    <w:rsid w:val="004143D4"/>
    <w:rsid w:val="0041447A"/>
    <w:rsid w:val="004156A2"/>
    <w:rsid w:val="004165DC"/>
    <w:rsid w:val="00422328"/>
    <w:rsid w:val="004234E7"/>
    <w:rsid w:val="004235E9"/>
    <w:rsid w:val="0042458F"/>
    <w:rsid w:val="0042521C"/>
    <w:rsid w:val="00430639"/>
    <w:rsid w:val="00430AD4"/>
    <w:rsid w:val="00432098"/>
    <w:rsid w:val="00432DA6"/>
    <w:rsid w:val="00433459"/>
    <w:rsid w:val="00434204"/>
    <w:rsid w:val="00434A12"/>
    <w:rsid w:val="00435284"/>
    <w:rsid w:val="004407B7"/>
    <w:rsid w:val="004423AE"/>
    <w:rsid w:val="0045270B"/>
    <w:rsid w:val="004528D1"/>
    <w:rsid w:val="00460871"/>
    <w:rsid w:val="00463405"/>
    <w:rsid w:val="00463BAB"/>
    <w:rsid w:val="00470233"/>
    <w:rsid w:val="00470F12"/>
    <w:rsid w:val="00471356"/>
    <w:rsid w:val="004770C3"/>
    <w:rsid w:val="00480DA7"/>
    <w:rsid w:val="00484A4E"/>
    <w:rsid w:val="004857EA"/>
    <w:rsid w:val="0048674E"/>
    <w:rsid w:val="00493D39"/>
    <w:rsid w:val="00494ED9"/>
    <w:rsid w:val="004A53E5"/>
    <w:rsid w:val="004A5EB2"/>
    <w:rsid w:val="004A604C"/>
    <w:rsid w:val="004A7BD2"/>
    <w:rsid w:val="004C24CC"/>
    <w:rsid w:val="004C5EDA"/>
    <w:rsid w:val="004C63DE"/>
    <w:rsid w:val="004C6735"/>
    <w:rsid w:val="004D00FF"/>
    <w:rsid w:val="004D0907"/>
    <w:rsid w:val="004D2538"/>
    <w:rsid w:val="004D3C25"/>
    <w:rsid w:val="004D3F9F"/>
    <w:rsid w:val="004D50F5"/>
    <w:rsid w:val="004E02CC"/>
    <w:rsid w:val="004E2D67"/>
    <w:rsid w:val="004E31DC"/>
    <w:rsid w:val="004E4176"/>
    <w:rsid w:val="004E4AE1"/>
    <w:rsid w:val="004E754F"/>
    <w:rsid w:val="004F00C9"/>
    <w:rsid w:val="004F1287"/>
    <w:rsid w:val="004F2320"/>
    <w:rsid w:val="004F379A"/>
    <w:rsid w:val="004F37DD"/>
    <w:rsid w:val="0050251D"/>
    <w:rsid w:val="00502BE3"/>
    <w:rsid w:val="00503F0C"/>
    <w:rsid w:val="0050468C"/>
    <w:rsid w:val="0050530F"/>
    <w:rsid w:val="00507AAF"/>
    <w:rsid w:val="00511736"/>
    <w:rsid w:val="00511A37"/>
    <w:rsid w:val="00511BE7"/>
    <w:rsid w:val="005155B7"/>
    <w:rsid w:val="00520357"/>
    <w:rsid w:val="00521324"/>
    <w:rsid w:val="00524486"/>
    <w:rsid w:val="0052653B"/>
    <w:rsid w:val="00526598"/>
    <w:rsid w:val="0052755D"/>
    <w:rsid w:val="00527659"/>
    <w:rsid w:val="0053181E"/>
    <w:rsid w:val="00532A05"/>
    <w:rsid w:val="00535032"/>
    <w:rsid w:val="00535265"/>
    <w:rsid w:val="005412E8"/>
    <w:rsid w:val="00545A7F"/>
    <w:rsid w:val="00546664"/>
    <w:rsid w:val="005475BC"/>
    <w:rsid w:val="0055079E"/>
    <w:rsid w:val="00550AE1"/>
    <w:rsid w:val="005518BB"/>
    <w:rsid w:val="005519A5"/>
    <w:rsid w:val="00551CF7"/>
    <w:rsid w:val="00554B95"/>
    <w:rsid w:val="00556A5E"/>
    <w:rsid w:val="00557952"/>
    <w:rsid w:val="005605F5"/>
    <w:rsid w:val="00560A18"/>
    <w:rsid w:val="00565381"/>
    <w:rsid w:val="00567450"/>
    <w:rsid w:val="005708B4"/>
    <w:rsid w:val="00570956"/>
    <w:rsid w:val="00571BD7"/>
    <w:rsid w:val="0057396A"/>
    <w:rsid w:val="00576C94"/>
    <w:rsid w:val="00577065"/>
    <w:rsid w:val="005816E0"/>
    <w:rsid w:val="00581B8F"/>
    <w:rsid w:val="00581D49"/>
    <w:rsid w:val="0058535D"/>
    <w:rsid w:val="00585986"/>
    <w:rsid w:val="005861B5"/>
    <w:rsid w:val="005865AF"/>
    <w:rsid w:val="00586891"/>
    <w:rsid w:val="0058691B"/>
    <w:rsid w:val="00591A40"/>
    <w:rsid w:val="005A3F57"/>
    <w:rsid w:val="005A46B4"/>
    <w:rsid w:val="005B0521"/>
    <w:rsid w:val="005B0ADE"/>
    <w:rsid w:val="005B1778"/>
    <w:rsid w:val="005B25D0"/>
    <w:rsid w:val="005B33D9"/>
    <w:rsid w:val="005B47F4"/>
    <w:rsid w:val="005B63AC"/>
    <w:rsid w:val="005B7942"/>
    <w:rsid w:val="005C06C6"/>
    <w:rsid w:val="005C0BDB"/>
    <w:rsid w:val="005C1033"/>
    <w:rsid w:val="005C3F18"/>
    <w:rsid w:val="005C59B4"/>
    <w:rsid w:val="005C5D6C"/>
    <w:rsid w:val="005D0454"/>
    <w:rsid w:val="005D23BA"/>
    <w:rsid w:val="005D2495"/>
    <w:rsid w:val="005D29B5"/>
    <w:rsid w:val="005D3B28"/>
    <w:rsid w:val="005D509A"/>
    <w:rsid w:val="005D6EB3"/>
    <w:rsid w:val="005E60E1"/>
    <w:rsid w:val="005F10E8"/>
    <w:rsid w:val="005F2E9B"/>
    <w:rsid w:val="005F3782"/>
    <w:rsid w:val="005F6795"/>
    <w:rsid w:val="005F70F2"/>
    <w:rsid w:val="005F7281"/>
    <w:rsid w:val="005F7DD3"/>
    <w:rsid w:val="00601231"/>
    <w:rsid w:val="0060258F"/>
    <w:rsid w:val="006052C5"/>
    <w:rsid w:val="006105FA"/>
    <w:rsid w:val="00611D09"/>
    <w:rsid w:val="00616697"/>
    <w:rsid w:val="00621D31"/>
    <w:rsid w:val="0062374C"/>
    <w:rsid w:val="00623BEB"/>
    <w:rsid w:val="00631F93"/>
    <w:rsid w:val="006334DD"/>
    <w:rsid w:val="00634486"/>
    <w:rsid w:val="00635826"/>
    <w:rsid w:val="006378BD"/>
    <w:rsid w:val="00641D26"/>
    <w:rsid w:val="006428C4"/>
    <w:rsid w:val="006461BD"/>
    <w:rsid w:val="00647914"/>
    <w:rsid w:val="00650B8B"/>
    <w:rsid w:val="00651616"/>
    <w:rsid w:val="0065191E"/>
    <w:rsid w:val="00654BBE"/>
    <w:rsid w:val="00660288"/>
    <w:rsid w:val="00662935"/>
    <w:rsid w:val="006651BC"/>
    <w:rsid w:val="00672277"/>
    <w:rsid w:val="006756D0"/>
    <w:rsid w:val="0067731C"/>
    <w:rsid w:val="00677BB5"/>
    <w:rsid w:val="0068186D"/>
    <w:rsid w:val="00682BBF"/>
    <w:rsid w:val="00691F81"/>
    <w:rsid w:val="006964CB"/>
    <w:rsid w:val="006A22C0"/>
    <w:rsid w:val="006A2DDC"/>
    <w:rsid w:val="006A70F4"/>
    <w:rsid w:val="006A77BC"/>
    <w:rsid w:val="006B072F"/>
    <w:rsid w:val="006B3CCF"/>
    <w:rsid w:val="006B6070"/>
    <w:rsid w:val="006C0A92"/>
    <w:rsid w:val="006C280A"/>
    <w:rsid w:val="006C2D80"/>
    <w:rsid w:val="006D711A"/>
    <w:rsid w:val="006E1268"/>
    <w:rsid w:val="006E1FA6"/>
    <w:rsid w:val="006E278E"/>
    <w:rsid w:val="006E2B5E"/>
    <w:rsid w:val="006E36D0"/>
    <w:rsid w:val="006E3854"/>
    <w:rsid w:val="006E3EF9"/>
    <w:rsid w:val="006E5809"/>
    <w:rsid w:val="006E6A7E"/>
    <w:rsid w:val="006E77B4"/>
    <w:rsid w:val="006F0604"/>
    <w:rsid w:val="006F1250"/>
    <w:rsid w:val="006F1A87"/>
    <w:rsid w:val="006F1CBA"/>
    <w:rsid w:val="006F29DB"/>
    <w:rsid w:val="006F54F3"/>
    <w:rsid w:val="006F6899"/>
    <w:rsid w:val="00700CCF"/>
    <w:rsid w:val="0070144E"/>
    <w:rsid w:val="00701C01"/>
    <w:rsid w:val="007033B8"/>
    <w:rsid w:val="00703BEA"/>
    <w:rsid w:val="00704575"/>
    <w:rsid w:val="007051DC"/>
    <w:rsid w:val="00706D39"/>
    <w:rsid w:val="0071528C"/>
    <w:rsid w:val="007152EF"/>
    <w:rsid w:val="00715B73"/>
    <w:rsid w:val="0071696F"/>
    <w:rsid w:val="00716F36"/>
    <w:rsid w:val="007220A1"/>
    <w:rsid w:val="007247DE"/>
    <w:rsid w:val="007323F3"/>
    <w:rsid w:val="00734B00"/>
    <w:rsid w:val="00736117"/>
    <w:rsid w:val="00736C7E"/>
    <w:rsid w:val="0073725A"/>
    <w:rsid w:val="007375FC"/>
    <w:rsid w:val="0074172C"/>
    <w:rsid w:val="00741B1C"/>
    <w:rsid w:val="00741D1C"/>
    <w:rsid w:val="00743C06"/>
    <w:rsid w:val="00743EFF"/>
    <w:rsid w:val="00744A6F"/>
    <w:rsid w:val="00744D8F"/>
    <w:rsid w:val="00750392"/>
    <w:rsid w:val="00754081"/>
    <w:rsid w:val="007561FC"/>
    <w:rsid w:val="00756ACC"/>
    <w:rsid w:val="0076130D"/>
    <w:rsid w:val="00763E2C"/>
    <w:rsid w:val="00763F62"/>
    <w:rsid w:val="00764194"/>
    <w:rsid w:val="007706D9"/>
    <w:rsid w:val="00774182"/>
    <w:rsid w:val="0077630F"/>
    <w:rsid w:val="007766CB"/>
    <w:rsid w:val="00776739"/>
    <w:rsid w:val="007776D7"/>
    <w:rsid w:val="00780259"/>
    <w:rsid w:val="007804F7"/>
    <w:rsid w:val="00782FE2"/>
    <w:rsid w:val="00783E59"/>
    <w:rsid w:val="00785210"/>
    <w:rsid w:val="0078723B"/>
    <w:rsid w:val="00787366"/>
    <w:rsid w:val="00790BF4"/>
    <w:rsid w:val="00791CC5"/>
    <w:rsid w:val="007929FD"/>
    <w:rsid w:val="00793095"/>
    <w:rsid w:val="0079369D"/>
    <w:rsid w:val="007939AC"/>
    <w:rsid w:val="00796BDF"/>
    <w:rsid w:val="0079776E"/>
    <w:rsid w:val="007A14C8"/>
    <w:rsid w:val="007A1762"/>
    <w:rsid w:val="007A2203"/>
    <w:rsid w:val="007A44DE"/>
    <w:rsid w:val="007A44E7"/>
    <w:rsid w:val="007A7279"/>
    <w:rsid w:val="007B3ACD"/>
    <w:rsid w:val="007B43DB"/>
    <w:rsid w:val="007B640C"/>
    <w:rsid w:val="007B723F"/>
    <w:rsid w:val="007B79FB"/>
    <w:rsid w:val="007B7AD3"/>
    <w:rsid w:val="007C13CE"/>
    <w:rsid w:val="007C4AF8"/>
    <w:rsid w:val="007C4B75"/>
    <w:rsid w:val="007C5020"/>
    <w:rsid w:val="007C5F20"/>
    <w:rsid w:val="007C6A12"/>
    <w:rsid w:val="007C739D"/>
    <w:rsid w:val="007D0FBF"/>
    <w:rsid w:val="007D30F3"/>
    <w:rsid w:val="007D3D9A"/>
    <w:rsid w:val="007E22C4"/>
    <w:rsid w:val="007E2DDF"/>
    <w:rsid w:val="007E31CB"/>
    <w:rsid w:val="007E43C1"/>
    <w:rsid w:val="007E4437"/>
    <w:rsid w:val="007E7822"/>
    <w:rsid w:val="007F265C"/>
    <w:rsid w:val="007F51FA"/>
    <w:rsid w:val="0080512C"/>
    <w:rsid w:val="0080667F"/>
    <w:rsid w:val="00810B28"/>
    <w:rsid w:val="00811342"/>
    <w:rsid w:val="00811F8F"/>
    <w:rsid w:val="008139E3"/>
    <w:rsid w:val="0081529A"/>
    <w:rsid w:val="00815515"/>
    <w:rsid w:val="00815B57"/>
    <w:rsid w:val="00816C55"/>
    <w:rsid w:val="00816FCE"/>
    <w:rsid w:val="00817407"/>
    <w:rsid w:val="008178FE"/>
    <w:rsid w:val="008223FD"/>
    <w:rsid w:val="0082331C"/>
    <w:rsid w:val="0082429E"/>
    <w:rsid w:val="0082491F"/>
    <w:rsid w:val="008272C8"/>
    <w:rsid w:val="00831864"/>
    <w:rsid w:val="00833C98"/>
    <w:rsid w:val="008350A0"/>
    <w:rsid w:val="00835BA0"/>
    <w:rsid w:val="00835F59"/>
    <w:rsid w:val="00836C6F"/>
    <w:rsid w:val="00836F8D"/>
    <w:rsid w:val="00840C66"/>
    <w:rsid w:val="00841066"/>
    <w:rsid w:val="00842897"/>
    <w:rsid w:val="008443B3"/>
    <w:rsid w:val="00844C59"/>
    <w:rsid w:val="008456E7"/>
    <w:rsid w:val="008471AA"/>
    <w:rsid w:val="008477AB"/>
    <w:rsid w:val="008503BF"/>
    <w:rsid w:val="0085041D"/>
    <w:rsid w:val="00852DBA"/>
    <w:rsid w:val="00854CF2"/>
    <w:rsid w:val="00854F2C"/>
    <w:rsid w:val="00856615"/>
    <w:rsid w:val="00856D71"/>
    <w:rsid w:val="008575C3"/>
    <w:rsid w:val="008625F3"/>
    <w:rsid w:val="008633CA"/>
    <w:rsid w:val="00863DE7"/>
    <w:rsid w:val="0086472C"/>
    <w:rsid w:val="00864F3F"/>
    <w:rsid w:val="00865478"/>
    <w:rsid w:val="00865F8D"/>
    <w:rsid w:val="008677EF"/>
    <w:rsid w:val="008711AC"/>
    <w:rsid w:val="008739AE"/>
    <w:rsid w:val="0087556B"/>
    <w:rsid w:val="008762B5"/>
    <w:rsid w:val="00877087"/>
    <w:rsid w:val="008779B4"/>
    <w:rsid w:val="00881687"/>
    <w:rsid w:val="00882D8D"/>
    <w:rsid w:val="0088396D"/>
    <w:rsid w:val="00884AB9"/>
    <w:rsid w:val="00886913"/>
    <w:rsid w:val="008869E5"/>
    <w:rsid w:val="00886A8A"/>
    <w:rsid w:val="0088730C"/>
    <w:rsid w:val="008874E2"/>
    <w:rsid w:val="008933ED"/>
    <w:rsid w:val="00894636"/>
    <w:rsid w:val="00895E36"/>
    <w:rsid w:val="008970E2"/>
    <w:rsid w:val="008A00D1"/>
    <w:rsid w:val="008A29CD"/>
    <w:rsid w:val="008A407B"/>
    <w:rsid w:val="008A548D"/>
    <w:rsid w:val="008A55A1"/>
    <w:rsid w:val="008A6119"/>
    <w:rsid w:val="008A7050"/>
    <w:rsid w:val="008A7404"/>
    <w:rsid w:val="008A763E"/>
    <w:rsid w:val="008A76E3"/>
    <w:rsid w:val="008B31F3"/>
    <w:rsid w:val="008B33F8"/>
    <w:rsid w:val="008B4A84"/>
    <w:rsid w:val="008B61B9"/>
    <w:rsid w:val="008B76DC"/>
    <w:rsid w:val="008C25A3"/>
    <w:rsid w:val="008C5981"/>
    <w:rsid w:val="008D250A"/>
    <w:rsid w:val="008D637D"/>
    <w:rsid w:val="008D7F0D"/>
    <w:rsid w:val="008E4155"/>
    <w:rsid w:val="008E439E"/>
    <w:rsid w:val="008E654F"/>
    <w:rsid w:val="008F0442"/>
    <w:rsid w:val="008F0642"/>
    <w:rsid w:val="008F0B97"/>
    <w:rsid w:val="008F33BC"/>
    <w:rsid w:val="008F3C7D"/>
    <w:rsid w:val="008F3EA8"/>
    <w:rsid w:val="008F4BD7"/>
    <w:rsid w:val="008F5020"/>
    <w:rsid w:val="008F7645"/>
    <w:rsid w:val="008F784F"/>
    <w:rsid w:val="00900749"/>
    <w:rsid w:val="00901B63"/>
    <w:rsid w:val="00901BF7"/>
    <w:rsid w:val="00903E26"/>
    <w:rsid w:val="00906DBD"/>
    <w:rsid w:val="00911535"/>
    <w:rsid w:val="00913F6B"/>
    <w:rsid w:val="0091482B"/>
    <w:rsid w:val="0092020B"/>
    <w:rsid w:val="00920770"/>
    <w:rsid w:val="009222EC"/>
    <w:rsid w:val="009231B9"/>
    <w:rsid w:val="009254C1"/>
    <w:rsid w:val="00927921"/>
    <w:rsid w:val="009315D9"/>
    <w:rsid w:val="0093163B"/>
    <w:rsid w:val="00933228"/>
    <w:rsid w:val="0093330A"/>
    <w:rsid w:val="00933493"/>
    <w:rsid w:val="00933ADD"/>
    <w:rsid w:val="00935623"/>
    <w:rsid w:val="0093619B"/>
    <w:rsid w:val="00936406"/>
    <w:rsid w:val="00936954"/>
    <w:rsid w:val="00940E43"/>
    <w:rsid w:val="0094147D"/>
    <w:rsid w:val="00943D43"/>
    <w:rsid w:val="009449E7"/>
    <w:rsid w:val="00944B04"/>
    <w:rsid w:val="00951195"/>
    <w:rsid w:val="00956D54"/>
    <w:rsid w:val="00956E89"/>
    <w:rsid w:val="0095752B"/>
    <w:rsid w:val="00960F59"/>
    <w:rsid w:val="00962003"/>
    <w:rsid w:val="00971700"/>
    <w:rsid w:val="009723B3"/>
    <w:rsid w:val="009749B0"/>
    <w:rsid w:val="009809C1"/>
    <w:rsid w:val="00983840"/>
    <w:rsid w:val="00984D20"/>
    <w:rsid w:val="009875D9"/>
    <w:rsid w:val="0099009D"/>
    <w:rsid w:val="00990549"/>
    <w:rsid w:val="0099282C"/>
    <w:rsid w:val="00994ADE"/>
    <w:rsid w:val="009A0058"/>
    <w:rsid w:val="009A0343"/>
    <w:rsid w:val="009A0CA5"/>
    <w:rsid w:val="009A146D"/>
    <w:rsid w:val="009A17C7"/>
    <w:rsid w:val="009A75A0"/>
    <w:rsid w:val="009A7737"/>
    <w:rsid w:val="009A794D"/>
    <w:rsid w:val="009B23A6"/>
    <w:rsid w:val="009B437A"/>
    <w:rsid w:val="009B465D"/>
    <w:rsid w:val="009C245D"/>
    <w:rsid w:val="009C3132"/>
    <w:rsid w:val="009C3490"/>
    <w:rsid w:val="009C3E81"/>
    <w:rsid w:val="009C5047"/>
    <w:rsid w:val="009C5EF8"/>
    <w:rsid w:val="009D0D3C"/>
    <w:rsid w:val="009D120A"/>
    <w:rsid w:val="009D1D81"/>
    <w:rsid w:val="009D2FA4"/>
    <w:rsid w:val="009D3502"/>
    <w:rsid w:val="009D3C69"/>
    <w:rsid w:val="009D5303"/>
    <w:rsid w:val="009D5C09"/>
    <w:rsid w:val="009D7BF9"/>
    <w:rsid w:val="009E2C23"/>
    <w:rsid w:val="009E4CF1"/>
    <w:rsid w:val="009E6F9E"/>
    <w:rsid w:val="009E7068"/>
    <w:rsid w:val="009E7961"/>
    <w:rsid w:val="009F04AB"/>
    <w:rsid w:val="009F0765"/>
    <w:rsid w:val="009F0DA1"/>
    <w:rsid w:val="009F33E7"/>
    <w:rsid w:val="009F72D8"/>
    <w:rsid w:val="00A02756"/>
    <w:rsid w:val="00A03606"/>
    <w:rsid w:val="00A04012"/>
    <w:rsid w:val="00A0443B"/>
    <w:rsid w:val="00A07463"/>
    <w:rsid w:val="00A124A7"/>
    <w:rsid w:val="00A12B58"/>
    <w:rsid w:val="00A13843"/>
    <w:rsid w:val="00A140F3"/>
    <w:rsid w:val="00A14B7A"/>
    <w:rsid w:val="00A15A47"/>
    <w:rsid w:val="00A17D32"/>
    <w:rsid w:val="00A20D3C"/>
    <w:rsid w:val="00A231F6"/>
    <w:rsid w:val="00A23DAD"/>
    <w:rsid w:val="00A2668C"/>
    <w:rsid w:val="00A27E05"/>
    <w:rsid w:val="00A30B47"/>
    <w:rsid w:val="00A30C43"/>
    <w:rsid w:val="00A3227D"/>
    <w:rsid w:val="00A34BF1"/>
    <w:rsid w:val="00A35055"/>
    <w:rsid w:val="00A360EF"/>
    <w:rsid w:val="00A36F51"/>
    <w:rsid w:val="00A40454"/>
    <w:rsid w:val="00A412F0"/>
    <w:rsid w:val="00A41DB9"/>
    <w:rsid w:val="00A43BFD"/>
    <w:rsid w:val="00A44ED9"/>
    <w:rsid w:val="00A47894"/>
    <w:rsid w:val="00A50CFA"/>
    <w:rsid w:val="00A524F5"/>
    <w:rsid w:val="00A54EB3"/>
    <w:rsid w:val="00A569D2"/>
    <w:rsid w:val="00A57245"/>
    <w:rsid w:val="00A57C5C"/>
    <w:rsid w:val="00A6597C"/>
    <w:rsid w:val="00A6611F"/>
    <w:rsid w:val="00A72C33"/>
    <w:rsid w:val="00A73B29"/>
    <w:rsid w:val="00A74736"/>
    <w:rsid w:val="00A74BED"/>
    <w:rsid w:val="00A76154"/>
    <w:rsid w:val="00A80A90"/>
    <w:rsid w:val="00A8131C"/>
    <w:rsid w:val="00A828A5"/>
    <w:rsid w:val="00A94594"/>
    <w:rsid w:val="00A95C78"/>
    <w:rsid w:val="00A96954"/>
    <w:rsid w:val="00AA065A"/>
    <w:rsid w:val="00AA15CE"/>
    <w:rsid w:val="00AA2AE0"/>
    <w:rsid w:val="00AA3148"/>
    <w:rsid w:val="00AA700A"/>
    <w:rsid w:val="00AA77A7"/>
    <w:rsid w:val="00AB151B"/>
    <w:rsid w:val="00AB2460"/>
    <w:rsid w:val="00AB2818"/>
    <w:rsid w:val="00AB3FEC"/>
    <w:rsid w:val="00AB6191"/>
    <w:rsid w:val="00AB6219"/>
    <w:rsid w:val="00AB6401"/>
    <w:rsid w:val="00AB6CBD"/>
    <w:rsid w:val="00AB7326"/>
    <w:rsid w:val="00AC071E"/>
    <w:rsid w:val="00AC141F"/>
    <w:rsid w:val="00AC142B"/>
    <w:rsid w:val="00AC2822"/>
    <w:rsid w:val="00AC3C07"/>
    <w:rsid w:val="00AC4395"/>
    <w:rsid w:val="00AC46BD"/>
    <w:rsid w:val="00AC65F8"/>
    <w:rsid w:val="00AC6924"/>
    <w:rsid w:val="00AC6CAF"/>
    <w:rsid w:val="00AD419F"/>
    <w:rsid w:val="00AD5181"/>
    <w:rsid w:val="00AE0064"/>
    <w:rsid w:val="00AE33DE"/>
    <w:rsid w:val="00AE3603"/>
    <w:rsid w:val="00AE4DDC"/>
    <w:rsid w:val="00AE51C2"/>
    <w:rsid w:val="00AE551A"/>
    <w:rsid w:val="00AF6B81"/>
    <w:rsid w:val="00B00BA9"/>
    <w:rsid w:val="00B013B3"/>
    <w:rsid w:val="00B04E01"/>
    <w:rsid w:val="00B052A4"/>
    <w:rsid w:val="00B06733"/>
    <w:rsid w:val="00B074A6"/>
    <w:rsid w:val="00B109EA"/>
    <w:rsid w:val="00B129A0"/>
    <w:rsid w:val="00B13219"/>
    <w:rsid w:val="00B14B2F"/>
    <w:rsid w:val="00B150BA"/>
    <w:rsid w:val="00B15865"/>
    <w:rsid w:val="00B179D7"/>
    <w:rsid w:val="00B22312"/>
    <w:rsid w:val="00B23AEE"/>
    <w:rsid w:val="00B23BE6"/>
    <w:rsid w:val="00B24A42"/>
    <w:rsid w:val="00B262A6"/>
    <w:rsid w:val="00B27489"/>
    <w:rsid w:val="00B27DAD"/>
    <w:rsid w:val="00B309C8"/>
    <w:rsid w:val="00B30DEB"/>
    <w:rsid w:val="00B3166E"/>
    <w:rsid w:val="00B3354B"/>
    <w:rsid w:val="00B34CD0"/>
    <w:rsid w:val="00B351BF"/>
    <w:rsid w:val="00B35F74"/>
    <w:rsid w:val="00B40DD6"/>
    <w:rsid w:val="00B41EF0"/>
    <w:rsid w:val="00B42F1E"/>
    <w:rsid w:val="00B43E68"/>
    <w:rsid w:val="00B513D4"/>
    <w:rsid w:val="00B53074"/>
    <w:rsid w:val="00B534D5"/>
    <w:rsid w:val="00B53D0E"/>
    <w:rsid w:val="00B53F96"/>
    <w:rsid w:val="00B61045"/>
    <w:rsid w:val="00B61A7F"/>
    <w:rsid w:val="00B61BDD"/>
    <w:rsid w:val="00B641F2"/>
    <w:rsid w:val="00B6427F"/>
    <w:rsid w:val="00B67133"/>
    <w:rsid w:val="00B7118E"/>
    <w:rsid w:val="00B722BD"/>
    <w:rsid w:val="00B74438"/>
    <w:rsid w:val="00B7531E"/>
    <w:rsid w:val="00B75783"/>
    <w:rsid w:val="00B75E80"/>
    <w:rsid w:val="00B814B1"/>
    <w:rsid w:val="00B847FE"/>
    <w:rsid w:val="00B90FCA"/>
    <w:rsid w:val="00B91D8F"/>
    <w:rsid w:val="00B924AB"/>
    <w:rsid w:val="00B9493E"/>
    <w:rsid w:val="00B97CF9"/>
    <w:rsid w:val="00B97FAD"/>
    <w:rsid w:val="00B97FAF"/>
    <w:rsid w:val="00BA007D"/>
    <w:rsid w:val="00BA4A3C"/>
    <w:rsid w:val="00BA5151"/>
    <w:rsid w:val="00BA5C99"/>
    <w:rsid w:val="00BA5E4A"/>
    <w:rsid w:val="00BA63D5"/>
    <w:rsid w:val="00BA758A"/>
    <w:rsid w:val="00BB305D"/>
    <w:rsid w:val="00BB32E7"/>
    <w:rsid w:val="00BB341C"/>
    <w:rsid w:val="00BB349D"/>
    <w:rsid w:val="00BB3864"/>
    <w:rsid w:val="00BB4AAB"/>
    <w:rsid w:val="00BB6007"/>
    <w:rsid w:val="00BB62BA"/>
    <w:rsid w:val="00BC0240"/>
    <w:rsid w:val="00BC14DB"/>
    <w:rsid w:val="00BC34F6"/>
    <w:rsid w:val="00BC4DFE"/>
    <w:rsid w:val="00BC6D14"/>
    <w:rsid w:val="00BD1926"/>
    <w:rsid w:val="00BD4358"/>
    <w:rsid w:val="00BD5BCC"/>
    <w:rsid w:val="00BD6F6A"/>
    <w:rsid w:val="00BE0463"/>
    <w:rsid w:val="00BE1395"/>
    <w:rsid w:val="00BE1EE4"/>
    <w:rsid w:val="00BE24C7"/>
    <w:rsid w:val="00BE4698"/>
    <w:rsid w:val="00BE537B"/>
    <w:rsid w:val="00BE6997"/>
    <w:rsid w:val="00BE7EF9"/>
    <w:rsid w:val="00BF0469"/>
    <w:rsid w:val="00BF3093"/>
    <w:rsid w:val="00BF3192"/>
    <w:rsid w:val="00BF3280"/>
    <w:rsid w:val="00BF4535"/>
    <w:rsid w:val="00BF4DC2"/>
    <w:rsid w:val="00BF504F"/>
    <w:rsid w:val="00BF7A41"/>
    <w:rsid w:val="00BF7A8E"/>
    <w:rsid w:val="00C001F1"/>
    <w:rsid w:val="00C02B5C"/>
    <w:rsid w:val="00C05822"/>
    <w:rsid w:val="00C05C2D"/>
    <w:rsid w:val="00C06562"/>
    <w:rsid w:val="00C1021B"/>
    <w:rsid w:val="00C13591"/>
    <w:rsid w:val="00C145DD"/>
    <w:rsid w:val="00C15D8A"/>
    <w:rsid w:val="00C15EA6"/>
    <w:rsid w:val="00C17328"/>
    <w:rsid w:val="00C17DD7"/>
    <w:rsid w:val="00C20659"/>
    <w:rsid w:val="00C20909"/>
    <w:rsid w:val="00C216C3"/>
    <w:rsid w:val="00C22542"/>
    <w:rsid w:val="00C22BC5"/>
    <w:rsid w:val="00C24FB4"/>
    <w:rsid w:val="00C31779"/>
    <w:rsid w:val="00C400FC"/>
    <w:rsid w:val="00C42CC1"/>
    <w:rsid w:val="00C437DE"/>
    <w:rsid w:val="00C43A22"/>
    <w:rsid w:val="00C447EF"/>
    <w:rsid w:val="00C44EA5"/>
    <w:rsid w:val="00C451D4"/>
    <w:rsid w:val="00C45DEA"/>
    <w:rsid w:val="00C47614"/>
    <w:rsid w:val="00C511DC"/>
    <w:rsid w:val="00C53606"/>
    <w:rsid w:val="00C55344"/>
    <w:rsid w:val="00C60338"/>
    <w:rsid w:val="00C60B6F"/>
    <w:rsid w:val="00C60D72"/>
    <w:rsid w:val="00C616C5"/>
    <w:rsid w:val="00C62613"/>
    <w:rsid w:val="00C627A0"/>
    <w:rsid w:val="00C62832"/>
    <w:rsid w:val="00C62A4F"/>
    <w:rsid w:val="00C67468"/>
    <w:rsid w:val="00C71246"/>
    <w:rsid w:val="00C72F40"/>
    <w:rsid w:val="00C73B8F"/>
    <w:rsid w:val="00C77BE8"/>
    <w:rsid w:val="00C81B09"/>
    <w:rsid w:val="00C82131"/>
    <w:rsid w:val="00C82924"/>
    <w:rsid w:val="00C84529"/>
    <w:rsid w:val="00C85CA7"/>
    <w:rsid w:val="00C86466"/>
    <w:rsid w:val="00C87F4A"/>
    <w:rsid w:val="00C90F31"/>
    <w:rsid w:val="00C9248C"/>
    <w:rsid w:val="00C933B0"/>
    <w:rsid w:val="00C9374D"/>
    <w:rsid w:val="00C94E3A"/>
    <w:rsid w:val="00C953B5"/>
    <w:rsid w:val="00CA02B6"/>
    <w:rsid w:val="00CA4FF8"/>
    <w:rsid w:val="00CA5FEC"/>
    <w:rsid w:val="00CA6D4F"/>
    <w:rsid w:val="00CA6E48"/>
    <w:rsid w:val="00CB0B4D"/>
    <w:rsid w:val="00CB0E4D"/>
    <w:rsid w:val="00CB1EA0"/>
    <w:rsid w:val="00CB25E4"/>
    <w:rsid w:val="00CB395E"/>
    <w:rsid w:val="00CB428E"/>
    <w:rsid w:val="00CC0EFF"/>
    <w:rsid w:val="00CC16A5"/>
    <w:rsid w:val="00CC1990"/>
    <w:rsid w:val="00CC44BF"/>
    <w:rsid w:val="00CC58F2"/>
    <w:rsid w:val="00CC61D1"/>
    <w:rsid w:val="00CD0A18"/>
    <w:rsid w:val="00CD1059"/>
    <w:rsid w:val="00CD2A80"/>
    <w:rsid w:val="00CD2A8E"/>
    <w:rsid w:val="00CD3918"/>
    <w:rsid w:val="00CD4F39"/>
    <w:rsid w:val="00CD5EA1"/>
    <w:rsid w:val="00CD699B"/>
    <w:rsid w:val="00CE09E0"/>
    <w:rsid w:val="00CE29D6"/>
    <w:rsid w:val="00CE362A"/>
    <w:rsid w:val="00CE3CE9"/>
    <w:rsid w:val="00CF2034"/>
    <w:rsid w:val="00CF2DFA"/>
    <w:rsid w:val="00CF3840"/>
    <w:rsid w:val="00CF585B"/>
    <w:rsid w:val="00CF7B9C"/>
    <w:rsid w:val="00D000C1"/>
    <w:rsid w:val="00D015F1"/>
    <w:rsid w:val="00D018A1"/>
    <w:rsid w:val="00D037EB"/>
    <w:rsid w:val="00D0497F"/>
    <w:rsid w:val="00D058C7"/>
    <w:rsid w:val="00D1411A"/>
    <w:rsid w:val="00D20792"/>
    <w:rsid w:val="00D213E4"/>
    <w:rsid w:val="00D23376"/>
    <w:rsid w:val="00D23B6C"/>
    <w:rsid w:val="00D258AD"/>
    <w:rsid w:val="00D25FEF"/>
    <w:rsid w:val="00D26EEB"/>
    <w:rsid w:val="00D27193"/>
    <w:rsid w:val="00D32C5F"/>
    <w:rsid w:val="00D32E8D"/>
    <w:rsid w:val="00D33B47"/>
    <w:rsid w:val="00D357B4"/>
    <w:rsid w:val="00D41191"/>
    <w:rsid w:val="00D44BC4"/>
    <w:rsid w:val="00D4564B"/>
    <w:rsid w:val="00D473E5"/>
    <w:rsid w:val="00D5056E"/>
    <w:rsid w:val="00D50663"/>
    <w:rsid w:val="00D50AC4"/>
    <w:rsid w:val="00D52BED"/>
    <w:rsid w:val="00D54813"/>
    <w:rsid w:val="00D55DA1"/>
    <w:rsid w:val="00D631D7"/>
    <w:rsid w:val="00D64EDF"/>
    <w:rsid w:val="00D67093"/>
    <w:rsid w:val="00D73127"/>
    <w:rsid w:val="00D81738"/>
    <w:rsid w:val="00D81766"/>
    <w:rsid w:val="00D83D98"/>
    <w:rsid w:val="00D85205"/>
    <w:rsid w:val="00D85911"/>
    <w:rsid w:val="00D8650A"/>
    <w:rsid w:val="00D914B0"/>
    <w:rsid w:val="00D92475"/>
    <w:rsid w:val="00D942A0"/>
    <w:rsid w:val="00DA4ED1"/>
    <w:rsid w:val="00DA60ED"/>
    <w:rsid w:val="00DA7A33"/>
    <w:rsid w:val="00DA7D63"/>
    <w:rsid w:val="00DB01B4"/>
    <w:rsid w:val="00DB041F"/>
    <w:rsid w:val="00DB0B61"/>
    <w:rsid w:val="00DB0DA3"/>
    <w:rsid w:val="00DB0EA3"/>
    <w:rsid w:val="00DB11CC"/>
    <w:rsid w:val="00DB3ED5"/>
    <w:rsid w:val="00DB4279"/>
    <w:rsid w:val="00DB4336"/>
    <w:rsid w:val="00DB4FBD"/>
    <w:rsid w:val="00DB5F36"/>
    <w:rsid w:val="00DB7C45"/>
    <w:rsid w:val="00DC5AC5"/>
    <w:rsid w:val="00DD03F7"/>
    <w:rsid w:val="00DD123A"/>
    <w:rsid w:val="00DD1C7C"/>
    <w:rsid w:val="00DD6BEC"/>
    <w:rsid w:val="00DE2FE2"/>
    <w:rsid w:val="00DE4C29"/>
    <w:rsid w:val="00DE67D4"/>
    <w:rsid w:val="00DE6F42"/>
    <w:rsid w:val="00DE7184"/>
    <w:rsid w:val="00DF004B"/>
    <w:rsid w:val="00DF0D03"/>
    <w:rsid w:val="00DF15B0"/>
    <w:rsid w:val="00DF4451"/>
    <w:rsid w:val="00DF45E9"/>
    <w:rsid w:val="00E00BC9"/>
    <w:rsid w:val="00E00C6A"/>
    <w:rsid w:val="00E04829"/>
    <w:rsid w:val="00E07012"/>
    <w:rsid w:val="00E10E4C"/>
    <w:rsid w:val="00E146E8"/>
    <w:rsid w:val="00E149AA"/>
    <w:rsid w:val="00E2037A"/>
    <w:rsid w:val="00E20B40"/>
    <w:rsid w:val="00E215F3"/>
    <w:rsid w:val="00E21DD2"/>
    <w:rsid w:val="00E233BA"/>
    <w:rsid w:val="00E2395E"/>
    <w:rsid w:val="00E240F1"/>
    <w:rsid w:val="00E241E6"/>
    <w:rsid w:val="00E247DC"/>
    <w:rsid w:val="00E305C2"/>
    <w:rsid w:val="00E31B77"/>
    <w:rsid w:val="00E345CF"/>
    <w:rsid w:val="00E34B8A"/>
    <w:rsid w:val="00E37CA9"/>
    <w:rsid w:val="00E40EF5"/>
    <w:rsid w:val="00E41AB2"/>
    <w:rsid w:val="00E42391"/>
    <w:rsid w:val="00E43CAA"/>
    <w:rsid w:val="00E5014A"/>
    <w:rsid w:val="00E526E1"/>
    <w:rsid w:val="00E53B13"/>
    <w:rsid w:val="00E55144"/>
    <w:rsid w:val="00E55218"/>
    <w:rsid w:val="00E5528F"/>
    <w:rsid w:val="00E56DF5"/>
    <w:rsid w:val="00E609B1"/>
    <w:rsid w:val="00E61243"/>
    <w:rsid w:val="00E637F6"/>
    <w:rsid w:val="00E661D0"/>
    <w:rsid w:val="00E664AE"/>
    <w:rsid w:val="00E71C63"/>
    <w:rsid w:val="00E72181"/>
    <w:rsid w:val="00E73B9E"/>
    <w:rsid w:val="00E7455A"/>
    <w:rsid w:val="00E74F9C"/>
    <w:rsid w:val="00E76F0D"/>
    <w:rsid w:val="00E775CE"/>
    <w:rsid w:val="00E818F6"/>
    <w:rsid w:val="00E81B5F"/>
    <w:rsid w:val="00E8244D"/>
    <w:rsid w:val="00E9360A"/>
    <w:rsid w:val="00E939AF"/>
    <w:rsid w:val="00E95564"/>
    <w:rsid w:val="00E95E7D"/>
    <w:rsid w:val="00E95FAF"/>
    <w:rsid w:val="00EA006D"/>
    <w:rsid w:val="00EA04A4"/>
    <w:rsid w:val="00EA073E"/>
    <w:rsid w:val="00EA2AEB"/>
    <w:rsid w:val="00EA71D8"/>
    <w:rsid w:val="00EA7753"/>
    <w:rsid w:val="00EB00DD"/>
    <w:rsid w:val="00EB0D25"/>
    <w:rsid w:val="00EB18CC"/>
    <w:rsid w:val="00EB3B04"/>
    <w:rsid w:val="00EB3EEE"/>
    <w:rsid w:val="00EB41F3"/>
    <w:rsid w:val="00EB4997"/>
    <w:rsid w:val="00EB4B19"/>
    <w:rsid w:val="00EB6A9D"/>
    <w:rsid w:val="00EB6E44"/>
    <w:rsid w:val="00EC3484"/>
    <w:rsid w:val="00EC453C"/>
    <w:rsid w:val="00EC4B2D"/>
    <w:rsid w:val="00EC54F5"/>
    <w:rsid w:val="00EC5ED6"/>
    <w:rsid w:val="00ED0575"/>
    <w:rsid w:val="00ED12F3"/>
    <w:rsid w:val="00ED3397"/>
    <w:rsid w:val="00ED4D85"/>
    <w:rsid w:val="00ED676A"/>
    <w:rsid w:val="00ED723D"/>
    <w:rsid w:val="00ED727C"/>
    <w:rsid w:val="00EE0C69"/>
    <w:rsid w:val="00EE181B"/>
    <w:rsid w:val="00EE57FD"/>
    <w:rsid w:val="00EE675D"/>
    <w:rsid w:val="00EF2FBA"/>
    <w:rsid w:val="00EF3E4F"/>
    <w:rsid w:val="00EF3F28"/>
    <w:rsid w:val="00EF4DB7"/>
    <w:rsid w:val="00EF70C0"/>
    <w:rsid w:val="00EF7D8F"/>
    <w:rsid w:val="00F00026"/>
    <w:rsid w:val="00F00BA4"/>
    <w:rsid w:val="00F00D1C"/>
    <w:rsid w:val="00F04A39"/>
    <w:rsid w:val="00F053E3"/>
    <w:rsid w:val="00F05770"/>
    <w:rsid w:val="00F05CFF"/>
    <w:rsid w:val="00F101C8"/>
    <w:rsid w:val="00F1581C"/>
    <w:rsid w:val="00F15A36"/>
    <w:rsid w:val="00F1656B"/>
    <w:rsid w:val="00F16C94"/>
    <w:rsid w:val="00F17A43"/>
    <w:rsid w:val="00F17D3C"/>
    <w:rsid w:val="00F20169"/>
    <w:rsid w:val="00F21B57"/>
    <w:rsid w:val="00F23F3C"/>
    <w:rsid w:val="00F25F49"/>
    <w:rsid w:val="00F316E7"/>
    <w:rsid w:val="00F324DC"/>
    <w:rsid w:val="00F33F99"/>
    <w:rsid w:val="00F35CE2"/>
    <w:rsid w:val="00F36C86"/>
    <w:rsid w:val="00F41207"/>
    <w:rsid w:val="00F43F80"/>
    <w:rsid w:val="00F44D5A"/>
    <w:rsid w:val="00F51508"/>
    <w:rsid w:val="00F51DBF"/>
    <w:rsid w:val="00F53843"/>
    <w:rsid w:val="00F55325"/>
    <w:rsid w:val="00F63650"/>
    <w:rsid w:val="00F66448"/>
    <w:rsid w:val="00F707EF"/>
    <w:rsid w:val="00F74EFE"/>
    <w:rsid w:val="00F827BF"/>
    <w:rsid w:val="00F83D5E"/>
    <w:rsid w:val="00F8433D"/>
    <w:rsid w:val="00F848AF"/>
    <w:rsid w:val="00F900B5"/>
    <w:rsid w:val="00F93751"/>
    <w:rsid w:val="00F95449"/>
    <w:rsid w:val="00FA07EA"/>
    <w:rsid w:val="00FA2F7E"/>
    <w:rsid w:val="00FA32D6"/>
    <w:rsid w:val="00FA5D01"/>
    <w:rsid w:val="00FA6067"/>
    <w:rsid w:val="00FA656C"/>
    <w:rsid w:val="00FA6A7C"/>
    <w:rsid w:val="00FA7DEB"/>
    <w:rsid w:val="00FB0FBC"/>
    <w:rsid w:val="00FB2320"/>
    <w:rsid w:val="00FB2F1E"/>
    <w:rsid w:val="00FB35F4"/>
    <w:rsid w:val="00FB3ED1"/>
    <w:rsid w:val="00FB7740"/>
    <w:rsid w:val="00FB78AD"/>
    <w:rsid w:val="00FB7D13"/>
    <w:rsid w:val="00FC37BC"/>
    <w:rsid w:val="00FC4141"/>
    <w:rsid w:val="00FC63C4"/>
    <w:rsid w:val="00FC763B"/>
    <w:rsid w:val="00FC789B"/>
    <w:rsid w:val="00FC7F32"/>
    <w:rsid w:val="00FD2FEE"/>
    <w:rsid w:val="00FD3107"/>
    <w:rsid w:val="00FD779F"/>
    <w:rsid w:val="00FD7D1A"/>
    <w:rsid w:val="00FE0067"/>
    <w:rsid w:val="00FE02C1"/>
    <w:rsid w:val="00FE0DFC"/>
    <w:rsid w:val="00FE1231"/>
    <w:rsid w:val="00FE6260"/>
    <w:rsid w:val="00FE6C22"/>
    <w:rsid w:val="00FE76AC"/>
    <w:rsid w:val="00FF05C6"/>
    <w:rsid w:val="00FF078F"/>
    <w:rsid w:val="00FF26DE"/>
    <w:rsid w:val="00FF2986"/>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page number"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63D5"/>
    <w:pPr>
      <w:spacing w:before="120"/>
    </w:pPr>
  </w:style>
  <w:style w:type="paragraph" w:styleId="Heading1">
    <w:name w:val="heading 1"/>
    <w:basedOn w:val="Normal"/>
    <w:next w:val="Normal"/>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Normal"/>
    <w:qFormat/>
    <w:rsid w:val="0045270B"/>
    <w:pPr>
      <w:numPr>
        <w:ilvl w:val="1"/>
      </w:numPr>
      <w:spacing w:before="240" w:line="240" w:lineRule="auto"/>
      <w:outlineLvl w:val="1"/>
    </w:pPr>
    <w:rPr>
      <w:sz w:val="26"/>
    </w:rPr>
  </w:style>
  <w:style w:type="paragraph" w:styleId="Heading3">
    <w:name w:val="heading 3"/>
    <w:basedOn w:val="Heading2"/>
    <w:next w:val="Normal"/>
    <w:qFormat/>
    <w:rsid w:val="0045270B"/>
    <w:pPr>
      <w:numPr>
        <w:ilvl w:val="2"/>
      </w:numPr>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paragraph" w:customStyle="1" w:styleId="Body">
    <w:name w:val="Body"/>
    <w:basedOn w:val="Normal"/>
    <w:qFormat/>
    <w:rsid w:val="001F098B"/>
    <w:pPr>
      <w:spacing w:before="100" w:beforeAutospacing="1" w:after="100" w:afterAutospacing="1"/>
    </w:pPr>
    <w:rPr>
      <w:rFonts w:eastAsia="SimSun"/>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uiPriority w:val="99"/>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9"/>
      </w:numPr>
    </w:pPr>
  </w:style>
  <w:style w:type="paragraph" w:styleId="ListBullet2">
    <w:name w:val="List Bullet 2"/>
    <w:basedOn w:val="Normal"/>
    <w:rsid w:val="00AB2818"/>
    <w:pPr>
      <w:numPr>
        <w:ilvl w:val="1"/>
        <w:numId w:val="9"/>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9"/>
      </w:numPr>
    </w:pPr>
  </w:style>
  <w:style w:type="paragraph" w:styleId="ListBullet5">
    <w:name w:val="List Bullet 5"/>
    <w:basedOn w:val="Normal"/>
    <w:rsid w:val="00AB2818"/>
    <w:pPr>
      <w:numPr>
        <w:ilvl w:val="4"/>
        <w:numId w:val="9"/>
      </w:numPr>
    </w:pPr>
  </w:style>
  <w:style w:type="paragraph" w:styleId="ListNumber3">
    <w:name w:val="List Number 3"/>
    <w:basedOn w:val="Normal"/>
    <w:rsid w:val="00AB2818"/>
    <w:pPr>
      <w:numPr>
        <w:numId w:val="7"/>
      </w:numPr>
    </w:pPr>
  </w:style>
  <w:style w:type="paragraph" w:styleId="ListNumber4">
    <w:name w:val="List Number 4"/>
    <w:basedOn w:val="Normal"/>
    <w:rsid w:val="00AB2818"/>
    <w:pPr>
      <w:numPr>
        <w:numId w:val="8"/>
      </w:numPr>
    </w:pPr>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EA04A4"/>
    <w:rPr>
      <w:sz w:val="16"/>
      <w:szCs w:val="16"/>
    </w:rPr>
  </w:style>
  <w:style w:type="paragraph" w:styleId="CommentText">
    <w:name w:val="annotation text"/>
    <w:basedOn w:val="Normal"/>
    <w:link w:val="CommentTextChar"/>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CF2034"/>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C02B5C"/>
    <w:pPr>
      <w:contextualSpacing/>
    </w:pPr>
    <w:rPr>
      <w:rFonts w:cs="Arial"/>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341C74"/>
    <w:pPr>
      <w:spacing w:before="0" w:after="200" w:line="360" w:lineRule="auto"/>
      <w:jc w:val="center"/>
    </w:pPr>
    <w:rPr>
      <w:i/>
      <w:iCs/>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UnresolvedMention3">
    <w:name w:val="Unresolved Mention3"/>
    <w:basedOn w:val="DefaultParagraphFont"/>
    <w:rsid w:val="00C9248C"/>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page number"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63D5"/>
    <w:pPr>
      <w:spacing w:before="120"/>
    </w:pPr>
  </w:style>
  <w:style w:type="paragraph" w:styleId="Heading1">
    <w:name w:val="heading 1"/>
    <w:basedOn w:val="Normal"/>
    <w:next w:val="Normal"/>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Normal"/>
    <w:qFormat/>
    <w:rsid w:val="0045270B"/>
    <w:pPr>
      <w:numPr>
        <w:ilvl w:val="1"/>
      </w:numPr>
      <w:spacing w:before="240" w:line="240" w:lineRule="auto"/>
      <w:outlineLvl w:val="1"/>
    </w:pPr>
    <w:rPr>
      <w:sz w:val="26"/>
    </w:rPr>
  </w:style>
  <w:style w:type="paragraph" w:styleId="Heading3">
    <w:name w:val="heading 3"/>
    <w:basedOn w:val="Heading2"/>
    <w:next w:val="Normal"/>
    <w:qFormat/>
    <w:rsid w:val="0045270B"/>
    <w:pPr>
      <w:numPr>
        <w:ilvl w:val="2"/>
      </w:numPr>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paragraph" w:customStyle="1" w:styleId="Body">
    <w:name w:val="Body"/>
    <w:basedOn w:val="Normal"/>
    <w:qFormat/>
    <w:rsid w:val="001F098B"/>
    <w:pPr>
      <w:spacing w:before="100" w:beforeAutospacing="1" w:after="100" w:afterAutospacing="1"/>
    </w:pPr>
    <w:rPr>
      <w:rFonts w:eastAsia="SimSun"/>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uiPriority w:val="99"/>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9"/>
      </w:numPr>
    </w:pPr>
  </w:style>
  <w:style w:type="paragraph" w:styleId="ListBullet2">
    <w:name w:val="List Bullet 2"/>
    <w:basedOn w:val="Normal"/>
    <w:rsid w:val="00AB2818"/>
    <w:pPr>
      <w:numPr>
        <w:ilvl w:val="1"/>
        <w:numId w:val="9"/>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9"/>
      </w:numPr>
    </w:pPr>
  </w:style>
  <w:style w:type="paragraph" w:styleId="ListBullet5">
    <w:name w:val="List Bullet 5"/>
    <w:basedOn w:val="Normal"/>
    <w:rsid w:val="00AB2818"/>
    <w:pPr>
      <w:numPr>
        <w:ilvl w:val="4"/>
        <w:numId w:val="9"/>
      </w:numPr>
    </w:pPr>
  </w:style>
  <w:style w:type="paragraph" w:styleId="ListNumber3">
    <w:name w:val="List Number 3"/>
    <w:basedOn w:val="Normal"/>
    <w:rsid w:val="00AB2818"/>
    <w:pPr>
      <w:numPr>
        <w:numId w:val="7"/>
      </w:numPr>
    </w:pPr>
  </w:style>
  <w:style w:type="paragraph" w:styleId="ListNumber4">
    <w:name w:val="List Number 4"/>
    <w:basedOn w:val="Normal"/>
    <w:rsid w:val="00AB2818"/>
    <w:pPr>
      <w:numPr>
        <w:numId w:val="8"/>
      </w:numPr>
    </w:pPr>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EA04A4"/>
    <w:rPr>
      <w:sz w:val="16"/>
      <w:szCs w:val="16"/>
    </w:rPr>
  </w:style>
  <w:style w:type="paragraph" w:styleId="CommentText">
    <w:name w:val="annotation text"/>
    <w:basedOn w:val="Normal"/>
    <w:link w:val="CommentTextChar"/>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CF2034"/>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C02B5C"/>
    <w:pPr>
      <w:contextualSpacing/>
    </w:pPr>
    <w:rPr>
      <w:rFonts w:cs="Arial"/>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341C74"/>
    <w:pPr>
      <w:spacing w:before="0" w:after="200" w:line="360" w:lineRule="auto"/>
      <w:jc w:val="center"/>
    </w:pPr>
    <w:rPr>
      <w:i/>
      <w:iCs/>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UnresolvedMention3">
    <w:name w:val="Unresolved Mention3"/>
    <w:basedOn w:val="DefaultParagraphFont"/>
    <w:rsid w:val="00C924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361">
      <w:bodyDiv w:val="1"/>
      <w:marLeft w:val="0"/>
      <w:marRight w:val="0"/>
      <w:marTop w:val="0"/>
      <w:marBottom w:val="0"/>
      <w:divBdr>
        <w:top w:val="none" w:sz="0" w:space="0" w:color="auto"/>
        <w:left w:val="none" w:sz="0" w:space="0" w:color="auto"/>
        <w:bottom w:val="none" w:sz="0" w:space="0" w:color="auto"/>
        <w:right w:val="none" w:sz="0" w:space="0" w:color="auto"/>
      </w:divBdr>
      <w:divsChild>
        <w:div w:id="1997950871">
          <w:marLeft w:val="0"/>
          <w:marRight w:val="0"/>
          <w:marTop w:val="0"/>
          <w:marBottom w:val="0"/>
          <w:divBdr>
            <w:top w:val="none" w:sz="0" w:space="0" w:color="auto"/>
            <w:left w:val="none" w:sz="0" w:space="0" w:color="auto"/>
            <w:bottom w:val="none" w:sz="0" w:space="0" w:color="auto"/>
            <w:right w:val="none" w:sz="0" w:space="0" w:color="auto"/>
          </w:divBdr>
        </w:div>
      </w:divsChild>
    </w:div>
    <w:div w:id="77482496">
      <w:bodyDiv w:val="1"/>
      <w:marLeft w:val="0"/>
      <w:marRight w:val="0"/>
      <w:marTop w:val="0"/>
      <w:marBottom w:val="0"/>
      <w:divBdr>
        <w:top w:val="none" w:sz="0" w:space="0" w:color="auto"/>
        <w:left w:val="none" w:sz="0" w:space="0" w:color="auto"/>
        <w:bottom w:val="none" w:sz="0" w:space="0" w:color="auto"/>
        <w:right w:val="none" w:sz="0" w:space="0" w:color="auto"/>
      </w:divBdr>
      <w:divsChild>
        <w:div w:id="2035039553">
          <w:marLeft w:val="0"/>
          <w:marRight w:val="0"/>
          <w:marTop w:val="0"/>
          <w:marBottom w:val="0"/>
          <w:divBdr>
            <w:top w:val="none" w:sz="0" w:space="0" w:color="auto"/>
            <w:left w:val="none" w:sz="0" w:space="0" w:color="auto"/>
            <w:bottom w:val="none" w:sz="0" w:space="0" w:color="auto"/>
            <w:right w:val="none" w:sz="0" w:space="0" w:color="auto"/>
          </w:divBdr>
        </w:div>
      </w:divsChild>
    </w:div>
    <w:div w:id="79106845">
      <w:bodyDiv w:val="1"/>
      <w:marLeft w:val="0"/>
      <w:marRight w:val="0"/>
      <w:marTop w:val="0"/>
      <w:marBottom w:val="0"/>
      <w:divBdr>
        <w:top w:val="none" w:sz="0" w:space="0" w:color="auto"/>
        <w:left w:val="none" w:sz="0" w:space="0" w:color="auto"/>
        <w:bottom w:val="none" w:sz="0" w:space="0" w:color="auto"/>
        <w:right w:val="none" w:sz="0" w:space="0" w:color="auto"/>
      </w:divBdr>
    </w:div>
    <w:div w:id="82340413">
      <w:bodyDiv w:val="1"/>
      <w:marLeft w:val="0"/>
      <w:marRight w:val="0"/>
      <w:marTop w:val="0"/>
      <w:marBottom w:val="0"/>
      <w:divBdr>
        <w:top w:val="none" w:sz="0" w:space="0" w:color="auto"/>
        <w:left w:val="none" w:sz="0" w:space="0" w:color="auto"/>
        <w:bottom w:val="none" w:sz="0" w:space="0" w:color="auto"/>
        <w:right w:val="none" w:sz="0" w:space="0" w:color="auto"/>
      </w:divBdr>
    </w:div>
    <w:div w:id="113015163">
      <w:bodyDiv w:val="1"/>
      <w:marLeft w:val="0"/>
      <w:marRight w:val="0"/>
      <w:marTop w:val="0"/>
      <w:marBottom w:val="0"/>
      <w:divBdr>
        <w:top w:val="none" w:sz="0" w:space="0" w:color="auto"/>
        <w:left w:val="none" w:sz="0" w:space="0" w:color="auto"/>
        <w:bottom w:val="none" w:sz="0" w:space="0" w:color="auto"/>
        <w:right w:val="none" w:sz="0" w:space="0" w:color="auto"/>
      </w:divBdr>
      <w:divsChild>
        <w:div w:id="234710564">
          <w:marLeft w:val="0"/>
          <w:marRight w:val="0"/>
          <w:marTop w:val="0"/>
          <w:marBottom w:val="0"/>
          <w:divBdr>
            <w:top w:val="none" w:sz="0" w:space="0" w:color="auto"/>
            <w:left w:val="none" w:sz="0" w:space="0" w:color="auto"/>
            <w:bottom w:val="none" w:sz="0" w:space="0" w:color="auto"/>
            <w:right w:val="none" w:sz="0" w:space="0" w:color="auto"/>
          </w:divBdr>
          <w:divsChild>
            <w:div w:id="6381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790">
      <w:bodyDiv w:val="1"/>
      <w:marLeft w:val="0"/>
      <w:marRight w:val="0"/>
      <w:marTop w:val="0"/>
      <w:marBottom w:val="0"/>
      <w:divBdr>
        <w:top w:val="none" w:sz="0" w:space="0" w:color="auto"/>
        <w:left w:val="none" w:sz="0" w:space="0" w:color="auto"/>
        <w:bottom w:val="none" w:sz="0" w:space="0" w:color="auto"/>
        <w:right w:val="none" w:sz="0" w:space="0" w:color="auto"/>
      </w:divBdr>
    </w:div>
    <w:div w:id="178202810">
      <w:bodyDiv w:val="1"/>
      <w:marLeft w:val="0"/>
      <w:marRight w:val="0"/>
      <w:marTop w:val="0"/>
      <w:marBottom w:val="0"/>
      <w:divBdr>
        <w:top w:val="none" w:sz="0" w:space="0" w:color="auto"/>
        <w:left w:val="none" w:sz="0" w:space="0" w:color="auto"/>
        <w:bottom w:val="none" w:sz="0" w:space="0" w:color="auto"/>
        <w:right w:val="none" w:sz="0" w:space="0" w:color="auto"/>
      </w:divBdr>
    </w:div>
    <w:div w:id="253519563">
      <w:bodyDiv w:val="1"/>
      <w:marLeft w:val="0"/>
      <w:marRight w:val="0"/>
      <w:marTop w:val="0"/>
      <w:marBottom w:val="0"/>
      <w:divBdr>
        <w:top w:val="none" w:sz="0" w:space="0" w:color="auto"/>
        <w:left w:val="none" w:sz="0" w:space="0" w:color="auto"/>
        <w:bottom w:val="none" w:sz="0" w:space="0" w:color="auto"/>
        <w:right w:val="none" w:sz="0" w:space="0" w:color="auto"/>
      </w:divBdr>
    </w:div>
    <w:div w:id="345594721">
      <w:bodyDiv w:val="1"/>
      <w:marLeft w:val="0"/>
      <w:marRight w:val="0"/>
      <w:marTop w:val="0"/>
      <w:marBottom w:val="0"/>
      <w:divBdr>
        <w:top w:val="none" w:sz="0" w:space="0" w:color="auto"/>
        <w:left w:val="none" w:sz="0" w:space="0" w:color="auto"/>
        <w:bottom w:val="none" w:sz="0" w:space="0" w:color="auto"/>
        <w:right w:val="none" w:sz="0" w:space="0" w:color="auto"/>
      </w:divBdr>
    </w:div>
    <w:div w:id="563639301">
      <w:bodyDiv w:val="1"/>
      <w:marLeft w:val="0"/>
      <w:marRight w:val="0"/>
      <w:marTop w:val="0"/>
      <w:marBottom w:val="0"/>
      <w:divBdr>
        <w:top w:val="none" w:sz="0" w:space="0" w:color="auto"/>
        <w:left w:val="none" w:sz="0" w:space="0" w:color="auto"/>
        <w:bottom w:val="none" w:sz="0" w:space="0" w:color="auto"/>
        <w:right w:val="none" w:sz="0" w:space="0" w:color="auto"/>
      </w:divBdr>
    </w:div>
    <w:div w:id="707073656">
      <w:bodyDiv w:val="1"/>
      <w:marLeft w:val="0"/>
      <w:marRight w:val="0"/>
      <w:marTop w:val="0"/>
      <w:marBottom w:val="0"/>
      <w:divBdr>
        <w:top w:val="none" w:sz="0" w:space="0" w:color="auto"/>
        <w:left w:val="none" w:sz="0" w:space="0" w:color="auto"/>
        <w:bottom w:val="none" w:sz="0" w:space="0" w:color="auto"/>
        <w:right w:val="none" w:sz="0" w:space="0" w:color="auto"/>
      </w:divBdr>
    </w:div>
    <w:div w:id="711223433">
      <w:bodyDiv w:val="1"/>
      <w:marLeft w:val="0"/>
      <w:marRight w:val="0"/>
      <w:marTop w:val="0"/>
      <w:marBottom w:val="0"/>
      <w:divBdr>
        <w:top w:val="none" w:sz="0" w:space="0" w:color="auto"/>
        <w:left w:val="none" w:sz="0" w:space="0" w:color="auto"/>
        <w:bottom w:val="none" w:sz="0" w:space="0" w:color="auto"/>
        <w:right w:val="none" w:sz="0" w:space="0" w:color="auto"/>
      </w:divBdr>
    </w:div>
    <w:div w:id="711227932">
      <w:bodyDiv w:val="1"/>
      <w:marLeft w:val="0"/>
      <w:marRight w:val="0"/>
      <w:marTop w:val="0"/>
      <w:marBottom w:val="0"/>
      <w:divBdr>
        <w:top w:val="none" w:sz="0" w:space="0" w:color="auto"/>
        <w:left w:val="none" w:sz="0" w:space="0" w:color="auto"/>
        <w:bottom w:val="none" w:sz="0" w:space="0" w:color="auto"/>
        <w:right w:val="none" w:sz="0" w:space="0" w:color="auto"/>
      </w:divBdr>
    </w:div>
    <w:div w:id="804274739">
      <w:bodyDiv w:val="1"/>
      <w:marLeft w:val="0"/>
      <w:marRight w:val="0"/>
      <w:marTop w:val="0"/>
      <w:marBottom w:val="0"/>
      <w:divBdr>
        <w:top w:val="none" w:sz="0" w:space="0" w:color="auto"/>
        <w:left w:val="none" w:sz="0" w:space="0" w:color="auto"/>
        <w:bottom w:val="none" w:sz="0" w:space="0" w:color="auto"/>
        <w:right w:val="none" w:sz="0" w:space="0" w:color="auto"/>
      </w:divBdr>
      <w:divsChild>
        <w:div w:id="56782090">
          <w:marLeft w:val="720"/>
          <w:marRight w:val="0"/>
          <w:marTop w:val="0"/>
          <w:marBottom w:val="160"/>
          <w:divBdr>
            <w:top w:val="none" w:sz="0" w:space="0" w:color="auto"/>
            <w:left w:val="none" w:sz="0" w:space="0" w:color="auto"/>
            <w:bottom w:val="none" w:sz="0" w:space="0" w:color="auto"/>
            <w:right w:val="none" w:sz="0" w:space="0" w:color="auto"/>
          </w:divBdr>
        </w:div>
        <w:div w:id="746809588">
          <w:marLeft w:val="720"/>
          <w:marRight w:val="0"/>
          <w:marTop w:val="0"/>
          <w:marBottom w:val="160"/>
          <w:divBdr>
            <w:top w:val="none" w:sz="0" w:space="0" w:color="auto"/>
            <w:left w:val="none" w:sz="0" w:space="0" w:color="auto"/>
            <w:bottom w:val="none" w:sz="0" w:space="0" w:color="auto"/>
            <w:right w:val="none" w:sz="0" w:space="0" w:color="auto"/>
          </w:divBdr>
        </w:div>
        <w:div w:id="754018076">
          <w:marLeft w:val="720"/>
          <w:marRight w:val="0"/>
          <w:marTop w:val="0"/>
          <w:marBottom w:val="160"/>
          <w:divBdr>
            <w:top w:val="none" w:sz="0" w:space="0" w:color="auto"/>
            <w:left w:val="none" w:sz="0" w:space="0" w:color="auto"/>
            <w:bottom w:val="none" w:sz="0" w:space="0" w:color="auto"/>
            <w:right w:val="none" w:sz="0" w:space="0" w:color="auto"/>
          </w:divBdr>
        </w:div>
        <w:div w:id="1003555298">
          <w:marLeft w:val="720"/>
          <w:marRight w:val="0"/>
          <w:marTop w:val="0"/>
          <w:marBottom w:val="160"/>
          <w:divBdr>
            <w:top w:val="none" w:sz="0" w:space="0" w:color="auto"/>
            <w:left w:val="none" w:sz="0" w:space="0" w:color="auto"/>
            <w:bottom w:val="none" w:sz="0" w:space="0" w:color="auto"/>
            <w:right w:val="none" w:sz="0" w:space="0" w:color="auto"/>
          </w:divBdr>
        </w:div>
        <w:div w:id="1061173647">
          <w:marLeft w:val="720"/>
          <w:marRight w:val="0"/>
          <w:marTop w:val="120"/>
          <w:marBottom w:val="160"/>
          <w:divBdr>
            <w:top w:val="none" w:sz="0" w:space="0" w:color="auto"/>
            <w:left w:val="none" w:sz="0" w:space="0" w:color="auto"/>
            <w:bottom w:val="none" w:sz="0" w:space="0" w:color="auto"/>
            <w:right w:val="none" w:sz="0" w:space="0" w:color="auto"/>
          </w:divBdr>
        </w:div>
        <w:div w:id="1272739776">
          <w:marLeft w:val="720"/>
          <w:marRight w:val="0"/>
          <w:marTop w:val="0"/>
          <w:marBottom w:val="160"/>
          <w:divBdr>
            <w:top w:val="none" w:sz="0" w:space="0" w:color="auto"/>
            <w:left w:val="none" w:sz="0" w:space="0" w:color="auto"/>
            <w:bottom w:val="none" w:sz="0" w:space="0" w:color="auto"/>
            <w:right w:val="none" w:sz="0" w:space="0" w:color="auto"/>
          </w:divBdr>
        </w:div>
        <w:div w:id="2069377749">
          <w:marLeft w:val="0"/>
          <w:marRight w:val="0"/>
          <w:marTop w:val="0"/>
          <w:marBottom w:val="160"/>
          <w:divBdr>
            <w:top w:val="none" w:sz="0" w:space="0" w:color="auto"/>
            <w:left w:val="none" w:sz="0" w:space="0" w:color="auto"/>
            <w:bottom w:val="none" w:sz="0" w:space="0" w:color="auto"/>
            <w:right w:val="none" w:sz="0" w:space="0" w:color="auto"/>
          </w:divBdr>
        </w:div>
      </w:divsChild>
    </w:div>
    <w:div w:id="899831912">
      <w:bodyDiv w:val="1"/>
      <w:marLeft w:val="0"/>
      <w:marRight w:val="0"/>
      <w:marTop w:val="0"/>
      <w:marBottom w:val="0"/>
      <w:divBdr>
        <w:top w:val="none" w:sz="0" w:space="0" w:color="auto"/>
        <w:left w:val="none" w:sz="0" w:space="0" w:color="auto"/>
        <w:bottom w:val="none" w:sz="0" w:space="0" w:color="auto"/>
        <w:right w:val="none" w:sz="0" w:space="0" w:color="auto"/>
      </w:divBdr>
    </w:div>
    <w:div w:id="946809262">
      <w:bodyDiv w:val="1"/>
      <w:marLeft w:val="0"/>
      <w:marRight w:val="0"/>
      <w:marTop w:val="0"/>
      <w:marBottom w:val="0"/>
      <w:divBdr>
        <w:top w:val="none" w:sz="0" w:space="0" w:color="auto"/>
        <w:left w:val="none" w:sz="0" w:space="0" w:color="auto"/>
        <w:bottom w:val="none" w:sz="0" w:space="0" w:color="auto"/>
        <w:right w:val="none" w:sz="0" w:space="0" w:color="auto"/>
      </w:divBdr>
      <w:divsChild>
        <w:div w:id="983240037">
          <w:marLeft w:val="446"/>
          <w:marRight w:val="0"/>
          <w:marTop w:val="0"/>
          <w:marBottom w:val="0"/>
          <w:divBdr>
            <w:top w:val="none" w:sz="0" w:space="0" w:color="auto"/>
            <w:left w:val="none" w:sz="0" w:space="0" w:color="auto"/>
            <w:bottom w:val="none" w:sz="0" w:space="0" w:color="auto"/>
            <w:right w:val="none" w:sz="0" w:space="0" w:color="auto"/>
          </w:divBdr>
        </w:div>
        <w:div w:id="1143231730">
          <w:marLeft w:val="446"/>
          <w:marRight w:val="0"/>
          <w:marTop w:val="0"/>
          <w:marBottom w:val="0"/>
          <w:divBdr>
            <w:top w:val="none" w:sz="0" w:space="0" w:color="auto"/>
            <w:left w:val="none" w:sz="0" w:space="0" w:color="auto"/>
            <w:bottom w:val="none" w:sz="0" w:space="0" w:color="auto"/>
            <w:right w:val="none" w:sz="0" w:space="0" w:color="auto"/>
          </w:divBdr>
        </w:div>
        <w:div w:id="1627467260">
          <w:marLeft w:val="446"/>
          <w:marRight w:val="0"/>
          <w:marTop w:val="0"/>
          <w:marBottom w:val="0"/>
          <w:divBdr>
            <w:top w:val="none" w:sz="0" w:space="0" w:color="auto"/>
            <w:left w:val="none" w:sz="0" w:space="0" w:color="auto"/>
            <w:bottom w:val="none" w:sz="0" w:space="0" w:color="auto"/>
            <w:right w:val="none" w:sz="0" w:space="0" w:color="auto"/>
          </w:divBdr>
        </w:div>
      </w:divsChild>
    </w:div>
    <w:div w:id="1006635865">
      <w:bodyDiv w:val="1"/>
      <w:marLeft w:val="0"/>
      <w:marRight w:val="0"/>
      <w:marTop w:val="0"/>
      <w:marBottom w:val="0"/>
      <w:divBdr>
        <w:top w:val="none" w:sz="0" w:space="0" w:color="auto"/>
        <w:left w:val="none" w:sz="0" w:space="0" w:color="auto"/>
        <w:bottom w:val="none" w:sz="0" w:space="0" w:color="auto"/>
        <w:right w:val="none" w:sz="0" w:space="0" w:color="auto"/>
      </w:divBdr>
    </w:div>
    <w:div w:id="1012297664">
      <w:bodyDiv w:val="1"/>
      <w:marLeft w:val="0"/>
      <w:marRight w:val="0"/>
      <w:marTop w:val="0"/>
      <w:marBottom w:val="0"/>
      <w:divBdr>
        <w:top w:val="none" w:sz="0" w:space="0" w:color="auto"/>
        <w:left w:val="none" w:sz="0" w:space="0" w:color="auto"/>
        <w:bottom w:val="none" w:sz="0" w:space="0" w:color="auto"/>
        <w:right w:val="none" w:sz="0" w:space="0" w:color="auto"/>
      </w:divBdr>
    </w:div>
    <w:div w:id="1056271689">
      <w:bodyDiv w:val="1"/>
      <w:marLeft w:val="0"/>
      <w:marRight w:val="0"/>
      <w:marTop w:val="0"/>
      <w:marBottom w:val="0"/>
      <w:divBdr>
        <w:top w:val="none" w:sz="0" w:space="0" w:color="auto"/>
        <w:left w:val="none" w:sz="0" w:space="0" w:color="auto"/>
        <w:bottom w:val="none" w:sz="0" w:space="0" w:color="auto"/>
        <w:right w:val="none" w:sz="0" w:space="0" w:color="auto"/>
      </w:divBdr>
    </w:div>
    <w:div w:id="1061950171">
      <w:bodyDiv w:val="1"/>
      <w:marLeft w:val="0"/>
      <w:marRight w:val="0"/>
      <w:marTop w:val="0"/>
      <w:marBottom w:val="0"/>
      <w:divBdr>
        <w:top w:val="none" w:sz="0" w:space="0" w:color="auto"/>
        <w:left w:val="none" w:sz="0" w:space="0" w:color="auto"/>
        <w:bottom w:val="none" w:sz="0" w:space="0" w:color="auto"/>
        <w:right w:val="none" w:sz="0" w:space="0" w:color="auto"/>
      </w:divBdr>
    </w:div>
    <w:div w:id="1229536985">
      <w:bodyDiv w:val="1"/>
      <w:marLeft w:val="0"/>
      <w:marRight w:val="0"/>
      <w:marTop w:val="0"/>
      <w:marBottom w:val="0"/>
      <w:divBdr>
        <w:top w:val="none" w:sz="0" w:space="0" w:color="auto"/>
        <w:left w:val="none" w:sz="0" w:space="0" w:color="auto"/>
        <w:bottom w:val="none" w:sz="0" w:space="0" w:color="auto"/>
        <w:right w:val="none" w:sz="0" w:space="0" w:color="auto"/>
      </w:divBdr>
    </w:div>
    <w:div w:id="1324502690">
      <w:bodyDiv w:val="1"/>
      <w:marLeft w:val="0"/>
      <w:marRight w:val="0"/>
      <w:marTop w:val="0"/>
      <w:marBottom w:val="0"/>
      <w:divBdr>
        <w:top w:val="none" w:sz="0" w:space="0" w:color="auto"/>
        <w:left w:val="none" w:sz="0" w:space="0" w:color="auto"/>
        <w:bottom w:val="none" w:sz="0" w:space="0" w:color="auto"/>
        <w:right w:val="none" w:sz="0" w:space="0" w:color="auto"/>
      </w:divBdr>
    </w:div>
    <w:div w:id="21294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58\AppData\Roaming\Microsoft\Templates\MEF_Model_Interface_Profi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4C482-8E85-426B-9D99-779ED6F44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MEF_Model_Interface_Profile.dotm</Template>
  <TotalTime>38</TotalTime>
  <Pages>23</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API Guide - Product Inventory</vt:lpstr>
    </vt:vector>
  </TitlesOfParts>
  <Company>MEF</Company>
  <LinksUpToDate>false</LinksUpToDate>
  <CharactersWithSpaces>23865</CharactersWithSpaces>
  <SharedDoc>false</SharedDoc>
  <HyperlinkBase/>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Guide - Product Inventory</dc:title>
  <dc:creator>MEF</dc:creator>
  <cp:lastModifiedBy>ROBERT Ludovic IMT/IBNF</cp:lastModifiedBy>
  <cp:revision>5</cp:revision>
  <cp:lastPrinted>2018-01-02T22:27:00Z</cp:lastPrinted>
  <dcterms:created xsi:type="dcterms:W3CDTF">2018-10-10T12:03:00Z</dcterms:created>
  <dcterms:modified xsi:type="dcterms:W3CDTF">2018-10-10T12:44:00Z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SONATA_INVENTORY</vt:lpwstr>
  </property>
  <property fmtid="{D5CDD505-2E9C-101B-9397-08002B2CF9AE}" pid="3" name="RQMax">
    <vt:i4>2</vt:i4>
  </property>
  <property fmtid="{D5CDD505-2E9C-101B-9397-08002B2CF9AE}" pid="4" name="UCMAx">
    <vt:i4>2</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